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483A19CE" w:rsidR="00482DC2" w:rsidRPr="00D26514" w:rsidRDefault="00CF283F" w:rsidP="000807AC">
      <w:pPr>
        <w:pStyle w:val="BodyText"/>
        <w:jc w:val="center"/>
        <w:rPr>
          <w:b/>
          <w:sz w:val="44"/>
          <w:szCs w:val="44"/>
        </w:rPr>
      </w:pPr>
      <w:r w:rsidRPr="00D26514">
        <w:rPr>
          <w:b/>
          <w:sz w:val="44"/>
          <w:szCs w:val="44"/>
        </w:rPr>
        <w:t xml:space="preserve">IHE </w:t>
      </w:r>
      <w:r w:rsidR="002F0BDF">
        <w:rPr>
          <w:b/>
          <w:sz w:val="44"/>
          <w:szCs w:val="44"/>
        </w:rPr>
        <w:t>ITI</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A5CFA75" w:rsidR="00726A7E" w:rsidRPr="00D26514" w:rsidRDefault="002F0BDF" w:rsidP="00060817">
      <w:pPr>
        <w:pStyle w:val="BodyText"/>
        <w:jc w:val="center"/>
        <w:rPr>
          <w:b/>
          <w:sz w:val="44"/>
          <w:szCs w:val="44"/>
        </w:rPr>
      </w:pPr>
      <w:r>
        <w:rPr>
          <w:b/>
          <w:sz w:val="44"/>
          <w:szCs w:val="44"/>
        </w:rPr>
        <w:t>XCA Deferred Response</w:t>
      </w:r>
    </w:p>
    <w:p w14:paraId="0E5FA67E" w14:textId="61512E20" w:rsidR="00CF283F" w:rsidRPr="00D26514" w:rsidRDefault="002F0BDF" w:rsidP="00060817">
      <w:pPr>
        <w:pStyle w:val="BodyText"/>
        <w:jc w:val="center"/>
        <w:rPr>
          <w:b/>
          <w:sz w:val="44"/>
          <w:szCs w:val="44"/>
        </w:rPr>
      </w:pPr>
      <w:r>
        <w:rPr>
          <w:b/>
          <w:sz w:val="44"/>
          <w:szCs w:val="44"/>
        </w:rPr>
        <w:t>XCA Support For Two 2-way Messaging</w:t>
      </w:r>
    </w:p>
    <w:p w14:paraId="19C34921" w14:textId="77777777" w:rsidR="00726A7E" w:rsidRPr="00D26514" w:rsidRDefault="00726A7E" w:rsidP="00EA3BCB">
      <w:pPr>
        <w:pStyle w:val="BodyText"/>
      </w:pPr>
    </w:p>
    <w:p w14:paraId="13DE55AD" w14:textId="5C573ED2"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w:t>
      </w:r>
      <w:proofErr w:type="gramStart"/>
      <w:r w:rsidRPr="00D26514">
        <w:t>.&gt;</w:t>
      </w:r>
      <w:proofErr w:type="gramEnd"/>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1DBB983B" w:rsidR="00603ED5" w:rsidRPr="00D26514" w:rsidRDefault="00A910E1" w:rsidP="00AC7C88">
      <w:pPr>
        <w:pStyle w:val="BodyText"/>
      </w:pPr>
      <w:r w:rsidRPr="00D26514">
        <w:t>Author:</w:t>
      </w:r>
      <w:r w:rsidRPr="00D26514">
        <w:tab/>
      </w:r>
      <w:r w:rsidR="002F0BDF">
        <w:t>Joseph Lamy, ITI</w:t>
      </w:r>
      <w:r w:rsidR="001E6533" w:rsidRPr="00D26514">
        <w:t xml:space="preserve">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10"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1" w:history="1">
        <w:r w:rsidR="00BC745A" w:rsidRPr="00D26514">
          <w:rPr>
            <w:rStyle w:val="Hyperlink"/>
          </w:rPr>
          <w:t>here</w:t>
        </w:r>
      </w:hyperlink>
      <w:r w:rsidR="00BC745A" w:rsidRPr="00D26514">
        <w:t xml:space="preserve"> for Public Comment versions.</w:t>
      </w:r>
    </w:p>
    <w:p w14:paraId="2A8A83DB" w14:textId="333F3088" w:rsidR="00017E09" w:rsidRPr="00D26514" w:rsidRDefault="009D125C" w:rsidP="007F750F">
      <w:pPr>
        <w:pStyle w:val="AuthorInstructions"/>
        <w:rPr>
          <w:i w:val="0"/>
        </w:rPr>
      </w:pPr>
      <w:r w:rsidRPr="00D26514">
        <w:br w:type="page"/>
      </w:r>
    </w:p>
    <w:p w14:paraId="1EF12208" w14:textId="77777777" w:rsidR="00CF283F" w:rsidRPr="00D26514" w:rsidRDefault="009D125C" w:rsidP="009D125C">
      <w:pPr>
        <w:pStyle w:val="BodyText"/>
      </w:pPr>
      <w:r w:rsidRPr="00D26514">
        <w:lastRenderedPageBreak/>
        <w:br w:type="page"/>
      </w:r>
      <w:r w:rsidR="00A875FF" w:rsidRPr="00D26514">
        <w:rPr>
          <w:rFonts w:ascii="Arial" w:hAnsi="Arial"/>
          <w:b/>
          <w:kern w:val="28"/>
          <w:sz w:val="28"/>
        </w:rPr>
        <w:lastRenderedPageBreak/>
        <w:t>Foreword</w:t>
      </w:r>
    </w:p>
    <w:p w14:paraId="23B34C99" w14:textId="3B117A30"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8332AB">
        <w:t>IT Infrastructure</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2"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3"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4"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5"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6" w:history="1">
        <w:r w:rsidR="0015489F" w:rsidRPr="00D26514">
          <w:rPr>
            <w:rStyle w:val="Hyperlink"/>
          </w:rPr>
          <w:t>http://ihe.net/IHE_Process</w:t>
        </w:r>
      </w:hyperlink>
      <w:r w:rsidRPr="00D26514">
        <w:t xml:space="preserve"> and </w:t>
      </w:r>
      <w:hyperlink r:id="rId17"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8"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9"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proofErr w:type="gramStart"/>
      <w:r w:rsidR="00887E40" w:rsidRPr="00EA3BCB">
        <w:rPr>
          <w:i/>
        </w:rPr>
        <w:t>.</w:t>
      </w:r>
      <w:r w:rsidR="00C80B71" w:rsidRPr="00EA3BCB">
        <w:rPr>
          <w:i/>
        </w:rPr>
        <w:t>&gt;</w:t>
      </w:r>
      <w:proofErr w:type="gramEnd"/>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9A45701" w14:textId="77777777" w:rsidR="00FD1B78" w:rsidRDefault="00CF508D">
      <w:pPr>
        <w:pStyle w:val="TOC1"/>
        <w:rPr>
          <w:rFonts w:asciiTheme="minorHAnsi" w:eastAsiaTheme="minorEastAsia" w:hAnsiTheme="minorHAnsi" w:cstheme="minorBidi"/>
          <w:noProof/>
          <w:lang w:eastAsia="ja-JP"/>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r w:rsidR="00FD1B78">
        <w:rPr>
          <w:noProof/>
        </w:rPr>
        <w:t>Introduction to this Supplement</w:t>
      </w:r>
      <w:r w:rsidR="00FD1B78">
        <w:rPr>
          <w:noProof/>
        </w:rPr>
        <w:tab/>
      </w:r>
      <w:r w:rsidR="00FD1B78">
        <w:rPr>
          <w:noProof/>
        </w:rPr>
        <w:fldChar w:fldCharType="begin"/>
      </w:r>
      <w:r w:rsidR="00FD1B78">
        <w:rPr>
          <w:noProof/>
        </w:rPr>
        <w:instrText xml:space="preserve"> PAGEREF _Toc408653221 \h </w:instrText>
      </w:r>
      <w:r w:rsidR="00FD1B78">
        <w:rPr>
          <w:noProof/>
        </w:rPr>
      </w:r>
      <w:r w:rsidR="00FD1B78">
        <w:rPr>
          <w:noProof/>
        </w:rPr>
        <w:fldChar w:fldCharType="separate"/>
      </w:r>
      <w:r w:rsidR="00FD1B78">
        <w:rPr>
          <w:noProof/>
        </w:rPr>
        <w:t>5</w:t>
      </w:r>
      <w:r w:rsidR="00FD1B78">
        <w:rPr>
          <w:noProof/>
        </w:rPr>
        <w:fldChar w:fldCharType="end"/>
      </w:r>
    </w:p>
    <w:p w14:paraId="10AAA16D" w14:textId="77777777" w:rsidR="00FD1B78" w:rsidRDefault="00FD1B78">
      <w:pPr>
        <w:pStyle w:val="TOC2"/>
        <w:rPr>
          <w:rFonts w:asciiTheme="minorHAnsi" w:eastAsiaTheme="minorEastAsia" w:hAnsiTheme="minorHAnsi" w:cstheme="minorBidi"/>
          <w:noProof/>
          <w:lang w:eastAsia="ja-JP"/>
        </w:rPr>
      </w:pPr>
      <w:r>
        <w:rPr>
          <w:noProof/>
        </w:rPr>
        <w:t>Open Issues and Questions</w:t>
      </w:r>
      <w:r>
        <w:rPr>
          <w:noProof/>
        </w:rPr>
        <w:tab/>
      </w:r>
      <w:r>
        <w:rPr>
          <w:noProof/>
        </w:rPr>
        <w:fldChar w:fldCharType="begin"/>
      </w:r>
      <w:r>
        <w:rPr>
          <w:noProof/>
        </w:rPr>
        <w:instrText xml:space="preserve"> PAGEREF _Toc408653222 \h </w:instrText>
      </w:r>
      <w:r>
        <w:rPr>
          <w:noProof/>
        </w:rPr>
      </w:r>
      <w:r>
        <w:rPr>
          <w:noProof/>
        </w:rPr>
        <w:fldChar w:fldCharType="separate"/>
      </w:r>
      <w:r>
        <w:rPr>
          <w:noProof/>
        </w:rPr>
        <w:t>5</w:t>
      </w:r>
      <w:r>
        <w:rPr>
          <w:noProof/>
        </w:rPr>
        <w:fldChar w:fldCharType="end"/>
      </w:r>
    </w:p>
    <w:p w14:paraId="7CFF80D3" w14:textId="77777777" w:rsidR="00FD1B78" w:rsidRDefault="00FD1B78">
      <w:pPr>
        <w:pStyle w:val="TOC2"/>
        <w:rPr>
          <w:rFonts w:asciiTheme="minorHAnsi" w:eastAsiaTheme="minorEastAsia" w:hAnsiTheme="minorHAnsi" w:cstheme="minorBidi"/>
          <w:noProof/>
          <w:lang w:eastAsia="ja-JP"/>
        </w:rPr>
      </w:pPr>
      <w:r>
        <w:rPr>
          <w:noProof/>
        </w:rPr>
        <w:t>Closed Issues</w:t>
      </w:r>
      <w:r>
        <w:rPr>
          <w:noProof/>
        </w:rPr>
        <w:tab/>
      </w:r>
      <w:r>
        <w:rPr>
          <w:noProof/>
        </w:rPr>
        <w:fldChar w:fldCharType="begin"/>
      </w:r>
      <w:r>
        <w:rPr>
          <w:noProof/>
        </w:rPr>
        <w:instrText xml:space="preserve"> PAGEREF _Toc408653223 \h </w:instrText>
      </w:r>
      <w:r>
        <w:rPr>
          <w:noProof/>
        </w:rPr>
      </w:r>
      <w:r>
        <w:rPr>
          <w:noProof/>
        </w:rPr>
        <w:fldChar w:fldCharType="separate"/>
      </w:r>
      <w:r>
        <w:rPr>
          <w:noProof/>
        </w:rPr>
        <w:t>11</w:t>
      </w:r>
      <w:r>
        <w:rPr>
          <w:noProof/>
        </w:rPr>
        <w:fldChar w:fldCharType="end"/>
      </w:r>
    </w:p>
    <w:p w14:paraId="70FE21A0" w14:textId="77777777" w:rsidR="00FD1B78" w:rsidRDefault="00FD1B78">
      <w:pPr>
        <w:pStyle w:val="TOC1"/>
        <w:rPr>
          <w:rFonts w:asciiTheme="minorHAnsi" w:eastAsiaTheme="minorEastAsia" w:hAnsiTheme="minorHAnsi" w:cstheme="minorBidi"/>
          <w:noProof/>
          <w:lang w:eastAsia="ja-JP"/>
        </w:rPr>
      </w:pPr>
      <w:r>
        <w:rPr>
          <w:noProof/>
        </w:rPr>
        <w:t>Volume 1 – Profiles</w:t>
      </w:r>
      <w:r>
        <w:rPr>
          <w:noProof/>
        </w:rPr>
        <w:tab/>
      </w:r>
      <w:r>
        <w:rPr>
          <w:noProof/>
        </w:rPr>
        <w:fldChar w:fldCharType="begin"/>
      </w:r>
      <w:r>
        <w:rPr>
          <w:noProof/>
        </w:rPr>
        <w:instrText xml:space="preserve"> PAGEREF _Toc408653224 \h </w:instrText>
      </w:r>
      <w:r>
        <w:rPr>
          <w:noProof/>
        </w:rPr>
      </w:r>
      <w:r>
        <w:rPr>
          <w:noProof/>
        </w:rPr>
        <w:fldChar w:fldCharType="separate"/>
      </w:r>
      <w:r>
        <w:rPr>
          <w:noProof/>
        </w:rPr>
        <w:t>14</w:t>
      </w:r>
      <w:r>
        <w:rPr>
          <w:noProof/>
        </w:rPr>
        <w:fldChar w:fldCharType="end"/>
      </w:r>
    </w:p>
    <w:p w14:paraId="605CE472" w14:textId="77777777" w:rsidR="00FD1B78" w:rsidRDefault="00FD1B78">
      <w:pPr>
        <w:pStyle w:val="TOC2"/>
        <w:rPr>
          <w:rFonts w:asciiTheme="minorHAnsi" w:eastAsiaTheme="minorEastAsia" w:hAnsiTheme="minorHAnsi" w:cstheme="minorBidi"/>
          <w:noProof/>
          <w:lang w:eastAsia="ja-JP"/>
        </w:rPr>
      </w:pPr>
      <w:r>
        <w:rPr>
          <w:noProof/>
        </w:rPr>
        <w:t>10.2 XDS.b Actor Options</w:t>
      </w:r>
      <w:r>
        <w:rPr>
          <w:noProof/>
        </w:rPr>
        <w:tab/>
      </w:r>
      <w:r>
        <w:rPr>
          <w:noProof/>
        </w:rPr>
        <w:fldChar w:fldCharType="begin"/>
      </w:r>
      <w:r>
        <w:rPr>
          <w:noProof/>
        </w:rPr>
        <w:instrText xml:space="preserve"> PAGEREF _Toc408653225 \h </w:instrText>
      </w:r>
      <w:r>
        <w:rPr>
          <w:noProof/>
        </w:rPr>
      </w:r>
      <w:r>
        <w:rPr>
          <w:noProof/>
        </w:rPr>
        <w:fldChar w:fldCharType="separate"/>
      </w:r>
      <w:r>
        <w:rPr>
          <w:noProof/>
        </w:rPr>
        <w:t>14</w:t>
      </w:r>
      <w:r>
        <w:rPr>
          <w:noProof/>
        </w:rPr>
        <w:fldChar w:fldCharType="end"/>
      </w:r>
    </w:p>
    <w:p w14:paraId="66B4C3DA" w14:textId="77777777" w:rsidR="00FD1B78" w:rsidRDefault="00FD1B78">
      <w:pPr>
        <w:pStyle w:val="TOC3"/>
        <w:rPr>
          <w:rFonts w:asciiTheme="minorHAnsi" w:eastAsiaTheme="minorEastAsia" w:hAnsiTheme="minorHAnsi" w:cstheme="minorBidi"/>
          <w:noProof/>
          <w:lang w:eastAsia="ja-JP"/>
        </w:rPr>
      </w:pPr>
      <w:r>
        <w:rPr>
          <w:noProof/>
        </w:rPr>
        <w:t>10.2.X Deferred Response Option</w:t>
      </w:r>
      <w:r>
        <w:rPr>
          <w:noProof/>
        </w:rPr>
        <w:tab/>
      </w:r>
      <w:r>
        <w:rPr>
          <w:noProof/>
        </w:rPr>
        <w:fldChar w:fldCharType="begin"/>
      </w:r>
      <w:r>
        <w:rPr>
          <w:noProof/>
        </w:rPr>
        <w:instrText xml:space="preserve"> PAGEREF _Toc408653226 \h </w:instrText>
      </w:r>
      <w:r>
        <w:rPr>
          <w:noProof/>
        </w:rPr>
      </w:r>
      <w:r>
        <w:rPr>
          <w:noProof/>
        </w:rPr>
        <w:fldChar w:fldCharType="separate"/>
      </w:r>
      <w:r>
        <w:rPr>
          <w:noProof/>
        </w:rPr>
        <w:t>14</w:t>
      </w:r>
      <w:r>
        <w:rPr>
          <w:noProof/>
        </w:rPr>
        <w:fldChar w:fldCharType="end"/>
      </w:r>
    </w:p>
    <w:p w14:paraId="3FCA6540" w14:textId="77777777" w:rsidR="00FD1B78" w:rsidRDefault="00FD1B78">
      <w:pPr>
        <w:pStyle w:val="TOC2"/>
        <w:rPr>
          <w:rFonts w:asciiTheme="minorHAnsi" w:eastAsiaTheme="minorEastAsia" w:hAnsiTheme="minorHAnsi" w:cstheme="minorBidi"/>
          <w:noProof/>
          <w:lang w:eastAsia="ja-JP"/>
        </w:rPr>
      </w:pPr>
      <w:r>
        <w:rPr>
          <w:noProof/>
        </w:rPr>
        <w:t>18.2 XCA Integration Profile Options</w:t>
      </w:r>
      <w:r>
        <w:rPr>
          <w:noProof/>
        </w:rPr>
        <w:tab/>
      </w:r>
      <w:r>
        <w:rPr>
          <w:noProof/>
        </w:rPr>
        <w:fldChar w:fldCharType="begin"/>
      </w:r>
      <w:r>
        <w:rPr>
          <w:noProof/>
        </w:rPr>
        <w:instrText xml:space="preserve"> PAGEREF _Toc408653227 \h </w:instrText>
      </w:r>
      <w:r>
        <w:rPr>
          <w:noProof/>
        </w:rPr>
      </w:r>
      <w:r>
        <w:rPr>
          <w:noProof/>
        </w:rPr>
        <w:fldChar w:fldCharType="separate"/>
      </w:r>
      <w:r>
        <w:rPr>
          <w:noProof/>
        </w:rPr>
        <w:t>15</w:t>
      </w:r>
      <w:r>
        <w:rPr>
          <w:noProof/>
        </w:rPr>
        <w:fldChar w:fldCharType="end"/>
      </w:r>
    </w:p>
    <w:p w14:paraId="529B2709" w14:textId="77777777" w:rsidR="00FD1B78" w:rsidRDefault="00FD1B78">
      <w:pPr>
        <w:pStyle w:val="TOC3"/>
        <w:rPr>
          <w:rFonts w:asciiTheme="minorHAnsi" w:eastAsiaTheme="minorEastAsia" w:hAnsiTheme="minorHAnsi" w:cstheme="minorBidi"/>
          <w:noProof/>
          <w:lang w:eastAsia="ja-JP"/>
        </w:rPr>
      </w:pPr>
      <w:r>
        <w:rPr>
          <w:noProof/>
        </w:rPr>
        <w:t>18.2.X Deferred Response Option</w:t>
      </w:r>
      <w:r>
        <w:rPr>
          <w:noProof/>
        </w:rPr>
        <w:tab/>
      </w:r>
      <w:r>
        <w:rPr>
          <w:noProof/>
        </w:rPr>
        <w:fldChar w:fldCharType="begin"/>
      </w:r>
      <w:r>
        <w:rPr>
          <w:noProof/>
        </w:rPr>
        <w:instrText xml:space="preserve"> PAGEREF _Toc408653228 \h </w:instrText>
      </w:r>
      <w:r>
        <w:rPr>
          <w:noProof/>
        </w:rPr>
      </w:r>
      <w:r>
        <w:rPr>
          <w:noProof/>
        </w:rPr>
        <w:fldChar w:fldCharType="separate"/>
      </w:r>
      <w:r>
        <w:rPr>
          <w:noProof/>
        </w:rPr>
        <w:t>15</w:t>
      </w:r>
      <w:r>
        <w:rPr>
          <w:noProof/>
        </w:rPr>
        <w:fldChar w:fldCharType="end"/>
      </w:r>
    </w:p>
    <w:p w14:paraId="2535557E" w14:textId="77777777" w:rsidR="00FD1B78" w:rsidRDefault="00FD1B78">
      <w:pPr>
        <w:pStyle w:val="TOC1"/>
        <w:rPr>
          <w:rFonts w:asciiTheme="minorHAnsi" w:eastAsiaTheme="minorEastAsia" w:hAnsiTheme="minorHAnsi" w:cstheme="minorBidi"/>
          <w:noProof/>
          <w:lang w:eastAsia="ja-JP"/>
        </w:rPr>
      </w:pPr>
      <w:r>
        <w:rPr>
          <w:noProof/>
        </w:rPr>
        <w:t>Volume 2a – Transactions</w:t>
      </w:r>
      <w:r>
        <w:rPr>
          <w:noProof/>
        </w:rPr>
        <w:tab/>
      </w:r>
      <w:r>
        <w:rPr>
          <w:noProof/>
        </w:rPr>
        <w:fldChar w:fldCharType="begin"/>
      </w:r>
      <w:r>
        <w:rPr>
          <w:noProof/>
        </w:rPr>
        <w:instrText xml:space="preserve"> PAGEREF _Toc408653229 \h </w:instrText>
      </w:r>
      <w:r>
        <w:rPr>
          <w:noProof/>
        </w:rPr>
      </w:r>
      <w:r>
        <w:rPr>
          <w:noProof/>
        </w:rPr>
        <w:fldChar w:fldCharType="separate"/>
      </w:r>
      <w:r>
        <w:rPr>
          <w:noProof/>
        </w:rPr>
        <w:t>16</w:t>
      </w:r>
      <w:r>
        <w:rPr>
          <w:noProof/>
        </w:rPr>
        <w:fldChar w:fldCharType="end"/>
      </w:r>
    </w:p>
    <w:p w14:paraId="0A1D98B8" w14:textId="77777777" w:rsidR="00FD1B78" w:rsidRDefault="00FD1B78">
      <w:pPr>
        <w:pStyle w:val="TOC2"/>
        <w:rPr>
          <w:rFonts w:asciiTheme="minorHAnsi" w:eastAsiaTheme="minorEastAsia" w:hAnsiTheme="minorHAnsi" w:cstheme="minorBidi"/>
          <w:noProof/>
          <w:lang w:eastAsia="ja-JP"/>
        </w:rPr>
      </w:pPr>
      <w:r>
        <w:rPr>
          <w:noProof/>
        </w:rPr>
        <w:t>3.18.X TBD</w:t>
      </w:r>
      <w:r>
        <w:rPr>
          <w:noProof/>
        </w:rPr>
        <w:tab/>
      </w:r>
      <w:r>
        <w:rPr>
          <w:noProof/>
        </w:rPr>
        <w:fldChar w:fldCharType="begin"/>
      </w:r>
      <w:r>
        <w:rPr>
          <w:noProof/>
        </w:rPr>
        <w:instrText xml:space="preserve"> PAGEREF _Toc408653230 \h </w:instrText>
      </w:r>
      <w:r>
        <w:rPr>
          <w:noProof/>
        </w:rPr>
      </w:r>
      <w:r>
        <w:rPr>
          <w:noProof/>
        </w:rPr>
        <w:fldChar w:fldCharType="separate"/>
      </w:r>
      <w:r>
        <w:rPr>
          <w:noProof/>
        </w:rPr>
        <w:t>16</w:t>
      </w:r>
      <w:r>
        <w:rPr>
          <w:noProof/>
        </w:rPr>
        <w:fldChar w:fldCharType="end"/>
      </w:r>
    </w:p>
    <w:p w14:paraId="2C788B6F" w14:textId="77777777" w:rsidR="00FD1B78" w:rsidRDefault="00FD1B78">
      <w:pPr>
        <w:pStyle w:val="TOC1"/>
        <w:rPr>
          <w:rFonts w:asciiTheme="minorHAnsi" w:eastAsiaTheme="minorEastAsia" w:hAnsiTheme="minorHAnsi" w:cstheme="minorBidi"/>
          <w:noProof/>
          <w:lang w:eastAsia="ja-JP"/>
        </w:rPr>
      </w:pPr>
      <w:r>
        <w:rPr>
          <w:noProof/>
        </w:rPr>
        <w:t>Volume 2b – Transactions</w:t>
      </w:r>
      <w:r>
        <w:rPr>
          <w:noProof/>
        </w:rPr>
        <w:tab/>
      </w:r>
      <w:r>
        <w:rPr>
          <w:noProof/>
        </w:rPr>
        <w:fldChar w:fldCharType="begin"/>
      </w:r>
      <w:r>
        <w:rPr>
          <w:noProof/>
        </w:rPr>
        <w:instrText xml:space="preserve"> PAGEREF _Toc408653231 \h </w:instrText>
      </w:r>
      <w:r>
        <w:rPr>
          <w:noProof/>
        </w:rPr>
      </w:r>
      <w:r>
        <w:rPr>
          <w:noProof/>
        </w:rPr>
        <w:fldChar w:fldCharType="separate"/>
      </w:r>
      <w:r>
        <w:rPr>
          <w:noProof/>
        </w:rPr>
        <w:t>17</w:t>
      </w:r>
      <w:r>
        <w:rPr>
          <w:noProof/>
        </w:rPr>
        <w:fldChar w:fldCharType="end"/>
      </w:r>
    </w:p>
    <w:p w14:paraId="2789EAD5" w14:textId="77777777" w:rsidR="00FD1B78" w:rsidRDefault="00FD1B78">
      <w:pPr>
        <w:pStyle w:val="TOC2"/>
        <w:rPr>
          <w:rFonts w:asciiTheme="minorHAnsi" w:eastAsiaTheme="minorEastAsia" w:hAnsiTheme="minorHAnsi" w:cstheme="minorBidi"/>
          <w:noProof/>
          <w:lang w:eastAsia="ja-JP"/>
        </w:rPr>
      </w:pPr>
      <w:r>
        <w:rPr>
          <w:noProof/>
        </w:rPr>
        <w:t>3.38.X TBD</w:t>
      </w:r>
      <w:r>
        <w:rPr>
          <w:noProof/>
        </w:rPr>
        <w:tab/>
      </w:r>
      <w:r>
        <w:rPr>
          <w:noProof/>
        </w:rPr>
        <w:fldChar w:fldCharType="begin"/>
      </w:r>
      <w:r>
        <w:rPr>
          <w:noProof/>
        </w:rPr>
        <w:instrText xml:space="preserve"> PAGEREF _Toc408653232 \h </w:instrText>
      </w:r>
      <w:r>
        <w:rPr>
          <w:noProof/>
        </w:rPr>
      </w:r>
      <w:r>
        <w:rPr>
          <w:noProof/>
        </w:rPr>
        <w:fldChar w:fldCharType="separate"/>
      </w:r>
      <w:r>
        <w:rPr>
          <w:noProof/>
        </w:rPr>
        <w:t>17</w:t>
      </w:r>
      <w:r>
        <w:rPr>
          <w:noProof/>
        </w:rPr>
        <w:fldChar w:fldCharType="end"/>
      </w:r>
    </w:p>
    <w:p w14:paraId="7102A81F" w14:textId="77777777" w:rsidR="00FD1B78" w:rsidRDefault="00FD1B78">
      <w:pPr>
        <w:pStyle w:val="TOC2"/>
        <w:rPr>
          <w:rFonts w:asciiTheme="minorHAnsi" w:eastAsiaTheme="minorEastAsia" w:hAnsiTheme="minorHAnsi" w:cstheme="minorBidi"/>
          <w:noProof/>
          <w:lang w:eastAsia="ja-JP"/>
        </w:rPr>
      </w:pPr>
      <w:r>
        <w:rPr>
          <w:noProof/>
        </w:rPr>
        <w:t>3.39.X TBD</w:t>
      </w:r>
      <w:r>
        <w:rPr>
          <w:noProof/>
        </w:rPr>
        <w:tab/>
      </w:r>
      <w:r>
        <w:rPr>
          <w:noProof/>
        </w:rPr>
        <w:fldChar w:fldCharType="begin"/>
      </w:r>
      <w:r>
        <w:rPr>
          <w:noProof/>
        </w:rPr>
        <w:instrText xml:space="preserve"> PAGEREF _Toc408653233 \h </w:instrText>
      </w:r>
      <w:r>
        <w:rPr>
          <w:noProof/>
        </w:rPr>
      </w:r>
      <w:r>
        <w:rPr>
          <w:noProof/>
        </w:rPr>
        <w:fldChar w:fldCharType="separate"/>
      </w:r>
      <w:r>
        <w:rPr>
          <w:noProof/>
        </w:rPr>
        <w:t>17</w:t>
      </w:r>
      <w:r>
        <w:rPr>
          <w:noProof/>
        </w:rPr>
        <w:fldChar w:fldCharType="end"/>
      </w:r>
    </w:p>
    <w:p w14:paraId="0DF896B0" w14:textId="77777777" w:rsidR="00FD1B78" w:rsidRDefault="00FD1B78">
      <w:pPr>
        <w:pStyle w:val="TOC2"/>
        <w:rPr>
          <w:rFonts w:asciiTheme="minorHAnsi" w:eastAsiaTheme="minorEastAsia" w:hAnsiTheme="minorHAnsi" w:cstheme="minorBidi"/>
          <w:noProof/>
          <w:lang w:eastAsia="ja-JP"/>
        </w:rPr>
      </w:pPr>
      <w:r>
        <w:rPr>
          <w:noProof/>
        </w:rPr>
        <w:t>3.43.X TBD</w:t>
      </w:r>
      <w:r>
        <w:rPr>
          <w:noProof/>
        </w:rPr>
        <w:tab/>
      </w:r>
      <w:r>
        <w:rPr>
          <w:noProof/>
        </w:rPr>
        <w:fldChar w:fldCharType="begin"/>
      </w:r>
      <w:r>
        <w:rPr>
          <w:noProof/>
        </w:rPr>
        <w:instrText xml:space="preserve"> PAGEREF _Toc408653234 \h </w:instrText>
      </w:r>
      <w:r>
        <w:rPr>
          <w:noProof/>
        </w:rPr>
      </w:r>
      <w:r>
        <w:rPr>
          <w:noProof/>
        </w:rPr>
        <w:fldChar w:fldCharType="separate"/>
      </w:r>
      <w:r>
        <w:rPr>
          <w:noProof/>
        </w:rPr>
        <w:t>17</w:t>
      </w:r>
      <w:r>
        <w:rPr>
          <w:noProof/>
        </w:rPr>
        <w:fldChar w:fldCharType="end"/>
      </w:r>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408653221"/>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737EE768" w14:textId="566E6F54" w:rsidR="003C3FFB" w:rsidRPr="00D26514" w:rsidRDefault="002F0BDF" w:rsidP="00EA3BCB">
      <w:pPr>
        <w:pStyle w:val="BodyText"/>
      </w:pPr>
      <w:r w:rsidRPr="0001286F">
        <w:t xml:space="preserve">This supplement </w:t>
      </w:r>
      <w:r>
        <w:t>specifies the Deferred Response option to the Cross Gateway Query and Cross Gateway Retrieve transactions defined in the XCA profile</w:t>
      </w:r>
      <w:r w:rsidR="00BC439F">
        <w:t xml:space="preserve">, as well as the </w:t>
      </w:r>
      <w:r w:rsidR="00BC439F" w:rsidRPr="00F36A42">
        <w:t xml:space="preserve">Registry Stored Query and Retrieve Document Set </w:t>
      </w:r>
      <w:r w:rsidR="00BC439F">
        <w:t>transactions defined in the XDS.b profile</w:t>
      </w:r>
      <w:r>
        <w:t xml:space="preserve">.  The Deferred Response option reflects the </w:t>
      </w:r>
      <w:r w:rsidRPr="0001286F">
        <w:t>more detailed understanding and feedback from implementers</w:t>
      </w:r>
      <w:r>
        <w:t xml:space="preserve"> regarding processing that may result in significant delay.  The existing WS-Addressing </w:t>
      </w:r>
      <w:r w:rsidR="00BC439F">
        <w:t xml:space="preserve">Asynchronous </w:t>
      </w:r>
      <w:r>
        <w:t xml:space="preserve">and AS4 Asynchronous Web Services Exchange Options can support some scenarios with delayed response but not environments where the delay in responding may be as much as days or weeks.  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The new flexibility allowed by the Deferred Response option is deemed worthy of these additional requirements on the application.  For more information about Deferred Response and Asynchronous messaging in general see </w:t>
      </w:r>
      <w:hyperlink r:id="rId20" w:history="1">
        <w:r w:rsidRPr="002901A0">
          <w:rPr>
            <w:rStyle w:val="Hyperlink"/>
          </w:rPr>
          <w:t>http://wiki.ihe.net/index.php?title=Asynchronous_Messaging</w:t>
        </w:r>
      </w:hyperlink>
      <w:r>
        <w:t>.</w:t>
      </w:r>
    </w:p>
    <w:p w14:paraId="75F9AA9D" w14:textId="77777777" w:rsidR="00CF283F" w:rsidRDefault="00CF283F" w:rsidP="008616CB">
      <w:pPr>
        <w:pStyle w:val="Heading2"/>
        <w:numPr>
          <w:ilvl w:val="0"/>
          <w:numId w:val="0"/>
        </w:numPr>
        <w:rPr>
          <w:noProof w:val="0"/>
        </w:rPr>
      </w:pPr>
      <w:bookmarkStart w:id="13" w:name="_Toc345074641"/>
      <w:bookmarkStart w:id="14" w:name="_Toc408653222"/>
      <w:r w:rsidRPr="00D26514">
        <w:rPr>
          <w:noProof w:val="0"/>
        </w:rPr>
        <w:t>Open Issues and Questions</w:t>
      </w:r>
      <w:bookmarkEnd w:id="13"/>
      <w:bookmarkEnd w:id="14"/>
    </w:p>
    <w:p w14:paraId="30468C35" w14:textId="740AE8BB" w:rsidR="00C94EA1" w:rsidRDefault="00C94EA1" w:rsidP="00747174">
      <w:pPr>
        <w:pStyle w:val="BodyText"/>
        <w:numPr>
          <w:ilvl w:val="0"/>
          <w:numId w:val="14"/>
        </w:numPr>
      </w:pPr>
      <w:r>
        <w:t>Should this Vol 1 content be written towards the 2018 published content, or towards the AS4 supplement?</w:t>
      </w:r>
    </w:p>
    <w:p w14:paraId="76AEE6DC" w14:textId="2EDB8C0B" w:rsidR="00DA4E66" w:rsidRDefault="00DA4E66" w:rsidP="00747174">
      <w:pPr>
        <w:pStyle w:val="BodyText"/>
        <w:numPr>
          <w:ilvl w:val="1"/>
          <w:numId w:val="14"/>
        </w:numPr>
      </w:pPr>
      <w:r>
        <w:t>Currently written towards the 2018 framework.</w:t>
      </w:r>
    </w:p>
    <w:p w14:paraId="618F401F" w14:textId="3525DC45" w:rsidR="00C94EA1" w:rsidRDefault="00C94EA1" w:rsidP="00747174">
      <w:pPr>
        <w:pStyle w:val="BodyText"/>
        <w:numPr>
          <w:ilvl w:val="1"/>
          <w:numId w:val="14"/>
        </w:numPr>
      </w:pPr>
      <w:r>
        <w:t>AS4 changed how XDS.b Document Consumer groups with XCA Initiating Gateway.</w:t>
      </w:r>
    </w:p>
    <w:p w14:paraId="785E7048" w14:textId="77777777" w:rsidR="000A6420" w:rsidRDefault="000A6420" w:rsidP="00747174">
      <w:pPr>
        <w:pStyle w:val="BodyText"/>
        <w:numPr>
          <w:ilvl w:val="0"/>
          <w:numId w:val="14"/>
        </w:numPr>
      </w:pPr>
      <w:r w:rsidRPr="00D04A98">
        <w:t xml:space="preserve">Should </w:t>
      </w:r>
      <w:r>
        <w:t>this supplement include its own explicit use cases in Vol 1? The XCPD Deferred Response Option does not.</w:t>
      </w:r>
    </w:p>
    <w:p w14:paraId="5A067ABB" w14:textId="77777777" w:rsidR="000A6420" w:rsidRDefault="000A6420" w:rsidP="00747174">
      <w:pPr>
        <w:pStyle w:val="BodyText"/>
        <w:numPr>
          <w:ilvl w:val="1"/>
          <w:numId w:val="14"/>
        </w:numPr>
      </w:pPr>
      <w:r w:rsidRPr="00096CC0">
        <w:rPr>
          <w:b/>
        </w:rPr>
        <w:t>Tentatively no. The use cases are useful for justifying the option, but may not be significant enough to include. Will add if considered a need.</w:t>
      </w:r>
      <w:r>
        <w:t xml:space="preserve"> Here are the use cases in scope:</w:t>
      </w:r>
    </w:p>
    <w:p w14:paraId="459F4C72" w14:textId="77777777" w:rsidR="000A6420" w:rsidRDefault="000A6420" w:rsidP="00747174">
      <w:pPr>
        <w:pStyle w:val="BodyText"/>
        <w:numPr>
          <w:ilvl w:val="1"/>
          <w:numId w:val="14"/>
        </w:numPr>
      </w:pPr>
      <w:r>
        <w:t>Case 1: A document source has ownership / access to a very large number of paper-based clinical documents, and wishes to provide these documents electronically using IHE Document Sharing profiles. However, it does not know a priori which of these documents will be requested, and it is not cost effective to proactively scan, parse and register all documents. As each step in the workflow potentially involves this manual process, which could take hours to days, the system may need to make use of deferred responses for XCPD, XCA Query, and XCA Retrieve:</w:t>
      </w:r>
    </w:p>
    <w:p w14:paraId="0B449C91" w14:textId="77777777" w:rsidR="000A6420" w:rsidRDefault="000A6420" w:rsidP="00747174">
      <w:pPr>
        <w:pStyle w:val="BodyText"/>
        <w:numPr>
          <w:ilvl w:val="2"/>
          <w:numId w:val="14"/>
        </w:numPr>
      </w:pPr>
      <w:r>
        <w:t>Initiating Gateway sends deferred XCPD request.</w:t>
      </w:r>
    </w:p>
    <w:p w14:paraId="62371069" w14:textId="77777777" w:rsidR="000A6420" w:rsidRDefault="000A6420" w:rsidP="00747174">
      <w:pPr>
        <w:pStyle w:val="BodyText"/>
        <w:numPr>
          <w:ilvl w:val="2"/>
          <w:numId w:val="14"/>
        </w:numPr>
      </w:pPr>
      <w:r>
        <w:lastRenderedPageBreak/>
        <w:t>User at responding system searches for patient records, determines matches, and triggers deferred XCPD response.</w:t>
      </w:r>
    </w:p>
    <w:p w14:paraId="757D6CA6" w14:textId="77777777" w:rsidR="000A6420" w:rsidRDefault="000A6420" w:rsidP="00747174">
      <w:pPr>
        <w:pStyle w:val="BodyText"/>
        <w:numPr>
          <w:ilvl w:val="2"/>
          <w:numId w:val="14"/>
        </w:numPr>
      </w:pPr>
      <w:r>
        <w:t>Initiating Gateway sends deferred XCA Query request.</w:t>
      </w:r>
    </w:p>
    <w:p w14:paraId="67BE1AB5" w14:textId="77777777" w:rsidR="000A6420" w:rsidRDefault="000A6420" w:rsidP="00747174">
      <w:pPr>
        <w:pStyle w:val="BodyText"/>
        <w:numPr>
          <w:ilvl w:val="2"/>
          <w:numId w:val="14"/>
        </w:numPr>
      </w:pPr>
      <w:r>
        <w:t>User at responding system searches for appropriate clinical documents, scans, parses or otherwise generates document metadata, registers document entries, potentially stores documents, and triggers deferred XCA</w:t>
      </w:r>
      <w:r w:rsidRPr="0071259B">
        <w:t xml:space="preserve"> </w:t>
      </w:r>
      <w:r>
        <w:t>response.</w:t>
      </w:r>
    </w:p>
    <w:p w14:paraId="03137C15" w14:textId="77777777" w:rsidR="000A6420" w:rsidRDefault="000A6420" w:rsidP="00747174">
      <w:pPr>
        <w:pStyle w:val="BodyText"/>
        <w:numPr>
          <w:ilvl w:val="2"/>
          <w:numId w:val="14"/>
        </w:numPr>
      </w:pPr>
      <w:r>
        <w:t>Initiating Gateway sends deferred XCA Retrieve request.</w:t>
      </w:r>
    </w:p>
    <w:p w14:paraId="1D8BDB71" w14:textId="77777777" w:rsidR="000A6420" w:rsidRDefault="000A6420" w:rsidP="00747174">
      <w:pPr>
        <w:pStyle w:val="BodyText"/>
        <w:numPr>
          <w:ilvl w:val="2"/>
          <w:numId w:val="14"/>
        </w:numPr>
      </w:pPr>
      <w:r>
        <w:t xml:space="preserve">User at responding system performs any remaining tasks to make documents available, and </w:t>
      </w:r>
      <w:r w:rsidRPr="0071259B">
        <w:t xml:space="preserve">triggers deferred XCA </w:t>
      </w:r>
      <w:r>
        <w:t>response.</w:t>
      </w:r>
    </w:p>
    <w:p w14:paraId="196E3F2B" w14:textId="77777777" w:rsidR="000A6420" w:rsidRDefault="000A6420" w:rsidP="00747174">
      <w:pPr>
        <w:pStyle w:val="BodyText"/>
        <w:numPr>
          <w:ilvl w:val="1"/>
          <w:numId w:val="14"/>
        </w:numPr>
      </w:pPr>
      <w:r>
        <w:t>Case 2: A Responding Gateway uses an on-demand document entry to generate a comprehensive longitudinal record (e.g. a CCD) for a patient from a number of sources. In some cases, the time needed to generate this document runs into the minutes, causing Initiating Gateways to time out. This system would make use of deferred responses for XCA Retrieve:</w:t>
      </w:r>
    </w:p>
    <w:p w14:paraId="357A192E" w14:textId="77777777" w:rsidR="000A6420" w:rsidRDefault="000A6420" w:rsidP="00747174">
      <w:pPr>
        <w:pStyle w:val="BodyText"/>
        <w:numPr>
          <w:ilvl w:val="2"/>
          <w:numId w:val="14"/>
        </w:numPr>
      </w:pPr>
      <w:r>
        <w:t>Initiating Gateway sends deferred XCA Retrieve request for on-demand entry.</w:t>
      </w:r>
    </w:p>
    <w:p w14:paraId="2824DB45" w14:textId="77777777" w:rsidR="000A6420" w:rsidRDefault="000A6420" w:rsidP="00747174">
      <w:pPr>
        <w:pStyle w:val="BodyText"/>
        <w:numPr>
          <w:ilvl w:val="2"/>
          <w:numId w:val="14"/>
        </w:numPr>
      </w:pPr>
      <w:r>
        <w:t xml:space="preserve">Responding Gateway compiles the on-demand document from various sources and </w:t>
      </w:r>
      <w:r w:rsidRPr="0071259B">
        <w:t xml:space="preserve">triggers deferred XCA </w:t>
      </w:r>
      <w:r>
        <w:t>response.</w:t>
      </w:r>
    </w:p>
    <w:p w14:paraId="28FCAC93" w14:textId="77777777" w:rsidR="000A6420" w:rsidRDefault="000A6420" w:rsidP="00747174">
      <w:pPr>
        <w:pStyle w:val="BodyText"/>
        <w:numPr>
          <w:ilvl w:val="1"/>
          <w:numId w:val="14"/>
        </w:numPr>
      </w:pPr>
      <w:r>
        <w:t>Case 3: The access decision for a given set of documents and a given requester takes significant time, due to a human in the loop.</w:t>
      </w:r>
    </w:p>
    <w:p w14:paraId="00755A53" w14:textId="77777777" w:rsidR="000A6420" w:rsidRDefault="000A6420" w:rsidP="00747174">
      <w:pPr>
        <w:pStyle w:val="BodyText"/>
        <w:numPr>
          <w:ilvl w:val="2"/>
          <w:numId w:val="14"/>
        </w:numPr>
      </w:pPr>
      <w:r>
        <w:t>Initiating Gateway sends deferred XCA Query request.</w:t>
      </w:r>
    </w:p>
    <w:p w14:paraId="3116CA3D" w14:textId="77777777" w:rsidR="000A6420" w:rsidRDefault="000A6420" w:rsidP="00747174">
      <w:pPr>
        <w:pStyle w:val="BodyText"/>
        <w:numPr>
          <w:ilvl w:val="2"/>
          <w:numId w:val="14"/>
        </w:numPr>
      </w:pPr>
      <w:r w:rsidRPr="0071259B">
        <w:t>User at responding system</w:t>
      </w:r>
      <w:r>
        <w:t xml:space="preserve"> evaluates access decision, confirms this requester may access, and </w:t>
      </w:r>
      <w:r w:rsidRPr="0071259B">
        <w:t>triggers deferred XCA</w:t>
      </w:r>
      <w:r>
        <w:t xml:space="preserve"> response. Note that this may result in a PartialSuccess, where the requester may only see a subset of all documents matching the query.</w:t>
      </w:r>
    </w:p>
    <w:p w14:paraId="525966D1" w14:textId="77777777" w:rsidR="000A6420" w:rsidRDefault="000A6420" w:rsidP="00747174">
      <w:pPr>
        <w:pStyle w:val="BodyText"/>
        <w:numPr>
          <w:ilvl w:val="2"/>
          <w:numId w:val="14"/>
        </w:numPr>
      </w:pPr>
      <w:r w:rsidRPr="0071259B">
        <w:t xml:space="preserve">Initiating Gateway sends </w:t>
      </w:r>
      <w:r>
        <w:t>synchronous</w:t>
      </w:r>
      <w:r w:rsidRPr="0071259B">
        <w:t xml:space="preserve"> XCA </w:t>
      </w:r>
      <w:r>
        <w:t>Retrieve</w:t>
      </w:r>
      <w:r w:rsidRPr="0071259B">
        <w:t xml:space="preserve"> request</w:t>
      </w:r>
      <w:r>
        <w:t xml:space="preserve"> and receives documents.</w:t>
      </w:r>
    </w:p>
    <w:p w14:paraId="6C45FA5C" w14:textId="77777777" w:rsidR="00DA4E66" w:rsidRDefault="00DA4E66" w:rsidP="00747174">
      <w:pPr>
        <w:pStyle w:val="BodyText"/>
        <w:numPr>
          <w:ilvl w:val="0"/>
          <w:numId w:val="14"/>
        </w:numPr>
      </w:pPr>
      <w:r>
        <w:t>Should this work item include combining with AS4?</w:t>
      </w:r>
    </w:p>
    <w:p w14:paraId="53A27E8D" w14:textId="77777777" w:rsidR="00DA4E66" w:rsidRDefault="00DA4E66" w:rsidP="00747174">
      <w:pPr>
        <w:pStyle w:val="BodyText"/>
        <w:numPr>
          <w:ilvl w:val="1"/>
          <w:numId w:val="14"/>
        </w:numPr>
      </w:pPr>
      <w:r w:rsidRPr="000A6420">
        <w:rPr>
          <w:b/>
        </w:rPr>
        <w:t xml:space="preserve">Tentatively </w:t>
      </w:r>
      <w:r>
        <w:rPr>
          <w:b/>
        </w:rPr>
        <w:t xml:space="preserve">not </w:t>
      </w:r>
      <w:r w:rsidRPr="000A6420">
        <w:rPr>
          <w:b/>
        </w:rPr>
        <w:t>at this time</w:t>
      </w:r>
      <w:r>
        <w:t>. The AS4 work item did not create a wrapper for Deferred XCPD.</w:t>
      </w:r>
    </w:p>
    <w:p w14:paraId="1BDDCD0E" w14:textId="77777777" w:rsidR="00DA4E66" w:rsidRDefault="00DA4E66" w:rsidP="00747174">
      <w:pPr>
        <w:pStyle w:val="BodyText"/>
        <w:numPr>
          <w:ilvl w:val="0"/>
          <w:numId w:val="14"/>
        </w:numPr>
      </w:pPr>
      <w:r>
        <w:t>Can we ensure the Deferred Response option design would be compatible with the AS4-style Asynchronous option, should we add it in the future?</w:t>
      </w:r>
    </w:p>
    <w:p w14:paraId="27103FCB" w14:textId="77777777" w:rsidR="00DA4E66" w:rsidRPr="000A6420" w:rsidRDefault="00DA4E66" w:rsidP="00747174">
      <w:pPr>
        <w:pStyle w:val="BodyText"/>
        <w:numPr>
          <w:ilvl w:val="1"/>
          <w:numId w:val="14"/>
        </w:numPr>
        <w:rPr>
          <w:b/>
        </w:rPr>
      </w:pPr>
      <w:r w:rsidRPr="000A6420">
        <w:rPr>
          <w:b/>
        </w:rPr>
        <w:t>Yes, depending on how we design it.</w:t>
      </w:r>
    </w:p>
    <w:p w14:paraId="356C20F2" w14:textId="77777777" w:rsidR="00DA4E66" w:rsidRDefault="00DA4E66" w:rsidP="00747174">
      <w:pPr>
        <w:pStyle w:val="BodyText"/>
        <w:numPr>
          <w:ilvl w:val="1"/>
          <w:numId w:val="14"/>
        </w:numPr>
      </w:pPr>
      <w:r>
        <w:t>Note that the AS4 option does not blindly wrap transactions; there are specific mappings that must be defined for each transaction to use over AS4.</w:t>
      </w:r>
    </w:p>
    <w:p w14:paraId="1038A15C" w14:textId="77777777" w:rsidR="00DA4E66" w:rsidRDefault="00DA4E66" w:rsidP="00747174">
      <w:pPr>
        <w:pStyle w:val="BodyText"/>
        <w:numPr>
          <w:ilvl w:val="1"/>
          <w:numId w:val="14"/>
        </w:numPr>
      </w:pPr>
      <w:r>
        <w:lastRenderedPageBreak/>
        <w:t xml:space="preserve">Note that </w:t>
      </w:r>
      <w:proofErr w:type="gramStart"/>
      <w:r>
        <w:t>XCPD Deferred was not wrapped by the initial AS4 work item</w:t>
      </w:r>
      <w:proofErr w:type="gramEnd"/>
      <w:r>
        <w:t>.</w:t>
      </w:r>
    </w:p>
    <w:p w14:paraId="0B9FFB86" w14:textId="58064F23" w:rsidR="00DA4E66" w:rsidRDefault="00DA4E66" w:rsidP="00747174">
      <w:pPr>
        <w:pStyle w:val="BodyText"/>
        <w:numPr>
          <w:ilvl w:val="1"/>
          <w:numId w:val="14"/>
        </w:numPr>
      </w:pPr>
      <w:r>
        <w:t>There are the following items that would need to be compatible:</w:t>
      </w:r>
    </w:p>
    <w:p w14:paraId="1381076B" w14:textId="5A714B61" w:rsidR="00DA4E66" w:rsidRDefault="00DA4E66" w:rsidP="00747174">
      <w:pPr>
        <w:pStyle w:val="BodyText"/>
        <w:numPr>
          <w:ilvl w:val="2"/>
          <w:numId w:val="14"/>
        </w:numPr>
      </w:pPr>
      <w:r>
        <w:t>Use of RelatesTo to correlate deferred responses (which are requests in two-way MEP) to deferred requests</w:t>
      </w:r>
    </w:p>
    <w:p w14:paraId="47B07E77" w14:textId="28D184C9" w:rsidR="00DA4E66" w:rsidRPr="008C5F99" w:rsidRDefault="00DA4E66" w:rsidP="00747174">
      <w:pPr>
        <w:pStyle w:val="BodyText"/>
        <w:numPr>
          <w:ilvl w:val="3"/>
          <w:numId w:val="14"/>
        </w:numPr>
        <w:rPr>
          <w:b/>
        </w:rPr>
      </w:pPr>
      <w:r w:rsidRPr="008C5F99">
        <w:rPr>
          <w:b/>
        </w:rPr>
        <w:t>Still being researched.</w:t>
      </w:r>
      <w:r w:rsidR="003A6898">
        <w:rPr>
          <w:b/>
        </w:rPr>
        <w:t xml:space="preserve"> </w:t>
      </w:r>
      <w:r w:rsidR="003A6898" w:rsidRPr="003A6898">
        <w:t>In the event this isn’t allowed with AS4, consider adding something like MessageID/RelatesTo to the body, similarly to XCPD Deferred use of Query ID.</w:t>
      </w:r>
    </w:p>
    <w:p w14:paraId="0516E58F" w14:textId="6E56BEC8" w:rsidR="00DA4E66" w:rsidRDefault="00DA4E66" w:rsidP="00747174">
      <w:pPr>
        <w:pStyle w:val="BodyText"/>
        <w:numPr>
          <w:ilvl w:val="2"/>
          <w:numId w:val="14"/>
        </w:numPr>
      </w:pPr>
      <w:r>
        <w:t>Potential use of additional SOAP header blocks</w:t>
      </w:r>
    </w:p>
    <w:p w14:paraId="1DBF0E95" w14:textId="37A8A384" w:rsidR="00DA4E66" w:rsidRDefault="008C5F99" w:rsidP="00747174">
      <w:pPr>
        <w:pStyle w:val="BodyText"/>
        <w:numPr>
          <w:ilvl w:val="3"/>
          <w:numId w:val="14"/>
        </w:numPr>
      </w:pPr>
      <w:r>
        <w:rPr>
          <w:b/>
        </w:rPr>
        <w:t xml:space="preserve">AS4 </w:t>
      </w:r>
      <w:r w:rsidRPr="008C5F99">
        <w:rPr>
          <w:b/>
        </w:rPr>
        <w:t>allows for this</w:t>
      </w:r>
      <w:r>
        <w:rPr>
          <w:b/>
        </w:rPr>
        <w:t>;</w:t>
      </w:r>
      <w:r w:rsidRPr="008C5F99">
        <w:t xml:space="preserve"> </w:t>
      </w:r>
      <w:r>
        <w:t>it just needs to be wrapped as a message property</w:t>
      </w:r>
      <w:r>
        <w:rPr>
          <w:b/>
        </w:rPr>
        <w:t>.</w:t>
      </w:r>
      <w:r>
        <w:t xml:space="preserve"> See </w:t>
      </w:r>
      <w:r w:rsidR="00DA4E66" w:rsidRPr="008C5F99">
        <w:t>XCPD AS4 wrapper</w:t>
      </w:r>
      <w:r w:rsidR="00DA4E66" w:rsidRPr="008C5F99">
        <w:rPr>
          <w:b/>
        </w:rPr>
        <w:t xml:space="preserve"> </w:t>
      </w:r>
      <w:r>
        <w:t>(CorrelationTimeToLive).</w:t>
      </w:r>
    </w:p>
    <w:p w14:paraId="5C136000" w14:textId="10E1F63F" w:rsidR="00DA4E66" w:rsidRDefault="00DA4E66" w:rsidP="00747174">
      <w:pPr>
        <w:pStyle w:val="BodyText"/>
        <w:numPr>
          <w:ilvl w:val="2"/>
          <w:numId w:val="14"/>
        </w:numPr>
      </w:pPr>
      <w:r>
        <w:t>Potential change to SOAP body referenced by AS4 wrapper</w:t>
      </w:r>
    </w:p>
    <w:p w14:paraId="3B90F5AA" w14:textId="4AB5D2A4" w:rsidR="00DA4E66" w:rsidRDefault="008C5F99" w:rsidP="00747174">
      <w:pPr>
        <w:pStyle w:val="BodyText"/>
        <w:numPr>
          <w:ilvl w:val="3"/>
          <w:numId w:val="14"/>
        </w:numPr>
      </w:pPr>
      <w:r>
        <w:rPr>
          <w:b/>
        </w:rPr>
        <w:t xml:space="preserve">AS4 </w:t>
      </w:r>
      <w:r w:rsidRPr="008C5F99">
        <w:rPr>
          <w:b/>
        </w:rPr>
        <w:t>allows for this</w:t>
      </w:r>
      <w:r>
        <w:t xml:space="preserve">. </w:t>
      </w:r>
      <w:r w:rsidR="00DA4E66">
        <w:t>We would need to update the AS4 wrappers for the transactions</w:t>
      </w:r>
      <w:r w:rsidR="00134E1F">
        <w:t>.</w:t>
      </w:r>
    </w:p>
    <w:p w14:paraId="3D365ABF" w14:textId="773841DE" w:rsidR="008C5F99" w:rsidRDefault="008C5F99" w:rsidP="00747174">
      <w:pPr>
        <w:pStyle w:val="BodyText"/>
        <w:numPr>
          <w:ilvl w:val="2"/>
          <w:numId w:val="14"/>
        </w:numPr>
      </w:pPr>
      <w:r>
        <w:t>Choice of two response types (one of the design options, where either an acknowledgement or a normal response is returned)</w:t>
      </w:r>
    </w:p>
    <w:p w14:paraId="69442B26" w14:textId="06B78D56" w:rsidR="008C5F99" w:rsidRDefault="008C5F99" w:rsidP="00747174">
      <w:pPr>
        <w:pStyle w:val="BodyText"/>
        <w:numPr>
          <w:ilvl w:val="3"/>
          <w:numId w:val="14"/>
        </w:numPr>
      </w:pPr>
      <w:r w:rsidRPr="00134E1F">
        <w:rPr>
          <w:b/>
        </w:rPr>
        <w:t>Still being researched</w:t>
      </w:r>
      <w:r>
        <w:t>.</w:t>
      </w:r>
      <w:r w:rsidR="00134E1F">
        <w:t xml:space="preserve"> Might be simpler to use a single response message type.</w:t>
      </w:r>
    </w:p>
    <w:p w14:paraId="5FC8FCD5" w14:textId="63561EAD" w:rsidR="007B287A" w:rsidRDefault="007B287A" w:rsidP="00747174">
      <w:pPr>
        <w:pStyle w:val="BodyText"/>
        <w:numPr>
          <w:ilvl w:val="0"/>
          <w:numId w:val="14"/>
        </w:numPr>
      </w:pPr>
      <w:r>
        <w:t>What format should the acknowledgement messages be? Prior IHE work on this suggested ebXML RegistryResponse for both Query and Retrieve.</w:t>
      </w:r>
    </w:p>
    <w:p w14:paraId="3C98648D" w14:textId="7CA4277F" w:rsidR="007B287A" w:rsidRDefault="007B287A" w:rsidP="00747174">
      <w:pPr>
        <w:pStyle w:val="BodyText"/>
        <w:numPr>
          <w:ilvl w:val="1"/>
          <w:numId w:val="14"/>
        </w:numPr>
      </w:pPr>
      <w:r>
        <w:t xml:space="preserve">If ebXML RegistryResponse is used, what status values should be used? </w:t>
      </w:r>
      <w:proofErr w:type="gramStart"/>
      <w:r>
        <w:t>ebXML</w:t>
      </w:r>
      <w:proofErr w:type="gramEnd"/>
      <w:r>
        <w:t xml:space="preserve"> defines the value Unavailable for this case, while IHE tentatively defined the values RequestAccepted and ResponseAccepted.</w:t>
      </w:r>
    </w:p>
    <w:p w14:paraId="3D5641A6" w14:textId="487B5DAB" w:rsidR="007B287A" w:rsidRDefault="007B287A" w:rsidP="00747174">
      <w:pPr>
        <w:pStyle w:val="BodyText"/>
        <w:numPr>
          <w:ilvl w:val="0"/>
          <w:numId w:val="14"/>
        </w:numPr>
      </w:pPr>
      <w:r>
        <w:t>Will we need to explicitly indicate deferred processing in the body of the request, or will the Action be sufficient?</w:t>
      </w:r>
    </w:p>
    <w:p w14:paraId="312161A3" w14:textId="7A8609A1" w:rsidR="007B287A" w:rsidRDefault="00E47207" w:rsidP="00747174">
      <w:pPr>
        <w:pStyle w:val="BodyText"/>
        <w:numPr>
          <w:ilvl w:val="1"/>
          <w:numId w:val="14"/>
        </w:numPr>
      </w:pPr>
      <w:r>
        <w:t xml:space="preserve">Deferred </w:t>
      </w:r>
      <w:r w:rsidR="007B287A">
        <w:t>XCPD includes this explicitly in the responsePriorityCode field.</w:t>
      </w:r>
    </w:p>
    <w:p w14:paraId="68AB6601" w14:textId="012AC6FD" w:rsidR="007B287A" w:rsidRDefault="007B287A" w:rsidP="00747174">
      <w:pPr>
        <w:pStyle w:val="BodyText"/>
        <w:numPr>
          <w:ilvl w:val="1"/>
          <w:numId w:val="14"/>
        </w:numPr>
      </w:pPr>
      <w:r>
        <w:t>For the XCA Query, the ebXML AdhocQueryRequest has no analog, but it is extensible with Slots.</w:t>
      </w:r>
    </w:p>
    <w:p w14:paraId="1275329F" w14:textId="36D34895" w:rsidR="007B287A" w:rsidRDefault="007B287A" w:rsidP="00747174">
      <w:pPr>
        <w:pStyle w:val="BodyText"/>
        <w:numPr>
          <w:ilvl w:val="1"/>
          <w:numId w:val="14"/>
        </w:numPr>
      </w:pPr>
      <w:r>
        <w:t>The XCA Retrieve message is defined by IHE, so it could be extended.</w:t>
      </w:r>
    </w:p>
    <w:p w14:paraId="170B53FD" w14:textId="3AAEB110" w:rsidR="00484CD0" w:rsidRDefault="005A656D" w:rsidP="00747174">
      <w:pPr>
        <w:pStyle w:val="BodyText"/>
        <w:numPr>
          <w:ilvl w:val="1"/>
          <w:numId w:val="14"/>
        </w:numPr>
      </w:pPr>
      <w:r w:rsidRPr="00586F90">
        <w:rPr>
          <w:b/>
        </w:rPr>
        <w:t>(Tentative choice)</w:t>
      </w:r>
      <w:r>
        <w:t xml:space="preserve"> </w:t>
      </w:r>
      <w:r w:rsidR="00484CD0">
        <w:t>This is made explicit by the presence of the response endpoint.</w:t>
      </w:r>
    </w:p>
    <w:p w14:paraId="3523B3B6" w14:textId="2369D9C0" w:rsidR="007B287A" w:rsidRDefault="007B287A" w:rsidP="00747174">
      <w:pPr>
        <w:pStyle w:val="BodyText"/>
        <w:numPr>
          <w:ilvl w:val="0"/>
          <w:numId w:val="14"/>
        </w:numPr>
      </w:pPr>
      <w:r>
        <w:t>How will the Responding Gateway know what endpoint to send the response to?</w:t>
      </w:r>
    </w:p>
    <w:p w14:paraId="35B21E91" w14:textId="431F8F92" w:rsidR="007B287A" w:rsidRDefault="00E47207" w:rsidP="00747174">
      <w:pPr>
        <w:pStyle w:val="BodyText"/>
        <w:numPr>
          <w:ilvl w:val="1"/>
          <w:numId w:val="14"/>
        </w:numPr>
      </w:pPr>
      <w:r w:rsidRPr="00E47207">
        <w:t xml:space="preserve">Deferred </w:t>
      </w:r>
      <w:r w:rsidR="007B287A">
        <w:t>XCPD includes this explicitly in the respondTo field.</w:t>
      </w:r>
    </w:p>
    <w:p w14:paraId="0D4B652A" w14:textId="5549131B" w:rsidR="007B287A" w:rsidRDefault="00484CD0" w:rsidP="00747174">
      <w:pPr>
        <w:pStyle w:val="BodyText"/>
        <w:numPr>
          <w:ilvl w:val="1"/>
          <w:numId w:val="14"/>
        </w:numPr>
      </w:pPr>
      <w:r w:rsidRPr="00586F90">
        <w:rPr>
          <w:b/>
        </w:rPr>
        <w:t>(Tentative choice)</w:t>
      </w:r>
      <w:r>
        <w:t xml:space="preserve"> </w:t>
      </w:r>
      <w:r w:rsidR="007B287A">
        <w:t>For the XCA Query, the ebXML AdhocQueryRequest has no analog, but it is extensible with Slots.</w:t>
      </w:r>
    </w:p>
    <w:p w14:paraId="2074B07C" w14:textId="1652F28F" w:rsidR="007B287A" w:rsidRDefault="007B287A" w:rsidP="00747174">
      <w:pPr>
        <w:pStyle w:val="BodyText"/>
        <w:numPr>
          <w:ilvl w:val="1"/>
          <w:numId w:val="14"/>
        </w:numPr>
      </w:pPr>
      <w:r>
        <w:lastRenderedPageBreak/>
        <w:t>The XCA Retrieve message is defined by IHE, so it could be extended.</w:t>
      </w:r>
    </w:p>
    <w:p w14:paraId="23AD017B" w14:textId="50E3EBEB" w:rsidR="00DD201D" w:rsidRDefault="00DD201D" w:rsidP="00747174">
      <w:pPr>
        <w:pStyle w:val="BodyText"/>
        <w:numPr>
          <w:ilvl w:val="1"/>
          <w:numId w:val="14"/>
        </w:numPr>
      </w:pPr>
      <w:r>
        <w:t>As an alternate method, we could define a SOAP header block for the response endpoint similar to WS-Addressing ReplyTo. NOTE: This would be a problem if combining deferred and AS4 mechanisms.</w:t>
      </w:r>
    </w:p>
    <w:p w14:paraId="74DCB433" w14:textId="57B87D51" w:rsidR="0002398A" w:rsidRDefault="00CF4B46" w:rsidP="00747174">
      <w:pPr>
        <w:pStyle w:val="BodyText"/>
        <w:numPr>
          <w:ilvl w:val="0"/>
          <w:numId w:val="14"/>
        </w:numPr>
      </w:pPr>
      <w:r w:rsidRPr="00CF4B46">
        <w:t>Should the Initiating Gateway specify a response endpoint directly, or a HCID that the Responding Ga</w:t>
      </w:r>
      <w:r w:rsidR="0002398A">
        <w:t>teway resolves via a directory?</w:t>
      </w:r>
      <w:r w:rsidR="00FA6BC6">
        <w:t xml:space="preserve"> Both?</w:t>
      </w:r>
    </w:p>
    <w:p w14:paraId="5A5F0000" w14:textId="3BE31635" w:rsidR="00CF4B46" w:rsidRDefault="0002398A" w:rsidP="00747174">
      <w:pPr>
        <w:pStyle w:val="BodyText"/>
        <w:numPr>
          <w:ilvl w:val="1"/>
          <w:numId w:val="14"/>
        </w:numPr>
      </w:pPr>
      <w:r>
        <w:t>A HCID to resolve</w:t>
      </w:r>
      <w:r w:rsidR="00CF4B46" w:rsidRPr="00CF4B46">
        <w:t xml:space="preserve"> might help </w:t>
      </w:r>
      <w:r>
        <w:t>with some dynamic load balancing cases.</w:t>
      </w:r>
    </w:p>
    <w:p w14:paraId="7FD7838E" w14:textId="11D7C905" w:rsidR="0002398A" w:rsidRDefault="0002398A" w:rsidP="00747174">
      <w:pPr>
        <w:pStyle w:val="BodyText"/>
        <w:numPr>
          <w:ilvl w:val="1"/>
          <w:numId w:val="14"/>
        </w:numPr>
      </w:pPr>
      <w:r>
        <w:t>It might also be slightly more secure, as there is a layer of getting the endpoint through a trusted directory.</w:t>
      </w:r>
    </w:p>
    <w:p w14:paraId="5ACB7C64" w14:textId="206684B9" w:rsidR="005A656D" w:rsidRDefault="005A656D" w:rsidP="00747174">
      <w:pPr>
        <w:pStyle w:val="BodyText"/>
        <w:numPr>
          <w:ilvl w:val="1"/>
          <w:numId w:val="14"/>
        </w:numPr>
      </w:pPr>
      <w:r w:rsidRPr="00586F90">
        <w:rPr>
          <w:b/>
        </w:rPr>
        <w:t>(Tentative choice)</w:t>
      </w:r>
      <w:r>
        <w:rPr>
          <w:b/>
        </w:rPr>
        <w:t xml:space="preserve"> </w:t>
      </w:r>
      <w:r w:rsidRPr="005A656D">
        <w:t>Endpoint only</w:t>
      </w:r>
    </w:p>
    <w:p w14:paraId="3F1EA3F3" w14:textId="098FD4AC" w:rsidR="00DD201D" w:rsidRDefault="00DD201D" w:rsidP="00747174">
      <w:pPr>
        <w:pStyle w:val="BodyText"/>
        <w:numPr>
          <w:ilvl w:val="0"/>
          <w:numId w:val="14"/>
        </w:numPr>
      </w:pPr>
      <w:r>
        <w:t>What error cases will exist, and how will we handle them?</w:t>
      </w:r>
    </w:p>
    <w:p w14:paraId="15847A12" w14:textId="1876F9D8" w:rsidR="00DD201D" w:rsidRDefault="00DD201D" w:rsidP="00747174">
      <w:pPr>
        <w:pStyle w:val="BodyText"/>
        <w:numPr>
          <w:ilvl w:val="1"/>
          <w:numId w:val="14"/>
        </w:numPr>
      </w:pPr>
      <w:r>
        <w:t>Sending a deferred request to a Responding Gateway that doesn’t support it</w:t>
      </w:r>
    </w:p>
    <w:p w14:paraId="164BC162" w14:textId="7EFE3071" w:rsidR="00DD201D" w:rsidRDefault="00DD201D" w:rsidP="00747174">
      <w:pPr>
        <w:pStyle w:val="BodyText"/>
        <w:numPr>
          <w:ilvl w:val="1"/>
          <w:numId w:val="14"/>
        </w:numPr>
      </w:pPr>
      <w:r>
        <w:t>Existing error cases will be unchanged</w:t>
      </w:r>
    </w:p>
    <w:p w14:paraId="74BB8BD0" w14:textId="47FF46DC" w:rsidR="0071458D" w:rsidRDefault="0071458D" w:rsidP="00747174">
      <w:pPr>
        <w:pStyle w:val="BodyText"/>
        <w:numPr>
          <w:ilvl w:val="0"/>
          <w:numId w:val="14"/>
        </w:numPr>
      </w:pPr>
      <w:r>
        <w:t>How should we handle the case where a responder has some documents available immediately but others will take time?</w:t>
      </w:r>
    </w:p>
    <w:p w14:paraId="76FA7D2E" w14:textId="310DFEC3" w:rsidR="0071458D" w:rsidRDefault="0071458D" w:rsidP="0071458D">
      <w:pPr>
        <w:pStyle w:val="BodyText"/>
        <w:numPr>
          <w:ilvl w:val="1"/>
          <w:numId w:val="14"/>
        </w:numPr>
      </w:pPr>
      <w:r>
        <w:t>Assuming it would always return available docs in synchronous call</w:t>
      </w:r>
    </w:p>
    <w:p w14:paraId="1EB6D748" w14:textId="66A44BDD" w:rsidR="0071458D" w:rsidRDefault="0071458D" w:rsidP="0071458D">
      <w:pPr>
        <w:pStyle w:val="BodyText"/>
        <w:numPr>
          <w:ilvl w:val="1"/>
          <w:numId w:val="14"/>
        </w:numPr>
      </w:pPr>
      <w:r>
        <w:t>Option: In synchronous call, return PartialSuccess with error code indicating more are available</w:t>
      </w:r>
    </w:p>
    <w:p w14:paraId="45AD44EB" w14:textId="6CC61FB9" w:rsidR="0071458D" w:rsidRDefault="0071458D" w:rsidP="0071458D">
      <w:pPr>
        <w:pStyle w:val="BodyText"/>
        <w:numPr>
          <w:ilvl w:val="1"/>
          <w:numId w:val="14"/>
        </w:numPr>
      </w:pPr>
      <w:r>
        <w:t>Option: In Deferred call, wait until all are available before responding</w:t>
      </w:r>
    </w:p>
    <w:p w14:paraId="6A8805CE" w14:textId="5493F680" w:rsidR="0071458D" w:rsidRDefault="0071458D" w:rsidP="0071458D">
      <w:pPr>
        <w:pStyle w:val="BodyText"/>
        <w:numPr>
          <w:ilvl w:val="1"/>
          <w:numId w:val="14"/>
        </w:numPr>
      </w:pPr>
      <w:r>
        <w:t>Option:</w:t>
      </w:r>
      <w:r w:rsidR="00337ACD" w:rsidRPr="00337ACD">
        <w:t xml:space="preserve"> </w:t>
      </w:r>
      <w:r w:rsidR="00337ACD">
        <w:t>In Deferred call, return available documents immediately (in Ack?) and rest of documents in deferred response</w:t>
      </w:r>
    </w:p>
    <w:p w14:paraId="6F7AC993" w14:textId="4B646E22" w:rsidR="00337ACD" w:rsidRDefault="00337ACD" w:rsidP="00337ACD">
      <w:pPr>
        <w:pStyle w:val="BodyText"/>
        <w:numPr>
          <w:ilvl w:val="2"/>
          <w:numId w:val="14"/>
        </w:numPr>
      </w:pPr>
      <w:r>
        <w:t>Would require Ack to use the same message type as regular response</w:t>
      </w:r>
    </w:p>
    <w:p w14:paraId="66E1DBD3" w14:textId="0C4520A2" w:rsidR="00337ACD" w:rsidRDefault="00337ACD" w:rsidP="00747174">
      <w:pPr>
        <w:pStyle w:val="BodyText"/>
        <w:numPr>
          <w:ilvl w:val="0"/>
          <w:numId w:val="14"/>
        </w:numPr>
      </w:pPr>
      <w:r>
        <w:t>When an Initiating Gateway receives a deferred ITI-18 or ITI-43 request, should it wait to acknowledge until it has received acknowledgements from Responding Gateways?</w:t>
      </w:r>
    </w:p>
    <w:p w14:paraId="530193E2" w14:textId="24359F7D" w:rsidR="00337ACD" w:rsidRDefault="00337ACD" w:rsidP="00337ACD">
      <w:pPr>
        <w:pStyle w:val="BodyText"/>
        <w:numPr>
          <w:ilvl w:val="1"/>
          <w:numId w:val="14"/>
        </w:numPr>
      </w:pPr>
      <w:r>
        <w:t>If it doesn’t, then some errors may be lost.</w:t>
      </w:r>
    </w:p>
    <w:p w14:paraId="38345494" w14:textId="4A9D8742" w:rsidR="00337ACD" w:rsidRDefault="00337ACD" w:rsidP="00747174">
      <w:pPr>
        <w:pStyle w:val="BodyText"/>
        <w:numPr>
          <w:ilvl w:val="0"/>
          <w:numId w:val="14"/>
        </w:numPr>
      </w:pPr>
      <w:r>
        <w:t>Which errors should be returned in the ack vs. the response?</w:t>
      </w:r>
    </w:p>
    <w:p w14:paraId="185AD27C" w14:textId="7AF09EBD" w:rsidR="00337ACD" w:rsidRDefault="00337ACD" w:rsidP="00337ACD">
      <w:pPr>
        <w:pStyle w:val="BodyText"/>
        <w:numPr>
          <w:ilvl w:val="1"/>
          <w:numId w:val="14"/>
        </w:numPr>
      </w:pPr>
      <w:r>
        <w:t>Example: a malformed request could be caught right away</w:t>
      </w:r>
    </w:p>
    <w:p w14:paraId="56C58F79" w14:textId="77777777" w:rsidR="00E51D07" w:rsidRDefault="00E51D07" w:rsidP="00747174">
      <w:pPr>
        <w:pStyle w:val="BodyText"/>
        <w:numPr>
          <w:ilvl w:val="0"/>
          <w:numId w:val="14"/>
        </w:numPr>
      </w:pPr>
      <w:r>
        <w:t>For the stated use cases, how will an Initiating Gateway know whether to use the Deferred Response option vs. a synchronous call for a given Responding Gateway?</w:t>
      </w:r>
    </w:p>
    <w:p w14:paraId="741DFE27" w14:textId="77777777" w:rsidR="00E51D07" w:rsidRPr="00E51D07" w:rsidRDefault="00E51D07" w:rsidP="00747174">
      <w:pPr>
        <w:pStyle w:val="BodyText"/>
        <w:numPr>
          <w:ilvl w:val="1"/>
          <w:numId w:val="14"/>
        </w:numPr>
        <w:rPr>
          <w:b/>
        </w:rPr>
      </w:pPr>
      <w:r w:rsidRPr="00E51D07">
        <w:rPr>
          <w:b/>
        </w:rPr>
        <w:t>(Tentative choice) Option: Explicit, through error code suggesting deferred.</w:t>
      </w:r>
    </w:p>
    <w:p w14:paraId="3DAC1F45" w14:textId="77777777" w:rsidR="00E51D07" w:rsidRDefault="00E51D07" w:rsidP="00747174">
      <w:pPr>
        <w:pStyle w:val="BodyText"/>
        <w:numPr>
          <w:ilvl w:val="1"/>
          <w:numId w:val="14"/>
        </w:numPr>
      </w:pPr>
      <w:r>
        <w:t>Option: The Initiating Gateway has prior knowledge (through configuration, directory, etc.) of which Responding Gateways require use of the Deferred option.</w:t>
      </w:r>
    </w:p>
    <w:p w14:paraId="0F3872B6" w14:textId="77777777" w:rsidR="00E51D07" w:rsidRDefault="00E51D07" w:rsidP="00747174">
      <w:pPr>
        <w:pStyle w:val="BodyText"/>
        <w:numPr>
          <w:ilvl w:val="2"/>
          <w:numId w:val="14"/>
        </w:numPr>
      </w:pPr>
      <w:r>
        <w:t>This would make sense for the “legacy paper” use case.</w:t>
      </w:r>
    </w:p>
    <w:p w14:paraId="03955F07" w14:textId="77777777" w:rsidR="00E51D07" w:rsidRDefault="00E51D07" w:rsidP="00747174">
      <w:pPr>
        <w:pStyle w:val="BodyText"/>
        <w:numPr>
          <w:ilvl w:val="2"/>
          <w:numId w:val="14"/>
        </w:numPr>
      </w:pPr>
      <w:r>
        <w:lastRenderedPageBreak/>
        <w:t>Even in this case, is it possible to sometimes use synchronous calls? If it can be known that a source of clinical information is purely legacy, with no new paper documents being added for this patient, then once a given deferred query has completed, any subsequent queries may be made synchronously. However, this is an edge case, and would require significant logic in the Initating Gateway as to be unlikely to implement.</w:t>
      </w:r>
    </w:p>
    <w:p w14:paraId="146B37C8" w14:textId="77777777" w:rsidR="00E51D07" w:rsidRDefault="00E51D07" w:rsidP="00747174">
      <w:pPr>
        <w:pStyle w:val="BodyText"/>
        <w:numPr>
          <w:ilvl w:val="1"/>
          <w:numId w:val="14"/>
        </w:numPr>
      </w:pPr>
      <w:r>
        <w:t>Option: Implicit, via timeouts: In this case, the Initiating Gateway could trigger use of the Deferred option, if available, in response to getting a network timeout from a synchronous transaction.</w:t>
      </w:r>
    </w:p>
    <w:p w14:paraId="09ED4B6F" w14:textId="219FC126" w:rsidR="00D21BAB" w:rsidRDefault="00D21BAB" w:rsidP="00747174">
      <w:pPr>
        <w:pStyle w:val="BodyText"/>
        <w:numPr>
          <w:ilvl w:val="0"/>
          <w:numId w:val="14"/>
        </w:numPr>
      </w:pPr>
      <w:r>
        <w:t>For the stated use cases, may a Responding Gateway always implicitly force use of Deferred by returning an error code when a synchronous transaction is used?</w:t>
      </w:r>
    </w:p>
    <w:p w14:paraId="06455989" w14:textId="1C7F2421" w:rsidR="00D21BAB" w:rsidRDefault="00D21BAB" w:rsidP="00747174">
      <w:pPr>
        <w:pStyle w:val="BodyText"/>
        <w:numPr>
          <w:ilvl w:val="1"/>
          <w:numId w:val="14"/>
        </w:numPr>
      </w:pPr>
      <w:r>
        <w:t xml:space="preserve">Legacy paper: </w:t>
      </w:r>
      <w:r w:rsidR="00853554">
        <w:rPr>
          <w:b/>
        </w:rPr>
        <w:t>Tentatively y</w:t>
      </w:r>
      <w:r w:rsidR="000A5CFC" w:rsidRPr="000A5CFC">
        <w:rPr>
          <w:b/>
        </w:rPr>
        <w:t>es, but this should be discouraged</w:t>
      </w:r>
      <w:r w:rsidR="000A5CFC">
        <w:t>. There are two cases where the synchronous transaction should succeed:</w:t>
      </w:r>
    </w:p>
    <w:p w14:paraId="0A69F4E4" w14:textId="78559446" w:rsidR="000A5CFC" w:rsidRDefault="000A5CFC" w:rsidP="00747174">
      <w:pPr>
        <w:pStyle w:val="BodyText"/>
        <w:numPr>
          <w:ilvl w:val="2"/>
          <w:numId w:val="14"/>
        </w:numPr>
      </w:pPr>
      <w:r>
        <w:t>If the requested documents have already been registered by a previous Deferred operation, and no new paper documents for this query exist.</w:t>
      </w:r>
      <w:r w:rsidR="004B7F72">
        <w:t xml:space="preserve"> Consider making this a hard requirement.</w:t>
      </w:r>
    </w:p>
    <w:p w14:paraId="334CB97C" w14:textId="3DC60D69" w:rsidR="000A5CFC" w:rsidRDefault="000A5CFC" w:rsidP="00747174">
      <w:pPr>
        <w:pStyle w:val="BodyText"/>
        <w:numPr>
          <w:ilvl w:val="2"/>
          <w:numId w:val="14"/>
        </w:numPr>
      </w:pPr>
      <w:r>
        <w:t>If the requested documents can be registered before a synchronous timeout occurs.</w:t>
      </w:r>
    </w:p>
    <w:p w14:paraId="1BD6E621" w14:textId="6ABE7A03" w:rsidR="00D21BAB" w:rsidRDefault="00D21BAB" w:rsidP="00747174">
      <w:pPr>
        <w:pStyle w:val="BodyText"/>
        <w:numPr>
          <w:ilvl w:val="1"/>
          <w:numId w:val="14"/>
        </w:numPr>
      </w:pPr>
      <w:r>
        <w:t xml:space="preserve">Timeouts on Retrieve: </w:t>
      </w:r>
      <w:r w:rsidR="000A5CFC" w:rsidRPr="000A5CFC">
        <w:rPr>
          <w:b/>
        </w:rPr>
        <w:t>No</w:t>
      </w:r>
      <w:r w:rsidR="000A5CFC">
        <w:t xml:space="preserve">. </w:t>
      </w:r>
      <w:r>
        <w:t>In this case, the Responding Gateway should always attempt the synchronous operation</w:t>
      </w:r>
      <w:r w:rsidR="000A5CFC">
        <w:t xml:space="preserve"> first.</w:t>
      </w:r>
    </w:p>
    <w:p w14:paraId="07DA47FE" w14:textId="2D6E3C32" w:rsidR="00755041" w:rsidRDefault="00755041" w:rsidP="00747174">
      <w:pPr>
        <w:pStyle w:val="BodyText"/>
        <w:numPr>
          <w:ilvl w:val="0"/>
          <w:numId w:val="14"/>
        </w:numPr>
      </w:pPr>
      <w:r>
        <w:t>Will this option break existing implementers that do not support it?</w:t>
      </w:r>
    </w:p>
    <w:p w14:paraId="06EF8281" w14:textId="5E40AFA4" w:rsidR="00755041" w:rsidRDefault="00755041" w:rsidP="00747174">
      <w:pPr>
        <w:pStyle w:val="BodyText"/>
        <w:numPr>
          <w:ilvl w:val="1"/>
          <w:numId w:val="14"/>
        </w:numPr>
      </w:pPr>
      <w:r>
        <w:t>It should not.</w:t>
      </w:r>
      <w:r w:rsidRPr="00755041">
        <w:t xml:space="preserve"> </w:t>
      </w:r>
      <w:r>
        <w:t>As currently designed,</w:t>
      </w:r>
    </w:p>
    <w:p w14:paraId="58189783" w14:textId="20E12107" w:rsidR="00755041" w:rsidRDefault="00755041" w:rsidP="00747174">
      <w:pPr>
        <w:pStyle w:val="BodyText"/>
        <w:numPr>
          <w:ilvl w:val="2"/>
          <w:numId w:val="14"/>
        </w:numPr>
      </w:pPr>
      <w:r>
        <w:t>Initiating Gateways should only send deferred requests to Responding Gateways that support this option.</w:t>
      </w:r>
    </w:p>
    <w:p w14:paraId="2C38FA25" w14:textId="41E20D67" w:rsidR="00755041" w:rsidRDefault="00755041" w:rsidP="00747174">
      <w:pPr>
        <w:pStyle w:val="BodyText"/>
        <w:numPr>
          <w:ilvl w:val="2"/>
          <w:numId w:val="14"/>
        </w:numPr>
      </w:pPr>
      <w:r>
        <w:t xml:space="preserve">If a Responding Gateway that doesn't support </w:t>
      </w:r>
      <w:r w:rsidR="00B31C39">
        <w:t>this option receives the deferred WS-Addressing Action, it should reject the message, as it doesn't understand it.</w:t>
      </w:r>
    </w:p>
    <w:p w14:paraId="12BD14D2" w14:textId="32CAED9B" w:rsidR="00B31C39" w:rsidRDefault="00B31C39" w:rsidP="00747174">
      <w:pPr>
        <w:pStyle w:val="BodyText"/>
        <w:numPr>
          <w:ilvl w:val="2"/>
          <w:numId w:val="14"/>
        </w:numPr>
      </w:pPr>
      <w:r>
        <w:t>If a Responding Gateway that doesn't support this option receives the deferred response endpoint in a Query request as an extra Slot, it should ignore it, as this is the defined ebXML behavior.</w:t>
      </w:r>
    </w:p>
    <w:p w14:paraId="76ADCA76" w14:textId="0F05C698" w:rsidR="0050726F" w:rsidRDefault="00B31C39" w:rsidP="00747174">
      <w:pPr>
        <w:pStyle w:val="BodyText"/>
        <w:numPr>
          <w:ilvl w:val="2"/>
          <w:numId w:val="14"/>
        </w:numPr>
      </w:pPr>
      <w:r>
        <w:t>If a Responding Gateway that doesn't support this option receives the deferred response endpoint in a Retrieve request as an addition</w:t>
      </w:r>
      <w:r w:rsidR="0050726F">
        <w:t>al element, what should happen?</w:t>
      </w:r>
      <w:r w:rsidR="0050726F" w:rsidRPr="0050726F">
        <w:rPr>
          <w:b/>
        </w:rPr>
        <w:t xml:space="preserve"> This point needs research</w:t>
      </w:r>
      <w:r w:rsidR="0050726F">
        <w:t>.</w:t>
      </w:r>
    </w:p>
    <w:p w14:paraId="6F53EC52" w14:textId="2F384DB8" w:rsidR="00B31C39" w:rsidRDefault="0050726F" w:rsidP="00747174">
      <w:pPr>
        <w:pStyle w:val="BodyText"/>
        <w:numPr>
          <w:ilvl w:val="3"/>
          <w:numId w:val="14"/>
        </w:numPr>
      </w:pPr>
      <w:r>
        <w:t xml:space="preserve">The additional element would violate the existing schema. </w:t>
      </w:r>
      <w:r w:rsidR="00B31C39">
        <w:t xml:space="preserve">We will need to update the </w:t>
      </w:r>
      <w:r w:rsidRPr="0050726F">
        <w:t xml:space="preserve">XDS.b_DocumentRepository.xsd </w:t>
      </w:r>
      <w:r w:rsidR="00B31C39">
        <w:t>schema, as was done for the</w:t>
      </w:r>
      <w:r>
        <w:t xml:space="preserve"> On-Demand Supplement, but will </w:t>
      </w:r>
      <w:proofErr w:type="gramStart"/>
      <w:r>
        <w:t>existing</w:t>
      </w:r>
      <w:proofErr w:type="gramEnd"/>
      <w:r>
        <w:t xml:space="preserve"> gateways that do not intend to support the option need to adopt the new schema? How did this work with On-Demand?</w:t>
      </w:r>
    </w:p>
    <w:p w14:paraId="6442B5A1" w14:textId="2ED05D62" w:rsidR="0050726F" w:rsidRDefault="0050726F" w:rsidP="00747174">
      <w:pPr>
        <w:pStyle w:val="BodyText"/>
        <w:numPr>
          <w:ilvl w:val="3"/>
          <w:numId w:val="14"/>
        </w:numPr>
      </w:pPr>
      <w:r>
        <w:lastRenderedPageBreak/>
        <w:t xml:space="preserve">If existing gateways that do not intend to support the option do not adopt the new schema, then behavior is undefined. They could ignore </w:t>
      </w:r>
      <w:proofErr w:type="gramStart"/>
      <w:r>
        <w:t>it,</w:t>
      </w:r>
      <w:proofErr w:type="gramEnd"/>
      <w:r>
        <w:t xml:space="preserve"> they could reject the message with a SOAP fault, or something else. Since this is an error case anyway, this is probably an acceptable outcome.</w:t>
      </w:r>
    </w:p>
    <w:p w14:paraId="1D6E63DF" w14:textId="29B135EA" w:rsidR="00004DF3" w:rsidRPr="0050726F" w:rsidRDefault="00004DF3" w:rsidP="00747174">
      <w:pPr>
        <w:pStyle w:val="BodyText"/>
        <w:numPr>
          <w:ilvl w:val="1"/>
          <w:numId w:val="14"/>
        </w:numPr>
      </w:pPr>
      <w:r>
        <w:t xml:space="preserve">Note that if we were to pass the response endpoint as a SOAP header block instead, there would be no danger of breaking existing </w:t>
      </w:r>
      <w:r w:rsidRPr="00004DF3">
        <w:t>implementers</w:t>
      </w:r>
      <w:r>
        <w:t>.</w:t>
      </w:r>
    </w:p>
    <w:p w14:paraId="010014E7" w14:textId="77777777" w:rsidR="00484CD0" w:rsidRDefault="00484CD0" w:rsidP="00747174">
      <w:pPr>
        <w:pStyle w:val="BodyText"/>
        <w:numPr>
          <w:ilvl w:val="0"/>
          <w:numId w:val="14"/>
        </w:numPr>
      </w:pPr>
      <w:r>
        <w:t>Could/should this mechanism be designed in such a way that it supports an Initiating Gateway making a request and not knowing a priori whether it will be fulfilled synchronously or deferred?</w:t>
      </w:r>
    </w:p>
    <w:p w14:paraId="7B2E87FA" w14:textId="77777777" w:rsidR="00484CD0" w:rsidRDefault="00484CD0" w:rsidP="00747174">
      <w:pPr>
        <w:pStyle w:val="BodyText"/>
        <w:numPr>
          <w:ilvl w:val="1"/>
          <w:numId w:val="14"/>
        </w:numPr>
      </w:pPr>
      <w:r w:rsidRPr="00A94D70">
        <w:rPr>
          <w:b/>
        </w:rPr>
        <w:t>Tentatively yes, but needs more research</w:t>
      </w:r>
      <w:r>
        <w:t>.</w:t>
      </w:r>
    </w:p>
    <w:p w14:paraId="43238C84" w14:textId="77777777" w:rsidR="00484CD0" w:rsidRDefault="00484CD0" w:rsidP="00747174">
      <w:pPr>
        <w:pStyle w:val="BodyText"/>
        <w:numPr>
          <w:ilvl w:val="1"/>
          <w:numId w:val="14"/>
        </w:numPr>
      </w:pPr>
      <w:r>
        <w:t>The same WS-Addressing action as synchronous would be used.</w:t>
      </w:r>
    </w:p>
    <w:p w14:paraId="45D26B5C" w14:textId="77777777" w:rsidR="00484CD0" w:rsidRDefault="00484CD0" w:rsidP="00747174">
      <w:pPr>
        <w:pStyle w:val="BodyText"/>
        <w:numPr>
          <w:ilvl w:val="1"/>
          <w:numId w:val="14"/>
        </w:numPr>
      </w:pPr>
      <w:r>
        <w:t>To allow for the possibility of a deferred response, the requester would need to provide an endpoint to receive that response. Presence of this endpoint would trigger the potential for deferred.</w:t>
      </w:r>
    </w:p>
    <w:p w14:paraId="346D863C" w14:textId="77777777" w:rsidR="00484CD0" w:rsidRDefault="00484CD0" w:rsidP="00747174">
      <w:pPr>
        <w:pStyle w:val="BodyText"/>
        <w:numPr>
          <w:ilvl w:val="1"/>
          <w:numId w:val="14"/>
        </w:numPr>
      </w:pPr>
      <w:r>
        <w:t>For the synchronous response, the requester would either receive a normal XCA response or a deferred acknowledgement, indicating the deferred mechanism was used.</w:t>
      </w:r>
    </w:p>
    <w:p w14:paraId="68C36F28" w14:textId="77777777" w:rsidR="00484CD0" w:rsidRDefault="00484CD0" w:rsidP="00747174">
      <w:pPr>
        <w:pStyle w:val="BodyText"/>
        <w:numPr>
          <w:ilvl w:val="2"/>
          <w:numId w:val="14"/>
        </w:numPr>
      </w:pPr>
      <w:r>
        <w:t>Would there be a problem with this indeterminate response?</w:t>
      </w:r>
    </w:p>
    <w:p w14:paraId="2C8C36B0" w14:textId="77777777" w:rsidR="00484CD0" w:rsidRDefault="00484CD0" w:rsidP="00747174">
      <w:pPr>
        <w:pStyle w:val="BodyText"/>
        <w:numPr>
          <w:ilvl w:val="1"/>
          <w:numId w:val="14"/>
        </w:numPr>
      </w:pPr>
      <w:r>
        <w:t>The Initiating Gateway should still only use this capability with Responding Gateways that support it (so it should still be a named option). See above question on breaking existing implementers.</w:t>
      </w:r>
    </w:p>
    <w:p w14:paraId="1A1AB9A8" w14:textId="77777777" w:rsidR="00484CD0" w:rsidRDefault="00484CD0" w:rsidP="00747174">
      <w:pPr>
        <w:pStyle w:val="BodyText"/>
        <w:numPr>
          <w:ilvl w:val="1"/>
          <w:numId w:val="14"/>
        </w:numPr>
      </w:pPr>
      <w:r>
        <w:t>Note that this is not how the XCPD Deferred mechanism works. That mechanism is explicit, as is the tentative design of XCA Deferred.</w:t>
      </w:r>
    </w:p>
    <w:p w14:paraId="294D049B" w14:textId="77777777" w:rsidR="00CF283F" w:rsidRPr="00D26514" w:rsidRDefault="00CF283F" w:rsidP="008616CB">
      <w:pPr>
        <w:pStyle w:val="Heading2"/>
        <w:numPr>
          <w:ilvl w:val="0"/>
          <w:numId w:val="0"/>
        </w:numPr>
        <w:rPr>
          <w:noProof w:val="0"/>
        </w:rPr>
      </w:pPr>
      <w:bookmarkStart w:id="15" w:name="_Toc345074642"/>
      <w:bookmarkStart w:id="16" w:name="_Toc408653223"/>
      <w:bookmarkStart w:id="17" w:name="_Toc473170357"/>
      <w:bookmarkStart w:id="18" w:name="_Toc504625754"/>
      <w:r w:rsidRPr="00D26514">
        <w:rPr>
          <w:noProof w:val="0"/>
        </w:rPr>
        <w:t>Closed Issues</w:t>
      </w:r>
      <w:bookmarkEnd w:id="15"/>
      <w:bookmarkEnd w:id="16"/>
    </w:p>
    <w:p w14:paraId="7AE77D51" w14:textId="6E2DE933" w:rsidR="003609CF" w:rsidRDefault="003609CF" w:rsidP="00747174">
      <w:pPr>
        <w:pStyle w:val="BodyText"/>
        <w:numPr>
          <w:ilvl w:val="0"/>
          <w:numId w:val="14"/>
        </w:numPr>
      </w:pPr>
      <w:r>
        <w:t>Should an alternate approach to XCA Deferred be used to handle long latency query and retrieve?</w:t>
      </w:r>
    </w:p>
    <w:p w14:paraId="1DBF8E5B" w14:textId="6421580B" w:rsidR="003609CF" w:rsidRDefault="003609CF" w:rsidP="00747174">
      <w:pPr>
        <w:pStyle w:val="BodyText"/>
        <w:numPr>
          <w:ilvl w:val="1"/>
          <w:numId w:val="14"/>
        </w:numPr>
      </w:pPr>
      <w:r>
        <w:t>No. The following alternates were considered and rejected:</w:t>
      </w:r>
    </w:p>
    <w:p w14:paraId="58C4EB56" w14:textId="77777777" w:rsidR="003609CF" w:rsidRDefault="003609CF" w:rsidP="00747174">
      <w:pPr>
        <w:pStyle w:val="BodyText"/>
        <w:numPr>
          <w:ilvl w:val="1"/>
          <w:numId w:val="14"/>
        </w:numPr>
      </w:pPr>
      <w:r>
        <w:t>Option: DSUB</w:t>
      </w:r>
    </w:p>
    <w:p w14:paraId="1585178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w:t>
      </w:r>
    </w:p>
    <w:p w14:paraId="2DE3CB31" w14:textId="77777777" w:rsidR="003609CF" w:rsidRDefault="003609CF" w:rsidP="00747174">
      <w:pPr>
        <w:pStyle w:val="BodyText"/>
        <w:numPr>
          <w:ilvl w:val="2"/>
          <w:numId w:val="14"/>
        </w:numPr>
      </w:pPr>
      <w:r>
        <w:t>Either notification pushes or stored notification pulls could be used.</w:t>
      </w:r>
    </w:p>
    <w:p w14:paraId="16F6DF09" w14:textId="77777777" w:rsidR="003609CF" w:rsidRDefault="003609CF" w:rsidP="00747174">
      <w:pPr>
        <w:pStyle w:val="BodyText"/>
        <w:numPr>
          <w:ilvl w:val="2"/>
          <w:numId w:val="14"/>
        </w:numPr>
      </w:pPr>
      <w:r>
        <w:t>Pros</w:t>
      </w:r>
    </w:p>
    <w:p w14:paraId="17D713A5" w14:textId="77777777" w:rsidR="003609CF" w:rsidRDefault="003609CF" w:rsidP="00747174">
      <w:pPr>
        <w:pStyle w:val="BodyText"/>
        <w:numPr>
          <w:ilvl w:val="3"/>
          <w:numId w:val="14"/>
        </w:numPr>
      </w:pPr>
      <w:r>
        <w:t>Existing mechanism.</w:t>
      </w:r>
    </w:p>
    <w:p w14:paraId="31195D56" w14:textId="77777777" w:rsidR="003609CF" w:rsidRDefault="003609CF" w:rsidP="00747174">
      <w:pPr>
        <w:pStyle w:val="BodyText"/>
        <w:numPr>
          <w:ilvl w:val="3"/>
          <w:numId w:val="14"/>
        </w:numPr>
      </w:pPr>
      <w:r>
        <w:lastRenderedPageBreak/>
        <w:t>Piecemeal responses: the interested party could receive documents as soon as they are available, rather than waiting for all to be completed.</w:t>
      </w:r>
    </w:p>
    <w:p w14:paraId="351E6F27" w14:textId="77777777" w:rsidR="003609CF" w:rsidRDefault="003609CF" w:rsidP="00747174">
      <w:pPr>
        <w:pStyle w:val="BodyText"/>
        <w:numPr>
          <w:ilvl w:val="2"/>
          <w:numId w:val="14"/>
        </w:numPr>
      </w:pPr>
      <w:r>
        <w:t>Cons</w:t>
      </w:r>
    </w:p>
    <w:p w14:paraId="6B9B0CDF" w14:textId="77777777" w:rsidR="003609CF" w:rsidRDefault="003609CF" w:rsidP="00747174">
      <w:pPr>
        <w:pStyle w:val="BodyText"/>
        <w:numPr>
          <w:ilvl w:val="3"/>
          <w:numId w:val="14"/>
        </w:numPr>
      </w:pPr>
      <w:r w:rsidRPr="004B28D5">
        <w:rPr>
          <w:b/>
        </w:rPr>
        <w:t>DSUB doesn't support all the parameters XCA query does</w:t>
      </w:r>
      <w:r>
        <w:t>. Specifically, it doesn't support date-related queries. The interested parties that initially motivated this work item require date range queries.</w:t>
      </w:r>
    </w:p>
    <w:p w14:paraId="3649C1D2" w14:textId="77777777" w:rsidR="003609CF" w:rsidRDefault="003609CF" w:rsidP="00747174">
      <w:pPr>
        <w:pStyle w:val="BodyText"/>
        <w:numPr>
          <w:ilvl w:val="3"/>
          <w:numId w:val="14"/>
        </w:numPr>
      </w:pPr>
      <w:r w:rsidRPr="004B28D5">
        <w:rPr>
          <w:b/>
        </w:rPr>
        <w:t>DSUB doesn't support long-latency retrieve</w:t>
      </w:r>
      <w:r>
        <w:t>, which was the second use case agreed to in scope.</w:t>
      </w:r>
    </w:p>
    <w:p w14:paraId="469D640A" w14:textId="77777777" w:rsidR="003609CF" w:rsidRDefault="003609CF" w:rsidP="00747174">
      <w:pPr>
        <w:pStyle w:val="BodyText"/>
        <w:numPr>
          <w:ilvl w:val="3"/>
          <w:numId w:val="14"/>
        </w:numPr>
      </w:pPr>
      <w:r>
        <w:t>No way to explicitly know when the “query” is “done”: For the use cases (e.g. legacy paper) where the requester wants clinical information that exists as of a point in time, but has not yet been assembled into XCA/XDS formats, there is the notion of “done”, representing when all such clinical information is available to be returned. There is no way to express “done” explicitly.</w:t>
      </w:r>
    </w:p>
    <w:p w14:paraId="1F13A9CD" w14:textId="77777777" w:rsidR="003609CF" w:rsidRDefault="003609CF" w:rsidP="00747174">
      <w:pPr>
        <w:pStyle w:val="BodyText"/>
        <w:numPr>
          <w:ilvl w:val="4"/>
          <w:numId w:val="14"/>
        </w:numPr>
      </w:pPr>
      <w:r>
        <w:t>Option: Use Service-Level Agreements (SLAs) to implicitly enforce completion of all documents or high-priority documents within a certain time.</w:t>
      </w:r>
    </w:p>
    <w:p w14:paraId="5065F2F7" w14:textId="77777777" w:rsidR="003609CF" w:rsidRDefault="003609CF" w:rsidP="00747174">
      <w:pPr>
        <w:pStyle w:val="BodyText"/>
        <w:numPr>
          <w:ilvl w:val="4"/>
          <w:numId w:val="14"/>
        </w:numPr>
      </w:pPr>
      <w:r>
        <w:t>Option: Add some way for the Subscriber to indicate they want to treat this subscription as an atomic transaction, to “register all documents that are available at this time”. Add a way for the Broker to notify when this is complete, or a way for the Broker to cancel the subscription when complete and notify of that.</w:t>
      </w:r>
    </w:p>
    <w:p w14:paraId="7226D13C" w14:textId="77777777" w:rsidR="003609CF" w:rsidRDefault="003609CF" w:rsidP="00747174">
      <w:pPr>
        <w:pStyle w:val="BodyText"/>
        <w:numPr>
          <w:ilvl w:val="4"/>
          <w:numId w:val="14"/>
        </w:numPr>
      </w:pPr>
      <w:r>
        <w:t>Option: Add a workflow that contains the explicit notification (see next option).</w:t>
      </w:r>
    </w:p>
    <w:p w14:paraId="5635CD07" w14:textId="77777777" w:rsidR="003609CF" w:rsidRDefault="003609CF" w:rsidP="00747174">
      <w:pPr>
        <w:pStyle w:val="BodyText"/>
        <w:numPr>
          <w:ilvl w:val="3"/>
          <w:numId w:val="14"/>
        </w:numPr>
      </w:pPr>
      <w:r>
        <w:t xml:space="preserve">Cross-community versions of these transactions may have to be defined: at least </w:t>
      </w:r>
      <w:proofErr w:type="gramStart"/>
      <w:r>
        <w:t>Subscribe</w:t>
      </w:r>
      <w:proofErr w:type="gramEnd"/>
      <w:r>
        <w:t xml:space="preserve"> and Notify.</w:t>
      </w:r>
    </w:p>
    <w:p w14:paraId="6907647A" w14:textId="77777777" w:rsidR="003609CF" w:rsidRDefault="003609CF" w:rsidP="00747174">
      <w:pPr>
        <w:pStyle w:val="BodyText"/>
        <w:numPr>
          <w:ilvl w:val="3"/>
          <w:numId w:val="14"/>
        </w:numPr>
      </w:pPr>
      <w:r>
        <w:t>A</w:t>
      </w:r>
      <w:r w:rsidRPr="005048E1">
        <w:t>ll participants would have to know responder requires DSUB</w:t>
      </w:r>
      <w:r>
        <w:t>. Note that this would also be the case for XCA Deferred.</w:t>
      </w:r>
    </w:p>
    <w:p w14:paraId="5BA67B7A" w14:textId="77777777" w:rsidR="003609CF" w:rsidRDefault="003609CF" w:rsidP="00747174">
      <w:pPr>
        <w:pStyle w:val="BodyText"/>
        <w:numPr>
          <w:ilvl w:val="1"/>
          <w:numId w:val="14"/>
        </w:numPr>
      </w:pPr>
      <w:r>
        <w:t>Option: DSUB+XDW</w:t>
      </w:r>
    </w:p>
    <w:p w14:paraId="1CDBEB6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 but would also trigger a specific workflow task representing a single long-latency query.</w:t>
      </w:r>
    </w:p>
    <w:p w14:paraId="3BE1F64E" w14:textId="77777777" w:rsidR="003609CF" w:rsidRDefault="003609CF" w:rsidP="00747174">
      <w:pPr>
        <w:pStyle w:val="BodyText"/>
        <w:numPr>
          <w:ilvl w:val="2"/>
          <w:numId w:val="14"/>
        </w:numPr>
      </w:pPr>
      <w:r>
        <w:lastRenderedPageBreak/>
        <w:t>The first document to be returned would be an instance of this XDW workflow document, containing some identifying information for the query (maybe the WS-Addressing MessageID), and a status of “working”.</w:t>
      </w:r>
    </w:p>
    <w:p w14:paraId="66B2D0CC" w14:textId="77777777" w:rsidR="003609CF" w:rsidRDefault="003609CF" w:rsidP="00747174">
      <w:pPr>
        <w:pStyle w:val="BodyText"/>
        <w:numPr>
          <w:ilvl w:val="2"/>
          <w:numId w:val="14"/>
        </w:numPr>
      </w:pPr>
      <w:r>
        <w:t>Once all clinical documents for this query have been returned, the responder would return the workflow document with a status of “complete”.</w:t>
      </w:r>
    </w:p>
    <w:p w14:paraId="7501005E" w14:textId="77777777" w:rsidR="003609CF" w:rsidRDefault="003609CF" w:rsidP="00747174">
      <w:pPr>
        <w:pStyle w:val="BodyText"/>
        <w:numPr>
          <w:ilvl w:val="2"/>
          <w:numId w:val="14"/>
        </w:numPr>
      </w:pPr>
      <w:r>
        <w:t>Option: Trigger the workflow by requesting a specific format code.</w:t>
      </w:r>
    </w:p>
    <w:p w14:paraId="42780352" w14:textId="77777777" w:rsidR="003609CF" w:rsidRDefault="003609CF" w:rsidP="00747174">
      <w:pPr>
        <w:pStyle w:val="BodyText"/>
        <w:numPr>
          <w:ilvl w:val="3"/>
          <w:numId w:val="14"/>
        </w:numPr>
      </w:pPr>
      <w:r>
        <w:t xml:space="preserve">There is already a format code for workflow documents: </w:t>
      </w:r>
      <w:r w:rsidRPr="001C5B06">
        <w:t>urn</w:t>
      </w:r>
      <w:proofErr w:type="gramStart"/>
      <w:r w:rsidRPr="001C5B06">
        <w:t>:ihe:iti:xdw:2011:workflowDoc</w:t>
      </w:r>
      <w:proofErr w:type="gramEnd"/>
      <w:r>
        <w:t>.</w:t>
      </w:r>
      <w:r w:rsidRPr="001C5B06">
        <w:t xml:space="preserve"> </w:t>
      </w:r>
      <w:r>
        <w:t>Because Responding Gateways may have other uses for workflow documents, we would need to define a more specific format code.</w:t>
      </w:r>
    </w:p>
    <w:p w14:paraId="11242D4B" w14:textId="77777777" w:rsidR="003609CF" w:rsidRDefault="003609CF" w:rsidP="00747174">
      <w:pPr>
        <w:pStyle w:val="BodyText"/>
        <w:numPr>
          <w:ilvl w:val="2"/>
          <w:numId w:val="14"/>
        </w:numPr>
      </w:pPr>
      <w:r>
        <w:t>Option: Trigger the workflow by requesting a predefined document ID. The problem with this is that other requesters may also be triggering this same mechanism, so the ID would have to be treated as a pseudo-ID, and a unique document ID would need to be returned for the workflow document.</w:t>
      </w:r>
    </w:p>
    <w:p w14:paraId="33EA5B2E" w14:textId="77777777" w:rsidR="003609CF" w:rsidRDefault="003609CF" w:rsidP="00747174">
      <w:pPr>
        <w:pStyle w:val="BodyText"/>
        <w:numPr>
          <w:ilvl w:val="2"/>
          <w:numId w:val="14"/>
        </w:numPr>
      </w:pPr>
      <w:r>
        <w:t>Option: Trigger the workflow by extending the subscription format using WS-Notification extensibility mechanisms, perhaps by passing a flag requesting a workflow document for status of the query, for example:</w:t>
      </w:r>
    </w:p>
    <w:p w14:paraId="40B8D1BF" w14:textId="77777777" w:rsidR="003609CF" w:rsidRDefault="003609CF" w:rsidP="003609CF">
      <w:pPr>
        <w:pStyle w:val="BodyText"/>
        <w:ind w:left="216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wsnt:Subscribe</w:t>
      </w:r>
      <w:proofErr w:type="gramEnd"/>
      <w:r w:rsidRPr="00F22DDA">
        <w:rPr>
          <w:rFonts w:ascii="Courier New" w:hAnsi="Courier New" w:cs="Courier New"/>
          <w:sz w:val="22"/>
        </w:rPr>
        <w:t>&gt;</w:t>
      </w:r>
    </w:p>
    <w:p w14:paraId="0D5364A8" w14:textId="77777777" w:rsidR="003609CF" w:rsidRDefault="003609CF" w:rsidP="003609CF">
      <w:pPr>
        <w:pStyle w:val="BodyText"/>
        <w:ind w:left="288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wsnt:ConsumerReference</w:t>
      </w:r>
      <w:proofErr w:type="gramEnd"/>
      <w:r w:rsidRPr="00F22DDA">
        <w:rPr>
          <w:rFonts w:ascii="Courier New" w:hAnsi="Courier New" w:cs="Courier New"/>
          <w:sz w:val="22"/>
        </w:rPr>
        <w:t>&gt;</w:t>
      </w:r>
    </w:p>
    <w:p w14:paraId="53493375"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w:t>
      </w:r>
    </w:p>
    <w:p w14:paraId="3A47F2B6"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&lt;T</w:t>
      </w:r>
      <w:r w:rsidRPr="00F22DDA">
        <w:rPr>
          <w:rFonts w:ascii="Courier New" w:hAnsi="Courier New" w:cs="Courier New"/>
          <w:sz w:val="22"/>
        </w:rPr>
        <w:t>riggerSingle</w:t>
      </w:r>
      <w:r>
        <w:rPr>
          <w:rFonts w:ascii="Courier New" w:hAnsi="Courier New" w:cs="Courier New"/>
          <w:sz w:val="22"/>
        </w:rPr>
        <w:t>QueryWorkflow&gt;</w:t>
      </w:r>
    </w:p>
    <w:p w14:paraId="7536F679" w14:textId="77777777" w:rsidR="003609CF" w:rsidRDefault="003609CF" w:rsidP="00747174">
      <w:pPr>
        <w:pStyle w:val="BodyText"/>
        <w:numPr>
          <w:ilvl w:val="2"/>
          <w:numId w:val="14"/>
        </w:numPr>
      </w:pPr>
      <w:r>
        <w:t>Pros</w:t>
      </w:r>
    </w:p>
    <w:p w14:paraId="589A6F4D" w14:textId="77777777" w:rsidR="003609CF" w:rsidRDefault="003609CF" w:rsidP="00747174">
      <w:pPr>
        <w:pStyle w:val="BodyText"/>
        <w:numPr>
          <w:ilvl w:val="3"/>
          <w:numId w:val="14"/>
        </w:numPr>
      </w:pPr>
      <w:r>
        <w:t>Existing mechanism: minimal additional specification development needed.</w:t>
      </w:r>
    </w:p>
    <w:p w14:paraId="37ACB3D1"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777B2068" w14:textId="77777777" w:rsidR="003609CF" w:rsidRDefault="003609CF" w:rsidP="00747174">
      <w:pPr>
        <w:pStyle w:val="BodyText"/>
        <w:numPr>
          <w:ilvl w:val="2"/>
          <w:numId w:val="14"/>
        </w:numPr>
      </w:pPr>
      <w:r>
        <w:t>Cons</w:t>
      </w:r>
    </w:p>
    <w:p w14:paraId="49971A8F" w14:textId="77777777" w:rsidR="003609CF" w:rsidRDefault="003609CF" w:rsidP="00747174">
      <w:pPr>
        <w:pStyle w:val="BodyText"/>
        <w:numPr>
          <w:ilvl w:val="3"/>
          <w:numId w:val="14"/>
        </w:numPr>
      </w:pPr>
      <w:r>
        <w:t>Would need to define new workflow document format.</w:t>
      </w:r>
    </w:p>
    <w:p w14:paraId="44E2C5A0" w14:textId="77777777" w:rsidR="003609CF" w:rsidRDefault="003609CF" w:rsidP="00747174">
      <w:pPr>
        <w:pStyle w:val="BodyText"/>
        <w:numPr>
          <w:ilvl w:val="3"/>
          <w:numId w:val="14"/>
        </w:numPr>
      </w:pPr>
      <w:r>
        <w:t>Would need to define triggering mechanism for the workflow.</w:t>
      </w:r>
    </w:p>
    <w:p w14:paraId="4AC4779F" w14:textId="3481DF89" w:rsidR="003609CF" w:rsidRPr="003609CF" w:rsidRDefault="003609CF" w:rsidP="00747174">
      <w:pPr>
        <w:pStyle w:val="BodyText"/>
        <w:numPr>
          <w:ilvl w:val="2"/>
          <w:numId w:val="14"/>
        </w:numPr>
        <w:rPr>
          <w:b/>
        </w:rPr>
      </w:pPr>
      <w:r>
        <w:rPr>
          <w:b/>
        </w:rPr>
        <w:t>As this depends on DSUB, it shares those shortcomings. In addition, t</w:t>
      </w:r>
      <w:r w:rsidRPr="003609CF">
        <w:rPr>
          <w:b/>
        </w:rPr>
        <w:t>he Technical Committee feels this option may be too complex.</w:t>
      </w:r>
    </w:p>
    <w:p w14:paraId="77199403" w14:textId="77777777" w:rsidR="00994400" w:rsidRDefault="00994400" w:rsidP="00747174">
      <w:pPr>
        <w:pStyle w:val="BodyText"/>
        <w:numPr>
          <w:ilvl w:val="1"/>
          <w:numId w:val="14"/>
        </w:numPr>
      </w:pPr>
      <w:r>
        <w:t>Option: WS-Addressing-style Asynchronous messaging</w:t>
      </w:r>
    </w:p>
    <w:p w14:paraId="2B50351F" w14:textId="77777777" w:rsidR="00994400" w:rsidRDefault="00994400" w:rsidP="00747174">
      <w:pPr>
        <w:pStyle w:val="BodyText"/>
        <w:numPr>
          <w:ilvl w:val="2"/>
          <w:numId w:val="14"/>
        </w:numPr>
      </w:pPr>
      <w:r>
        <w:lastRenderedPageBreak/>
        <w:t>In this alternative, the interested party would use the WS-Addressing asynchronous mechanism to send an XCA Cross Gateway Query.</w:t>
      </w:r>
    </w:p>
    <w:p w14:paraId="3F12ADD2" w14:textId="77777777" w:rsidR="00994400" w:rsidRDefault="00994400" w:rsidP="00747174">
      <w:pPr>
        <w:pStyle w:val="BodyText"/>
        <w:numPr>
          <w:ilvl w:val="2"/>
          <w:numId w:val="14"/>
        </w:numPr>
      </w:pPr>
      <w:r>
        <w:t>Pros</w:t>
      </w:r>
    </w:p>
    <w:p w14:paraId="4AA316AC" w14:textId="77777777" w:rsidR="00994400" w:rsidRDefault="00994400" w:rsidP="00747174">
      <w:pPr>
        <w:pStyle w:val="BodyText"/>
        <w:numPr>
          <w:ilvl w:val="3"/>
          <w:numId w:val="14"/>
        </w:numPr>
      </w:pPr>
      <w:r>
        <w:t>Existing mechanism; no new specifications development.</w:t>
      </w:r>
    </w:p>
    <w:p w14:paraId="6DA9A5F7" w14:textId="77777777" w:rsidR="00994400" w:rsidRDefault="00994400" w:rsidP="00747174">
      <w:pPr>
        <w:pStyle w:val="BodyText"/>
        <w:numPr>
          <w:ilvl w:val="3"/>
          <w:numId w:val="14"/>
        </w:numPr>
      </w:pPr>
      <w:r>
        <w:t>Some degree of longer latency supported.</w:t>
      </w:r>
    </w:p>
    <w:p w14:paraId="2050DAA3" w14:textId="77777777" w:rsidR="00994400" w:rsidRDefault="00994400" w:rsidP="00747174">
      <w:pPr>
        <w:pStyle w:val="BodyText"/>
        <w:numPr>
          <w:ilvl w:val="2"/>
          <w:numId w:val="14"/>
        </w:numPr>
      </w:pPr>
      <w:r>
        <w:t>Cons</w:t>
      </w:r>
      <w:r w:rsidRPr="007702BB">
        <w:t xml:space="preserve"> </w:t>
      </w:r>
      <w:r>
        <w:t xml:space="preserve">– </w:t>
      </w:r>
      <w:r w:rsidRPr="007702BB">
        <w:t>WS-Addressing-style async is handled within the web stack and has known limitations as typically implemented</w:t>
      </w:r>
      <w:r>
        <w:t>:</w:t>
      </w:r>
    </w:p>
    <w:p w14:paraId="58E053E3" w14:textId="77777777" w:rsidR="00994400" w:rsidRDefault="00994400" w:rsidP="00747174">
      <w:pPr>
        <w:pStyle w:val="BodyText"/>
        <w:numPr>
          <w:ilvl w:val="3"/>
          <w:numId w:val="14"/>
        </w:numPr>
      </w:pPr>
      <w:r>
        <w:t>I</w:t>
      </w:r>
      <w:r w:rsidRPr="007702BB">
        <w:t xml:space="preserve">t is non-blocking for the requester but not the </w:t>
      </w:r>
      <w:r>
        <w:t>responder.</w:t>
      </w:r>
    </w:p>
    <w:p w14:paraId="30FF1FE8" w14:textId="77777777" w:rsidR="00994400" w:rsidRDefault="00994400" w:rsidP="00747174">
      <w:pPr>
        <w:pStyle w:val="BodyText"/>
        <w:numPr>
          <w:ilvl w:val="3"/>
          <w:numId w:val="14"/>
        </w:numPr>
      </w:pPr>
      <w:r w:rsidRPr="00994400">
        <w:rPr>
          <w:b/>
        </w:rPr>
        <w:t>It cannot handle long latencies (e.g. days)</w:t>
      </w:r>
      <w:r w:rsidRPr="007702BB">
        <w:t xml:space="preserve"> </w:t>
      </w:r>
      <w:r>
        <w:t>or maintain requests across system restarts.</w:t>
      </w:r>
    </w:p>
    <w:p w14:paraId="4677C519" w14:textId="77777777" w:rsidR="00994400" w:rsidRDefault="00994400" w:rsidP="00747174">
      <w:pPr>
        <w:pStyle w:val="BodyText"/>
        <w:numPr>
          <w:ilvl w:val="3"/>
          <w:numId w:val="14"/>
        </w:numPr>
      </w:pPr>
      <w:r>
        <w:t>It</w:t>
      </w:r>
      <w:r w:rsidRPr="007702BB">
        <w:t xml:space="preserve"> does not allow management of acknowledgements at the application layer.</w:t>
      </w:r>
    </w:p>
    <w:p w14:paraId="7BD1244C" w14:textId="77777777" w:rsidR="00994400" w:rsidRDefault="00994400" w:rsidP="00747174">
      <w:pPr>
        <w:pStyle w:val="BodyText"/>
        <w:numPr>
          <w:ilvl w:val="3"/>
          <w:numId w:val="14"/>
        </w:numPr>
      </w:pPr>
      <w:r w:rsidRPr="007702BB">
        <w:t xml:space="preserve">See the US CONNECT team </w:t>
      </w:r>
      <w:hyperlink r:id="rId21" w:history="1">
        <w:r w:rsidRPr="007702BB">
          <w:rPr>
            <w:rStyle w:val="Hyperlink"/>
          </w:rPr>
          <w:t>analysis</w:t>
        </w:r>
      </w:hyperlink>
      <w:r w:rsidRPr="007702BB">
        <w:t xml:space="preserve">, as well as the original IHE </w:t>
      </w:r>
      <w:hyperlink r:id="rId22" w:history="1">
        <w:r w:rsidRPr="007702BB">
          <w:rPr>
            <w:rStyle w:val="Hyperlink"/>
          </w:rPr>
          <w:t>white paper</w:t>
        </w:r>
      </w:hyperlink>
      <w:r w:rsidRPr="007702BB">
        <w:t xml:space="preserve"> that justified the deferred mechanism.</w:t>
      </w:r>
    </w:p>
    <w:p w14:paraId="216A7E1C" w14:textId="77777777" w:rsidR="00994400" w:rsidRDefault="00994400" w:rsidP="00747174">
      <w:pPr>
        <w:pStyle w:val="BodyText"/>
        <w:numPr>
          <w:ilvl w:val="1"/>
          <w:numId w:val="14"/>
        </w:numPr>
      </w:pPr>
      <w:r>
        <w:t>Option: AS4-style Asynchronous messaging</w:t>
      </w:r>
    </w:p>
    <w:p w14:paraId="0D74AD73" w14:textId="77777777" w:rsidR="00994400" w:rsidRDefault="00994400" w:rsidP="00747174">
      <w:pPr>
        <w:pStyle w:val="BodyText"/>
        <w:numPr>
          <w:ilvl w:val="2"/>
          <w:numId w:val="14"/>
        </w:numPr>
      </w:pPr>
      <w:r>
        <w:t>In this alternative, the interested party would use the AS4 asynchronous mechanism to send an XCA Cross Gateway Query.</w:t>
      </w:r>
    </w:p>
    <w:p w14:paraId="502ECDDF" w14:textId="77777777" w:rsidR="00994400" w:rsidRDefault="00994400" w:rsidP="00747174">
      <w:pPr>
        <w:pStyle w:val="BodyText"/>
        <w:numPr>
          <w:ilvl w:val="2"/>
          <w:numId w:val="14"/>
        </w:numPr>
      </w:pPr>
      <w:r>
        <w:t>Pros</w:t>
      </w:r>
    </w:p>
    <w:p w14:paraId="2E9CCD96" w14:textId="77777777" w:rsidR="00994400" w:rsidRDefault="00994400" w:rsidP="00747174">
      <w:pPr>
        <w:pStyle w:val="BodyText"/>
        <w:numPr>
          <w:ilvl w:val="3"/>
          <w:numId w:val="14"/>
        </w:numPr>
      </w:pPr>
      <w:r>
        <w:t>Existing mechanism; no new specifications development.</w:t>
      </w:r>
    </w:p>
    <w:p w14:paraId="5087CAB5" w14:textId="77777777" w:rsidR="00994400" w:rsidRDefault="00994400" w:rsidP="00747174">
      <w:pPr>
        <w:pStyle w:val="BodyText"/>
        <w:numPr>
          <w:ilvl w:val="3"/>
          <w:numId w:val="14"/>
        </w:numPr>
      </w:pPr>
      <w:r>
        <w:t>Some degree of longer latency supported.</w:t>
      </w:r>
    </w:p>
    <w:p w14:paraId="04786C15" w14:textId="77777777" w:rsidR="00994400" w:rsidRDefault="00994400" w:rsidP="00747174">
      <w:pPr>
        <w:pStyle w:val="BodyText"/>
        <w:numPr>
          <w:ilvl w:val="2"/>
          <w:numId w:val="14"/>
        </w:numPr>
      </w:pPr>
      <w:r>
        <w:t>Cons</w:t>
      </w:r>
    </w:p>
    <w:p w14:paraId="1AD70B71" w14:textId="77777777" w:rsidR="00994400" w:rsidRPr="00994400" w:rsidRDefault="00994400" w:rsidP="00747174">
      <w:pPr>
        <w:pStyle w:val="BodyText"/>
        <w:numPr>
          <w:ilvl w:val="3"/>
          <w:numId w:val="14"/>
        </w:numPr>
        <w:rPr>
          <w:b/>
        </w:rPr>
      </w:pPr>
      <w:r w:rsidRPr="00994400">
        <w:rPr>
          <w:b/>
        </w:rPr>
        <w:t>It cannot handle long latencies (e.g. days). See Closed Issue AS4-5.</w:t>
      </w:r>
    </w:p>
    <w:p w14:paraId="28887488" w14:textId="2CE18D67" w:rsidR="00994400" w:rsidRDefault="00994400" w:rsidP="00747174">
      <w:pPr>
        <w:pStyle w:val="BodyText"/>
        <w:numPr>
          <w:ilvl w:val="3"/>
          <w:numId w:val="14"/>
        </w:numPr>
      </w:pPr>
      <w:r>
        <w:t>W</w:t>
      </w:r>
      <w:r w:rsidRPr="007702BB">
        <w:t>ith its significantly di</w:t>
      </w:r>
      <w:r>
        <w:t xml:space="preserve">stinct usage of the SOAP header, it </w:t>
      </w:r>
      <w:r w:rsidRPr="007702BB">
        <w:t>is better suited for an environment in which all web services operate in this way.</w:t>
      </w:r>
    </w:p>
    <w:p w14:paraId="4EB0E5C7" w14:textId="77777777" w:rsidR="00B36AF5" w:rsidRDefault="00B36AF5" w:rsidP="00747174">
      <w:pPr>
        <w:pStyle w:val="BodyText"/>
        <w:numPr>
          <w:ilvl w:val="1"/>
          <w:numId w:val="14"/>
        </w:numPr>
      </w:pPr>
      <w:r>
        <w:t>Option: XDR+XDW</w:t>
      </w:r>
    </w:p>
    <w:p w14:paraId="736BE778" w14:textId="77777777" w:rsidR="00B36AF5" w:rsidRDefault="00B36AF5" w:rsidP="00747174">
      <w:pPr>
        <w:pStyle w:val="BodyText"/>
        <w:numPr>
          <w:ilvl w:val="2"/>
          <w:numId w:val="14"/>
        </w:numPr>
      </w:pPr>
      <w:r>
        <w:t>In this alternative, the interested party would push two documents using XDR: a workflow document</w:t>
      </w:r>
      <w:r w:rsidRPr="002338DC">
        <w:t xml:space="preserve"> </w:t>
      </w:r>
      <w:r>
        <w:t>representing a single long-latency query, and a custom document containing clinical document filters, similar to a query or subscription.</w:t>
      </w:r>
    </w:p>
    <w:p w14:paraId="0D9BE12E" w14:textId="77777777" w:rsidR="00B36AF5" w:rsidRDefault="00B36AF5" w:rsidP="00747174">
      <w:pPr>
        <w:pStyle w:val="BodyText"/>
        <w:numPr>
          <w:ilvl w:val="2"/>
          <w:numId w:val="14"/>
        </w:numPr>
      </w:pPr>
      <w:r>
        <w:t>The workflow document</w:t>
      </w:r>
      <w:r w:rsidRPr="002338DC">
        <w:t xml:space="preserve"> </w:t>
      </w:r>
      <w:r>
        <w:t>would be similar to that used in DSUB+XDW.</w:t>
      </w:r>
    </w:p>
    <w:p w14:paraId="301A5B7B" w14:textId="77777777" w:rsidR="00B36AF5" w:rsidRDefault="00B36AF5" w:rsidP="00747174">
      <w:pPr>
        <w:pStyle w:val="BodyText"/>
        <w:numPr>
          <w:ilvl w:val="2"/>
          <w:numId w:val="14"/>
        </w:numPr>
      </w:pPr>
      <w:r>
        <w:t>Pros</w:t>
      </w:r>
    </w:p>
    <w:p w14:paraId="7E34593E" w14:textId="687638A2" w:rsidR="00B36AF5" w:rsidRDefault="003609CF" w:rsidP="00747174">
      <w:pPr>
        <w:pStyle w:val="BodyText"/>
        <w:numPr>
          <w:ilvl w:val="3"/>
          <w:numId w:val="14"/>
        </w:numPr>
      </w:pPr>
      <w:r>
        <w:lastRenderedPageBreak/>
        <w:t>Compared to DSUB, m</w:t>
      </w:r>
      <w:r w:rsidR="00B36AF5">
        <w:t>ay be more straightforward to implement for systems that already support XDR but not DSUB.</w:t>
      </w:r>
    </w:p>
    <w:p w14:paraId="39509E61" w14:textId="77777777" w:rsidR="00B36AF5" w:rsidRDefault="00B36AF5" w:rsidP="00747174">
      <w:pPr>
        <w:pStyle w:val="BodyText"/>
        <w:numPr>
          <w:ilvl w:val="2"/>
          <w:numId w:val="14"/>
        </w:numPr>
      </w:pPr>
      <w:r>
        <w:t>Cons</w:t>
      </w:r>
    </w:p>
    <w:p w14:paraId="64D8B6A5" w14:textId="77777777" w:rsidR="00B36AF5" w:rsidRDefault="00B36AF5" w:rsidP="00747174">
      <w:pPr>
        <w:pStyle w:val="BodyText"/>
        <w:numPr>
          <w:ilvl w:val="3"/>
          <w:numId w:val="14"/>
        </w:numPr>
      </w:pPr>
      <w:r>
        <w:t>Would need to define new mechanism for query-subscription filter, when existing ones exist for pull (XDS) and push (DSUB).</w:t>
      </w:r>
    </w:p>
    <w:p w14:paraId="68E3B5C0" w14:textId="77777777" w:rsidR="00B36AF5" w:rsidRDefault="00B36AF5" w:rsidP="00747174">
      <w:pPr>
        <w:pStyle w:val="BodyText"/>
        <w:numPr>
          <w:ilvl w:val="3"/>
          <w:numId w:val="14"/>
        </w:numPr>
      </w:pPr>
      <w:r>
        <w:t>Would need to define new workflow document format.</w:t>
      </w:r>
    </w:p>
    <w:p w14:paraId="02C0707A" w14:textId="0E8CCDAE" w:rsidR="00B36AF5" w:rsidRPr="003609CF" w:rsidRDefault="00B36AF5" w:rsidP="00747174">
      <w:pPr>
        <w:pStyle w:val="BodyText"/>
        <w:numPr>
          <w:ilvl w:val="3"/>
          <w:numId w:val="14"/>
        </w:numPr>
        <w:rPr>
          <w:b/>
        </w:rPr>
      </w:pPr>
      <w:r w:rsidRPr="003609CF">
        <w:rPr>
          <w:b/>
        </w:rPr>
        <w:t xml:space="preserve">Technical Committee </w:t>
      </w:r>
      <w:r w:rsidR="003609CF" w:rsidRPr="003609CF">
        <w:rPr>
          <w:b/>
        </w:rPr>
        <w:t>considered</w:t>
      </w:r>
      <w:r w:rsidRPr="003609CF">
        <w:rPr>
          <w:b/>
        </w:rPr>
        <w:t xml:space="preserve"> this option too </w:t>
      </w:r>
      <w:r w:rsidR="003609CF" w:rsidRPr="003609CF">
        <w:rPr>
          <w:b/>
        </w:rPr>
        <w:t xml:space="preserve">novel and </w:t>
      </w:r>
      <w:r w:rsidR="007F601E">
        <w:rPr>
          <w:b/>
        </w:rPr>
        <w:t>complex, as it did not take sufficient advantage of existing standards.</w:t>
      </w:r>
    </w:p>
    <w:p w14:paraId="2BA7B71D" w14:textId="77777777" w:rsidR="00B36AF5" w:rsidRDefault="00B36AF5" w:rsidP="00747174">
      <w:pPr>
        <w:pStyle w:val="BodyText"/>
        <w:numPr>
          <w:ilvl w:val="1"/>
          <w:numId w:val="14"/>
        </w:numPr>
      </w:pPr>
      <w:r>
        <w:t>Option: HL7 FHIR subscriptions and DocumentReference</w:t>
      </w:r>
    </w:p>
    <w:p w14:paraId="5C288F41" w14:textId="77777777" w:rsidR="00B36AF5" w:rsidRDefault="00B36AF5" w:rsidP="00747174">
      <w:pPr>
        <w:pStyle w:val="BodyText"/>
        <w:numPr>
          <w:ilvl w:val="2"/>
          <w:numId w:val="14"/>
        </w:numPr>
      </w:pPr>
      <w:r>
        <w:t>In this alternative, the interested party would use FHIR subscription mechanisms to subscribe to documents for a patient.</w:t>
      </w:r>
    </w:p>
    <w:p w14:paraId="1B0C988B" w14:textId="77777777" w:rsidR="00B36AF5" w:rsidRDefault="00B36AF5" w:rsidP="00747174">
      <w:pPr>
        <w:pStyle w:val="BodyText"/>
        <w:numPr>
          <w:ilvl w:val="2"/>
          <w:numId w:val="14"/>
        </w:numPr>
      </w:pPr>
      <w:r>
        <w:t>Pros</w:t>
      </w:r>
    </w:p>
    <w:p w14:paraId="4D44BD80" w14:textId="77777777" w:rsidR="00B36AF5" w:rsidRDefault="00B36AF5" w:rsidP="00747174">
      <w:pPr>
        <w:pStyle w:val="BodyText"/>
        <w:numPr>
          <w:ilvl w:val="3"/>
          <w:numId w:val="14"/>
        </w:numPr>
      </w:pPr>
      <w:r>
        <w:t>Existing mechanism; no new specifications development.</w:t>
      </w:r>
    </w:p>
    <w:p w14:paraId="6126A965" w14:textId="77777777" w:rsidR="00B36AF5" w:rsidRDefault="00B36AF5" w:rsidP="00747174">
      <w:pPr>
        <w:pStyle w:val="BodyText"/>
        <w:numPr>
          <w:ilvl w:val="2"/>
          <w:numId w:val="14"/>
        </w:numPr>
      </w:pPr>
      <w:r>
        <w:t>Cons</w:t>
      </w:r>
    </w:p>
    <w:p w14:paraId="233D75FD" w14:textId="77777777" w:rsidR="00B36AF5" w:rsidRPr="007F601E" w:rsidRDefault="00B36AF5" w:rsidP="00747174">
      <w:pPr>
        <w:pStyle w:val="BodyText"/>
        <w:numPr>
          <w:ilvl w:val="3"/>
          <w:numId w:val="14"/>
        </w:numPr>
        <w:rPr>
          <w:b/>
        </w:rPr>
      </w:pPr>
      <w:r w:rsidRPr="007F601E">
        <w:rPr>
          <w:b/>
        </w:rPr>
        <w:t>Technical Committee felt that this work item was intended to target communities that use IHE web services profiles rather than FHIR.</w:t>
      </w:r>
    </w:p>
    <w:p w14:paraId="6A6ECEFC" w14:textId="77777777" w:rsidR="009278B8" w:rsidRDefault="009278B8" w:rsidP="00747174">
      <w:pPr>
        <w:pStyle w:val="BodyText"/>
        <w:numPr>
          <w:ilvl w:val="0"/>
          <w:numId w:val="14"/>
        </w:numPr>
      </w:pPr>
      <w:r>
        <w:t>Will a Deferred Response option also need to be added to the XDS.b profile, due to groupings with XCA?</w:t>
      </w:r>
    </w:p>
    <w:p w14:paraId="38078B4A" w14:textId="77777777" w:rsidR="009278B8" w:rsidRDefault="009278B8" w:rsidP="00747174">
      <w:pPr>
        <w:pStyle w:val="BodyText"/>
        <w:numPr>
          <w:ilvl w:val="1"/>
          <w:numId w:val="14"/>
        </w:numPr>
      </w:pPr>
      <w:r>
        <w:t>Yes, but not for all groupings at this time. The following groupings were considered:</w:t>
      </w:r>
    </w:p>
    <w:p w14:paraId="14776562" w14:textId="77777777" w:rsidR="009278B8" w:rsidRDefault="009278B8" w:rsidP="00747174">
      <w:pPr>
        <w:pStyle w:val="BodyText"/>
        <w:numPr>
          <w:ilvl w:val="1"/>
          <w:numId w:val="14"/>
        </w:numPr>
      </w:pPr>
      <w:r>
        <w:t>Responding Gateway, grouped with a Document Consumer.</w:t>
      </w:r>
    </w:p>
    <w:p w14:paraId="43792FBA" w14:textId="77777777" w:rsidR="009278B8" w:rsidRDefault="009278B8" w:rsidP="00747174">
      <w:pPr>
        <w:pStyle w:val="BodyText"/>
        <w:numPr>
          <w:ilvl w:val="2"/>
          <w:numId w:val="14"/>
        </w:numPr>
      </w:pPr>
      <w:r>
        <w:t>In this case, the Responding Gateway receives a deferred request, and needs to initiate ITI-18 or ITI-43 request(s) from Document Consumer(s). Do they also have to be deferred?</w:t>
      </w:r>
    </w:p>
    <w:p w14:paraId="1B28C538" w14:textId="77777777" w:rsidR="009278B8" w:rsidRDefault="009278B8" w:rsidP="00747174">
      <w:pPr>
        <w:pStyle w:val="BodyText"/>
        <w:numPr>
          <w:ilvl w:val="2"/>
          <w:numId w:val="14"/>
        </w:numPr>
      </w:pPr>
      <w:r w:rsidRPr="000A5CFC">
        <w:rPr>
          <w:b/>
        </w:rPr>
        <w:t>The committee decided no</w:t>
      </w:r>
      <w:r>
        <w:t>. Not all federated requests would even need long latencies. For those that did, alternative mechanisms such as WS-Addressing style or AS4 style Asynchronous options, polling, or other unspecified mechanisms may be used.</w:t>
      </w:r>
    </w:p>
    <w:p w14:paraId="0622B63C" w14:textId="77777777" w:rsidR="009278B8" w:rsidRDefault="009278B8" w:rsidP="00747174">
      <w:pPr>
        <w:pStyle w:val="BodyText"/>
        <w:numPr>
          <w:ilvl w:val="1"/>
          <w:numId w:val="14"/>
        </w:numPr>
      </w:pPr>
      <w:r>
        <w:t xml:space="preserve">Initiating Gateway, grouped </w:t>
      </w:r>
      <w:r w:rsidRPr="00465105">
        <w:t xml:space="preserve">with a Document </w:t>
      </w:r>
      <w:commentRangeStart w:id="19"/>
      <w:r w:rsidRPr="00465105">
        <w:t>Consumer</w:t>
      </w:r>
      <w:commentRangeEnd w:id="19"/>
      <w:r w:rsidR="001C3E85">
        <w:rPr>
          <w:rStyle w:val="CommentReference"/>
        </w:rPr>
        <w:commentReference w:id="19"/>
      </w:r>
      <w:r>
        <w:t>.</w:t>
      </w:r>
    </w:p>
    <w:p w14:paraId="7CB5DACF" w14:textId="77777777" w:rsidR="009278B8" w:rsidRDefault="009278B8" w:rsidP="00747174">
      <w:pPr>
        <w:pStyle w:val="BodyText"/>
        <w:numPr>
          <w:ilvl w:val="2"/>
          <w:numId w:val="14"/>
        </w:numPr>
      </w:pPr>
      <w:r>
        <w:t>In this case, the Initating Gateway receives a deferred request, and needs to initiate ITI-18 or ITI-43 request(s) from local Document Consumer(s). Do they also have to be deferred?</w:t>
      </w:r>
    </w:p>
    <w:p w14:paraId="67982E2F" w14:textId="77777777" w:rsidR="009278B8" w:rsidRDefault="009278B8" w:rsidP="00747174">
      <w:pPr>
        <w:pStyle w:val="BodyText"/>
        <w:numPr>
          <w:ilvl w:val="2"/>
          <w:numId w:val="14"/>
        </w:numPr>
      </w:pPr>
      <w:r w:rsidRPr="000A5CFC">
        <w:rPr>
          <w:b/>
        </w:rPr>
        <w:lastRenderedPageBreak/>
        <w:t>The committee decided no</w:t>
      </w:r>
      <w:r>
        <w:t>, using the same reasoning as the previous case.</w:t>
      </w:r>
    </w:p>
    <w:p w14:paraId="5430ABFF" w14:textId="77777777" w:rsidR="009278B8" w:rsidRPr="009278B8" w:rsidRDefault="009278B8" w:rsidP="00747174">
      <w:pPr>
        <w:pStyle w:val="BodyText"/>
        <w:numPr>
          <w:ilvl w:val="1"/>
          <w:numId w:val="14"/>
        </w:numPr>
        <w:rPr>
          <w:b/>
        </w:rPr>
      </w:pPr>
      <w:r w:rsidRPr="009278B8">
        <w:rPr>
          <w:b/>
        </w:rPr>
        <w:t>Initiating Gateway, which supports the XDS Affinity Domain Option.</w:t>
      </w:r>
    </w:p>
    <w:p w14:paraId="6A433731" w14:textId="77777777" w:rsidR="009278B8" w:rsidRDefault="009278B8" w:rsidP="00747174">
      <w:pPr>
        <w:pStyle w:val="BodyText"/>
        <w:numPr>
          <w:ilvl w:val="2"/>
          <w:numId w:val="14"/>
        </w:numPr>
      </w:pPr>
      <w:r>
        <w:t>In this case, the Initating Gateway receives ITI-18 or ITI-43 request(s) from Document Consumer(s), and needs to use the Deferred option on ITI-38 or ITI-39 to Responding Gateway(s).</w:t>
      </w:r>
    </w:p>
    <w:p w14:paraId="2FA93FAC" w14:textId="77777777" w:rsidR="009278B8" w:rsidRDefault="009278B8" w:rsidP="00747174">
      <w:pPr>
        <w:pStyle w:val="BodyText"/>
        <w:numPr>
          <w:ilvl w:val="2"/>
          <w:numId w:val="14"/>
        </w:numPr>
      </w:pPr>
      <w:r w:rsidRPr="000A5CFC">
        <w:rPr>
          <w:b/>
        </w:rPr>
        <w:t xml:space="preserve">The committee decided </w:t>
      </w:r>
      <w:r>
        <w:rPr>
          <w:b/>
        </w:rPr>
        <w:t xml:space="preserve">yes. </w:t>
      </w:r>
      <w:r w:rsidRPr="00FC1BB8">
        <w:rPr>
          <w:b/>
        </w:rPr>
        <w:t>This case cannot easily be supported without a Deferred option on ITI-18 and ITI-43</w:t>
      </w:r>
      <w:r>
        <w:t>. The long latencies possible in the XCA transactions will prevent even use of asynchronous mechanisms.</w:t>
      </w:r>
    </w:p>
    <w:p w14:paraId="0AFC8068" w14:textId="77777777" w:rsidR="009278B8" w:rsidRPr="009278B8" w:rsidRDefault="009278B8" w:rsidP="00747174">
      <w:pPr>
        <w:pStyle w:val="BodyText"/>
        <w:numPr>
          <w:ilvl w:val="2"/>
          <w:numId w:val="14"/>
        </w:numPr>
        <w:rPr>
          <w:b/>
        </w:rPr>
      </w:pPr>
      <w:r w:rsidRPr="009278B8">
        <w:rPr>
          <w:b/>
        </w:rPr>
        <w:t>Chosen option: Add Deferred Response options for ITI-18 and ITI-43.</w:t>
      </w:r>
    </w:p>
    <w:p w14:paraId="13D6BDDF" w14:textId="77777777" w:rsidR="009278B8" w:rsidRDefault="009278B8" w:rsidP="00747174">
      <w:pPr>
        <w:pStyle w:val="BodyText"/>
        <w:numPr>
          <w:ilvl w:val="2"/>
          <w:numId w:val="14"/>
        </w:numPr>
      </w:pPr>
      <w:r>
        <w:t>Option: Explicitly limit the Deferred option to triggering by Initiating Gateways through internal mechanisms, not triggering by ITI-18 or ITI-43.</w:t>
      </w:r>
    </w:p>
    <w:p w14:paraId="303ECE4F" w14:textId="77777777" w:rsidR="009278B8" w:rsidRDefault="009278B8" w:rsidP="00747174">
      <w:pPr>
        <w:pStyle w:val="BodyText"/>
        <w:numPr>
          <w:ilvl w:val="2"/>
          <w:numId w:val="14"/>
        </w:numPr>
      </w:pPr>
      <w:r>
        <w:t>Option: Allow the Initiating Gateway to deal with this case internally.</w:t>
      </w:r>
    </w:p>
    <w:p w14:paraId="747D6C4F" w14:textId="77777777" w:rsidR="009278B8" w:rsidRDefault="009278B8" w:rsidP="00747174">
      <w:pPr>
        <w:pStyle w:val="BodyText"/>
        <w:numPr>
          <w:ilvl w:val="3"/>
          <w:numId w:val="14"/>
        </w:numPr>
      </w:pPr>
      <w:r>
        <w:t>Initiating Gateway could simply not include Responding Gateways that require Deferred in outgoing requests triggered by ITI-18 or ITI-43.</w:t>
      </w:r>
    </w:p>
    <w:p w14:paraId="0AB11B13" w14:textId="77777777" w:rsidR="009278B8" w:rsidRDefault="009278B8" w:rsidP="00747174">
      <w:pPr>
        <w:pStyle w:val="BodyText"/>
        <w:numPr>
          <w:ilvl w:val="3"/>
          <w:numId w:val="14"/>
        </w:numPr>
      </w:pPr>
      <w:r>
        <w:t xml:space="preserve">Initiating Gateway could immediately return an error code like </w:t>
      </w:r>
      <w:r w:rsidRPr="000A5CFC">
        <w:t>XDSRegistryNotAvailable</w:t>
      </w:r>
      <w:r>
        <w:t xml:space="preserve">, </w:t>
      </w:r>
      <w:r w:rsidRPr="000A5CFC">
        <w:t>XDSRegistryBusy</w:t>
      </w:r>
      <w:r>
        <w:t>, or</w:t>
      </w:r>
      <w:r w:rsidRPr="000A5CFC">
        <w:t xml:space="preserve"> </w:t>
      </w:r>
      <w:r>
        <w:t>XDSRegistryError, while triggering a deferred request.</w:t>
      </w:r>
    </w:p>
    <w:p w14:paraId="47684B7E" w14:textId="77777777" w:rsidR="009278B8" w:rsidRDefault="009278B8" w:rsidP="00747174">
      <w:pPr>
        <w:pStyle w:val="BodyText"/>
        <w:numPr>
          <w:ilvl w:val="3"/>
          <w:numId w:val="14"/>
        </w:numPr>
      </w:pPr>
      <w:r>
        <w:t>Note: See above notes on how Initiating Gateways know whether to use Deferred for Responding Gateways.</w:t>
      </w:r>
    </w:p>
    <w:p w14:paraId="5CE4F0BC" w14:textId="7560BA48" w:rsidR="003F5B08" w:rsidRDefault="003F5B08" w:rsidP="00747174">
      <w:pPr>
        <w:pStyle w:val="BodyText"/>
        <w:numPr>
          <w:ilvl w:val="0"/>
          <w:numId w:val="14"/>
        </w:numPr>
      </w:pPr>
      <w:r>
        <w:t>Could this method be used for the Responding Gateway to find the response endpoint? If the Initiating Gateway is grouped with an XUA X-Service User, its HomeCommunityID is included in the SOAP header, and the Responding Gateway could use that to look up a deferred response endpoint. This technique was used by the US eHealth Exchange for deferred XCPD, as use of the respondTo element was not yet defined by IHE.</w:t>
      </w:r>
    </w:p>
    <w:p w14:paraId="55F43D7A" w14:textId="1AD753AB" w:rsidR="003F5B08" w:rsidRDefault="003F5B08" w:rsidP="00747174">
      <w:pPr>
        <w:pStyle w:val="BodyText"/>
        <w:numPr>
          <w:ilvl w:val="1"/>
          <w:numId w:val="14"/>
        </w:numPr>
      </w:pPr>
      <w:r>
        <w:t>Tech Committee did not think this was appropriate.</w:t>
      </w:r>
    </w:p>
    <w:p w14:paraId="796BAAFA" w14:textId="300E89E9" w:rsidR="007B287A" w:rsidRDefault="007B287A" w:rsidP="00747174">
      <w:pPr>
        <w:pStyle w:val="BodyText"/>
        <w:numPr>
          <w:ilvl w:val="0"/>
          <w:numId w:val="14"/>
        </w:numPr>
      </w:pPr>
      <w:r>
        <w:t>Will we include in scope the possibility of multiple responses to a single request, each response coming asynchronously?</w:t>
      </w:r>
    </w:p>
    <w:p w14:paraId="328B25B1" w14:textId="3BC67401" w:rsidR="007B287A" w:rsidRDefault="007B287A" w:rsidP="00747174">
      <w:pPr>
        <w:pStyle w:val="BodyText"/>
        <w:numPr>
          <w:ilvl w:val="1"/>
          <w:numId w:val="14"/>
        </w:numPr>
      </w:pPr>
      <w:r>
        <w:t>Currently this is considered out of scope as a driving requirement. However, note that some alternate solutions such as DSUB provide this.</w:t>
      </w:r>
    </w:p>
    <w:p w14:paraId="17F75FC1" w14:textId="77777777" w:rsidR="00AD0C17" w:rsidRDefault="00AD0C17" w:rsidP="00747174">
      <w:pPr>
        <w:pStyle w:val="BodyText"/>
        <w:numPr>
          <w:ilvl w:val="0"/>
          <w:numId w:val="14"/>
        </w:numPr>
      </w:pPr>
      <w:r>
        <w:t xml:space="preserve">What potential behavior can happen between deferred requests and responses that this option needs to take into account? Consider </w:t>
      </w:r>
      <w:r w:rsidRPr="00BF669E">
        <w:t>link/unlink merge/unmerge</w:t>
      </w:r>
      <w:r>
        <w:t xml:space="preserve"> of the corresponding patient identifier.</w:t>
      </w:r>
    </w:p>
    <w:p w14:paraId="08211D6C" w14:textId="717021B0" w:rsidR="00AD0C17" w:rsidRDefault="00AD0C17" w:rsidP="00747174">
      <w:pPr>
        <w:pStyle w:val="BodyText"/>
        <w:numPr>
          <w:ilvl w:val="1"/>
          <w:numId w:val="14"/>
        </w:numPr>
      </w:pPr>
      <w:r>
        <w:lastRenderedPageBreak/>
        <w:t xml:space="preserve">The potential for changes to the patient id already exists when synchronous mechanisms are used. An XCPD transaction and </w:t>
      </w:r>
      <w:r w:rsidR="00853554">
        <w:t>a</w:t>
      </w:r>
      <w:r>
        <w:t xml:space="preserve"> subsequent XCA transaction that uses the obtained patient id are not a single atomic operation.</w:t>
      </w:r>
      <w:r w:rsidRPr="00AD0C17">
        <w:t xml:space="preserve"> </w:t>
      </w:r>
      <w:r>
        <w:t>Changes can happen between the two. So no additional complexities are added by using Deferred XCA.</w:t>
      </w:r>
      <w:r w:rsidR="00853554">
        <w:t xml:space="preserve"> Existing error cases/codes (e.g. XDSUnknownPatientId) cover this.</w:t>
      </w:r>
    </w:p>
    <w:p w14:paraId="15C3204D" w14:textId="77777777" w:rsidR="00CF283F" w:rsidRPr="00D26514" w:rsidRDefault="00CF283F" w:rsidP="00147F29">
      <w:pPr>
        <w:pStyle w:val="BodyText"/>
      </w:pPr>
    </w:p>
    <w:p w14:paraId="1A87ABB5" w14:textId="1CB33257" w:rsidR="001F4CD0" w:rsidRDefault="00CF283F" w:rsidP="001F4CD0">
      <w:pPr>
        <w:pStyle w:val="PartTitle"/>
      </w:pPr>
      <w:bookmarkStart w:id="20" w:name="_Toc345074647"/>
      <w:bookmarkStart w:id="21" w:name="_Toc408653224"/>
      <w:r w:rsidRPr="00D26514">
        <w:lastRenderedPageBreak/>
        <w:t xml:space="preserve">Volume </w:t>
      </w:r>
      <w:r w:rsidR="00B43198" w:rsidRPr="00D26514">
        <w:t>1</w:t>
      </w:r>
      <w:r w:rsidRPr="00D26514">
        <w:t xml:space="preserve"> –</w:t>
      </w:r>
      <w:r w:rsidR="003A09FE" w:rsidRPr="00D26514">
        <w:t xml:space="preserve"> </w:t>
      </w:r>
      <w:r w:rsidRPr="00D26514">
        <w:t>Profiles</w:t>
      </w:r>
      <w:bookmarkStart w:id="22" w:name="_Toc473170358"/>
      <w:bookmarkStart w:id="23" w:name="_Toc504625755"/>
      <w:bookmarkStart w:id="24" w:name="_Toc530206508"/>
      <w:bookmarkStart w:id="25" w:name="_Toc1388428"/>
      <w:bookmarkStart w:id="26" w:name="_Toc1388582"/>
      <w:bookmarkStart w:id="27" w:name="_Toc1456609"/>
      <w:bookmarkStart w:id="28" w:name="_Toc37034634"/>
      <w:bookmarkStart w:id="29" w:name="_Toc38846112"/>
      <w:bookmarkEnd w:id="20"/>
      <w:bookmarkEnd w:id="17"/>
      <w:bookmarkEnd w:id="18"/>
      <w:bookmarkEnd w:id="21"/>
    </w:p>
    <w:p w14:paraId="0336E5A6" w14:textId="5D621D87" w:rsidR="001F4CD0" w:rsidRPr="0001286F" w:rsidRDefault="001F4CD0" w:rsidP="001F4CD0">
      <w:pPr>
        <w:pStyle w:val="EditorInstructions"/>
      </w:pPr>
      <w:r w:rsidRPr="0001286F">
        <w:t xml:space="preserve">Update Section </w:t>
      </w:r>
      <w:r>
        <w:t>10</w:t>
      </w:r>
      <w:r w:rsidRPr="0001286F">
        <w:t>.2 as shown</w:t>
      </w:r>
    </w:p>
    <w:p w14:paraId="5AB8E0E9" w14:textId="72DEAC25" w:rsidR="00CF283F" w:rsidRPr="00D26514" w:rsidRDefault="00384516" w:rsidP="00303E20">
      <w:pPr>
        <w:pStyle w:val="Heading2"/>
        <w:numPr>
          <w:ilvl w:val="0"/>
          <w:numId w:val="0"/>
        </w:numPr>
        <w:rPr>
          <w:noProof w:val="0"/>
        </w:rPr>
      </w:pPr>
      <w:bookmarkStart w:id="30" w:name="_Toc345074655"/>
      <w:bookmarkStart w:id="31" w:name="_Toc408653225"/>
      <w:bookmarkEnd w:id="22"/>
      <w:bookmarkEnd w:id="23"/>
      <w:bookmarkEnd w:id="24"/>
      <w:bookmarkEnd w:id="25"/>
      <w:bookmarkEnd w:id="26"/>
      <w:bookmarkEnd w:id="27"/>
      <w:bookmarkEnd w:id="28"/>
      <w:bookmarkEnd w:id="29"/>
      <w:r>
        <w:rPr>
          <w:noProof w:val="0"/>
        </w:rPr>
        <w:t>10</w:t>
      </w:r>
      <w:r w:rsidR="00CF283F" w:rsidRPr="00D26514">
        <w:rPr>
          <w:noProof w:val="0"/>
        </w:rPr>
        <w:t xml:space="preserve">.2 </w:t>
      </w:r>
      <w:r w:rsidRPr="00384516">
        <w:rPr>
          <w:noProof w:val="0"/>
        </w:rPr>
        <w:t xml:space="preserve">XDS.b </w:t>
      </w:r>
      <w:r w:rsidR="00104BE6" w:rsidRPr="00D26514">
        <w:rPr>
          <w:noProof w:val="0"/>
        </w:rPr>
        <w:t>Actor</w:t>
      </w:r>
      <w:r w:rsidR="00CF283F" w:rsidRPr="00D26514">
        <w:rPr>
          <w:noProof w:val="0"/>
        </w:rPr>
        <w:t xml:space="preserve"> Options</w:t>
      </w:r>
      <w:bookmarkEnd w:id="30"/>
      <w:bookmarkEnd w:id="31"/>
    </w:p>
    <w:p w14:paraId="0DB79531" w14:textId="7C27025D" w:rsidR="006514EA" w:rsidRPr="00D26514" w:rsidRDefault="00384516" w:rsidP="00EA3BCB">
      <w:pPr>
        <w:pStyle w:val="TableTitle"/>
      </w:pPr>
      <w:r>
        <w:t>Table 10</w:t>
      </w:r>
      <w:r w:rsidR="007F5664" w:rsidRPr="00D26514">
        <w:t>.2-1</w:t>
      </w:r>
      <w:r>
        <w:t>b</w:t>
      </w:r>
      <w:r w:rsidR="007F5664" w:rsidRPr="00D26514">
        <w:t xml:space="preserve">: </w:t>
      </w:r>
      <w:r w:rsidRPr="00384516">
        <w:t xml:space="preserve">XDS.b </w:t>
      </w:r>
      <w:r w:rsidR="007F5664" w:rsidRPr="00D26514">
        <w:t>– Actors and Options</w:t>
      </w:r>
    </w:p>
    <w:tbl>
      <w:tblPr>
        <w:tblStyle w:val="TableGrid"/>
        <w:tblW w:w="0" w:type="auto"/>
        <w:tblLook w:val="04A0" w:firstRow="1" w:lastRow="0" w:firstColumn="1" w:lastColumn="0" w:noHBand="0" w:noVBand="1"/>
      </w:tblPr>
      <w:tblGrid>
        <w:gridCol w:w="3192"/>
        <w:gridCol w:w="3192"/>
        <w:gridCol w:w="3192"/>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20CCA9B9" w:rsidR="00FD49A2" w:rsidRPr="00D26514" w:rsidRDefault="00FD49A2" w:rsidP="00FF7154">
            <w:pPr>
              <w:pStyle w:val="TableEntryHeader"/>
            </w:pPr>
            <w:r w:rsidRPr="00D26514">
              <w:t>Option</w:t>
            </w:r>
            <w:r w:rsidR="00FF7154">
              <w:t>s</w:t>
            </w:r>
          </w:p>
        </w:tc>
        <w:tc>
          <w:tcPr>
            <w:tcW w:w="3192" w:type="dxa"/>
            <w:shd w:val="clear" w:color="auto" w:fill="D9D9D9" w:themeFill="background1" w:themeFillShade="D9"/>
          </w:tcPr>
          <w:p w14:paraId="63D7A65F" w14:textId="6BB791D3" w:rsidR="00FD49A2" w:rsidRPr="00D26514" w:rsidRDefault="00FF7154" w:rsidP="00EA3BCB">
            <w:pPr>
              <w:pStyle w:val="TableEntryHeader"/>
            </w:pPr>
            <w:r w:rsidRPr="00FF7154">
              <w:t>Vol. &amp; Section</w:t>
            </w:r>
          </w:p>
        </w:tc>
      </w:tr>
      <w:tr w:rsidR="00FF7154" w:rsidRPr="00D26514" w14:paraId="7BCA77B7" w14:textId="77777777" w:rsidTr="00EA3BCB">
        <w:trPr>
          <w:cantSplit/>
        </w:trPr>
        <w:tc>
          <w:tcPr>
            <w:tcW w:w="3192" w:type="dxa"/>
            <w:vMerge w:val="restart"/>
          </w:tcPr>
          <w:p w14:paraId="079BF74B" w14:textId="77777777" w:rsidR="00FF7154" w:rsidRDefault="00FF7154" w:rsidP="00384516">
            <w:pPr>
              <w:pStyle w:val="TableEntry"/>
            </w:pPr>
            <w:r>
              <w:t>Document Consumer</w:t>
            </w:r>
          </w:p>
          <w:p w14:paraId="711C93F0" w14:textId="722E8B48" w:rsidR="00FF7154" w:rsidRPr="00D26514" w:rsidRDefault="00FF7154" w:rsidP="00384516">
            <w:pPr>
              <w:pStyle w:val="TableEntry"/>
            </w:pPr>
          </w:p>
        </w:tc>
        <w:tc>
          <w:tcPr>
            <w:tcW w:w="3192" w:type="dxa"/>
          </w:tcPr>
          <w:p w14:paraId="70644849" w14:textId="4898B1B7" w:rsidR="00FF7154" w:rsidRPr="00D26514" w:rsidRDefault="00FF7154" w:rsidP="00384516">
            <w:pPr>
              <w:pStyle w:val="TableEntry"/>
            </w:pPr>
            <w:r>
              <w:t>Basic Patient Privacy Enforcement</w:t>
            </w:r>
          </w:p>
        </w:tc>
        <w:tc>
          <w:tcPr>
            <w:tcW w:w="3192" w:type="dxa"/>
          </w:tcPr>
          <w:p w14:paraId="5235FA26" w14:textId="24E68768" w:rsidR="00FF7154" w:rsidRPr="00384516" w:rsidRDefault="00FF7154" w:rsidP="00384516">
            <w:pPr>
              <w:pStyle w:val="TableEntry"/>
            </w:pPr>
            <w:r>
              <w:t>ITI TF-1: 10.2.9</w:t>
            </w:r>
          </w:p>
        </w:tc>
      </w:tr>
      <w:tr w:rsidR="00FF7154" w:rsidRPr="00D26514" w14:paraId="7A89BDBE" w14:textId="77777777" w:rsidTr="00EA3BCB">
        <w:trPr>
          <w:cantSplit/>
        </w:trPr>
        <w:tc>
          <w:tcPr>
            <w:tcW w:w="3192" w:type="dxa"/>
            <w:vMerge/>
          </w:tcPr>
          <w:p w14:paraId="215FA79C" w14:textId="3AE57706" w:rsidR="00FF7154" w:rsidRPr="00D26514" w:rsidRDefault="00FF7154" w:rsidP="00EA3BCB">
            <w:pPr>
              <w:pStyle w:val="TableEntry"/>
            </w:pPr>
          </w:p>
        </w:tc>
        <w:tc>
          <w:tcPr>
            <w:tcW w:w="3192" w:type="dxa"/>
          </w:tcPr>
          <w:p w14:paraId="6DADD686" w14:textId="0DF367C7" w:rsidR="00FF7154" w:rsidRPr="00D26514" w:rsidRDefault="00FF7154" w:rsidP="00384516">
            <w:pPr>
              <w:pStyle w:val="TableEntry"/>
            </w:pPr>
            <w:r>
              <w:t>Basic Patient Privacy Proof</w:t>
            </w:r>
          </w:p>
        </w:tc>
        <w:tc>
          <w:tcPr>
            <w:tcW w:w="3192" w:type="dxa"/>
          </w:tcPr>
          <w:p w14:paraId="410BBE21" w14:textId="4DE0EAB3" w:rsidR="00FF7154" w:rsidRPr="00D26514" w:rsidRDefault="00FF7154" w:rsidP="00384516">
            <w:pPr>
              <w:pStyle w:val="TableEntry"/>
            </w:pPr>
            <w:r>
              <w:t>ITI TF-2a: 3.18.4.1.3.6</w:t>
            </w:r>
          </w:p>
        </w:tc>
      </w:tr>
      <w:tr w:rsidR="00FF7154" w:rsidRPr="00D26514" w14:paraId="6154CBA3" w14:textId="77777777" w:rsidTr="00EA3BCB">
        <w:trPr>
          <w:cantSplit/>
        </w:trPr>
        <w:tc>
          <w:tcPr>
            <w:tcW w:w="3192" w:type="dxa"/>
            <w:vMerge/>
          </w:tcPr>
          <w:p w14:paraId="0F4B569B" w14:textId="77777777" w:rsidR="00FF7154" w:rsidRPr="00D26514" w:rsidRDefault="00FF7154" w:rsidP="00EA3BCB">
            <w:pPr>
              <w:pStyle w:val="TableEntry"/>
            </w:pPr>
          </w:p>
        </w:tc>
        <w:tc>
          <w:tcPr>
            <w:tcW w:w="3192" w:type="dxa"/>
          </w:tcPr>
          <w:p w14:paraId="58464110" w14:textId="0A8462E4" w:rsidR="00FF7154" w:rsidRPr="00384516" w:rsidRDefault="00FF7154" w:rsidP="00384516">
            <w:pPr>
              <w:pStyle w:val="TableEntry"/>
            </w:pPr>
            <w:r>
              <w:t>Asynchronous Web Services Exchange</w:t>
            </w:r>
          </w:p>
        </w:tc>
        <w:tc>
          <w:tcPr>
            <w:tcW w:w="3192" w:type="dxa"/>
          </w:tcPr>
          <w:p w14:paraId="1A3AEAF7" w14:textId="13D282DF" w:rsidR="00FF7154" w:rsidRPr="00384516" w:rsidRDefault="00FF7154" w:rsidP="00384516">
            <w:pPr>
              <w:pStyle w:val="TableEntry"/>
            </w:pPr>
            <w:r>
              <w:t>ITI TF-1: 10.2.5</w:t>
            </w:r>
          </w:p>
        </w:tc>
      </w:tr>
      <w:tr w:rsidR="00FF7154" w:rsidRPr="00D26514" w14:paraId="2CEB2417" w14:textId="77777777" w:rsidTr="00EA3BCB">
        <w:trPr>
          <w:cantSplit/>
        </w:trPr>
        <w:tc>
          <w:tcPr>
            <w:tcW w:w="3192" w:type="dxa"/>
            <w:vMerge/>
          </w:tcPr>
          <w:p w14:paraId="3C6D4D9E" w14:textId="77777777" w:rsidR="00FF7154" w:rsidRPr="00D26514" w:rsidRDefault="00FF7154" w:rsidP="00EA3BCB">
            <w:pPr>
              <w:pStyle w:val="TableEntry"/>
            </w:pPr>
          </w:p>
        </w:tc>
        <w:tc>
          <w:tcPr>
            <w:tcW w:w="3192" w:type="dxa"/>
          </w:tcPr>
          <w:p w14:paraId="48476CD5" w14:textId="44D07C21" w:rsidR="00FF7154" w:rsidRPr="00384516" w:rsidRDefault="00FF7154" w:rsidP="00384516">
            <w:pPr>
              <w:pStyle w:val="TableEntry"/>
            </w:pPr>
            <w:r>
              <w:t>On-Demand Documents</w:t>
            </w:r>
          </w:p>
        </w:tc>
        <w:tc>
          <w:tcPr>
            <w:tcW w:w="3192" w:type="dxa"/>
          </w:tcPr>
          <w:p w14:paraId="7726F753" w14:textId="0D36CDDE" w:rsidR="00FF7154" w:rsidRPr="00384516" w:rsidRDefault="00FF7154" w:rsidP="00384516">
            <w:pPr>
              <w:pStyle w:val="TableEntry"/>
            </w:pPr>
            <w:r>
              <w:t>ITI TF-1: 10.2.7</w:t>
            </w:r>
          </w:p>
        </w:tc>
      </w:tr>
      <w:tr w:rsidR="00FF7154" w:rsidRPr="00D26514" w14:paraId="540CAB3E" w14:textId="77777777" w:rsidTr="00EA3BCB">
        <w:trPr>
          <w:cantSplit/>
        </w:trPr>
        <w:tc>
          <w:tcPr>
            <w:tcW w:w="3192" w:type="dxa"/>
            <w:vMerge/>
          </w:tcPr>
          <w:p w14:paraId="35B67BDA" w14:textId="77777777" w:rsidR="00FF7154" w:rsidRPr="00D26514" w:rsidRDefault="00FF7154" w:rsidP="00EA3BCB">
            <w:pPr>
              <w:pStyle w:val="TableEntry"/>
            </w:pPr>
          </w:p>
        </w:tc>
        <w:tc>
          <w:tcPr>
            <w:tcW w:w="3192" w:type="dxa"/>
          </w:tcPr>
          <w:p w14:paraId="34BA24C0" w14:textId="306F9C6B" w:rsidR="00FF7154" w:rsidRPr="00384516" w:rsidRDefault="00FF7154" w:rsidP="00384516">
            <w:pPr>
              <w:pStyle w:val="TableEntry"/>
            </w:pPr>
            <w:r>
              <w:t>Delayed Document Assembly</w:t>
            </w:r>
          </w:p>
        </w:tc>
        <w:tc>
          <w:tcPr>
            <w:tcW w:w="3192" w:type="dxa"/>
          </w:tcPr>
          <w:p w14:paraId="6420A952" w14:textId="7EA238F2" w:rsidR="00FF7154" w:rsidRPr="00D26514" w:rsidRDefault="00FF7154" w:rsidP="00EA3BCB">
            <w:pPr>
              <w:pStyle w:val="TableEntry"/>
              <w:rPr>
                <w:i/>
              </w:rPr>
            </w:pPr>
            <w:r>
              <w:t>ITI TF-1: 10.2.10</w:t>
            </w:r>
          </w:p>
        </w:tc>
      </w:tr>
      <w:tr w:rsidR="00FF7154" w:rsidRPr="00D26514" w14:paraId="48FF5BF3" w14:textId="77777777" w:rsidTr="00EA3BCB">
        <w:trPr>
          <w:cantSplit/>
        </w:trPr>
        <w:tc>
          <w:tcPr>
            <w:tcW w:w="3192" w:type="dxa"/>
            <w:vMerge/>
          </w:tcPr>
          <w:p w14:paraId="70B9D314" w14:textId="77777777" w:rsidR="00FF7154" w:rsidRPr="00D26514" w:rsidRDefault="00FF7154" w:rsidP="00EA3BCB">
            <w:pPr>
              <w:pStyle w:val="TableEntry"/>
            </w:pPr>
          </w:p>
        </w:tc>
        <w:tc>
          <w:tcPr>
            <w:tcW w:w="3192" w:type="dxa"/>
          </w:tcPr>
          <w:p w14:paraId="23E38E7E" w14:textId="2413AA32" w:rsidR="00FF7154" w:rsidRPr="00384516" w:rsidRDefault="00FF7154" w:rsidP="00EA3BCB">
            <w:pPr>
              <w:pStyle w:val="TableEntry"/>
              <w:rPr>
                <w:b/>
                <w:u w:val="single"/>
              </w:rPr>
            </w:pPr>
            <w:r w:rsidRPr="00384516">
              <w:rPr>
                <w:b/>
                <w:u w:val="single"/>
              </w:rPr>
              <w:t>Deferred Response</w:t>
            </w:r>
          </w:p>
        </w:tc>
        <w:tc>
          <w:tcPr>
            <w:tcW w:w="3192" w:type="dxa"/>
          </w:tcPr>
          <w:p w14:paraId="6BDE44B9" w14:textId="0C809AE0" w:rsidR="00FF7154" w:rsidRPr="00384516" w:rsidRDefault="00FF7154" w:rsidP="00EA3BCB">
            <w:pPr>
              <w:pStyle w:val="TableEntry"/>
              <w:rPr>
                <w:b/>
                <w:u w:val="single"/>
              </w:rPr>
            </w:pPr>
            <w:r w:rsidRPr="00384516">
              <w:rPr>
                <w:b/>
                <w:u w:val="single"/>
              </w:rPr>
              <w:t>ITI TF-1: 10.2.</w:t>
            </w:r>
            <w:r>
              <w:rPr>
                <w:b/>
                <w:u w:val="single"/>
              </w:rPr>
              <w:t>X</w:t>
            </w:r>
          </w:p>
        </w:tc>
      </w:tr>
    </w:tbl>
    <w:p w14:paraId="0438FE1A" w14:textId="77777777" w:rsidR="00FF7154" w:rsidRPr="00FF7154" w:rsidRDefault="00FF7154" w:rsidP="00FF7154">
      <w:pPr>
        <w:pStyle w:val="BodyText"/>
      </w:pPr>
      <w:bookmarkStart w:id="32" w:name="_Toc345074656"/>
    </w:p>
    <w:p w14:paraId="692273AD" w14:textId="4EF2B3BA" w:rsidR="00FF7154" w:rsidRPr="0001286F" w:rsidRDefault="00FF7154" w:rsidP="00FF7154">
      <w:pPr>
        <w:pStyle w:val="EditorInstructions"/>
      </w:pPr>
      <w:r w:rsidRPr="0001286F">
        <w:t xml:space="preserve">Add the following new Section </w:t>
      </w:r>
      <w:r>
        <w:t>10</w:t>
      </w:r>
      <w:r w:rsidRPr="0001286F">
        <w:t>.2</w:t>
      </w:r>
      <w:r>
        <w:t>.X</w:t>
      </w:r>
      <w:r w:rsidRPr="0001286F">
        <w:t xml:space="preserve"> as shown</w:t>
      </w:r>
    </w:p>
    <w:p w14:paraId="5777C1DE" w14:textId="489026AB" w:rsidR="00CF283F" w:rsidRDefault="00FF7154" w:rsidP="0097454A">
      <w:pPr>
        <w:pStyle w:val="Heading3"/>
        <w:numPr>
          <w:ilvl w:val="0"/>
          <w:numId w:val="0"/>
        </w:numPr>
        <w:ind w:left="720" w:hanging="720"/>
        <w:rPr>
          <w:noProof w:val="0"/>
        </w:rPr>
      </w:pPr>
      <w:bookmarkStart w:id="33" w:name="_Toc408653226"/>
      <w:r>
        <w:rPr>
          <w:noProof w:val="0"/>
        </w:rPr>
        <w:t>10.2.X</w:t>
      </w:r>
      <w:r w:rsidR="00323461" w:rsidRPr="00D26514">
        <w:rPr>
          <w:noProof w:val="0"/>
        </w:rPr>
        <w:t xml:space="preserve"> </w:t>
      </w:r>
      <w:bookmarkEnd w:id="32"/>
      <w:r>
        <w:rPr>
          <w:noProof w:val="0"/>
        </w:rPr>
        <w:t>Deferred Response Option</w:t>
      </w:r>
      <w:bookmarkEnd w:id="33"/>
    </w:p>
    <w:p w14:paraId="25EA5E26" w14:textId="21744684" w:rsidR="00FF7154" w:rsidRDefault="00FF7154" w:rsidP="00FF7154">
      <w:pPr>
        <w:pStyle w:val="BodyText"/>
      </w:pPr>
      <w:r>
        <w:t>Document Consumers which support the Deferred Response Option shall support Deferred Re</w:t>
      </w:r>
      <w:r w:rsidR="00F36A42">
        <w:t xml:space="preserve">sponse </w:t>
      </w:r>
      <w:r>
        <w:t xml:space="preserve">on the </w:t>
      </w:r>
      <w:r w:rsidR="00F36A42" w:rsidRPr="00F36A42">
        <w:t xml:space="preserve">Registry Stored Query </w:t>
      </w:r>
      <w:r>
        <w:t>[ITI-</w:t>
      </w:r>
      <w:r w:rsidR="00F36A42">
        <w:t>18</w:t>
      </w:r>
      <w:r>
        <w:t>] transaction</w:t>
      </w:r>
      <w:r w:rsidR="00F36A42" w:rsidRPr="00F36A42">
        <w:t xml:space="preserve"> </w:t>
      </w:r>
      <w:r w:rsidR="00F36A42">
        <w:t xml:space="preserve">as described in ITI TF-2a: 3.18.X, </w:t>
      </w:r>
      <w:r w:rsidR="00F36A42" w:rsidRPr="00F36A42">
        <w:t xml:space="preserve">and </w:t>
      </w:r>
      <w:r w:rsidR="00F36A42">
        <w:t xml:space="preserve">on the </w:t>
      </w:r>
      <w:r w:rsidR="00F36A42" w:rsidRPr="00F36A42">
        <w:t>Retrieve Document Set [ITI-43</w:t>
      </w:r>
      <w:r w:rsidR="00F36A42">
        <w:t>]</w:t>
      </w:r>
      <w:r w:rsidR="00F36A42" w:rsidRPr="00F36A42">
        <w:t xml:space="preserve"> </w:t>
      </w:r>
      <w:r w:rsidR="00F36A42">
        <w:t>transaction</w:t>
      </w:r>
      <w:r w:rsidR="00F36A42" w:rsidRPr="00F36A42">
        <w:t xml:space="preserve"> </w:t>
      </w:r>
      <w:r w:rsidR="00F36A42">
        <w:t>as described in ITI TF-2b: 3.43.X.</w:t>
      </w:r>
    </w:p>
    <w:p w14:paraId="1D9B4782" w14:textId="3D0DFCF8" w:rsidR="00FF7154" w:rsidRDefault="00FF7154" w:rsidP="00FF7154">
      <w:pPr>
        <w:pStyle w:val="BodyText"/>
      </w:pPr>
      <w:r>
        <w:t>The Deferred Response Option reflects the more detailed understanding and feedback from implementers regarding processing that may r</w:t>
      </w:r>
      <w:r w:rsidR="00CF73E5">
        <w:t xml:space="preserve">esult in significant delay. Both the WS-Addressing-Based Web Services Exchange Option and AS4 </w:t>
      </w:r>
      <w:r>
        <w:t xml:space="preserve">Asynchronous </w:t>
      </w:r>
      <w:r w:rsidR="00CF73E5">
        <w:t>Web Services Exchange Option</w:t>
      </w:r>
      <w:r>
        <w:t xml:space="preserve"> can support some scenarios with delayed response but not environments where the delay in responding may be as much as days or weeks. 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For more information about Deferred Response and Asynchronous messaging in general see </w:t>
      </w:r>
      <w:hyperlink r:id="rId24" w:history="1">
        <w:r w:rsidR="0064525D" w:rsidRPr="007E377C">
          <w:rPr>
            <w:rStyle w:val="Hyperlink"/>
          </w:rPr>
          <w:t>http://wiki.ihe.net/index.php?title=Asynchronous_Messaging</w:t>
        </w:r>
      </w:hyperlink>
      <w:r>
        <w:t>.</w:t>
      </w:r>
    </w:p>
    <w:p w14:paraId="1A0AF99E" w14:textId="77777777" w:rsidR="0064525D" w:rsidRDefault="0064525D" w:rsidP="00FF7154">
      <w:pPr>
        <w:pStyle w:val="BodyText"/>
      </w:pPr>
    </w:p>
    <w:p w14:paraId="32E8827C" w14:textId="77777777" w:rsidR="0064525D" w:rsidRDefault="0064525D" w:rsidP="00FF7154">
      <w:pPr>
        <w:pStyle w:val="BodyText"/>
      </w:pPr>
    </w:p>
    <w:p w14:paraId="7D47F5B3" w14:textId="77777777" w:rsidR="0064525D" w:rsidRDefault="0064525D" w:rsidP="00FF7154">
      <w:pPr>
        <w:pStyle w:val="BodyText"/>
      </w:pPr>
    </w:p>
    <w:p w14:paraId="2A6ACB51" w14:textId="77777777" w:rsidR="0064525D" w:rsidRDefault="0064525D" w:rsidP="00FF7154">
      <w:pPr>
        <w:pStyle w:val="BodyText"/>
      </w:pPr>
    </w:p>
    <w:p w14:paraId="54D0D2FF" w14:textId="676F90E6" w:rsidR="0064525D" w:rsidRPr="0001286F" w:rsidRDefault="0064525D" w:rsidP="0064525D">
      <w:pPr>
        <w:pStyle w:val="EditorInstructions"/>
      </w:pPr>
      <w:r w:rsidRPr="0001286F">
        <w:lastRenderedPageBreak/>
        <w:t xml:space="preserve">Update Section </w:t>
      </w:r>
      <w:r w:rsidR="00F36A42">
        <w:t>18</w:t>
      </w:r>
      <w:r w:rsidRPr="0001286F">
        <w:t>.2 as shown</w:t>
      </w:r>
    </w:p>
    <w:p w14:paraId="6A3B5BD2" w14:textId="1C7DFFAA" w:rsidR="0064525D" w:rsidRPr="00D26514" w:rsidRDefault="00F36A42" w:rsidP="0064525D">
      <w:pPr>
        <w:pStyle w:val="Heading2"/>
        <w:numPr>
          <w:ilvl w:val="0"/>
          <w:numId w:val="0"/>
        </w:numPr>
        <w:rPr>
          <w:noProof w:val="0"/>
        </w:rPr>
      </w:pPr>
      <w:bookmarkStart w:id="34" w:name="_Toc408653227"/>
      <w:r>
        <w:rPr>
          <w:noProof w:val="0"/>
        </w:rPr>
        <w:t>18</w:t>
      </w:r>
      <w:r w:rsidR="0064525D" w:rsidRPr="00D26514">
        <w:rPr>
          <w:noProof w:val="0"/>
        </w:rPr>
        <w:t xml:space="preserve">.2 </w:t>
      </w:r>
      <w:r w:rsidRPr="00F36A42">
        <w:rPr>
          <w:noProof w:val="0"/>
        </w:rPr>
        <w:t>XCA Integration Profile Options</w:t>
      </w:r>
      <w:bookmarkEnd w:id="34"/>
    </w:p>
    <w:p w14:paraId="023E89AB" w14:textId="6ACE54EE" w:rsidR="0064525D" w:rsidRPr="00D26514" w:rsidRDefault="00F36A42" w:rsidP="0064525D">
      <w:pPr>
        <w:pStyle w:val="TableTitle"/>
      </w:pPr>
      <w:r w:rsidRPr="00F36A42">
        <w:t>Table 18.2-1: XCA Integration Profile - Actors and Options</w:t>
      </w:r>
    </w:p>
    <w:tbl>
      <w:tblPr>
        <w:tblStyle w:val="TableGrid"/>
        <w:tblW w:w="0" w:type="auto"/>
        <w:tblLook w:val="04A0" w:firstRow="1" w:lastRow="0" w:firstColumn="1" w:lastColumn="0" w:noHBand="0" w:noVBand="1"/>
      </w:tblPr>
      <w:tblGrid>
        <w:gridCol w:w="3192"/>
        <w:gridCol w:w="3192"/>
        <w:gridCol w:w="3192"/>
      </w:tblGrid>
      <w:tr w:rsidR="0064525D" w:rsidRPr="00D26514" w14:paraId="604F7C90" w14:textId="77777777" w:rsidTr="00D63FE9">
        <w:trPr>
          <w:cantSplit/>
          <w:tblHeader/>
        </w:trPr>
        <w:tc>
          <w:tcPr>
            <w:tcW w:w="3192" w:type="dxa"/>
            <w:shd w:val="clear" w:color="auto" w:fill="D9D9D9" w:themeFill="background1" w:themeFillShade="D9"/>
          </w:tcPr>
          <w:p w14:paraId="34341AB2" w14:textId="77777777" w:rsidR="0064525D" w:rsidRPr="00D26514" w:rsidRDefault="0064525D" w:rsidP="0064525D">
            <w:pPr>
              <w:pStyle w:val="TableEntryHeader"/>
            </w:pPr>
            <w:r w:rsidRPr="00D26514">
              <w:t>Actor</w:t>
            </w:r>
          </w:p>
        </w:tc>
        <w:tc>
          <w:tcPr>
            <w:tcW w:w="3192" w:type="dxa"/>
            <w:shd w:val="clear" w:color="auto" w:fill="D9D9D9" w:themeFill="background1" w:themeFillShade="D9"/>
          </w:tcPr>
          <w:p w14:paraId="4DF0F3A2" w14:textId="77777777" w:rsidR="0064525D" w:rsidRPr="00D26514" w:rsidRDefault="0064525D" w:rsidP="0064525D">
            <w:pPr>
              <w:pStyle w:val="TableEntryHeader"/>
            </w:pPr>
            <w:r w:rsidRPr="00D26514">
              <w:t>Option</w:t>
            </w:r>
            <w:r>
              <w:t>s</w:t>
            </w:r>
          </w:p>
        </w:tc>
        <w:tc>
          <w:tcPr>
            <w:tcW w:w="3192" w:type="dxa"/>
            <w:shd w:val="clear" w:color="auto" w:fill="D9D9D9" w:themeFill="background1" w:themeFillShade="D9"/>
          </w:tcPr>
          <w:p w14:paraId="2FBF7DF2" w14:textId="77777777" w:rsidR="0064525D" w:rsidRPr="00D26514" w:rsidRDefault="0064525D" w:rsidP="0064525D">
            <w:pPr>
              <w:pStyle w:val="TableEntryHeader"/>
            </w:pPr>
            <w:r w:rsidRPr="00FF7154">
              <w:t>Vol. &amp; Section</w:t>
            </w:r>
          </w:p>
        </w:tc>
      </w:tr>
      <w:tr w:rsidR="00D63FE9" w:rsidRPr="00D26514" w14:paraId="1BAAE239" w14:textId="77777777" w:rsidTr="00D63FE9">
        <w:trPr>
          <w:cantSplit/>
        </w:trPr>
        <w:tc>
          <w:tcPr>
            <w:tcW w:w="3192" w:type="dxa"/>
            <w:vMerge w:val="restart"/>
          </w:tcPr>
          <w:p w14:paraId="40200A23" w14:textId="1245EB3B" w:rsidR="00D63FE9" w:rsidRPr="00F36A42" w:rsidRDefault="00D63FE9" w:rsidP="0064525D">
            <w:pPr>
              <w:pStyle w:val="TableEntry"/>
            </w:pPr>
            <w:r w:rsidRPr="00D63FE9">
              <w:t>Initiating Gateway</w:t>
            </w:r>
          </w:p>
        </w:tc>
        <w:tc>
          <w:tcPr>
            <w:tcW w:w="3192" w:type="dxa"/>
          </w:tcPr>
          <w:p w14:paraId="2831AFB1" w14:textId="517919E2" w:rsidR="00D63FE9" w:rsidRDefault="00D63FE9" w:rsidP="0064525D">
            <w:pPr>
              <w:pStyle w:val="TableEntry"/>
            </w:pPr>
            <w:r w:rsidRPr="00D63FE9">
              <w:t>XDS Affinity Domain Option</w:t>
            </w:r>
          </w:p>
        </w:tc>
        <w:tc>
          <w:tcPr>
            <w:tcW w:w="3192" w:type="dxa"/>
          </w:tcPr>
          <w:p w14:paraId="152DDE03" w14:textId="3DD71479" w:rsidR="00D63FE9" w:rsidRDefault="00D63FE9" w:rsidP="0064525D">
            <w:pPr>
              <w:pStyle w:val="TableEntry"/>
            </w:pPr>
            <w:r w:rsidRPr="00D63FE9">
              <w:t>ITI TF-1: 18.2.1</w:t>
            </w:r>
          </w:p>
        </w:tc>
      </w:tr>
      <w:tr w:rsidR="00D63FE9" w:rsidRPr="00D26514" w14:paraId="07247543" w14:textId="77777777" w:rsidTr="00D63FE9">
        <w:trPr>
          <w:cantSplit/>
        </w:trPr>
        <w:tc>
          <w:tcPr>
            <w:tcW w:w="3192" w:type="dxa"/>
            <w:vMerge/>
          </w:tcPr>
          <w:p w14:paraId="0F9AD301" w14:textId="77777777" w:rsidR="00D63FE9" w:rsidRPr="00F36A42" w:rsidRDefault="00D63FE9" w:rsidP="0064525D">
            <w:pPr>
              <w:pStyle w:val="TableEntry"/>
            </w:pPr>
          </w:p>
        </w:tc>
        <w:tc>
          <w:tcPr>
            <w:tcW w:w="3192" w:type="dxa"/>
          </w:tcPr>
          <w:p w14:paraId="419D991E" w14:textId="6ADC7B0F" w:rsidR="00D63FE9" w:rsidRDefault="00D63FE9" w:rsidP="0064525D">
            <w:pPr>
              <w:pStyle w:val="TableEntry"/>
            </w:pPr>
            <w:r w:rsidRPr="001300E5">
              <w:t>Asynchronous Web Services Exchange</w:t>
            </w:r>
          </w:p>
        </w:tc>
        <w:tc>
          <w:tcPr>
            <w:tcW w:w="3192" w:type="dxa"/>
          </w:tcPr>
          <w:p w14:paraId="5607DFE0" w14:textId="2769DD32" w:rsidR="00D63FE9" w:rsidRDefault="00D63FE9" w:rsidP="0064525D">
            <w:pPr>
              <w:pStyle w:val="TableEntry"/>
            </w:pPr>
            <w:r w:rsidRPr="001300E5">
              <w:t>ITI TF-1: 18.2.2</w:t>
            </w:r>
          </w:p>
        </w:tc>
      </w:tr>
      <w:tr w:rsidR="00D63FE9" w:rsidRPr="00D26514" w14:paraId="6CFD34E1" w14:textId="77777777" w:rsidTr="00D63FE9">
        <w:trPr>
          <w:cantSplit/>
        </w:trPr>
        <w:tc>
          <w:tcPr>
            <w:tcW w:w="3192" w:type="dxa"/>
            <w:vMerge/>
          </w:tcPr>
          <w:p w14:paraId="536B1AA1" w14:textId="77777777" w:rsidR="00D63FE9" w:rsidRPr="00F36A42" w:rsidRDefault="00D63FE9" w:rsidP="0064525D">
            <w:pPr>
              <w:pStyle w:val="TableEntry"/>
            </w:pPr>
          </w:p>
        </w:tc>
        <w:tc>
          <w:tcPr>
            <w:tcW w:w="3192" w:type="dxa"/>
          </w:tcPr>
          <w:p w14:paraId="4EE97CBC" w14:textId="23578CA0" w:rsidR="00D63FE9" w:rsidRDefault="00D63FE9" w:rsidP="0064525D">
            <w:pPr>
              <w:pStyle w:val="TableEntry"/>
            </w:pPr>
            <w:r w:rsidRPr="001300E5">
              <w:t>On-Demand Documents</w:t>
            </w:r>
          </w:p>
        </w:tc>
        <w:tc>
          <w:tcPr>
            <w:tcW w:w="3192" w:type="dxa"/>
          </w:tcPr>
          <w:p w14:paraId="6E6327DD" w14:textId="70BA9836" w:rsidR="00D63FE9" w:rsidRDefault="00D63FE9" w:rsidP="0064525D">
            <w:pPr>
              <w:pStyle w:val="TableEntry"/>
            </w:pPr>
            <w:r w:rsidRPr="001300E5">
              <w:t>ITI TF-1: 18.2.4</w:t>
            </w:r>
          </w:p>
        </w:tc>
      </w:tr>
      <w:tr w:rsidR="00D63FE9" w:rsidRPr="00D26514" w14:paraId="0A79F49F" w14:textId="77777777" w:rsidTr="00D63FE9">
        <w:trPr>
          <w:cantSplit/>
        </w:trPr>
        <w:tc>
          <w:tcPr>
            <w:tcW w:w="3192" w:type="dxa"/>
            <w:vMerge/>
          </w:tcPr>
          <w:p w14:paraId="25DB0AC2" w14:textId="77777777" w:rsidR="00D63FE9" w:rsidRPr="00F36A42" w:rsidRDefault="00D63FE9" w:rsidP="0064525D">
            <w:pPr>
              <w:pStyle w:val="TableEntry"/>
            </w:pPr>
          </w:p>
        </w:tc>
        <w:tc>
          <w:tcPr>
            <w:tcW w:w="3192" w:type="dxa"/>
          </w:tcPr>
          <w:p w14:paraId="5F387D15" w14:textId="416E3166" w:rsidR="00D63FE9" w:rsidRPr="00D63FE9" w:rsidRDefault="00D63FE9" w:rsidP="0064525D">
            <w:pPr>
              <w:pStyle w:val="TableEntry"/>
              <w:rPr>
                <w:b/>
                <w:u w:val="single"/>
              </w:rPr>
            </w:pPr>
            <w:r w:rsidRPr="00D63FE9">
              <w:rPr>
                <w:b/>
                <w:u w:val="single"/>
              </w:rPr>
              <w:t>Deferred Response</w:t>
            </w:r>
          </w:p>
        </w:tc>
        <w:tc>
          <w:tcPr>
            <w:tcW w:w="3192" w:type="dxa"/>
          </w:tcPr>
          <w:p w14:paraId="152368D8" w14:textId="21061245" w:rsidR="00D63FE9" w:rsidRPr="00D63FE9" w:rsidRDefault="00D63FE9" w:rsidP="0064525D">
            <w:pPr>
              <w:pStyle w:val="TableEntry"/>
              <w:rPr>
                <w:b/>
                <w:u w:val="single"/>
              </w:rPr>
            </w:pPr>
            <w:r w:rsidRPr="00D63FE9">
              <w:rPr>
                <w:b/>
                <w:u w:val="single"/>
              </w:rPr>
              <w:t>ITI TF-1: 18.2.X</w:t>
            </w:r>
          </w:p>
        </w:tc>
      </w:tr>
      <w:tr w:rsidR="00D63FE9" w:rsidRPr="00D26514" w14:paraId="74BBBA24" w14:textId="77777777" w:rsidTr="00D63FE9">
        <w:trPr>
          <w:cantSplit/>
        </w:trPr>
        <w:tc>
          <w:tcPr>
            <w:tcW w:w="3192" w:type="dxa"/>
            <w:vMerge w:val="restart"/>
          </w:tcPr>
          <w:p w14:paraId="4D9C5081" w14:textId="6462DE99" w:rsidR="00D63FE9" w:rsidRPr="00F36A42" w:rsidRDefault="00D63FE9" w:rsidP="0064525D">
            <w:pPr>
              <w:pStyle w:val="TableEntry"/>
            </w:pPr>
            <w:r w:rsidRPr="00D63FE9">
              <w:t>Responding Gateway</w:t>
            </w:r>
          </w:p>
        </w:tc>
        <w:tc>
          <w:tcPr>
            <w:tcW w:w="3192" w:type="dxa"/>
          </w:tcPr>
          <w:p w14:paraId="00C9459A" w14:textId="4DB79784" w:rsidR="00D63FE9" w:rsidRDefault="00D63FE9" w:rsidP="0064525D">
            <w:pPr>
              <w:pStyle w:val="TableEntry"/>
            </w:pPr>
            <w:r w:rsidRPr="005C1EDB">
              <w:t>On-Demand Documents</w:t>
            </w:r>
          </w:p>
        </w:tc>
        <w:tc>
          <w:tcPr>
            <w:tcW w:w="3192" w:type="dxa"/>
          </w:tcPr>
          <w:p w14:paraId="447FC52A" w14:textId="5F2ABB28" w:rsidR="00D63FE9" w:rsidRDefault="00D63FE9" w:rsidP="0064525D">
            <w:pPr>
              <w:pStyle w:val="TableEntry"/>
            </w:pPr>
            <w:r w:rsidRPr="00D63FE9">
              <w:t>ITI TF-1: 18.2.4</w:t>
            </w:r>
          </w:p>
        </w:tc>
      </w:tr>
      <w:tr w:rsidR="00D63FE9" w:rsidRPr="00D26514" w14:paraId="76D3938F" w14:textId="77777777" w:rsidTr="00D63FE9">
        <w:trPr>
          <w:cantSplit/>
        </w:trPr>
        <w:tc>
          <w:tcPr>
            <w:tcW w:w="3192" w:type="dxa"/>
            <w:vMerge/>
          </w:tcPr>
          <w:p w14:paraId="13F54758" w14:textId="77777777" w:rsidR="00D63FE9" w:rsidRPr="00F36A42" w:rsidRDefault="00D63FE9" w:rsidP="0064525D">
            <w:pPr>
              <w:pStyle w:val="TableEntry"/>
            </w:pPr>
          </w:p>
        </w:tc>
        <w:tc>
          <w:tcPr>
            <w:tcW w:w="3192" w:type="dxa"/>
          </w:tcPr>
          <w:p w14:paraId="43BEBF74" w14:textId="100D3E94" w:rsidR="00D63FE9" w:rsidRDefault="00D63FE9" w:rsidP="0064525D">
            <w:pPr>
              <w:pStyle w:val="TableEntry"/>
            </w:pPr>
            <w:r w:rsidRPr="00D63FE9">
              <w:t>Persistence of Retrieved Docum</w:t>
            </w:r>
            <w:r>
              <w:t>ents</w:t>
            </w:r>
          </w:p>
        </w:tc>
        <w:tc>
          <w:tcPr>
            <w:tcW w:w="3192" w:type="dxa"/>
          </w:tcPr>
          <w:p w14:paraId="07C39FBC" w14:textId="53EBD6BE" w:rsidR="00D63FE9" w:rsidRDefault="00D63FE9" w:rsidP="0064525D">
            <w:pPr>
              <w:pStyle w:val="TableEntry"/>
            </w:pPr>
            <w:r w:rsidRPr="00D63FE9">
              <w:t>ITI TF-1: 18.2.5</w:t>
            </w:r>
          </w:p>
        </w:tc>
      </w:tr>
      <w:tr w:rsidR="00D63FE9" w:rsidRPr="00D26514" w14:paraId="257CBBAA" w14:textId="77777777" w:rsidTr="00D63FE9">
        <w:trPr>
          <w:cantSplit/>
        </w:trPr>
        <w:tc>
          <w:tcPr>
            <w:tcW w:w="3192" w:type="dxa"/>
            <w:vMerge/>
          </w:tcPr>
          <w:p w14:paraId="7E743926" w14:textId="77777777" w:rsidR="00D63FE9" w:rsidRPr="00F36A42" w:rsidRDefault="00D63FE9" w:rsidP="0064525D">
            <w:pPr>
              <w:pStyle w:val="TableEntry"/>
            </w:pPr>
          </w:p>
        </w:tc>
        <w:tc>
          <w:tcPr>
            <w:tcW w:w="3192" w:type="dxa"/>
          </w:tcPr>
          <w:p w14:paraId="4BC16C40" w14:textId="58471DF0" w:rsidR="00D63FE9" w:rsidRPr="00D63FE9" w:rsidRDefault="00D63FE9" w:rsidP="0064525D">
            <w:pPr>
              <w:pStyle w:val="TableEntry"/>
              <w:rPr>
                <w:b/>
                <w:u w:val="single"/>
              </w:rPr>
            </w:pPr>
            <w:r w:rsidRPr="00D63FE9">
              <w:rPr>
                <w:b/>
                <w:u w:val="single"/>
              </w:rPr>
              <w:t>Deferred Response</w:t>
            </w:r>
          </w:p>
        </w:tc>
        <w:tc>
          <w:tcPr>
            <w:tcW w:w="3192" w:type="dxa"/>
          </w:tcPr>
          <w:p w14:paraId="5662C06B" w14:textId="3B5463C5" w:rsidR="00D63FE9" w:rsidRPr="00D63FE9" w:rsidRDefault="00D63FE9" w:rsidP="0064525D">
            <w:pPr>
              <w:pStyle w:val="TableEntry"/>
              <w:rPr>
                <w:b/>
                <w:u w:val="single"/>
              </w:rPr>
            </w:pPr>
            <w:r w:rsidRPr="00D63FE9">
              <w:rPr>
                <w:b/>
                <w:u w:val="single"/>
              </w:rPr>
              <w:t>ITI TF-1: 18.2.X</w:t>
            </w:r>
          </w:p>
        </w:tc>
      </w:tr>
    </w:tbl>
    <w:p w14:paraId="4CD37A03" w14:textId="77777777" w:rsidR="0064525D" w:rsidRPr="00FF7154" w:rsidRDefault="0064525D" w:rsidP="0064525D">
      <w:pPr>
        <w:pStyle w:val="BodyText"/>
      </w:pPr>
    </w:p>
    <w:p w14:paraId="67FC9749" w14:textId="05A16941" w:rsidR="0064525D" w:rsidRPr="0001286F" w:rsidRDefault="0064525D" w:rsidP="0064525D">
      <w:pPr>
        <w:pStyle w:val="EditorInstructions"/>
      </w:pPr>
      <w:r w:rsidRPr="0001286F">
        <w:t xml:space="preserve">Add the following new Section </w:t>
      </w:r>
      <w:r w:rsidR="00582995">
        <w:t>18</w:t>
      </w:r>
      <w:r w:rsidRPr="0001286F">
        <w:t>.2</w:t>
      </w:r>
      <w:r>
        <w:t>.X</w:t>
      </w:r>
      <w:r w:rsidRPr="0001286F">
        <w:t xml:space="preserve"> as shown</w:t>
      </w:r>
    </w:p>
    <w:p w14:paraId="6044AF53" w14:textId="4307294B" w:rsidR="0064525D" w:rsidRDefault="00582995" w:rsidP="0064525D">
      <w:pPr>
        <w:pStyle w:val="Heading3"/>
        <w:numPr>
          <w:ilvl w:val="0"/>
          <w:numId w:val="0"/>
        </w:numPr>
        <w:ind w:left="720" w:hanging="720"/>
        <w:rPr>
          <w:noProof w:val="0"/>
        </w:rPr>
      </w:pPr>
      <w:bookmarkStart w:id="35" w:name="_Toc408653228"/>
      <w:r>
        <w:rPr>
          <w:noProof w:val="0"/>
        </w:rPr>
        <w:t>18</w:t>
      </w:r>
      <w:r w:rsidR="0064525D">
        <w:rPr>
          <w:noProof w:val="0"/>
        </w:rPr>
        <w:t>.2.X</w:t>
      </w:r>
      <w:r w:rsidR="0064525D" w:rsidRPr="00D26514">
        <w:rPr>
          <w:noProof w:val="0"/>
        </w:rPr>
        <w:t xml:space="preserve"> </w:t>
      </w:r>
      <w:r w:rsidR="0064525D">
        <w:rPr>
          <w:noProof w:val="0"/>
        </w:rPr>
        <w:t>Deferred Response Option</w:t>
      </w:r>
      <w:bookmarkEnd w:id="35"/>
    </w:p>
    <w:p w14:paraId="34233F46" w14:textId="77777777" w:rsidR="002E177B" w:rsidRDefault="002E177B" w:rsidP="002E177B">
      <w:pPr>
        <w:pStyle w:val="BodyText"/>
      </w:pPr>
      <w:r>
        <w:t>*** Original ***</w:t>
      </w:r>
    </w:p>
    <w:p w14:paraId="69114CDC" w14:textId="4A26126F" w:rsidR="00582995" w:rsidRDefault="00582995" w:rsidP="0064525D">
      <w:pPr>
        <w:pStyle w:val="BodyText"/>
      </w:pPr>
      <w:r w:rsidRPr="00582995">
        <w:t xml:space="preserve">Initiating Gateways which support </w:t>
      </w:r>
      <w:r w:rsidR="0058005E" w:rsidRPr="0058005E">
        <w:t xml:space="preserve">the Deferred Response Option </w:t>
      </w:r>
      <w:r w:rsidRPr="00582995">
        <w:t xml:space="preserve">shall support </w:t>
      </w:r>
      <w:r w:rsidR="0058005E" w:rsidRPr="0058005E">
        <w:t xml:space="preserve">Deferred Response on the </w:t>
      </w:r>
      <w:r w:rsidRPr="00582995">
        <w:t xml:space="preserve">Cross Gateway Query [ITI-38] </w:t>
      </w:r>
      <w:r w:rsidR="0058005E" w:rsidRPr="0058005E">
        <w:t>trans</w:t>
      </w:r>
      <w:r w:rsidR="0058005E">
        <w:t>action as described in ITI TF-2b</w:t>
      </w:r>
      <w:r w:rsidR="0058005E" w:rsidRPr="0058005E">
        <w:t>: 3.</w:t>
      </w:r>
      <w:r w:rsidR="0058005E">
        <w:t>38</w:t>
      </w:r>
      <w:r w:rsidR="0058005E" w:rsidRPr="0058005E">
        <w:t>.X</w:t>
      </w:r>
      <w:r w:rsidR="0058005E">
        <w:t xml:space="preserve">, </w:t>
      </w:r>
      <w:r w:rsidRPr="00582995">
        <w:t xml:space="preserve">and Cross Gateway Retrieve [ITI-39] </w:t>
      </w:r>
      <w:r w:rsidR="0058005E" w:rsidRPr="0058005E">
        <w:t>trans</w:t>
      </w:r>
      <w:r w:rsidR="0058005E">
        <w:t>action as described in ITI TF-2b</w:t>
      </w:r>
      <w:r w:rsidR="0058005E" w:rsidRPr="0058005E">
        <w:t>: 3.</w:t>
      </w:r>
      <w:r w:rsidR="0058005E">
        <w:t>39</w:t>
      </w:r>
      <w:r w:rsidR="0058005E" w:rsidRPr="0058005E">
        <w:t>.X</w:t>
      </w:r>
      <w:r w:rsidRPr="00582995">
        <w:t xml:space="preserve">. If the Initiating Gateway supports both the XDS Affinity Domain Option and the </w:t>
      </w:r>
      <w:r w:rsidR="0058005E" w:rsidRPr="0058005E">
        <w:t xml:space="preserve">Deferred Response </w:t>
      </w:r>
      <w:r w:rsidRPr="00582995">
        <w:t xml:space="preserve">Option it shall support </w:t>
      </w:r>
      <w:r w:rsidR="0058005E" w:rsidRPr="0058005E">
        <w:t xml:space="preserve">Deferred Response </w:t>
      </w:r>
      <w:r w:rsidRPr="00582995">
        <w:t>on the Registry Stored Query [ITI-18] and Retrieve Document Set [ITI-43] transactions.</w:t>
      </w:r>
    </w:p>
    <w:p w14:paraId="3FCE5629" w14:textId="217BCCD0" w:rsidR="00582995" w:rsidRDefault="0058005E" w:rsidP="0064525D">
      <w:pPr>
        <w:pStyle w:val="BodyText"/>
      </w:pPr>
      <w:r w:rsidRPr="0058005E">
        <w:t>Responding Gateways which support the Deferred Response Option shall support Deferred Response on the Cross Gateway Query [ITI-38] transaction as described in ITI TF-2b: 3.38.X, and Cross Gateway Retrieve [ITI-39] transaction as described in ITI TF-2b: 3.39.X.</w:t>
      </w:r>
    </w:p>
    <w:p w14:paraId="10085192" w14:textId="3B3A0CE8" w:rsidR="0064525D" w:rsidRPr="00FF7154" w:rsidRDefault="0064525D" w:rsidP="0064525D">
      <w:pPr>
        <w:pStyle w:val="BodyText"/>
      </w:pPr>
      <w:r>
        <w:t xml:space="preserve">The Deferred Response Option reflects the more detailed understanding and feedback from implementers regarding processing that may result in significant delay. </w:t>
      </w:r>
      <w:r w:rsidR="00C807F5">
        <w:t xml:space="preserve">Both the WS-Addressing-Based Web Services Exchange Option and AS4 Asynchronous Web Services Exchange Option can support some scenarios with delayed response but not environments where the delay in responding may be as much as days or weeks. </w:t>
      </w:r>
      <w:r>
        <w:t>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For more information about Deferred Response and Asynchronous messaging in general see http://wiki.ihe.net/index.php</w:t>
      </w:r>
      <w:proofErr w:type="gramStart"/>
      <w:r>
        <w:t>?title</w:t>
      </w:r>
      <w:proofErr w:type="gramEnd"/>
      <w:r>
        <w:t>=Asynchronous_Messaging.</w:t>
      </w:r>
    </w:p>
    <w:p w14:paraId="44CAD3C0" w14:textId="264374C2" w:rsidR="0064525D" w:rsidRDefault="002E177B" w:rsidP="00FF7154">
      <w:pPr>
        <w:pStyle w:val="BodyText"/>
      </w:pPr>
      <w:r>
        <w:lastRenderedPageBreak/>
        <w:t>*** Proposed ***</w:t>
      </w:r>
    </w:p>
    <w:p w14:paraId="52751291" w14:textId="745AD8D7" w:rsidR="0086402F" w:rsidRDefault="002E177B" w:rsidP="003E454B">
      <w:pPr>
        <w:pStyle w:val="BodyText"/>
      </w:pPr>
      <w:r>
        <w:t>The Deferred Response Option</w:t>
      </w:r>
      <w:r w:rsidR="003E454B">
        <w:t xml:space="preserve"> is needed when the XCA Responding Gateway requires extensive time for processing, </w:t>
      </w:r>
      <w:r w:rsidR="003E454B" w:rsidRPr="0086402F">
        <w:t>as much as days or weeks.</w:t>
      </w:r>
      <w:r w:rsidR="003E454B">
        <w:t xml:space="preserve"> The mechanism enables this by splitting </w:t>
      </w:r>
      <w:r w:rsidRPr="0086402F">
        <w:t xml:space="preserve">the XCA request and response into two separate two-way transactions. </w:t>
      </w:r>
      <w:r w:rsidR="003E454B">
        <w:t>This requires applications</w:t>
      </w:r>
      <w:r w:rsidR="0086402F">
        <w:t xml:space="preserve"> to manage the message correlation, create application level acknowledgements and determine where to send the Deferred Response message.</w:t>
      </w:r>
      <w:r w:rsidR="00281BC8" w:rsidRPr="00281BC8">
        <w:t xml:space="preserve"> </w:t>
      </w:r>
      <w:r w:rsidR="00281BC8">
        <w:t>For more information about Deferred Response and Asynchronous messaging in general see http://wiki.ihe.net/index.php</w:t>
      </w:r>
      <w:proofErr w:type="gramStart"/>
      <w:r w:rsidR="00281BC8">
        <w:t>?title</w:t>
      </w:r>
      <w:proofErr w:type="gramEnd"/>
      <w:r w:rsidR="00281BC8">
        <w:t>=Asynchronous_Messaging.</w:t>
      </w:r>
    </w:p>
    <w:p w14:paraId="18ACE0F5" w14:textId="3D0C223B" w:rsidR="00281BC8" w:rsidRPr="0086402F" w:rsidRDefault="003E454B" w:rsidP="00281BC8">
      <w:pPr>
        <w:pStyle w:val="BodyText"/>
      </w:pPr>
      <w:r>
        <w:t xml:space="preserve">Given that there are multiple mechanisms available for longer latency XCA, </w:t>
      </w:r>
      <w:r w:rsidR="00281BC8">
        <w:t>Deferred Response</w:t>
      </w:r>
      <w:r w:rsidR="00281BC8" w:rsidRPr="0086402F">
        <w:t xml:space="preserve"> </w:t>
      </w:r>
      <w:r w:rsidR="00281BC8">
        <w:t>should be used</w:t>
      </w:r>
      <w:r w:rsidR="00281BC8" w:rsidRPr="0086402F">
        <w:t xml:space="preserve"> in the following cases:</w:t>
      </w:r>
    </w:p>
    <w:p w14:paraId="3B3ED412" w14:textId="77777777" w:rsidR="00281BC8" w:rsidRPr="0086402F" w:rsidRDefault="00281BC8" w:rsidP="00281BC8">
      <w:pPr>
        <w:pStyle w:val="BodyText"/>
        <w:numPr>
          <w:ilvl w:val="0"/>
          <w:numId w:val="15"/>
        </w:numPr>
      </w:pPr>
      <w:r w:rsidRPr="0086402F">
        <w:t>When the delay in responding may be as much as days or weeks.</w:t>
      </w:r>
    </w:p>
    <w:p w14:paraId="745A91CD" w14:textId="4B017C99" w:rsidR="00281BC8" w:rsidRPr="0086402F" w:rsidRDefault="00281BC8" w:rsidP="00281BC8">
      <w:pPr>
        <w:pStyle w:val="BodyText"/>
        <w:numPr>
          <w:ilvl w:val="0"/>
          <w:numId w:val="15"/>
        </w:numPr>
      </w:pPr>
      <w:r w:rsidRPr="0086402F">
        <w:t xml:space="preserve">When </w:t>
      </w:r>
      <w:r w:rsidR="00843BB4">
        <w:t xml:space="preserve">applications </w:t>
      </w:r>
      <w:r>
        <w:t>must support recovery</w:t>
      </w:r>
      <w:r w:rsidR="00E53FDA">
        <w:t xml:space="preserve"> of the long-running request and </w:t>
      </w:r>
      <w:r w:rsidR="00843BB4">
        <w:t>response through system restart</w:t>
      </w:r>
      <w:r>
        <w:t>.</w:t>
      </w:r>
    </w:p>
    <w:p w14:paraId="39DE6505" w14:textId="18AF1AD7" w:rsidR="002E177B" w:rsidRDefault="00281BC8" w:rsidP="00281BC8">
      <w:pPr>
        <w:pStyle w:val="BodyText"/>
      </w:pPr>
      <w:r>
        <w:t xml:space="preserve">If neither of these cases applies </w:t>
      </w:r>
      <w:r w:rsidR="008D3C99">
        <w:t>and</w:t>
      </w:r>
      <w:r>
        <w:t xml:space="preserve"> </w:t>
      </w:r>
      <w:r w:rsidR="008D3C99">
        <w:t xml:space="preserve">longer </w:t>
      </w:r>
      <w:r>
        <w:t>latency XCA is needed, consider either the WS-Addressing-Based Web Services Exchange Option or the AS4 Asynchronous Web Services Exchange Option.</w:t>
      </w:r>
    </w:p>
    <w:p w14:paraId="49D22D25" w14:textId="77777777" w:rsidR="00281BC8" w:rsidRDefault="00281BC8" w:rsidP="00281BC8">
      <w:pPr>
        <w:pStyle w:val="BodyText"/>
      </w:pPr>
      <w:r w:rsidRPr="00582995">
        <w:t xml:space="preserve">Initiating Gateways which support </w:t>
      </w:r>
      <w:r w:rsidRPr="0058005E">
        <w:t xml:space="preserve">the Deferred Response Option </w:t>
      </w:r>
      <w:r w:rsidRPr="00582995">
        <w:t xml:space="preserve">shall support </w:t>
      </w:r>
      <w:r w:rsidRPr="0058005E">
        <w:t xml:space="preserve">Deferred Response on the </w:t>
      </w:r>
      <w:r w:rsidRPr="00582995">
        <w:t xml:space="preserve">Cross Gateway Query [ITI-38] </w:t>
      </w:r>
      <w:r w:rsidRPr="0058005E">
        <w:t>trans</w:t>
      </w:r>
      <w:r>
        <w:t>action as described in ITI TF-2b</w:t>
      </w:r>
      <w:r w:rsidRPr="0058005E">
        <w:t>: 3.</w:t>
      </w:r>
      <w:r>
        <w:t>38</w:t>
      </w:r>
      <w:r w:rsidRPr="0058005E">
        <w:t>.X</w:t>
      </w:r>
      <w:r>
        <w:t xml:space="preserve">, </w:t>
      </w:r>
      <w:r w:rsidRPr="00582995">
        <w:t xml:space="preserve">and Cross Gateway Retrieve [ITI-39] </w:t>
      </w:r>
      <w:r w:rsidRPr="0058005E">
        <w:t>trans</w:t>
      </w:r>
      <w:r>
        <w:t>action as described in ITI TF-2b</w:t>
      </w:r>
      <w:r w:rsidRPr="0058005E">
        <w:t>: 3.</w:t>
      </w:r>
      <w:r>
        <w:t>39</w:t>
      </w:r>
      <w:r w:rsidRPr="0058005E">
        <w:t>.X</w:t>
      </w:r>
      <w:r w:rsidRPr="00582995">
        <w:t xml:space="preserve">. If the Initiating Gateway supports both the XDS Affinity Domain Option and the </w:t>
      </w:r>
      <w:r w:rsidRPr="0058005E">
        <w:t xml:space="preserve">Deferred Response </w:t>
      </w:r>
      <w:r w:rsidRPr="00582995">
        <w:t xml:space="preserve">Option it shall support </w:t>
      </w:r>
      <w:r w:rsidRPr="0058005E">
        <w:t xml:space="preserve">Deferred Response </w:t>
      </w:r>
      <w:r w:rsidRPr="00582995">
        <w:t>on the Registry Stored Query [ITI-18] and Retrieve Document Set [ITI-43] transactions.</w:t>
      </w:r>
    </w:p>
    <w:p w14:paraId="4D0B6944" w14:textId="5FDD4382" w:rsidR="00281BC8" w:rsidRDefault="00281BC8" w:rsidP="00281BC8">
      <w:pPr>
        <w:pStyle w:val="BodyText"/>
      </w:pPr>
      <w:r w:rsidRPr="0058005E">
        <w:t>Responding Gateways which support the Deferred Response Option shall support Deferred Response on the Cross Gateway Query [ITI-38] transaction as described in ITI TF-2b: 3.38.X, and Cross Gateway Retrieve [ITI-39] transaction as described in ITI TF-2b: 3.39.X.</w:t>
      </w:r>
    </w:p>
    <w:p w14:paraId="7CCEA289" w14:textId="77777777" w:rsidR="00606F7C" w:rsidRDefault="00606F7C" w:rsidP="00281BC8">
      <w:pPr>
        <w:pStyle w:val="BodyText"/>
      </w:pPr>
    </w:p>
    <w:p w14:paraId="51465AA7" w14:textId="584775F7" w:rsidR="00606F7C" w:rsidRPr="0001286F" w:rsidRDefault="00606F7C" w:rsidP="00606F7C">
      <w:pPr>
        <w:pStyle w:val="EditorInstructions"/>
      </w:pPr>
      <w:r w:rsidRPr="0001286F">
        <w:t xml:space="preserve">Add the following new Section </w:t>
      </w:r>
      <w:r>
        <w:t>18.3.3.X</w:t>
      </w:r>
      <w:r w:rsidRPr="0001286F">
        <w:t xml:space="preserve"> as shown</w:t>
      </w:r>
    </w:p>
    <w:p w14:paraId="13108BC4" w14:textId="13D82449" w:rsidR="00606F7C" w:rsidRDefault="00606F7C" w:rsidP="009F4C03">
      <w:pPr>
        <w:pStyle w:val="Heading4"/>
        <w:numPr>
          <w:ilvl w:val="0"/>
          <w:numId w:val="0"/>
        </w:numPr>
        <w:rPr>
          <w:noProof w:val="0"/>
        </w:rPr>
      </w:pPr>
      <w:r>
        <w:rPr>
          <w:noProof w:val="0"/>
        </w:rPr>
        <w:t>18</w:t>
      </w:r>
      <w:r w:rsidR="009F4C03">
        <w:rPr>
          <w:noProof w:val="0"/>
        </w:rPr>
        <w:t>.3.3</w:t>
      </w:r>
      <w:r>
        <w:rPr>
          <w:noProof w:val="0"/>
        </w:rPr>
        <w:t>.X</w:t>
      </w:r>
      <w:r w:rsidRPr="00D26514">
        <w:rPr>
          <w:noProof w:val="0"/>
        </w:rPr>
        <w:t xml:space="preserve"> </w:t>
      </w:r>
      <w:r w:rsidR="009F4C03">
        <w:rPr>
          <w:noProof w:val="0"/>
        </w:rPr>
        <w:t>Use of Deferred Responses</w:t>
      </w:r>
    </w:p>
    <w:p w14:paraId="39679F9E" w14:textId="60ABAC4B" w:rsidR="00DC6630" w:rsidRDefault="00F55674" w:rsidP="00DC6630">
      <w:pPr>
        <w:pStyle w:val="BodyText"/>
      </w:pPr>
      <w:r>
        <w:t>Figure 18.3.3-X</w:t>
      </w:r>
      <w:r w:rsidR="00DC6630" w:rsidRPr="00BF0A93">
        <w:t xml:space="preserve"> shows </w:t>
      </w:r>
      <w:r>
        <w:t>TBD</w:t>
      </w:r>
    </w:p>
    <w:bookmarkStart w:id="36" w:name="_MON_1247092187"/>
    <w:bookmarkStart w:id="37" w:name="_MON_1486544929"/>
    <w:bookmarkStart w:id="38" w:name="_MON_1486548040"/>
    <w:bookmarkEnd w:id="36"/>
    <w:bookmarkEnd w:id="37"/>
    <w:bookmarkEnd w:id="38"/>
    <w:p w14:paraId="7A794CCD" w14:textId="40D0A257" w:rsidR="00DC6630" w:rsidRDefault="00F55674" w:rsidP="00DC6630">
      <w:pPr>
        <w:pStyle w:val="BodyText"/>
      </w:pPr>
      <w:r w:rsidRPr="00BF0A93">
        <w:object w:dxaOrig="13720" w:dyaOrig="15040" w14:anchorId="4BB6D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489.05pt;height:533.35pt" o:ole="">
            <v:imagedata r:id="rId25" o:title=""/>
          </v:shape>
          <o:OLEObject Type="Embed" ProgID="Word.Picture.8" ShapeID="_x0000_i1150" DrawAspect="Content" ObjectID="_1486549034" r:id="rId26"/>
        </w:object>
      </w:r>
    </w:p>
    <w:p w14:paraId="57633123" w14:textId="34FDA9F0" w:rsidR="00DC6630" w:rsidRPr="00BF0A93" w:rsidRDefault="00DC6630" w:rsidP="00DC6630">
      <w:pPr>
        <w:pStyle w:val="BodyText"/>
      </w:pPr>
      <w:bookmarkStart w:id="39" w:name="_GoBack"/>
      <w:bookmarkEnd w:id="39"/>
    </w:p>
    <w:p w14:paraId="7715B0E2" w14:textId="028DC924" w:rsidR="009F4C03" w:rsidRDefault="009F4C03" w:rsidP="009F4C03">
      <w:pPr>
        <w:pStyle w:val="BodyText"/>
      </w:pPr>
      <w:r>
        <w:t>TBD</w:t>
      </w:r>
    </w:p>
    <w:p w14:paraId="4C28B8CC" w14:textId="77777777" w:rsidR="00606F7C" w:rsidRDefault="00606F7C" w:rsidP="00281BC8">
      <w:pPr>
        <w:pStyle w:val="BodyText"/>
      </w:pPr>
    </w:p>
    <w:p w14:paraId="162FD892" w14:textId="77777777" w:rsidR="009F4C03" w:rsidRDefault="009F4C03" w:rsidP="00281BC8">
      <w:pPr>
        <w:pStyle w:val="BodyText"/>
      </w:pPr>
    </w:p>
    <w:p w14:paraId="42AE4459" w14:textId="42E6ED1D" w:rsidR="00CF283F" w:rsidRPr="00D26514" w:rsidRDefault="00CF283F" w:rsidP="008D7642">
      <w:pPr>
        <w:pStyle w:val="PartTitle"/>
      </w:pPr>
      <w:bookmarkStart w:id="40" w:name="_Toc345074671"/>
      <w:bookmarkStart w:id="41" w:name="_Toc408653229"/>
      <w:bookmarkStart w:id="42" w:name="_Toc504625757"/>
      <w:bookmarkStart w:id="43" w:name="_Toc530206510"/>
      <w:bookmarkStart w:id="44" w:name="_Toc1388430"/>
      <w:bookmarkStart w:id="45" w:name="_Toc1388584"/>
      <w:bookmarkStart w:id="46" w:name="_Toc1456611"/>
      <w:r w:rsidRPr="00D26514">
        <w:lastRenderedPageBreak/>
        <w:t>Volume 2</w:t>
      </w:r>
      <w:r w:rsidR="00A14415">
        <w:t>a</w:t>
      </w:r>
      <w:r w:rsidRPr="00D26514">
        <w:t xml:space="preserve"> </w:t>
      </w:r>
      <w:r w:rsidR="008D7642" w:rsidRPr="00D26514">
        <w:t xml:space="preserve">– </w:t>
      </w:r>
      <w:r w:rsidRPr="00D26514">
        <w:t>Transactions</w:t>
      </w:r>
      <w:bookmarkEnd w:id="40"/>
      <w:bookmarkEnd w:id="41"/>
    </w:p>
    <w:p w14:paraId="3280D81C" w14:textId="0CE9555A" w:rsidR="00303E20" w:rsidRPr="00D26514" w:rsidRDefault="00A14415" w:rsidP="008E441F">
      <w:pPr>
        <w:pStyle w:val="EditorInstructions"/>
      </w:pPr>
      <w:r w:rsidRPr="00A14415">
        <w:t xml:space="preserve">Update Section </w:t>
      </w:r>
      <w:r>
        <w:t>3.18.X</w:t>
      </w:r>
      <w:r w:rsidRPr="00A14415">
        <w:t xml:space="preserve"> as shown</w:t>
      </w:r>
    </w:p>
    <w:p w14:paraId="13EF727B" w14:textId="3700B214" w:rsidR="00CF283F" w:rsidRPr="00D26514" w:rsidRDefault="00303E20" w:rsidP="00303E20">
      <w:pPr>
        <w:pStyle w:val="Heading2"/>
        <w:numPr>
          <w:ilvl w:val="0"/>
          <w:numId w:val="0"/>
        </w:numPr>
        <w:rPr>
          <w:noProof w:val="0"/>
        </w:rPr>
      </w:pPr>
      <w:bookmarkStart w:id="47" w:name="_Toc345074672"/>
      <w:bookmarkStart w:id="48" w:name="_Toc408653230"/>
      <w:r w:rsidRPr="00D26514">
        <w:rPr>
          <w:noProof w:val="0"/>
        </w:rPr>
        <w:t>3</w:t>
      </w:r>
      <w:r w:rsidR="00274758">
        <w:rPr>
          <w:noProof w:val="0"/>
        </w:rPr>
        <w:t>.18.X</w:t>
      </w:r>
      <w:r w:rsidR="00CF283F" w:rsidRPr="00D26514">
        <w:rPr>
          <w:noProof w:val="0"/>
        </w:rPr>
        <w:t xml:space="preserve"> </w:t>
      </w:r>
      <w:bookmarkEnd w:id="47"/>
      <w:r w:rsidR="00274758">
        <w:rPr>
          <w:noProof w:val="0"/>
        </w:rPr>
        <w:t>TBD</w:t>
      </w:r>
      <w:bookmarkEnd w:id="48"/>
    </w:p>
    <w:p w14:paraId="64079706" w14:textId="4A8E5986" w:rsidR="00111CBC" w:rsidRPr="00274758" w:rsidRDefault="00274758" w:rsidP="00111CBC">
      <w:pPr>
        <w:pStyle w:val="BodyText"/>
      </w:pPr>
      <w:r w:rsidRPr="00274758">
        <w:t>TBD</w:t>
      </w:r>
    </w:p>
    <w:p w14:paraId="5A151EAF" w14:textId="7D1BC2AC" w:rsidR="00274758" w:rsidRPr="00D26514" w:rsidRDefault="00274758" w:rsidP="00274758">
      <w:pPr>
        <w:pStyle w:val="PartTitle"/>
      </w:pPr>
      <w:bookmarkStart w:id="49" w:name="_Toc408653231"/>
      <w:bookmarkStart w:id="50" w:name="OLE_LINK53"/>
      <w:bookmarkStart w:id="51" w:name="OLE_LINK54"/>
      <w:bookmarkStart w:id="52" w:name="OLE_LINK83"/>
      <w:bookmarkEnd w:id="42"/>
      <w:bookmarkEnd w:id="43"/>
      <w:bookmarkEnd w:id="44"/>
      <w:bookmarkEnd w:id="45"/>
      <w:bookmarkEnd w:id="46"/>
      <w:r w:rsidRPr="00D26514">
        <w:lastRenderedPageBreak/>
        <w:t>Volume 2</w:t>
      </w:r>
      <w:r>
        <w:t>b</w:t>
      </w:r>
      <w:r w:rsidRPr="00D26514">
        <w:t xml:space="preserve"> – Transactions</w:t>
      </w:r>
      <w:bookmarkEnd w:id="49"/>
    </w:p>
    <w:p w14:paraId="7746F657" w14:textId="07C92C58" w:rsidR="00274758" w:rsidRPr="00D26514" w:rsidRDefault="00274758" w:rsidP="00274758">
      <w:pPr>
        <w:pStyle w:val="EditorInstructions"/>
      </w:pPr>
      <w:r w:rsidRPr="00A14415">
        <w:t xml:space="preserve">Update Section </w:t>
      </w:r>
      <w:r>
        <w:t>3.38.X</w:t>
      </w:r>
      <w:r w:rsidRPr="00A14415">
        <w:t xml:space="preserve"> as shown</w:t>
      </w:r>
    </w:p>
    <w:p w14:paraId="78654E7B" w14:textId="0C1E8EE0" w:rsidR="00274758" w:rsidRPr="00D26514" w:rsidRDefault="00274758" w:rsidP="00274758">
      <w:pPr>
        <w:pStyle w:val="Heading2"/>
        <w:numPr>
          <w:ilvl w:val="0"/>
          <w:numId w:val="0"/>
        </w:numPr>
        <w:rPr>
          <w:noProof w:val="0"/>
        </w:rPr>
      </w:pPr>
      <w:bookmarkStart w:id="53" w:name="_Toc408653232"/>
      <w:r w:rsidRPr="00D26514">
        <w:rPr>
          <w:noProof w:val="0"/>
        </w:rPr>
        <w:t>3</w:t>
      </w:r>
      <w:r>
        <w:rPr>
          <w:noProof w:val="0"/>
        </w:rPr>
        <w:t>.38.X</w:t>
      </w:r>
      <w:r w:rsidRPr="00D26514">
        <w:rPr>
          <w:noProof w:val="0"/>
        </w:rPr>
        <w:t xml:space="preserve"> </w:t>
      </w:r>
      <w:r>
        <w:rPr>
          <w:noProof w:val="0"/>
        </w:rPr>
        <w:t>TBD</w:t>
      </w:r>
      <w:bookmarkEnd w:id="53"/>
    </w:p>
    <w:p w14:paraId="6180ADA8" w14:textId="77777777" w:rsidR="00274758" w:rsidRDefault="00274758" w:rsidP="00274758">
      <w:pPr>
        <w:pStyle w:val="BodyText"/>
      </w:pPr>
      <w:r w:rsidRPr="00274758">
        <w:t>TBD</w:t>
      </w:r>
    </w:p>
    <w:p w14:paraId="26988F0D" w14:textId="77777777" w:rsidR="00274758" w:rsidRPr="00274758" w:rsidRDefault="00274758" w:rsidP="00274758">
      <w:pPr>
        <w:pStyle w:val="BodyText"/>
      </w:pPr>
    </w:p>
    <w:p w14:paraId="52FB08D7" w14:textId="43CCF42A" w:rsidR="00274758" w:rsidRPr="00D26514" w:rsidRDefault="00274758" w:rsidP="00274758">
      <w:pPr>
        <w:pStyle w:val="EditorInstructions"/>
      </w:pPr>
      <w:r w:rsidRPr="00A14415">
        <w:t xml:space="preserve">Update Section </w:t>
      </w:r>
      <w:r>
        <w:t>3.39.X</w:t>
      </w:r>
      <w:r w:rsidRPr="00A14415">
        <w:t xml:space="preserve"> as shown</w:t>
      </w:r>
    </w:p>
    <w:p w14:paraId="038F1047" w14:textId="22181584" w:rsidR="00274758" w:rsidRPr="00D26514" w:rsidRDefault="00274758" w:rsidP="00274758">
      <w:pPr>
        <w:pStyle w:val="Heading2"/>
        <w:numPr>
          <w:ilvl w:val="0"/>
          <w:numId w:val="0"/>
        </w:numPr>
        <w:rPr>
          <w:noProof w:val="0"/>
        </w:rPr>
      </w:pPr>
      <w:bookmarkStart w:id="54" w:name="_Toc408653233"/>
      <w:r w:rsidRPr="00D26514">
        <w:rPr>
          <w:noProof w:val="0"/>
        </w:rPr>
        <w:t>3</w:t>
      </w:r>
      <w:r>
        <w:rPr>
          <w:noProof w:val="0"/>
        </w:rPr>
        <w:t>.39.X</w:t>
      </w:r>
      <w:r w:rsidRPr="00D26514">
        <w:rPr>
          <w:noProof w:val="0"/>
        </w:rPr>
        <w:t xml:space="preserve"> </w:t>
      </w:r>
      <w:r>
        <w:rPr>
          <w:noProof w:val="0"/>
        </w:rPr>
        <w:t>TBD</w:t>
      </w:r>
      <w:bookmarkEnd w:id="54"/>
    </w:p>
    <w:p w14:paraId="2270240D" w14:textId="77777777" w:rsidR="00274758" w:rsidRPr="00274758" w:rsidRDefault="00274758" w:rsidP="00274758">
      <w:pPr>
        <w:pStyle w:val="BodyText"/>
      </w:pPr>
      <w:r w:rsidRPr="00274758">
        <w:t>TBD</w:t>
      </w:r>
    </w:p>
    <w:p w14:paraId="4323B94D" w14:textId="77777777" w:rsidR="00274758" w:rsidRPr="00D26514" w:rsidRDefault="00274758" w:rsidP="00274758">
      <w:pPr>
        <w:pStyle w:val="BodyText"/>
      </w:pPr>
    </w:p>
    <w:p w14:paraId="468FA343" w14:textId="087762A2" w:rsidR="00274758" w:rsidRPr="00D26514" w:rsidRDefault="00274758" w:rsidP="00274758">
      <w:pPr>
        <w:pStyle w:val="EditorInstructions"/>
      </w:pPr>
      <w:r w:rsidRPr="00A14415">
        <w:t xml:space="preserve">Update Section </w:t>
      </w:r>
      <w:r>
        <w:t>3.43.X</w:t>
      </w:r>
      <w:r w:rsidRPr="00A14415">
        <w:t xml:space="preserve"> as shown</w:t>
      </w:r>
    </w:p>
    <w:p w14:paraId="0F7722D3" w14:textId="32AC3922" w:rsidR="00274758" w:rsidRPr="00D26514" w:rsidRDefault="00274758" w:rsidP="00274758">
      <w:pPr>
        <w:pStyle w:val="Heading2"/>
        <w:numPr>
          <w:ilvl w:val="0"/>
          <w:numId w:val="0"/>
        </w:numPr>
        <w:rPr>
          <w:noProof w:val="0"/>
        </w:rPr>
      </w:pPr>
      <w:bookmarkStart w:id="55" w:name="_Toc408653234"/>
      <w:r w:rsidRPr="00D26514">
        <w:rPr>
          <w:noProof w:val="0"/>
        </w:rPr>
        <w:t>3</w:t>
      </w:r>
      <w:r>
        <w:rPr>
          <w:noProof w:val="0"/>
        </w:rPr>
        <w:t>.43.X</w:t>
      </w:r>
      <w:r w:rsidRPr="00D26514">
        <w:rPr>
          <w:noProof w:val="0"/>
        </w:rPr>
        <w:t xml:space="preserve"> </w:t>
      </w:r>
      <w:r>
        <w:rPr>
          <w:noProof w:val="0"/>
        </w:rPr>
        <w:t>TBD</w:t>
      </w:r>
      <w:bookmarkEnd w:id="55"/>
    </w:p>
    <w:p w14:paraId="687FB830" w14:textId="77777777" w:rsidR="00274758" w:rsidRPr="00274758" w:rsidRDefault="00274758" w:rsidP="00274758">
      <w:pPr>
        <w:pStyle w:val="BodyText"/>
      </w:pPr>
      <w:r w:rsidRPr="00274758">
        <w:t>TBD</w:t>
      </w:r>
    </w:p>
    <w:p w14:paraId="06CA0AD8" w14:textId="77777777" w:rsidR="00274758" w:rsidRPr="00D26514" w:rsidRDefault="00274758" w:rsidP="00274758">
      <w:pPr>
        <w:pStyle w:val="BodyText"/>
      </w:pPr>
    </w:p>
    <w:bookmarkEnd w:id="50"/>
    <w:bookmarkEnd w:id="51"/>
    <w:bookmarkEnd w:id="52"/>
    <w:p w14:paraId="02EEC216" w14:textId="77777777" w:rsidR="00993FF5" w:rsidRPr="00D26514" w:rsidRDefault="00993FF5">
      <w:pPr>
        <w:pStyle w:val="BodyText"/>
      </w:pPr>
    </w:p>
    <w:sectPr w:rsidR="00993FF5" w:rsidRPr="00D26514" w:rsidSect="00060817">
      <w:headerReference w:type="default" r:id="rId27"/>
      <w:footerReference w:type="even" r:id="rId28"/>
      <w:footerReference w:type="default" r:id="rId29"/>
      <w:footerReference w:type="first" r:id="rId30"/>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Joseph Lamy" w:date="2019-02-18T10:40:00Z" w:initials="JL">
    <w:p w14:paraId="41945398" w14:textId="7257BEFD" w:rsidR="00381CA7" w:rsidRDefault="00381CA7">
      <w:pPr>
        <w:pStyle w:val="CommentText"/>
      </w:pPr>
      <w:r>
        <w:rPr>
          <w:rStyle w:val="CommentReference"/>
        </w:rPr>
        <w:annotationRef/>
      </w:r>
      <w:r>
        <w:t>Check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1EE6A" w14:textId="77777777" w:rsidR="00381CA7" w:rsidRDefault="00381CA7">
      <w:r>
        <w:separator/>
      </w:r>
    </w:p>
  </w:endnote>
  <w:endnote w:type="continuationSeparator" w:id="0">
    <w:p w14:paraId="6D754462" w14:textId="77777777" w:rsidR="00381CA7" w:rsidRDefault="00381CA7">
      <w:r>
        <w:continuationSeparator/>
      </w:r>
    </w:p>
  </w:endnote>
  <w:endnote w:type="continuationNotice" w:id="1">
    <w:p w14:paraId="4D220E1F" w14:textId="77777777" w:rsidR="00381CA7" w:rsidRDefault="00381CA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altName w:val="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381CA7" w:rsidRDefault="00381C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381CA7" w:rsidRDefault="00381C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381CA7" w:rsidRDefault="00381CA7">
    <w:pPr>
      <w:pStyle w:val="Footer"/>
      <w:ind w:right="360"/>
    </w:pPr>
    <w:r>
      <w:t>___________________________________________________________________________</w:t>
    </w:r>
  </w:p>
  <w:p w14:paraId="0E257CB6" w14:textId="77777777" w:rsidR="00381CA7" w:rsidRDefault="00381CA7" w:rsidP="00597DB2">
    <w:pPr>
      <w:pStyle w:val="Footer"/>
      <w:ind w:right="360"/>
      <w:rPr>
        <w:sz w:val="20"/>
      </w:rPr>
    </w:pPr>
    <w:bookmarkStart w:id="56"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F55674">
      <w:rPr>
        <w:rStyle w:val="PageNumber"/>
        <w:noProof/>
        <w:sz w:val="20"/>
      </w:rPr>
      <w:t>23</w:t>
    </w:r>
    <w:r w:rsidRPr="00597DB2">
      <w:rPr>
        <w:rStyle w:val="PageNumber"/>
        <w:sz w:val="20"/>
      </w:rPr>
      <w:fldChar w:fldCharType="end"/>
    </w:r>
    <w:r>
      <w:rPr>
        <w:sz w:val="20"/>
      </w:rPr>
      <w:tab/>
      <w:t xml:space="preserve">                       Copyright © 20xx: IHE International, Inc.</w:t>
    </w:r>
    <w:bookmarkEnd w:id="56"/>
  </w:p>
  <w:p w14:paraId="4F2E1CAC" w14:textId="6B3D1533" w:rsidR="00381CA7" w:rsidRDefault="00381CA7"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77777777" w:rsidR="00381CA7" w:rsidRDefault="00381CA7">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A39F1" w14:textId="77777777" w:rsidR="00381CA7" w:rsidRDefault="00381CA7">
      <w:r>
        <w:separator/>
      </w:r>
    </w:p>
  </w:footnote>
  <w:footnote w:type="continuationSeparator" w:id="0">
    <w:p w14:paraId="1C748B5A" w14:textId="77777777" w:rsidR="00381CA7" w:rsidRDefault="00381CA7">
      <w:r>
        <w:continuationSeparator/>
      </w:r>
    </w:p>
  </w:footnote>
  <w:footnote w:type="continuationNotice" w:id="1">
    <w:p w14:paraId="70E1F99B" w14:textId="77777777" w:rsidR="00381CA7" w:rsidRDefault="00381CA7">
      <w:pPr>
        <w:spacing w:befor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6C03DCDE" w:rsidR="00381CA7" w:rsidRDefault="00381CA7">
    <w:pPr>
      <w:pStyle w:val="Header"/>
    </w:pPr>
    <w:r>
      <w:t>IHE &lt;Domain Name&gt; Technical Framework Supplement – &lt;Profile Name (Profile Acronym)&gt;</w:t>
    </w:r>
  </w:p>
  <w:p w14:paraId="5E0ED4C7" w14:textId="77777777" w:rsidR="00381CA7" w:rsidRDefault="00381CA7">
    <w:pPr>
      <w:pStyle w:val="Header"/>
    </w:pPr>
    <w:r>
      <w:t>______________________________________________________________________________</w:t>
    </w:r>
  </w:p>
  <w:p w14:paraId="7A05B91F" w14:textId="77777777" w:rsidR="00381CA7" w:rsidRDefault="00381C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8490045"/>
    <w:multiLevelType w:val="hybridMultilevel"/>
    <w:tmpl w:val="3000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2A1F52"/>
    <w:multiLevelType w:val="hybridMultilevel"/>
    <w:tmpl w:val="62C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6BCD590F"/>
    <w:multiLevelType w:val="hybridMultilevel"/>
    <w:tmpl w:val="B4FE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5"/>
  </w:num>
  <w:num w:numId="12">
    <w:abstractNumId w:val="13"/>
  </w:num>
  <w:num w:numId="13">
    <w:abstractNumId w:val="12"/>
  </w:num>
  <w:num w:numId="14">
    <w:abstractNumId w:val="14"/>
  </w:num>
  <w:num w:numId="15">
    <w:abstractNumId w:val="11"/>
  </w:num>
  <w:num w:numId="16">
    <w:abstractNumId w:val="10"/>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131078" w:nlCheck="1" w:checkStyle="1"/>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A02"/>
    <w:rsid w:val="000030DD"/>
    <w:rsid w:val="00004DF3"/>
    <w:rsid w:val="000121FB"/>
    <w:rsid w:val="000125FF"/>
    <w:rsid w:val="00016892"/>
    <w:rsid w:val="00017E09"/>
    <w:rsid w:val="000204F4"/>
    <w:rsid w:val="0002398A"/>
    <w:rsid w:val="00024BCD"/>
    <w:rsid w:val="00031D5A"/>
    <w:rsid w:val="00036347"/>
    <w:rsid w:val="00040B61"/>
    <w:rsid w:val="0004144C"/>
    <w:rsid w:val="00046B7E"/>
    <w:rsid w:val="00046E88"/>
    <w:rsid w:val="000470A5"/>
    <w:rsid w:val="000514E1"/>
    <w:rsid w:val="0005577A"/>
    <w:rsid w:val="00060817"/>
    <w:rsid w:val="00060D78"/>
    <w:rsid w:val="000622EE"/>
    <w:rsid w:val="00064FF2"/>
    <w:rsid w:val="00070847"/>
    <w:rsid w:val="000717A7"/>
    <w:rsid w:val="00077324"/>
    <w:rsid w:val="00077EA0"/>
    <w:rsid w:val="000807AC"/>
    <w:rsid w:val="0008114F"/>
    <w:rsid w:val="00082F2B"/>
    <w:rsid w:val="00083B47"/>
    <w:rsid w:val="00087187"/>
    <w:rsid w:val="00094061"/>
    <w:rsid w:val="00096CC0"/>
    <w:rsid w:val="000A5CFC"/>
    <w:rsid w:val="000A6420"/>
    <w:rsid w:val="000A726D"/>
    <w:rsid w:val="000B30FF"/>
    <w:rsid w:val="000B3BD4"/>
    <w:rsid w:val="000B3F51"/>
    <w:rsid w:val="000B699D"/>
    <w:rsid w:val="000C2E06"/>
    <w:rsid w:val="000C3556"/>
    <w:rsid w:val="000C3BC7"/>
    <w:rsid w:val="000C5467"/>
    <w:rsid w:val="000D2487"/>
    <w:rsid w:val="000D6321"/>
    <w:rsid w:val="000D6F01"/>
    <w:rsid w:val="000D711C"/>
    <w:rsid w:val="000E5D0E"/>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4E1F"/>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84E40"/>
    <w:rsid w:val="00186DAB"/>
    <w:rsid w:val="00187E92"/>
    <w:rsid w:val="00193030"/>
    <w:rsid w:val="001946F4"/>
    <w:rsid w:val="00195213"/>
    <w:rsid w:val="001A2AD8"/>
    <w:rsid w:val="001A7247"/>
    <w:rsid w:val="001A7C4C"/>
    <w:rsid w:val="001B2B50"/>
    <w:rsid w:val="001B463C"/>
    <w:rsid w:val="001B5EA0"/>
    <w:rsid w:val="001C26CB"/>
    <w:rsid w:val="001C3E85"/>
    <w:rsid w:val="001C5B06"/>
    <w:rsid w:val="001D0E6D"/>
    <w:rsid w:val="001D1619"/>
    <w:rsid w:val="001D640F"/>
    <w:rsid w:val="001D6BB3"/>
    <w:rsid w:val="001E206E"/>
    <w:rsid w:val="001E615F"/>
    <w:rsid w:val="001E62C3"/>
    <w:rsid w:val="001E6533"/>
    <w:rsid w:val="001F0E7F"/>
    <w:rsid w:val="001F2CF8"/>
    <w:rsid w:val="001F4CD0"/>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0A4"/>
    <w:rsid w:val="002322FF"/>
    <w:rsid w:val="002338DC"/>
    <w:rsid w:val="00234BE4"/>
    <w:rsid w:val="0023732B"/>
    <w:rsid w:val="0024039C"/>
    <w:rsid w:val="0024101B"/>
    <w:rsid w:val="00250A37"/>
    <w:rsid w:val="00255462"/>
    <w:rsid w:val="00255821"/>
    <w:rsid w:val="00256665"/>
    <w:rsid w:val="00265988"/>
    <w:rsid w:val="002670D2"/>
    <w:rsid w:val="00270EBB"/>
    <w:rsid w:val="002711CC"/>
    <w:rsid w:val="00272440"/>
    <w:rsid w:val="00274758"/>
    <w:rsid w:val="002756A6"/>
    <w:rsid w:val="00277298"/>
    <w:rsid w:val="00281BC8"/>
    <w:rsid w:val="00286433"/>
    <w:rsid w:val="002869E8"/>
    <w:rsid w:val="00291725"/>
    <w:rsid w:val="00293CF1"/>
    <w:rsid w:val="002A4C2E"/>
    <w:rsid w:val="002B4844"/>
    <w:rsid w:val="002C1B6E"/>
    <w:rsid w:val="002C27E4"/>
    <w:rsid w:val="002C5D62"/>
    <w:rsid w:val="002D5B69"/>
    <w:rsid w:val="002E177B"/>
    <w:rsid w:val="002E6F49"/>
    <w:rsid w:val="002F051F"/>
    <w:rsid w:val="002F076A"/>
    <w:rsid w:val="002F0BDF"/>
    <w:rsid w:val="002F3F7A"/>
    <w:rsid w:val="002F524B"/>
    <w:rsid w:val="002F680D"/>
    <w:rsid w:val="002F69C5"/>
    <w:rsid w:val="00300B8F"/>
    <w:rsid w:val="003036BB"/>
    <w:rsid w:val="00303E20"/>
    <w:rsid w:val="0030736D"/>
    <w:rsid w:val="00315CD2"/>
    <w:rsid w:val="00316247"/>
    <w:rsid w:val="0032060B"/>
    <w:rsid w:val="00323461"/>
    <w:rsid w:val="00324B64"/>
    <w:rsid w:val="00325079"/>
    <w:rsid w:val="0032600B"/>
    <w:rsid w:val="00330038"/>
    <w:rsid w:val="003330A1"/>
    <w:rsid w:val="00335554"/>
    <w:rsid w:val="003375BB"/>
    <w:rsid w:val="00337ACD"/>
    <w:rsid w:val="00340176"/>
    <w:rsid w:val="00342A78"/>
    <w:rsid w:val="003432DC"/>
    <w:rsid w:val="00346314"/>
    <w:rsid w:val="00346BB8"/>
    <w:rsid w:val="00352784"/>
    <w:rsid w:val="003577C8"/>
    <w:rsid w:val="003579DA"/>
    <w:rsid w:val="003601D3"/>
    <w:rsid w:val="003602DC"/>
    <w:rsid w:val="003609CF"/>
    <w:rsid w:val="00361F12"/>
    <w:rsid w:val="00363069"/>
    <w:rsid w:val="00364E56"/>
    <w:rsid w:val="003651D9"/>
    <w:rsid w:val="00365DD0"/>
    <w:rsid w:val="00370B52"/>
    <w:rsid w:val="00370CC8"/>
    <w:rsid w:val="00374B3E"/>
    <w:rsid w:val="00381CA7"/>
    <w:rsid w:val="0038429E"/>
    <w:rsid w:val="00384516"/>
    <w:rsid w:val="0038470A"/>
    <w:rsid w:val="003921A0"/>
    <w:rsid w:val="00397D69"/>
    <w:rsid w:val="003A04CF"/>
    <w:rsid w:val="003A09FE"/>
    <w:rsid w:val="003A4080"/>
    <w:rsid w:val="003A545A"/>
    <w:rsid w:val="003A6898"/>
    <w:rsid w:val="003B2A2B"/>
    <w:rsid w:val="003B40CC"/>
    <w:rsid w:val="003B70A2"/>
    <w:rsid w:val="003B7860"/>
    <w:rsid w:val="003C10B6"/>
    <w:rsid w:val="003C1CAD"/>
    <w:rsid w:val="003C27D3"/>
    <w:rsid w:val="003C3FFB"/>
    <w:rsid w:val="003D1654"/>
    <w:rsid w:val="003D19E0"/>
    <w:rsid w:val="003D24EE"/>
    <w:rsid w:val="003D5A68"/>
    <w:rsid w:val="003E454B"/>
    <w:rsid w:val="003E5C68"/>
    <w:rsid w:val="003F0805"/>
    <w:rsid w:val="003F252B"/>
    <w:rsid w:val="003F3E4A"/>
    <w:rsid w:val="003F5B08"/>
    <w:rsid w:val="003F7141"/>
    <w:rsid w:val="004046B6"/>
    <w:rsid w:val="00406C20"/>
    <w:rsid w:val="004070FB"/>
    <w:rsid w:val="00410D6B"/>
    <w:rsid w:val="00412649"/>
    <w:rsid w:val="00415432"/>
    <w:rsid w:val="00417A70"/>
    <w:rsid w:val="004225C9"/>
    <w:rsid w:val="0043040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05"/>
    <w:rsid w:val="004651FC"/>
    <w:rsid w:val="00466694"/>
    <w:rsid w:val="0046784B"/>
    <w:rsid w:val="00472402"/>
    <w:rsid w:val="00477C87"/>
    <w:rsid w:val="004809A3"/>
    <w:rsid w:val="004818E8"/>
    <w:rsid w:val="00482DC2"/>
    <w:rsid w:val="004845CE"/>
    <w:rsid w:val="00484CD0"/>
    <w:rsid w:val="00484E2A"/>
    <w:rsid w:val="00490C1F"/>
    <w:rsid w:val="004A5C82"/>
    <w:rsid w:val="004A6CA4"/>
    <w:rsid w:val="004A7D5B"/>
    <w:rsid w:val="004A7E19"/>
    <w:rsid w:val="004B28D5"/>
    <w:rsid w:val="004B387F"/>
    <w:rsid w:val="004B4EF3"/>
    <w:rsid w:val="004B576F"/>
    <w:rsid w:val="004B7094"/>
    <w:rsid w:val="004B7F72"/>
    <w:rsid w:val="004C10B4"/>
    <w:rsid w:val="004C53D3"/>
    <w:rsid w:val="004D414C"/>
    <w:rsid w:val="004D68CC"/>
    <w:rsid w:val="004D69C3"/>
    <w:rsid w:val="004D6C45"/>
    <w:rsid w:val="004E3347"/>
    <w:rsid w:val="004E6347"/>
    <w:rsid w:val="004F1713"/>
    <w:rsid w:val="004F2392"/>
    <w:rsid w:val="004F5211"/>
    <w:rsid w:val="004F7C05"/>
    <w:rsid w:val="00501C4D"/>
    <w:rsid w:val="00503AE1"/>
    <w:rsid w:val="005048E1"/>
    <w:rsid w:val="00504C89"/>
    <w:rsid w:val="0050674C"/>
    <w:rsid w:val="00506C22"/>
    <w:rsid w:val="0050726F"/>
    <w:rsid w:val="00510062"/>
    <w:rsid w:val="00513057"/>
    <w:rsid w:val="00516D6D"/>
    <w:rsid w:val="00522681"/>
    <w:rsid w:val="00522F40"/>
    <w:rsid w:val="00523C5F"/>
    <w:rsid w:val="005339EE"/>
    <w:rsid w:val="005360E4"/>
    <w:rsid w:val="005410F9"/>
    <w:rsid w:val="005416D9"/>
    <w:rsid w:val="0054197E"/>
    <w:rsid w:val="00543308"/>
    <w:rsid w:val="00543FFB"/>
    <w:rsid w:val="0054524C"/>
    <w:rsid w:val="00547C57"/>
    <w:rsid w:val="00550D9D"/>
    <w:rsid w:val="00551EBC"/>
    <w:rsid w:val="00555E9F"/>
    <w:rsid w:val="00556E6C"/>
    <w:rsid w:val="00564624"/>
    <w:rsid w:val="005672A9"/>
    <w:rsid w:val="00570B52"/>
    <w:rsid w:val="00572031"/>
    <w:rsid w:val="00573102"/>
    <w:rsid w:val="0058005E"/>
    <w:rsid w:val="00581165"/>
    <w:rsid w:val="00581829"/>
    <w:rsid w:val="00582995"/>
    <w:rsid w:val="00585DA2"/>
    <w:rsid w:val="005869D7"/>
    <w:rsid w:val="00586AAF"/>
    <w:rsid w:val="00586F90"/>
    <w:rsid w:val="0058752C"/>
    <w:rsid w:val="005876E3"/>
    <w:rsid w:val="005942AE"/>
    <w:rsid w:val="00594882"/>
    <w:rsid w:val="005974F8"/>
    <w:rsid w:val="00597DB2"/>
    <w:rsid w:val="005A175A"/>
    <w:rsid w:val="005A5FA9"/>
    <w:rsid w:val="005A656D"/>
    <w:rsid w:val="005B0496"/>
    <w:rsid w:val="005B5325"/>
    <w:rsid w:val="005B5C92"/>
    <w:rsid w:val="005B5D47"/>
    <w:rsid w:val="005B66B8"/>
    <w:rsid w:val="005B72F3"/>
    <w:rsid w:val="005B7BFB"/>
    <w:rsid w:val="005C50BF"/>
    <w:rsid w:val="005C5E28"/>
    <w:rsid w:val="005D1F91"/>
    <w:rsid w:val="005D6104"/>
    <w:rsid w:val="005D6176"/>
    <w:rsid w:val="005E59A8"/>
    <w:rsid w:val="005F0927"/>
    <w:rsid w:val="005F2045"/>
    <w:rsid w:val="005F21E7"/>
    <w:rsid w:val="005F3FB5"/>
    <w:rsid w:val="005F4B35"/>
    <w:rsid w:val="005F4C3E"/>
    <w:rsid w:val="005F6D33"/>
    <w:rsid w:val="00600EC6"/>
    <w:rsid w:val="006014F8"/>
    <w:rsid w:val="00603ED5"/>
    <w:rsid w:val="00606F7C"/>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4525D"/>
    <w:rsid w:val="006512F0"/>
    <w:rsid w:val="006514EA"/>
    <w:rsid w:val="00653F84"/>
    <w:rsid w:val="00656A6B"/>
    <w:rsid w:val="00662157"/>
    <w:rsid w:val="00662893"/>
    <w:rsid w:val="00663624"/>
    <w:rsid w:val="00665A0A"/>
    <w:rsid w:val="00665D8F"/>
    <w:rsid w:val="00672881"/>
    <w:rsid w:val="00672C39"/>
    <w:rsid w:val="00680648"/>
    <w:rsid w:val="00682040"/>
    <w:rsid w:val="006825E1"/>
    <w:rsid w:val="0068355D"/>
    <w:rsid w:val="00692B37"/>
    <w:rsid w:val="006A2A74"/>
    <w:rsid w:val="006A3098"/>
    <w:rsid w:val="006A4160"/>
    <w:rsid w:val="006B7354"/>
    <w:rsid w:val="006B7ABF"/>
    <w:rsid w:val="006C0C1C"/>
    <w:rsid w:val="006C1191"/>
    <w:rsid w:val="006C242B"/>
    <w:rsid w:val="006C2C14"/>
    <w:rsid w:val="006C2D4D"/>
    <w:rsid w:val="006C371A"/>
    <w:rsid w:val="006C5FEF"/>
    <w:rsid w:val="006C7E2C"/>
    <w:rsid w:val="006D4881"/>
    <w:rsid w:val="006D574C"/>
    <w:rsid w:val="006D768F"/>
    <w:rsid w:val="006E163F"/>
    <w:rsid w:val="006E2CC1"/>
    <w:rsid w:val="006E5767"/>
    <w:rsid w:val="006F0B8D"/>
    <w:rsid w:val="00701B3A"/>
    <w:rsid w:val="00703DEF"/>
    <w:rsid w:val="0070762D"/>
    <w:rsid w:val="007117B8"/>
    <w:rsid w:val="0071259B"/>
    <w:rsid w:val="00712AE6"/>
    <w:rsid w:val="0071309E"/>
    <w:rsid w:val="0071458D"/>
    <w:rsid w:val="00721BCE"/>
    <w:rsid w:val="00723DAF"/>
    <w:rsid w:val="007249C7"/>
    <w:rsid w:val="007251A4"/>
    <w:rsid w:val="00726096"/>
    <w:rsid w:val="00726A7E"/>
    <w:rsid w:val="00730E16"/>
    <w:rsid w:val="00736B5B"/>
    <w:rsid w:val="007400C4"/>
    <w:rsid w:val="00746A3D"/>
    <w:rsid w:val="00747174"/>
    <w:rsid w:val="00747676"/>
    <w:rsid w:val="007479B6"/>
    <w:rsid w:val="00747E7C"/>
    <w:rsid w:val="00755041"/>
    <w:rsid w:val="007558DC"/>
    <w:rsid w:val="00757111"/>
    <w:rsid w:val="00761469"/>
    <w:rsid w:val="007660D1"/>
    <w:rsid w:val="00767053"/>
    <w:rsid w:val="007702BB"/>
    <w:rsid w:val="00770D84"/>
    <w:rsid w:val="00772E35"/>
    <w:rsid w:val="00774B6B"/>
    <w:rsid w:val="007773C8"/>
    <w:rsid w:val="0078063E"/>
    <w:rsid w:val="007824BF"/>
    <w:rsid w:val="00787B2D"/>
    <w:rsid w:val="007922ED"/>
    <w:rsid w:val="007962BA"/>
    <w:rsid w:val="007A0A1D"/>
    <w:rsid w:val="007A15D1"/>
    <w:rsid w:val="007A3E7E"/>
    <w:rsid w:val="007A401F"/>
    <w:rsid w:val="007A51E3"/>
    <w:rsid w:val="007A5635"/>
    <w:rsid w:val="007A676E"/>
    <w:rsid w:val="007A7BF7"/>
    <w:rsid w:val="007B287A"/>
    <w:rsid w:val="007B331F"/>
    <w:rsid w:val="007B44B7"/>
    <w:rsid w:val="007B64E0"/>
    <w:rsid w:val="007B790D"/>
    <w:rsid w:val="007C1AAC"/>
    <w:rsid w:val="007C3E9A"/>
    <w:rsid w:val="007C4BC8"/>
    <w:rsid w:val="007C5673"/>
    <w:rsid w:val="007D1847"/>
    <w:rsid w:val="007D65FD"/>
    <w:rsid w:val="007D724B"/>
    <w:rsid w:val="007E5B51"/>
    <w:rsid w:val="007F3197"/>
    <w:rsid w:val="007F35D6"/>
    <w:rsid w:val="007F4E97"/>
    <w:rsid w:val="007F5664"/>
    <w:rsid w:val="007F601E"/>
    <w:rsid w:val="007F750F"/>
    <w:rsid w:val="007F771A"/>
    <w:rsid w:val="007F7801"/>
    <w:rsid w:val="00802F29"/>
    <w:rsid w:val="00803E2D"/>
    <w:rsid w:val="008044D0"/>
    <w:rsid w:val="008067DF"/>
    <w:rsid w:val="00807EE1"/>
    <w:rsid w:val="008121F7"/>
    <w:rsid w:val="0081320A"/>
    <w:rsid w:val="00814F76"/>
    <w:rsid w:val="00815E51"/>
    <w:rsid w:val="008249A2"/>
    <w:rsid w:val="00825642"/>
    <w:rsid w:val="00825AAF"/>
    <w:rsid w:val="00830E0E"/>
    <w:rsid w:val="00831FF5"/>
    <w:rsid w:val="00833045"/>
    <w:rsid w:val="008332AB"/>
    <w:rsid w:val="008341AE"/>
    <w:rsid w:val="00834DF7"/>
    <w:rsid w:val="008358E5"/>
    <w:rsid w:val="00835974"/>
    <w:rsid w:val="00836F8A"/>
    <w:rsid w:val="008413B1"/>
    <w:rsid w:val="00843B52"/>
    <w:rsid w:val="00843BB4"/>
    <w:rsid w:val="008452AF"/>
    <w:rsid w:val="00853554"/>
    <w:rsid w:val="00855EDF"/>
    <w:rsid w:val="00857F65"/>
    <w:rsid w:val="008608EF"/>
    <w:rsid w:val="008616CB"/>
    <w:rsid w:val="0086353F"/>
    <w:rsid w:val="00863C8B"/>
    <w:rsid w:val="0086402F"/>
    <w:rsid w:val="00865616"/>
    <w:rsid w:val="00865DF9"/>
    <w:rsid w:val="00866192"/>
    <w:rsid w:val="00870306"/>
    <w:rsid w:val="00871613"/>
    <w:rsid w:val="008749E8"/>
    <w:rsid w:val="00875076"/>
    <w:rsid w:val="00875BFD"/>
    <w:rsid w:val="00876FF1"/>
    <w:rsid w:val="00881CD8"/>
    <w:rsid w:val="00883B13"/>
    <w:rsid w:val="00885ABD"/>
    <w:rsid w:val="00887E40"/>
    <w:rsid w:val="008A3FD2"/>
    <w:rsid w:val="008A63C9"/>
    <w:rsid w:val="008B040B"/>
    <w:rsid w:val="008B53CB"/>
    <w:rsid w:val="008B5D7E"/>
    <w:rsid w:val="008B620B"/>
    <w:rsid w:val="008B6391"/>
    <w:rsid w:val="008C1766"/>
    <w:rsid w:val="008C5390"/>
    <w:rsid w:val="008C57EC"/>
    <w:rsid w:val="008C5F99"/>
    <w:rsid w:val="008D052D"/>
    <w:rsid w:val="008D0BA0"/>
    <w:rsid w:val="008D17FF"/>
    <w:rsid w:val="008D3C99"/>
    <w:rsid w:val="008D45BC"/>
    <w:rsid w:val="008D7044"/>
    <w:rsid w:val="008D7642"/>
    <w:rsid w:val="008E0275"/>
    <w:rsid w:val="008E2B5E"/>
    <w:rsid w:val="008E3F6C"/>
    <w:rsid w:val="008E441F"/>
    <w:rsid w:val="008E6457"/>
    <w:rsid w:val="008F5363"/>
    <w:rsid w:val="008F680A"/>
    <w:rsid w:val="008F78D2"/>
    <w:rsid w:val="00907134"/>
    <w:rsid w:val="00910E03"/>
    <w:rsid w:val="009268F6"/>
    <w:rsid w:val="009278B8"/>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1C61"/>
    <w:rsid w:val="00966AC0"/>
    <w:rsid w:val="00967B49"/>
    <w:rsid w:val="0097454A"/>
    <w:rsid w:val="009808A8"/>
    <w:rsid w:val="009813A1"/>
    <w:rsid w:val="00983131"/>
    <w:rsid w:val="00983C65"/>
    <w:rsid w:val="009843EF"/>
    <w:rsid w:val="009903C2"/>
    <w:rsid w:val="00991D63"/>
    <w:rsid w:val="00993FF5"/>
    <w:rsid w:val="00994400"/>
    <w:rsid w:val="00997997"/>
    <w:rsid w:val="009A1EEA"/>
    <w:rsid w:val="009A2176"/>
    <w:rsid w:val="009A3A85"/>
    <w:rsid w:val="009A3D12"/>
    <w:rsid w:val="009B048D"/>
    <w:rsid w:val="009C10D5"/>
    <w:rsid w:val="009C6269"/>
    <w:rsid w:val="009C6F21"/>
    <w:rsid w:val="009D0CDF"/>
    <w:rsid w:val="009D107B"/>
    <w:rsid w:val="009D125C"/>
    <w:rsid w:val="009D2A49"/>
    <w:rsid w:val="009D6A32"/>
    <w:rsid w:val="009D7991"/>
    <w:rsid w:val="009E34B7"/>
    <w:rsid w:val="009F3200"/>
    <w:rsid w:val="009F4289"/>
    <w:rsid w:val="009F4C03"/>
    <w:rsid w:val="009F5102"/>
    <w:rsid w:val="009F5CC2"/>
    <w:rsid w:val="009F5CF4"/>
    <w:rsid w:val="009F7903"/>
    <w:rsid w:val="00A01FD9"/>
    <w:rsid w:val="00A05A12"/>
    <w:rsid w:val="00A124C7"/>
    <w:rsid w:val="00A14415"/>
    <w:rsid w:val="00A174B6"/>
    <w:rsid w:val="00A177D5"/>
    <w:rsid w:val="00A219CF"/>
    <w:rsid w:val="00A23689"/>
    <w:rsid w:val="00A2392D"/>
    <w:rsid w:val="00A30698"/>
    <w:rsid w:val="00A30BDA"/>
    <w:rsid w:val="00A322F4"/>
    <w:rsid w:val="00A3404A"/>
    <w:rsid w:val="00A36531"/>
    <w:rsid w:val="00A3774D"/>
    <w:rsid w:val="00A43E92"/>
    <w:rsid w:val="00A52286"/>
    <w:rsid w:val="00A5645C"/>
    <w:rsid w:val="00A56ACF"/>
    <w:rsid w:val="00A6036A"/>
    <w:rsid w:val="00A66278"/>
    <w:rsid w:val="00A66F91"/>
    <w:rsid w:val="00A723FC"/>
    <w:rsid w:val="00A757E9"/>
    <w:rsid w:val="00A773A9"/>
    <w:rsid w:val="00A81A7C"/>
    <w:rsid w:val="00A85861"/>
    <w:rsid w:val="00A875FF"/>
    <w:rsid w:val="00A90BD5"/>
    <w:rsid w:val="00A910E1"/>
    <w:rsid w:val="00A94D70"/>
    <w:rsid w:val="00A96B9B"/>
    <w:rsid w:val="00A9751B"/>
    <w:rsid w:val="00AA560C"/>
    <w:rsid w:val="00AA684E"/>
    <w:rsid w:val="00AA69C0"/>
    <w:rsid w:val="00AB53A2"/>
    <w:rsid w:val="00AC414D"/>
    <w:rsid w:val="00AC609B"/>
    <w:rsid w:val="00AC7C88"/>
    <w:rsid w:val="00AD069D"/>
    <w:rsid w:val="00AD0C17"/>
    <w:rsid w:val="00AD2AE2"/>
    <w:rsid w:val="00AD3159"/>
    <w:rsid w:val="00AD3EA6"/>
    <w:rsid w:val="00AE128D"/>
    <w:rsid w:val="00AE1400"/>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1C39"/>
    <w:rsid w:val="00B3238C"/>
    <w:rsid w:val="00B32872"/>
    <w:rsid w:val="00B35749"/>
    <w:rsid w:val="00B36AF5"/>
    <w:rsid w:val="00B403E4"/>
    <w:rsid w:val="00B43198"/>
    <w:rsid w:val="00B4798B"/>
    <w:rsid w:val="00B47F4E"/>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7562"/>
    <w:rsid w:val="00BB1C43"/>
    <w:rsid w:val="00BB62C0"/>
    <w:rsid w:val="00BB65D8"/>
    <w:rsid w:val="00BB6AAC"/>
    <w:rsid w:val="00BB74AF"/>
    <w:rsid w:val="00BB76BC"/>
    <w:rsid w:val="00BC3E9F"/>
    <w:rsid w:val="00BC439F"/>
    <w:rsid w:val="00BC4F9F"/>
    <w:rsid w:val="00BC5151"/>
    <w:rsid w:val="00BC6EDE"/>
    <w:rsid w:val="00BC745A"/>
    <w:rsid w:val="00BC7584"/>
    <w:rsid w:val="00BD50E5"/>
    <w:rsid w:val="00BD624A"/>
    <w:rsid w:val="00BD6767"/>
    <w:rsid w:val="00BE1308"/>
    <w:rsid w:val="00BE39EE"/>
    <w:rsid w:val="00BE5916"/>
    <w:rsid w:val="00BF2986"/>
    <w:rsid w:val="00BF4143"/>
    <w:rsid w:val="00BF669E"/>
    <w:rsid w:val="00C00FBC"/>
    <w:rsid w:val="00C0135D"/>
    <w:rsid w:val="00C017CC"/>
    <w:rsid w:val="00C05CCE"/>
    <w:rsid w:val="00C1037F"/>
    <w:rsid w:val="00C10561"/>
    <w:rsid w:val="00C12FE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60F4D"/>
    <w:rsid w:val="00C61586"/>
    <w:rsid w:val="00C62E65"/>
    <w:rsid w:val="00C63D7E"/>
    <w:rsid w:val="00C66F96"/>
    <w:rsid w:val="00C6772C"/>
    <w:rsid w:val="00C71FDB"/>
    <w:rsid w:val="00C729ED"/>
    <w:rsid w:val="00C75E6D"/>
    <w:rsid w:val="00C7717D"/>
    <w:rsid w:val="00C807F5"/>
    <w:rsid w:val="00C80B71"/>
    <w:rsid w:val="00C82ED4"/>
    <w:rsid w:val="00C83F0F"/>
    <w:rsid w:val="00C940A2"/>
    <w:rsid w:val="00C94EA1"/>
    <w:rsid w:val="00C969FE"/>
    <w:rsid w:val="00CA175A"/>
    <w:rsid w:val="00CA4B27"/>
    <w:rsid w:val="00CC0A43"/>
    <w:rsid w:val="00CC0A62"/>
    <w:rsid w:val="00CC4EA3"/>
    <w:rsid w:val="00CC6D50"/>
    <w:rsid w:val="00CD0A74"/>
    <w:rsid w:val="00CD44D7"/>
    <w:rsid w:val="00CD4D46"/>
    <w:rsid w:val="00CD61EF"/>
    <w:rsid w:val="00CD706E"/>
    <w:rsid w:val="00CE0AA5"/>
    <w:rsid w:val="00CF283F"/>
    <w:rsid w:val="00CF4B46"/>
    <w:rsid w:val="00CF508D"/>
    <w:rsid w:val="00CF69CB"/>
    <w:rsid w:val="00CF73E5"/>
    <w:rsid w:val="00D0225B"/>
    <w:rsid w:val="00D04A98"/>
    <w:rsid w:val="00D05B7C"/>
    <w:rsid w:val="00D07411"/>
    <w:rsid w:val="00D165BD"/>
    <w:rsid w:val="00D21BAB"/>
    <w:rsid w:val="00D22DE2"/>
    <w:rsid w:val="00D250A2"/>
    <w:rsid w:val="00D26514"/>
    <w:rsid w:val="00D30E6B"/>
    <w:rsid w:val="00D34E63"/>
    <w:rsid w:val="00D35346"/>
    <w:rsid w:val="00D35A72"/>
    <w:rsid w:val="00D35BF6"/>
    <w:rsid w:val="00D35E21"/>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63FE9"/>
    <w:rsid w:val="00D85A7B"/>
    <w:rsid w:val="00D9058E"/>
    <w:rsid w:val="00D91791"/>
    <w:rsid w:val="00D91815"/>
    <w:rsid w:val="00DA1854"/>
    <w:rsid w:val="00DA4E66"/>
    <w:rsid w:val="00DA7FE0"/>
    <w:rsid w:val="00DB0E2D"/>
    <w:rsid w:val="00DB186B"/>
    <w:rsid w:val="00DB5C1E"/>
    <w:rsid w:val="00DB6C03"/>
    <w:rsid w:val="00DC150D"/>
    <w:rsid w:val="00DC40DE"/>
    <w:rsid w:val="00DC5581"/>
    <w:rsid w:val="00DC5891"/>
    <w:rsid w:val="00DC6630"/>
    <w:rsid w:val="00DD13DB"/>
    <w:rsid w:val="00DD201D"/>
    <w:rsid w:val="00DD20D7"/>
    <w:rsid w:val="00DD4D5A"/>
    <w:rsid w:val="00DD70BB"/>
    <w:rsid w:val="00DE0504"/>
    <w:rsid w:val="00DE2B33"/>
    <w:rsid w:val="00DE3F6C"/>
    <w:rsid w:val="00DE665D"/>
    <w:rsid w:val="00DE6D6A"/>
    <w:rsid w:val="00DE7269"/>
    <w:rsid w:val="00DF3FC1"/>
    <w:rsid w:val="00DF683C"/>
    <w:rsid w:val="00DF769E"/>
    <w:rsid w:val="00DF7CCA"/>
    <w:rsid w:val="00E007E6"/>
    <w:rsid w:val="00E014B6"/>
    <w:rsid w:val="00E04A9F"/>
    <w:rsid w:val="00E10CD7"/>
    <w:rsid w:val="00E121ED"/>
    <w:rsid w:val="00E1423C"/>
    <w:rsid w:val="00E1775A"/>
    <w:rsid w:val="00E20C45"/>
    <w:rsid w:val="00E25761"/>
    <w:rsid w:val="00E30AAF"/>
    <w:rsid w:val="00E316D1"/>
    <w:rsid w:val="00E32256"/>
    <w:rsid w:val="00E340A9"/>
    <w:rsid w:val="00E35F5B"/>
    <w:rsid w:val="00E36A9C"/>
    <w:rsid w:val="00E4210F"/>
    <w:rsid w:val="00E451B1"/>
    <w:rsid w:val="00E46BAB"/>
    <w:rsid w:val="00E47207"/>
    <w:rsid w:val="00E50AF1"/>
    <w:rsid w:val="00E51C52"/>
    <w:rsid w:val="00E51CCD"/>
    <w:rsid w:val="00E51D07"/>
    <w:rsid w:val="00E52CE1"/>
    <w:rsid w:val="00E53FDA"/>
    <w:rsid w:val="00E56193"/>
    <w:rsid w:val="00E5672F"/>
    <w:rsid w:val="00E61A6A"/>
    <w:rsid w:val="00E65066"/>
    <w:rsid w:val="00E7532D"/>
    <w:rsid w:val="00E8043B"/>
    <w:rsid w:val="00E8520F"/>
    <w:rsid w:val="00E8793B"/>
    <w:rsid w:val="00E90AC0"/>
    <w:rsid w:val="00E91C15"/>
    <w:rsid w:val="00E9442A"/>
    <w:rsid w:val="00EA3BCB"/>
    <w:rsid w:val="00EA4332"/>
    <w:rsid w:val="00EA4EA1"/>
    <w:rsid w:val="00EA7E83"/>
    <w:rsid w:val="00EB3E27"/>
    <w:rsid w:val="00EB71A2"/>
    <w:rsid w:val="00EC098D"/>
    <w:rsid w:val="00EC11E0"/>
    <w:rsid w:val="00EC1DB7"/>
    <w:rsid w:val="00ED0083"/>
    <w:rsid w:val="00ED2FA7"/>
    <w:rsid w:val="00ED3E87"/>
    <w:rsid w:val="00ED4892"/>
    <w:rsid w:val="00ED5269"/>
    <w:rsid w:val="00EE0A66"/>
    <w:rsid w:val="00EE1C86"/>
    <w:rsid w:val="00EE3398"/>
    <w:rsid w:val="00EF183A"/>
    <w:rsid w:val="00EF1E77"/>
    <w:rsid w:val="00EF3F52"/>
    <w:rsid w:val="00EF6962"/>
    <w:rsid w:val="00F002DD"/>
    <w:rsid w:val="00F034AC"/>
    <w:rsid w:val="00F0477E"/>
    <w:rsid w:val="00F05794"/>
    <w:rsid w:val="00F059F9"/>
    <w:rsid w:val="00F0665F"/>
    <w:rsid w:val="00F146E5"/>
    <w:rsid w:val="00F159CF"/>
    <w:rsid w:val="00F2262E"/>
    <w:rsid w:val="00F22DDA"/>
    <w:rsid w:val="00F23863"/>
    <w:rsid w:val="00F25751"/>
    <w:rsid w:val="00F3060F"/>
    <w:rsid w:val="00F313A8"/>
    <w:rsid w:val="00F336CE"/>
    <w:rsid w:val="00F3372D"/>
    <w:rsid w:val="00F36A42"/>
    <w:rsid w:val="00F455EA"/>
    <w:rsid w:val="00F4757B"/>
    <w:rsid w:val="00F528C4"/>
    <w:rsid w:val="00F55674"/>
    <w:rsid w:val="00F6224C"/>
    <w:rsid w:val="00F623E5"/>
    <w:rsid w:val="00F6298D"/>
    <w:rsid w:val="00F64792"/>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467"/>
    <w:rsid w:val="00FA2A29"/>
    <w:rsid w:val="00FA427F"/>
    <w:rsid w:val="00FA6BC6"/>
    <w:rsid w:val="00FA7074"/>
    <w:rsid w:val="00FB4736"/>
    <w:rsid w:val="00FC1BB8"/>
    <w:rsid w:val="00FC24E1"/>
    <w:rsid w:val="00FC278A"/>
    <w:rsid w:val="00FC734C"/>
    <w:rsid w:val="00FC799F"/>
    <w:rsid w:val="00FC7C29"/>
    <w:rsid w:val="00FD0CE3"/>
    <w:rsid w:val="00FD1B78"/>
    <w:rsid w:val="00FD3F02"/>
    <w:rsid w:val="00FD49A2"/>
    <w:rsid w:val="00FD6B22"/>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iki.ihe.net/index.php?title=Asynchronous_Messaging" TargetMode="External"/><Relationship Id="rId21" Type="http://schemas.openxmlformats.org/officeDocument/2006/relationships/hyperlink" Target="https://connectopensource.atlassian.net/wiki/spaces/CONNECTWIKI/pages/8585329/Asynchronous+Messaging+Engineering+Analysis" TargetMode="External"/><Relationship Id="rId22" Type="http://schemas.openxmlformats.org/officeDocument/2006/relationships/hyperlink" Target="ftp://ftp.ihe.net/IT_Infrastructure/iheitiyr8-2010-2011/Technical_Cmte/Profile_Work/DeferredMsging/IHE_ITI_WhitePaper_Async.0810.doc" TargetMode="External"/><Relationship Id="rId23" Type="http://schemas.openxmlformats.org/officeDocument/2006/relationships/comments" Target="comments.xml"/><Relationship Id="rId24" Type="http://schemas.openxmlformats.org/officeDocument/2006/relationships/hyperlink" Target="http://wiki.ihe.net/index.php?title=Asynchronous_Messaging" TargetMode="External"/><Relationship Id="rId25" Type="http://schemas.openxmlformats.org/officeDocument/2006/relationships/image" Target="media/image2.emf"/><Relationship Id="rId26" Type="http://schemas.openxmlformats.org/officeDocument/2006/relationships/oleObject" Target="embeddings/oleObject1.bin"/><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ww.ihe.net/Public_Comment/" TargetMode="External"/><Relationship Id="rId13" Type="http://schemas.openxmlformats.org/officeDocument/2006/relationships/hyperlink" Target="http://www.ihe.net/Public_Comment/" TargetMode="External"/><Relationship Id="rId14" Type="http://schemas.openxmlformats.org/officeDocument/2006/relationships/hyperlink" Target="http://www.ihe.net/" TargetMode="External"/><Relationship Id="rId15" Type="http://schemas.openxmlformats.org/officeDocument/2006/relationships/hyperlink" Target="http://ihe.net/IHE_Domains/" TargetMode="External"/><Relationship Id="rId16" Type="http://schemas.openxmlformats.org/officeDocument/2006/relationships/hyperlink" Target="http://ihe.net/IHE_Process/" TargetMode="External"/><Relationship Id="rId17" Type="http://schemas.openxmlformats.org/officeDocument/2006/relationships/hyperlink" Target="http://ihe.net/Profiles/" TargetMode="External"/><Relationship Id="rId18" Type="http://schemas.openxmlformats.org/officeDocument/2006/relationships/hyperlink" Target="http://ihe.net/Technical_Frameworks/" TargetMode="External"/><Relationship Id="rId19" Type="http://schemas.openxmlformats.org/officeDocument/2006/relationships/hyperlink" Target="http://ihe.net/Templates_Public_Commen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71F37-E32C-2949-A2CE-703F39342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845</TotalTime>
  <Pages>23</Pages>
  <Words>4853</Words>
  <Characters>28249</Characters>
  <Application>Microsoft Macintosh Word</Application>
  <DocSecurity>0</DocSecurity>
  <Lines>724</Lines>
  <Paragraphs>494</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32608</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Joseph Lamy</cp:lastModifiedBy>
  <cp:revision>83</cp:revision>
  <cp:lastPrinted>2012-05-01T15:26:00Z</cp:lastPrinted>
  <dcterms:created xsi:type="dcterms:W3CDTF">2017-11-30T20:07:00Z</dcterms:created>
  <dcterms:modified xsi:type="dcterms:W3CDTF">2019-02-26T19:29:00Z</dcterms:modified>
  <cp:category>IHE Supplement Template</cp:category>
</cp:coreProperties>
</file>