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05EC9" w14:textId="77777777" w:rsidR="00CF283F" w:rsidRPr="007D36C4" w:rsidRDefault="00CF283F" w:rsidP="00D05B7C">
      <w:pPr>
        <w:pStyle w:val="BodyText"/>
        <w:jc w:val="center"/>
        <w:rPr>
          <w:b/>
          <w:bCs/>
          <w:sz w:val="28"/>
          <w:szCs w:val="28"/>
        </w:rPr>
      </w:pPr>
      <w:bookmarkStart w:id="0" w:name="_Hlk479069372"/>
      <w:bookmarkStart w:id="1" w:name="_GoBack"/>
      <w:bookmarkEnd w:id="0"/>
      <w:bookmarkEnd w:id="1"/>
      <w:r w:rsidRPr="007D36C4">
        <w:rPr>
          <w:b/>
          <w:bCs/>
          <w:sz w:val="28"/>
          <w:szCs w:val="28"/>
        </w:rPr>
        <w:t>Integrating the Healthcare Enterprise</w:t>
      </w:r>
    </w:p>
    <w:p w14:paraId="07611F16" w14:textId="77777777" w:rsidR="00CF283F" w:rsidRPr="007D36C4" w:rsidRDefault="00CF283F" w:rsidP="00663624">
      <w:pPr>
        <w:pStyle w:val="BodyText"/>
      </w:pPr>
    </w:p>
    <w:p w14:paraId="33F24F35" w14:textId="77777777" w:rsidR="00CF283F" w:rsidRPr="007D36C4" w:rsidRDefault="001E6AF2" w:rsidP="003D24EE">
      <w:pPr>
        <w:pStyle w:val="BodyText"/>
        <w:jc w:val="center"/>
      </w:pPr>
      <w:r w:rsidRPr="007D36C4">
        <w:rPr>
          <w:noProof/>
        </w:rPr>
        <w:drawing>
          <wp:inline distT="0" distB="0" distL="0" distR="0" wp14:anchorId="5AB12A3E" wp14:editId="59AE611E">
            <wp:extent cx="163893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935" cy="836930"/>
                    </a:xfrm>
                    <a:prstGeom prst="rect">
                      <a:avLst/>
                    </a:prstGeom>
                    <a:noFill/>
                    <a:ln>
                      <a:noFill/>
                    </a:ln>
                  </pic:spPr>
                </pic:pic>
              </a:graphicData>
            </a:graphic>
          </wp:inline>
        </w:drawing>
      </w:r>
    </w:p>
    <w:p w14:paraId="71D57147" w14:textId="77777777" w:rsidR="00CF283F" w:rsidRPr="007D36C4" w:rsidRDefault="00CF283F" w:rsidP="000807AC">
      <w:pPr>
        <w:pStyle w:val="BodyText"/>
      </w:pPr>
    </w:p>
    <w:p w14:paraId="33ACBF45" w14:textId="77777777" w:rsidR="00482DC2" w:rsidRPr="007D36C4" w:rsidRDefault="00CF283F" w:rsidP="000807AC">
      <w:pPr>
        <w:pStyle w:val="BodyText"/>
        <w:jc w:val="center"/>
        <w:rPr>
          <w:b/>
          <w:sz w:val="44"/>
          <w:szCs w:val="44"/>
        </w:rPr>
      </w:pPr>
      <w:r w:rsidRPr="007D36C4">
        <w:rPr>
          <w:b/>
          <w:sz w:val="44"/>
          <w:szCs w:val="44"/>
        </w:rPr>
        <w:t xml:space="preserve">IHE </w:t>
      </w:r>
      <w:r w:rsidR="0094642A" w:rsidRPr="007D36C4">
        <w:rPr>
          <w:b/>
          <w:sz w:val="44"/>
          <w:szCs w:val="44"/>
        </w:rPr>
        <w:t>ITI</w:t>
      </w:r>
    </w:p>
    <w:p w14:paraId="05327616" w14:textId="77777777" w:rsidR="00B15D8F" w:rsidRPr="007D36C4" w:rsidRDefault="00CF283F" w:rsidP="000807AC">
      <w:pPr>
        <w:pStyle w:val="BodyText"/>
        <w:jc w:val="center"/>
        <w:rPr>
          <w:b/>
          <w:sz w:val="44"/>
          <w:szCs w:val="44"/>
        </w:rPr>
      </w:pPr>
      <w:r w:rsidRPr="007D36C4">
        <w:rPr>
          <w:b/>
          <w:sz w:val="44"/>
          <w:szCs w:val="44"/>
        </w:rPr>
        <w:t>Technical Framework</w:t>
      </w:r>
      <w:r w:rsidR="00B4798B" w:rsidRPr="007D36C4">
        <w:rPr>
          <w:b/>
          <w:sz w:val="44"/>
          <w:szCs w:val="44"/>
        </w:rPr>
        <w:t xml:space="preserve"> </w:t>
      </w:r>
      <w:r w:rsidRPr="007D36C4">
        <w:rPr>
          <w:b/>
          <w:sz w:val="44"/>
          <w:szCs w:val="44"/>
        </w:rPr>
        <w:t>Supplement</w:t>
      </w:r>
    </w:p>
    <w:p w14:paraId="7BE8F06C" w14:textId="77777777" w:rsidR="00CF283F" w:rsidRPr="007D36C4" w:rsidRDefault="00CF283F" w:rsidP="000807AC">
      <w:pPr>
        <w:pStyle w:val="BodyText"/>
      </w:pPr>
    </w:p>
    <w:p w14:paraId="325C558C" w14:textId="77777777" w:rsidR="00656A6B" w:rsidRPr="007D36C4" w:rsidRDefault="00656A6B" w:rsidP="000807AC">
      <w:pPr>
        <w:pStyle w:val="BodyText"/>
      </w:pPr>
    </w:p>
    <w:p w14:paraId="5B0938C2" w14:textId="77777777" w:rsidR="001167F6" w:rsidRPr="007D36C4" w:rsidRDefault="001167F6" w:rsidP="000807AC">
      <w:pPr>
        <w:pStyle w:val="BodyText"/>
      </w:pPr>
    </w:p>
    <w:p w14:paraId="2490E920" w14:textId="77777777" w:rsidR="00976C8C" w:rsidRPr="007D36C4" w:rsidRDefault="00D72A56" w:rsidP="00663624">
      <w:pPr>
        <w:jc w:val="center"/>
        <w:rPr>
          <w:b/>
          <w:sz w:val="44"/>
          <w:szCs w:val="44"/>
        </w:rPr>
      </w:pPr>
      <w:r w:rsidRPr="007D36C4">
        <w:rPr>
          <w:b/>
          <w:sz w:val="44"/>
          <w:szCs w:val="44"/>
        </w:rPr>
        <w:t xml:space="preserve">Mobile Cross-Enterprise </w:t>
      </w:r>
    </w:p>
    <w:p w14:paraId="4D2A0F48" w14:textId="42BBC49B" w:rsidR="007D36C4" w:rsidRDefault="00D72A56" w:rsidP="00663624">
      <w:pPr>
        <w:jc w:val="center"/>
        <w:rPr>
          <w:b/>
          <w:sz w:val="44"/>
          <w:szCs w:val="44"/>
        </w:rPr>
      </w:pPr>
      <w:r w:rsidRPr="007D36C4">
        <w:rPr>
          <w:b/>
          <w:sz w:val="44"/>
          <w:szCs w:val="44"/>
        </w:rPr>
        <w:t>Document Data Element Extraction</w:t>
      </w:r>
    </w:p>
    <w:p w14:paraId="1B4AAE82" w14:textId="61991951" w:rsidR="00CF283F" w:rsidRPr="007D36C4" w:rsidRDefault="00CF283F" w:rsidP="00663624">
      <w:pPr>
        <w:jc w:val="center"/>
        <w:rPr>
          <w:b/>
          <w:sz w:val="44"/>
          <w:szCs w:val="44"/>
        </w:rPr>
      </w:pPr>
      <w:r w:rsidRPr="007D36C4">
        <w:rPr>
          <w:b/>
          <w:sz w:val="44"/>
          <w:szCs w:val="44"/>
        </w:rPr>
        <w:t>(</w:t>
      </w:r>
      <w:r w:rsidR="001C67B1" w:rsidRPr="007D36C4">
        <w:rPr>
          <w:b/>
          <w:sz w:val="44"/>
          <w:szCs w:val="44"/>
        </w:rPr>
        <w:t>mXDE</w:t>
      </w:r>
      <w:r w:rsidRPr="007D36C4">
        <w:rPr>
          <w:b/>
          <w:sz w:val="44"/>
          <w:szCs w:val="44"/>
        </w:rPr>
        <w:t>)</w:t>
      </w:r>
    </w:p>
    <w:p w14:paraId="62B94D6E" w14:textId="77777777" w:rsidR="00DF6A3F" w:rsidRPr="007D36C4" w:rsidRDefault="00DF6A3F" w:rsidP="000125FF">
      <w:pPr>
        <w:pStyle w:val="BodyText"/>
      </w:pPr>
    </w:p>
    <w:p w14:paraId="03C2797A" w14:textId="77777777" w:rsidR="00C1037F" w:rsidRPr="007D36C4" w:rsidRDefault="00C1037F" w:rsidP="000125FF">
      <w:pPr>
        <w:pStyle w:val="BodyText"/>
      </w:pPr>
    </w:p>
    <w:p w14:paraId="56BAE568" w14:textId="2C75B17A" w:rsidR="00503AE1" w:rsidRPr="007D36C4" w:rsidRDefault="00FA7921" w:rsidP="00DE5390">
      <w:pPr>
        <w:pStyle w:val="BodyText"/>
        <w:jc w:val="center"/>
        <w:rPr>
          <w:b/>
          <w:sz w:val="44"/>
          <w:szCs w:val="44"/>
        </w:rPr>
      </w:pPr>
      <w:r w:rsidRPr="007D36C4">
        <w:rPr>
          <w:b/>
          <w:sz w:val="44"/>
          <w:szCs w:val="44"/>
        </w:rPr>
        <w:t>Rev. 1.</w:t>
      </w:r>
      <w:r w:rsidR="001A18AD">
        <w:rPr>
          <w:b/>
          <w:sz w:val="44"/>
          <w:szCs w:val="44"/>
        </w:rPr>
        <w:t>2</w:t>
      </w:r>
      <w:r w:rsidRPr="007D36C4">
        <w:rPr>
          <w:b/>
          <w:sz w:val="44"/>
          <w:szCs w:val="44"/>
        </w:rPr>
        <w:t xml:space="preserve"> – </w:t>
      </w:r>
      <w:r w:rsidR="007D36C4">
        <w:rPr>
          <w:b/>
          <w:sz w:val="44"/>
          <w:szCs w:val="44"/>
        </w:rPr>
        <w:t>Trial Implementation</w:t>
      </w:r>
    </w:p>
    <w:p w14:paraId="5AFFA770" w14:textId="77777777" w:rsidR="009D125C" w:rsidRPr="007D36C4" w:rsidRDefault="009D125C">
      <w:pPr>
        <w:pStyle w:val="BodyText"/>
      </w:pPr>
    </w:p>
    <w:p w14:paraId="26C7B0C4" w14:textId="77777777" w:rsidR="00A32E44" w:rsidRPr="007D36C4" w:rsidRDefault="00A32E44">
      <w:pPr>
        <w:pStyle w:val="BodyText"/>
      </w:pPr>
    </w:p>
    <w:p w14:paraId="55D51928" w14:textId="77777777" w:rsidR="00A32E44" w:rsidRPr="007D36C4" w:rsidRDefault="00A32E44">
      <w:pPr>
        <w:pStyle w:val="BodyText"/>
      </w:pPr>
    </w:p>
    <w:p w14:paraId="6B32F815" w14:textId="77777777" w:rsidR="009D125C" w:rsidRPr="007D36C4" w:rsidRDefault="009D125C">
      <w:pPr>
        <w:pStyle w:val="BodyText"/>
      </w:pPr>
    </w:p>
    <w:p w14:paraId="1D6434B1" w14:textId="1A9D0EE6" w:rsidR="00A910E1" w:rsidRPr="007D36C4" w:rsidRDefault="00A910E1" w:rsidP="00AC7C88">
      <w:pPr>
        <w:pStyle w:val="BodyText"/>
      </w:pPr>
      <w:r w:rsidRPr="007D36C4">
        <w:t>Date:</w:t>
      </w:r>
      <w:r w:rsidRPr="007D36C4">
        <w:tab/>
      </w:r>
      <w:r w:rsidRPr="007D36C4">
        <w:tab/>
      </w:r>
      <w:r w:rsidR="007D36C4">
        <w:t xml:space="preserve">August </w:t>
      </w:r>
      <w:r w:rsidR="001A18AD">
        <w:t>1</w:t>
      </w:r>
      <w:r w:rsidR="00866FA5">
        <w:t>8</w:t>
      </w:r>
      <w:r w:rsidR="001A18AD">
        <w:t>,</w:t>
      </w:r>
      <w:r w:rsidR="001167F6" w:rsidRPr="007D36C4">
        <w:t xml:space="preserve"> 2017</w:t>
      </w:r>
    </w:p>
    <w:p w14:paraId="284635E8" w14:textId="77777777" w:rsidR="00CC1FBD" w:rsidRPr="007D36C4" w:rsidRDefault="00CC1FBD" w:rsidP="00CC1FBD">
      <w:pPr>
        <w:pStyle w:val="BodyText"/>
      </w:pPr>
      <w:r w:rsidRPr="007D36C4">
        <w:t>Author:</w:t>
      </w:r>
      <w:r w:rsidRPr="007D36C4">
        <w:tab/>
        <w:t>IHE ITI Technical Committee</w:t>
      </w:r>
    </w:p>
    <w:p w14:paraId="288EC353" w14:textId="1E68EC45" w:rsidR="00CC1FBD" w:rsidRPr="007D36C4" w:rsidRDefault="00CC1FBD" w:rsidP="00CC1FBD">
      <w:pPr>
        <w:pStyle w:val="BodyText"/>
      </w:pPr>
      <w:r w:rsidRPr="007D36C4">
        <w:t>Email:</w:t>
      </w:r>
      <w:r w:rsidRPr="007D36C4">
        <w:tab/>
      </w:r>
      <w:r w:rsidRPr="007D36C4">
        <w:tab/>
      </w:r>
      <w:r w:rsidR="00082792" w:rsidRPr="008767AC">
        <w:t>iti@ihe.net</w:t>
      </w:r>
      <w:r w:rsidR="00082792" w:rsidRPr="007D36C4">
        <w:t xml:space="preserve"> </w:t>
      </w:r>
    </w:p>
    <w:p w14:paraId="62CDA984" w14:textId="06F269B8" w:rsidR="001167F6" w:rsidRDefault="001167F6" w:rsidP="00CC1FBD">
      <w:pPr>
        <w:pStyle w:val="BodyText"/>
      </w:pPr>
    </w:p>
    <w:p w14:paraId="47AD711E" w14:textId="77777777" w:rsidR="007D36C4" w:rsidRPr="007D36C4" w:rsidRDefault="007D36C4" w:rsidP="00CC1FBD">
      <w:pPr>
        <w:pStyle w:val="BodyText"/>
      </w:pPr>
    </w:p>
    <w:p w14:paraId="1F23FBF6" w14:textId="77777777" w:rsidR="001167F6" w:rsidRPr="007D36C4" w:rsidRDefault="001167F6" w:rsidP="001167F6">
      <w:pPr>
        <w:pStyle w:val="BodyText"/>
        <w:pBdr>
          <w:top w:val="single" w:sz="18" w:space="1" w:color="auto"/>
          <w:left w:val="single" w:sz="18" w:space="4" w:color="auto"/>
          <w:bottom w:val="single" w:sz="18" w:space="1" w:color="auto"/>
          <w:right w:val="single" w:sz="18" w:space="4" w:color="auto"/>
        </w:pBdr>
        <w:spacing w:line="276" w:lineRule="auto"/>
        <w:jc w:val="center"/>
      </w:pPr>
      <w:r w:rsidRPr="007D36C4">
        <w:rPr>
          <w:b/>
        </w:rPr>
        <w:t xml:space="preserve">Please verify you have the most recent version of this document. </w:t>
      </w:r>
      <w:r w:rsidRPr="007D36C4">
        <w:t xml:space="preserve">See </w:t>
      </w:r>
      <w:hyperlink r:id="rId9" w:history="1">
        <w:r w:rsidRPr="007D36C4">
          <w:rPr>
            <w:rStyle w:val="Hyperlink"/>
          </w:rPr>
          <w:t>here</w:t>
        </w:r>
      </w:hyperlink>
      <w:r w:rsidRPr="007D36C4">
        <w:t xml:space="preserve"> for Trial Implementation and Final Text versions and </w:t>
      </w:r>
      <w:hyperlink r:id="rId10" w:history="1">
        <w:r w:rsidRPr="007D36C4">
          <w:rPr>
            <w:rStyle w:val="Hyperlink"/>
          </w:rPr>
          <w:t>here</w:t>
        </w:r>
      </w:hyperlink>
      <w:r w:rsidRPr="007D36C4">
        <w:t xml:space="preserve"> for Public Comment versions.</w:t>
      </w:r>
    </w:p>
    <w:p w14:paraId="6BD129C6" w14:textId="72776C16" w:rsidR="00CF283F" w:rsidRPr="007D36C4" w:rsidRDefault="009D125C" w:rsidP="009D125C">
      <w:pPr>
        <w:pStyle w:val="BodyText"/>
      </w:pPr>
      <w:r w:rsidRPr="007D36C4">
        <w:br w:type="page"/>
      </w:r>
      <w:r w:rsidR="00A875FF" w:rsidRPr="007D36C4">
        <w:rPr>
          <w:rFonts w:ascii="Arial" w:hAnsi="Arial"/>
          <w:b/>
          <w:kern w:val="28"/>
          <w:sz w:val="28"/>
        </w:rPr>
        <w:lastRenderedPageBreak/>
        <w:t>Foreword</w:t>
      </w:r>
    </w:p>
    <w:p w14:paraId="42A49933" w14:textId="100AB92F" w:rsidR="001167F6" w:rsidRPr="007D36C4" w:rsidRDefault="001167F6" w:rsidP="001167F6">
      <w:pPr>
        <w:pStyle w:val="BodyText"/>
      </w:pPr>
      <w:r w:rsidRPr="007D36C4">
        <w:t>This is a supplement to the IHE IT Infrastructure Technical Framework V1</w:t>
      </w:r>
      <w:r w:rsidR="007D36C4">
        <w:t>4</w:t>
      </w:r>
      <w:r w:rsidRPr="007D36C4">
        <w:t>.0. Each supplement undergoes a process of public comment and trial implementation before being incorporated into the volumes of the Technical Frameworks.</w:t>
      </w:r>
    </w:p>
    <w:p w14:paraId="1839391F" w14:textId="7D597C22" w:rsidR="007D36C4" w:rsidRPr="00DB32C8" w:rsidRDefault="007D36C4" w:rsidP="007D36C4">
      <w:pPr>
        <w:pStyle w:val="BodyText"/>
      </w:pPr>
      <w:r w:rsidRPr="00DB32C8">
        <w:t xml:space="preserve">This supplement is published on August </w:t>
      </w:r>
      <w:r w:rsidR="001A18AD">
        <w:t>1</w:t>
      </w:r>
      <w:r w:rsidR="00866FA5">
        <w:t>8</w:t>
      </w:r>
      <w:r w:rsidRPr="00DB32C8">
        <w:t xml:space="preserve">, 2017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DB32C8">
          <w:rPr>
            <w:rStyle w:val="Hyperlink"/>
          </w:rPr>
          <w:t>http://www.ihe.net/ITI_Public_Comments</w:t>
        </w:r>
      </w:hyperlink>
      <w:r w:rsidRPr="00DB32C8">
        <w:t>.</w:t>
      </w:r>
    </w:p>
    <w:p w14:paraId="7CED54C0" w14:textId="77777777" w:rsidR="001167F6" w:rsidRPr="007D36C4" w:rsidRDefault="001167F6" w:rsidP="001167F6">
      <w:pPr>
        <w:pStyle w:val="BodyText"/>
      </w:pPr>
      <w:r w:rsidRPr="007D36C4">
        <w:t xml:space="preserve">This supplement describes changes to the existing technical framework documents. </w:t>
      </w:r>
    </w:p>
    <w:p w14:paraId="37D9398B" w14:textId="77777777" w:rsidR="001167F6" w:rsidRPr="007D36C4" w:rsidRDefault="001167F6" w:rsidP="001167F6">
      <w:pPr>
        <w:pStyle w:val="BodyText"/>
      </w:pPr>
      <w:r w:rsidRPr="007D36C4">
        <w:t>“Boxed” instructions like the sample below indicate to the Volume Editor how to integrate the relevant section(s) into the relevant Technical Framework volume.</w:t>
      </w:r>
    </w:p>
    <w:p w14:paraId="238163A3" w14:textId="77777777" w:rsidR="001167F6" w:rsidRPr="007D36C4" w:rsidRDefault="001167F6" w:rsidP="001167F6">
      <w:pPr>
        <w:pStyle w:val="EditorInstructions"/>
      </w:pPr>
      <w:r w:rsidRPr="007D36C4">
        <w:t>Amend Section X.X by the following:</w:t>
      </w:r>
    </w:p>
    <w:p w14:paraId="35D82B66" w14:textId="77777777" w:rsidR="001167F6" w:rsidRPr="007D36C4" w:rsidRDefault="001167F6" w:rsidP="001167F6">
      <w:pPr>
        <w:pStyle w:val="BodyText"/>
      </w:pPr>
      <w:r w:rsidRPr="007D36C4">
        <w:t xml:space="preserve">Where the amendment adds text, make the added text </w:t>
      </w:r>
      <w:r w:rsidRPr="007D36C4">
        <w:rPr>
          <w:rStyle w:val="InsertText"/>
        </w:rPr>
        <w:t>bold underline</w:t>
      </w:r>
      <w:r w:rsidRPr="007D36C4">
        <w:t xml:space="preserve">. Where the amendment removes text, make the removed text </w:t>
      </w:r>
      <w:r w:rsidRPr="007D36C4">
        <w:rPr>
          <w:rStyle w:val="DeleteText"/>
        </w:rPr>
        <w:t>bold strikethrough</w:t>
      </w:r>
      <w:r w:rsidRPr="007D36C4">
        <w:t>. When entire new sections are added, introduce with editor’s instructions to “add new text” or similar, which for readability are not bolded or underlined.</w:t>
      </w:r>
    </w:p>
    <w:p w14:paraId="4105B0F6" w14:textId="77777777" w:rsidR="001167F6" w:rsidRPr="007D36C4" w:rsidRDefault="001167F6" w:rsidP="001167F6">
      <w:pPr>
        <w:pStyle w:val="BodyText"/>
      </w:pPr>
    </w:p>
    <w:p w14:paraId="12629D18" w14:textId="77777777" w:rsidR="001167F6" w:rsidRPr="007D36C4" w:rsidRDefault="001167F6" w:rsidP="001167F6">
      <w:pPr>
        <w:pStyle w:val="BodyText"/>
      </w:pPr>
      <w:r w:rsidRPr="007D36C4">
        <w:t xml:space="preserve">General information about IHE can be found at </w:t>
      </w:r>
      <w:hyperlink r:id="rId12" w:history="1">
        <w:r w:rsidRPr="007D36C4">
          <w:rPr>
            <w:rStyle w:val="Hyperlink"/>
          </w:rPr>
          <w:t>http://ihe.net</w:t>
        </w:r>
      </w:hyperlink>
      <w:r w:rsidRPr="007D36C4">
        <w:t>.</w:t>
      </w:r>
    </w:p>
    <w:p w14:paraId="6C315F62" w14:textId="77777777" w:rsidR="001167F6" w:rsidRPr="007D36C4" w:rsidRDefault="001167F6" w:rsidP="001167F6">
      <w:pPr>
        <w:pStyle w:val="BodyText"/>
      </w:pPr>
      <w:r w:rsidRPr="007D36C4">
        <w:t xml:space="preserve">Information about the IHE IT Infrastructure domain can be found at </w:t>
      </w:r>
      <w:hyperlink r:id="rId13" w:history="1">
        <w:r w:rsidRPr="007D36C4">
          <w:rPr>
            <w:rStyle w:val="Hyperlink"/>
          </w:rPr>
          <w:t>http://ihe.net/IHE_Domains</w:t>
        </w:r>
      </w:hyperlink>
      <w:r w:rsidRPr="007D36C4">
        <w:t>.</w:t>
      </w:r>
    </w:p>
    <w:p w14:paraId="3D251F40" w14:textId="77777777" w:rsidR="001167F6" w:rsidRPr="007D36C4" w:rsidRDefault="001167F6" w:rsidP="001167F6">
      <w:pPr>
        <w:pStyle w:val="BodyText"/>
      </w:pPr>
      <w:r w:rsidRPr="007D36C4">
        <w:t xml:space="preserve">Information about the organization of IHE Technical Frameworks and Supplements and the process used to create them can be found at </w:t>
      </w:r>
      <w:hyperlink r:id="rId14" w:history="1">
        <w:r w:rsidRPr="007D36C4">
          <w:rPr>
            <w:rStyle w:val="Hyperlink"/>
          </w:rPr>
          <w:t>http://ihe.net/IHE_Process</w:t>
        </w:r>
      </w:hyperlink>
      <w:r w:rsidRPr="007D36C4">
        <w:t xml:space="preserve"> and </w:t>
      </w:r>
      <w:hyperlink r:id="rId15" w:history="1">
        <w:r w:rsidRPr="007D36C4">
          <w:rPr>
            <w:rStyle w:val="Hyperlink"/>
          </w:rPr>
          <w:t>http://ihe.net/Profiles</w:t>
        </w:r>
      </w:hyperlink>
      <w:r w:rsidRPr="007D36C4">
        <w:t>.</w:t>
      </w:r>
    </w:p>
    <w:p w14:paraId="542C9C69" w14:textId="5775F29D" w:rsidR="001167F6" w:rsidRPr="007D36C4" w:rsidRDefault="001167F6" w:rsidP="001167F6">
      <w:pPr>
        <w:pStyle w:val="BodyText"/>
      </w:pPr>
      <w:r w:rsidRPr="007D36C4">
        <w:t xml:space="preserve">The current version of the IHE IT Infrastructure Technical Framework can be found at </w:t>
      </w:r>
      <w:hyperlink r:id="rId16" w:history="1">
        <w:r w:rsidR="00FB6FBB" w:rsidRPr="007D36C4">
          <w:rPr>
            <w:rStyle w:val="Hyperlink"/>
          </w:rPr>
          <w:t>http://ihe.net/Technical_Frameworks</w:t>
        </w:r>
      </w:hyperlink>
      <w:r w:rsidRPr="007D36C4">
        <w:t>.</w:t>
      </w:r>
    </w:p>
    <w:p w14:paraId="0000BA85" w14:textId="3F6E995C" w:rsidR="00625D23" w:rsidRPr="007D36C4" w:rsidRDefault="00625D23" w:rsidP="00BE5916">
      <w:pPr>
        <w:pStyle w:val="BodyText"/>
        <w:rPr>
          <w:i/>
        </w:rPr>
      </w:pPr>
    </w:p>
    <w:p w14:paraId="37003524" w14:textId="77777777" w:rsidR="00BE5916" w:rsidRPr="007D36C4" w:rsidRDefault="00BE5916" w:rsidP="000470A5">
      <w:pPr>
        <w:pStyle w:val="BodyText"/>
      </w:pPr>
    </w:p>
    <w:p w14:paraId="1E038218" w14:textId="77777777" w:rsidR="00D85A7B" w:rsidRPr="007D36C4" w:rsidRDefault="009813A1" w:rsidP="00597DB2">
      <w:pPr>
        <w:pStyle w:val="TOCHeading"/>
      </w:pPr>
      <w:r w:rsidRPr="007D36C4">
        <w:br w:type="page"/>
      </w:r>
      <w:r w:rsidR="00D85A7B" w:rsidRPr="007D36C4">
        <w:lastRenderedPageBreak/>
        <w:t>C</w:t>
      </w:r>
      <w:r w:rsidR="00060D78" w:rsidRPr="007D36C4">
        <w:t>ONTENTS</w:t>
      </w:r>
    </w:p>
    <w:p w14:paraId="384EA2CE" w14:textId="77777777" w:rsidR="00544C3F" w:rsidRPr="00CE46C3" w:rsidRDefault="00544C3F" w:rsidP="00767936"/>
    <w:p w14:paraId="7E3F9B88" w14:textId="77777777" w:rsidR="001F4D5C" w:rsidRDefault="004F0AF4">
      <w:pPr>
        <w:pStyle w:val="TOC1"/>
        <w:rPr>
          <w:rFonts w:asciiTheme="minorHAnsi" w:eastAsiaTheme="minorEastAsia" w:hAnsiTheme="minorHAnsi" w:cstheme="minorBidi"/>
          <w:noProof/>
          <w:sz w:val="22"/>
          <w:szCs w:val="22"/>
        </w:rPr>
      </w:pPr>
      <w:r w:rsidRPr="007D36C4">
        <w:fldChar w:fldCharType="begin"/>
      </w:r>
      <w:r w:rsidR="00CF508D" w:rsidRPr="007D36C4">
        <w:instrText xml:space="preserve"> TOC \o "2-7" \h \z \t "Heading 1,1,Appendix Heading 2,2,Appendix Heading 1,1,Appendix Heading 3,3,Glossary,1,Part Title,1" </w:instrText>
      </w:r>
      <w:r w:rsidRPr="007D36C4">
        <w:fldChar w:fldCharType="separate"/>
      </w:r>
      <w:hyperlink w:anchor="_Toc490820898" w:history="1">
        <w:r w:rsidR="001F4D5C" w:rsidRPr="00796A40">
          <w:rPr>
            <w:rStyle w:val="Hyperlink"/>
            <w:noProof/>
          </w:rPr>
          <w:t>1</w:t>
        </w:r>
        <w:r w:rsidR="001F4D5C">
          <w:rPr>
            <w:rFonts w:asciiTheme="minorHAnsi" w:eastAsiaTheme="minorEastAsia" w:hAnsiTheme="minorHAnsi" w:cstheme="minorBidi"/>
            <w:noProof/>
            <w:sz w:val="22"/>
            <w:szCs w:val="22"/>
          </w:rPr>
          <w:tab/>
        </w:r>
        <w:r w:rsidR="001F4D5C" w:rsidRPr="00796A40">
          <w:rPr>
            <w:rStyle w:val="Hyperlink"/>
            <w:noProof/>
          </w:rPr>
          <w:t>Introduction to this Supplement</w:t>
        </w:r>
        <w:r w:rsidR="001F4D5C">
          <w:rPr>
            <w:noProof/>
            <w:webHidden/>
          </w:rPr>
          <w:tab/>
        </w:r>
        <w:r w:rsidR="001F4D5C">
          <w:rPr>
            <w:noProof/>
            <w:webHidden/>
          </w:rPr>
          <w:fldChar w:fldCharType="begin"/>
        </w:r>
        <w:r w:rsidR="001F4D5C">
          <w:rPr>
            <w:noProof/>
            <w:webHidden/>
          </w:rPr>
          <w:instrText xml:space="preserve"> PAGEREF _Toc490820898 \h </w:instrText>
        </w:r>
        <w:r w:rsidR="001F4D5C">
          <w:rPr>
            <w:noProof/>
            <w:webHidden/>
          </w:rPr>
        </w:r>
        <w:r w:rsidR="001F4D5C">
          <w:rPr>
            <w:noProof/>
            <w:webHidden/>
          </w:rPr>
          <w:fldChar w:fldCharType="separate"/>
        </w:r>
        <w:r w:rsidR="001F4D5C">
          <w:rPr>
            <w:noProof/>
            <w:webHidden/>
          </w:rPr>
          <w:t>4</w:t>
        </w:r>
        <w:r w:rsidR="001F4D5C">
          <w:rPr>
            <w:noProof/>
            <w:webHidden/>
          </w:rPr>
          <w:fldChar w:fldCharType="end"/>
        </w:r>
      </w:hyperlink>
    </w:p>
    <w:p w14:paraId="693EAE22" w14:textId="77777777" w:rsidR="001F4D5C" w:rsidRDefault="00443405">
      <w:pPr>
        <w:pStyle w:val="TOC2"/>
        <w:rPr>
          <w:rFonts w:asciiTheme="minorHAnsi" w:eastAsiaTheme="minorEastAsia" w:hAnsiTheme="minorHAnsi" w:cstheme="minorBidi"/>
          <w:noProof/>
          <w:sz w:val="22"/>
          <w:szCs w:val="22"/>
        </w:rPr>
      </w:pPr>
      <w:hyperlink w:anchor="_Toc490820899" w:history="1">
        <w:r w:rsidR="001F4D5C" w:rsidRPr="00796A40">
          <w:rPr>
            <w:rStyle w:val="Hyperlink"/>
            <w:noProof/>
          </w:rPr>
          <w:t>Open Issues and Questions</w:t>
        </w:r>
        <w:r w:rsidR="001F4D5C">
          <w:rPr>
            <w:noProof/>
            <w:webHidden/>
          </w:rPr>
          <w:tab/>
        </w:r>
        <w:r w:rsidR="001F4D5C">
          <w:rPr>
            <w:noProof/>
            <w:webHidden/>
          </w:rPr>
          <w:fldChar w:fldCharType="begin"/>
        </w:r>
        <w:r w:rsidR="001F4D5C">
          <w:rPr>
            <w:noProof/>
            <w:webHidden/>
          </w:rPr>
          <w:instrText xml:space="preserve"> PAGEREF _Toc490820899 \h </w:instrText>
        </w:r>
        <w:r w:rsidR="001F4D5C">
          <w:rPr>
            <w:noProof/>
            <w:webHidden/>
          </w:rPr>
        </w:r>
        <w:r w:rsidR="001F4D5C">
          <w:rPr>
            <w:noProof/>
            <w:webHidden/>
          </w:rPr>
          <w:fldChar w:fldCharType="separate"/>
        </w:r>
        <w:r w:rsidR="001F4D5C">
          <w:rPr>
            <w:noProof/>
            <w:webHidden/>
          </w:rPr>
          <w:t>6</w:t>
        </w:r>
        <w:r w:rsidR="001F4D5C">
          <w:rPr>
            <w:noProof/>
            <w:webHidden/>
          </w:rPr>
          <w:fldChar w:fldCharType="end"/>
        </w:r>
      </w:hyperlink>
    </w:p>
    <w:p w14:paraId="24AB46C3" w14:textId="77777777" w:rsidR="001F4D5C" w:rsidRDefault="00443405">
      <w:pPr>
        <w:pStyle w:val="TOC2"/>
        <w:rPr>
          <w:rFonts w:asciiTheme="minorHAnsi" w:eastAsiaTheme="minorEastAsia" w:hAnsiTheme="minorHAnsi" w:cstheme="minorBidi"/>
          <w:noProof/>
          <w:sz w:val="22"/>
          <w:szCs w:val="22"/>
        </w:rPr>
      </w:pPr>
      <w:hyperlink w:anchor="_Toc490820900" w:history="1">
        <w:r w:rsidR="001F4D5C" w:rsidRPr="00796A40">
          <w:rPr>
            <w:rStyle w:val="Hyperlink"/>
            <w:noProof/>
          </w:rPr>
          <w:t>Closed Issues</w:t>
        </w:r>
        <w:r w:rsidR="001F4D5C">
          <w:rPr>
            <w:noProof/>
            <w:webHidden/>
          </w:rPr>
          <w:tab/>
        </w:r>
        <w:r w:rsidR="001F4D5C">
          <w:rPr>
            <w:noProof/>
            <w:webHidden/>
          </w:rPr>
          <w:fldChar w:fldCharType="begin"/>
        </w:r>
        <w:r w:rsidR="001F4D5C">
          <w:rPr>
            <w:noProof/>
            <w:webHidden/>
          </w:rPr>
          <w:instrText xml:space="preserve"> PAGEREF _Toc490820900 \h </w:instrText>
        </w:r>
        <w:r w:rsidR="001F4D5C">
          <w:rPr>
            <w:noProof/>
            <w:webHidden/>
          </w:rPr>
        </w:r>
        <w:r w:rsidR="001F4D5C">
          <w:rPr>
            <w:noProof/>
            <w:webHidden/>
          </w:rPr>
          <w:fldChar w:fldCharType="separate"/>
        </w:r>
        <w:r w:rsidR="001F4D5C">
          <w:rPr>
            <w:noProof/>
            <w:webHidden/>
          </w:rPr>
          <w:t>6</w:t>
        </w:r>
        <w:r w:rsidR="001F4D5C">
          <w:rPr>
            <w:noProof/>
            <w:webHidden/>
          </w:rPr>
          <w:fldChar w:fldCharType="end"/>
        </w:r>
      </w:hyperlink>
    </w:p>
    <w:p w14:paraId="59C67CB5" w14:textId="77777777" w:rsidR="001F4D5C" w:rsidRDefault="00443405">
      <w:pPr>
        <w:pStyle w:val="TOC1"/>
        <w:rPr>
          <w:rFonts w:asciiTheme="minorHAnsi" w:eastAsiaTheme="minorEastAsia" w:hAnsiTheme="minorHAnsi" w:cstheme="minorBidi"/>
          <w:noProof/>
          <w:sz w:val="22"/>
          <w:szCs w:val="22"/>
        </w:rPr>
      </w:pPr>
      <w:hyperlink w:anchor="_Toc490820901" w:history="1">
        <w:r w:rsidR="001F4D5C" w:rsidRPr="00796A40">
          <w:rPr>
            <w:rStyle w:val="Hyperlink"/>
            <w:noProof/>
          </w:rPr>
          <w:t>General Introduction</w:t>
        </w:r>
        <w:r w:rsidR="001F4D5C">
          <w:rPr>
            <w:noProof/>
            <w:webHidden/>
          </w:rPr>
          <w:tab/>
        </w:r>
        <w:r w:rsidR="001F4D5C">
          <w:rPr>
            <w:noProof/>
            <w:webHidden/>
          </w:rPr>
          <w:fldChar w:fldCharType="begin"/>
        </w:r>
        <w:r w:rsidR="001F4D5C">
          <w:rPr>
            <w:noProof/>
            <w:webHidden/>
          </w:rPr>
          <w:instrText xml:space="preserve"> PAGEREF _Toc490820901 \h </w:instrText>
        </w:r>
        <w:r w:rsidR="001F4D5C">
          <w:rPr>
            <w:noProof/>
            <w:webHidden/>
          </w:rPr>
        </w:r>
        <w:r w:rsidR="001F4D5C">
          <w:rPr>
            <w:noProof/>
            <w:webHidden/>
          </w:rPr>
          <w:fldChar w:fldCharType="separate"/>
        </w:r>
        <w:r w:rsidR="001F4D5C">
          <w:rPr>
            <w:noProof/>
            <w:webHidden/>
          </w:rPr>
          <w:t>11</w:t>
        </w:r>
        <w:r w:rsidR="001F4D5C">
          <w:rPr>
            <w:noProof/>
            <w:webHidden/>
          </w:rPr>
          <w:fldChar w:fldCharType="end"/>
        </w:r>
      </w:hyperlink>
    </w:p>
    <w:p w14:paraId="2EAB0BBD" w14:textId="77777777" w:rsidR="001F4D5C" w:rsidRDefault="00443405">
      <w:pPr>
        <w:pStyle w:val="TOC1"/>
        <w:rPr>
          <w:rFonts w:asciiTheme="minorHAnsi" w:eastAsiaTheme="minorEastAsia" w:hAnsiTheme="minorHAnsi" w:cstheme="minorBidi"/>
          <w:noProof/>
          <w:sz w:val="22"/>
          <w:szCs w:val="22"/>
        </w:rPr>
      </w:pPr>
      <w:hyperlink w:anchor="_Toc490820902" w:history="1">
        <w:r w:rsidR="001F4D5C" w:rsidRPr="00796A40">
          <w:rPr>
            <w:rStyle w:val="Hyperlink"/>
            <w:noProof/>
          </w:rPr>
          <w:t>Appendix A – Actor Summary Definitions</w:t>
        </w:r>
        <w:r w:rsidR="001F4D5C">
          <w:rPr>
            <w:noProof/>
            <w:webHidden/>
          </w:rPr>
          <w:tab/>
        </w:r>
        <w:r w:rsidR="001F4D5C">
          <w:rPr>
            <w:noProof/>
            <w:webHidden/>
          </w:rPr>
          <w:fldChar w:fldCharType="begin"/>
        </w:r>
        <w:r w:rsidR="001F4D5C">
          <w:rPr>
            <w:noProof/>
            <w:webHidden/>
          </w:rPr>
          <w:instrText xml:space="preserve"> PAGEREF _Toc490820902 \h </w:instrText>
        </w:r>
        <w:r w:rsidR="001F4D5C">
          <w:rPr>
            <w:noProof/>
            <w:webHidden/>
          </w:rPr>
        </w:r>
        <w:r w:rsidR="001F4D5C">
          <w:rPr>
            <w:noProof/>
            <w:webHidden/>
          </w:rPr>
          <w:fldChar w:fldCharType="separate"/>
        </w:r>
        <w:r w:rsidR="001F4D5C">
          <w:rPr>
            <w:noProof/>
            <w:webHidden/>
          </w:rPr>
          <w:t>11</w:t>
        </w:r>
        <w:r w:rsidR="001F4D5C">
          <w:rPr>
            <w:noProof/>
            <w:webHidden/>
          </w:rPr>
          <w:fldChar w:fldCharType="end"/>
        </w:r>
      </w:hyperlink>
    </w:p>
    <w:p w14:paraId="72EE1F48" w14:textId="77777777" w:rsidR="001F4D5C" w:rsidRDefault="00443405">
      <w:pPr>
        <w:pStyle w:val="TOC1"/>
        <w:rPr>
          <w:rFonts w:asciiTheme="minorHAnsi" w:eastAsiaTheme="minorEastAsia" w:hAnsiTheme="minorHAnsi" w:cstheme="minorBidi"/>
          <w:noProof/>
          <w:sz w:val="22"/>
          <w:szCs w:val="22"/>
        </w:rPr>
      </w:pPr>
      <w:hyperlink w:anchor="_Toc490820903" w:history="1">
        <w:r w:rsidR="001F4D5C" w:rsidRPr="00796A40">
          <w:rPr>
            <w:rStyle w:val="Hyperlink"/>
            <w:noProof/>
          </w:rPr>
          <w:t>Appendix B – Transaction Summary Definitions</w:t>
        </w:r>
        <w:r w:rsidR="001F4D5C">
          <w:rPr>
            <w:noProof/>
            <w:webHidden/>
          </w:rPr>
          <w:tab/>
        </w:r>
        <w:r w:rsidR="001F4D5C">
          <w:rPr>
            <w:noProof/>
            <w:webHidden/>
          </w:rPr>
          <w:fldChar w:fldCharType="begin"/>
        </w:r>
        <w:r w:rsidR="001F4D5C">
          <w:rPr>
            <w:noProof/>
            <w:webHidden/>
          </w:rPr>
          <w:instrText xml:space="preserve"> PAGEREF _Toc490820903 \h </w:instrText>
        </w:r>
        <w:r w:rsidR="001F4D5C">
          <w:rPr>
            <w:noProof/>
            <w:webHidden/>
          </w:rPr>
        </w:r>
        <w:r w:rsidR="001F4D5C">
          <w:rPr>
            <w:noProof/>
            <w:webHidden/>
          </w:rPr>
          <w:fldChar w:fldCharType="separate"/>
        </w:r>
        <w:r w:rsidR="001F4D5C">
          <w:rPr>
            <w:noProof/>
            <w:webHidden/>
          </w:rPr>
          <w:t>11</w:t>
        </w:r>
        <w:r w:rsidR="001F4D5C">
          <w:rPr>
            <w:noProof/>
            <w:webHidden/>
          </w:rPr>
          <w:fldChar w:fldCharType="end"/>
        </w:r>
      </w:hyperlink>
    </w:p>
    <w:p w14:paraId="34331441" w14:textId="77777777" w:rsidR="001F4D5C" w:rsidRDefault="00443405">
      <w:pPr>
        <w:pStyle w:val="TOC1"/>
        <w:rPr>
          <w:rFonts w:asciiTheme="minorHAnsi" w:eastAsiaTheme="minorEastAsia" w:hAnsiTheme="minorHAnsi" w:cstheme="minorBidi"/>
          <w:noProof/>
          <w:sz w:val="22"/>
          <w:szCs w:val="22"/>
        </w:rPr>
      </w:pPr>
      <w:hyperlink w:anchor="_Toc490820904" w:history="1">
        <w:r w:rsidR="001F4D5C" w:rsidRPr="00796A40">
          <w:rPr>
            <w:rStyle w:val="Hyperlink"/>
            <w:noProof/>
          </w:rPr>
          <w:t>Glossary</w:t>
        </w:r>
        <w:r w:rsidR="001F4D5C">
          <w:rPr>
            <w:noProof/>
            <w:webHidden/>
          </w:rPr>
          <w:tab/>
        </w:r>
        <w:r w:rsidR="001F4D5C">
          <w:rPr>
            <w:noProof/>
            <w:webHidden/>
          </w:rPr>
          <w:fldChar w:fldCharType="begin"/>
        </w:r>
        <w:r w:rsidR="001F4D5C">
          <w:rPr>
            <w:noProof/>
            <w:webHidden/>
          </w:rPr>
          <w:instrText xml:space="preserve"> PAGEREF _Toc490820904 \h </w:instrText>
        </w:r>
        <w:r w:rsidR="001F4D5C">
          <w:rPr>
            <w:noProof/>
            <w:webHidden/>
          </w:rPr>
        </w:r>
        <w:r w:rsidR="001F4D5C">
          <w:rPr>
            <w:noProof/>
            <w:webHidden/>
          </w:rPr>
          <w:fldChar w:fldCharType="separate"/>
        </w:r>
        <w:r w:rsidR="001F4D5C">
          <w:rPr>
            <w:noProof/>
            <w:webHidden/>
          </w:rPr>
          <w:t>11</w:t>
        </w:r>
        <w:r w:rsidR="001F4D5C">
          <w:rPr>
            <w:noProof/>
            <w:webHidden/>
          </w:rPr>
          <w:fldChar w:fldCharType="end"/>
        </w:r>
      </w:hyperlink>
    </w:p>
    <w:p w14:paraId="269CC846" w14:textId="77777777" w:rsidR="001F4D5C" w:rsidRPr="001F4D5C" w:rsidRDefault="00443405">
      <w:pPr>
        <w:pStyle w:val="TOC1"/>
        <w:rPr>
          <w:rFonts w:asciiTheme="minorHAnsi" w:eastAsiaTheme="minorEastAsia" w:hAnsiTheme="minorHAnsi" w:cstheme="minorBidi"/>
          <w:b/>
          <w:noProof/>
          <w:sz w:val="22"/>
          <w:szCs w:val="22"/>
        </w:rPr>
      </w:pPr>
      <w:hyperlink w:anchor="_Toc490820905" w:history="1">
        <w:r w:rsidR="001F4D5C" w:rsidRPr="001F4D5C">
          <w:rPr>
            <w:rStyle w:val="Hyperlink"/>
            <w:b/>
            <w:noProof/>
          </w:rPr>
          <w:t>Volume 1 – Profiles</w:t>
        </w:r>
        <w:r w:rsidR="001F4D5C" w:rsidRPr="001F4D5C">
          <w:rPr>
            <w:b/>
            <w:noProof/>
            <w:webHidden/>
          </w:rPr>
          <w:tab/>
        </w:r>
        <w:r w:rsidR="001F4D5C" w:rsidRPr="001F4D5C">
          <w:rPr>
            <w:b/>
            <w:noProof/>
            <w:webHidden/>
          </w:rPr>
          <w:fldChar w:fldCharType="begin"/>
        </w:r>
        <w:r w:rsidR="001F4D5C" w:rsidRPr="001F4D5C">
          <w:rPr>
            <w:b/>
            <w:noProof/>
            <w:webHidden/>
          </w:rPr>
          <w:instrText xml:space="preserve"> PAGEREF _Toc490820905 \h </w:instrText>
        </w:r>
        <w:r w:rsidR="001F4D5C" w:rsidRPr="001F4D5C">
          <w:rPr>
            <w:b/>
            <w:noProof/>
            <w:webHidden/>
          </w:rPr>
        </w:r>
        <w:r w:rsidR="001F4D5C" w:rsidRPr="001F4D5C">
          <w:rPr>
            <w:b/>
            <w:noProof/>
            <w:webHidden/>
          </w:rPr>
          <w:fldChar w:fldCharType="separate"/>
        </w:r>
        <w:r w:rsidR="001F4D5C" w:rsidRPr="001F4D5C">
          <w:rPr>
            <w:b/>
            <w:noProof/>
            <w:webHidden/>
          </w:rPr>
          <w:t>12</w:t>
        </w:r>
        <w:r w:rsidR="001F4D5C" w:rsidRPr="001F4D5C">
          <w:rPr>
            <w:b/>
            <w:noProof/>
            <w:webHidden/>
          </w:rPr>
          <w:fldChar w:fldCharType="end"/>
        </w:r>
      </w:hyperlink>
    </w:p>
    <w:p w14:paraId="67BBE3EB" w14:textId="77777777" w:rsidR="001F4D5C" w:rsidRDefault="00443405">
      <w:pPr>
        <w:pStyle w:val="TOC1"/>
        <w:rPr>
          <w:rFonts w:asciiTheme="minorHAnsi" w:eastAsiaTheme="minorEastAsia" w:hAnsiTheme="minorHAnsi" w:cstheme="minorBidi"/>
          <w:noProof/>
          <w:sz w:val="22"/>
          <w:szCs w:val="22"/>
        </w:rPr>
      </w:pPr>
      <w:hyperlink w:anchor="_Toc490820906" w:history="1">
        <w:r w:rsidR="001F4D5C" w:rsidRPr="00796A40">
          <w:rPr>
            <w:rStyle w:val="Hyperlink"/>
            <w:noProof/>
          </w:rPr>
          <w:t>45 Mobile Cross-Enterprise Document Data Element Extraction (mXDE) Profile</w:t>
        </w:r>
        <w:r w:rsidR="001F4D5C">
          <w:rPr>
            <w:noProof/>
            <w:webHidden/>
          </w:rPr>
          <w:tab/>
        </w:r>
        <w:r w:rsidR="001F4D5C">
          <w:rPr>
            <w:noProof/>
            <w:webHidden/>
          </w:rPr>
          <w:fldChar w:fldCharType="begin"/>
        </w:r>
        <w:r w:rsidR="001F4D5C">
          <w:rPr>
            <w:noProof/>
            <w:webHidden/>
          </w:rPr>
          <w:instrText xml:space="preserve"> PAGEREF _Toc490820906 \h </w:instrText>
        </w:r>
        <w:r w:rsidR="001F4D5C">
          <w:rPr>
            <w:noProof/>
            <w:webHidden/>
          </w:rPr>
        </w:r>
        <w:r w:rsidR="001F4D5C">
          <w:rPr>
            <w:noProof/>
            <w:webHidden/>
          </w:rPr>
          <w:fldChar w:fldCharType="separate"/>
        </w:r>
        <w:r w:rsidR="001F4D5C">
          <w:rPr>
            <w:noProof/>
            <w:webHidden/>
          </w:rPr>
          <w:t>12</w:t>
        </w:r>
        <w:r w:rsidR="001F4D5C">
          <w:rPr>
            <w:noProof/>
            <w:webHidden/>
          </w:rPr>
          <w:fldChar w:fldCharType="end"/>
        </w:r>
      </w:hyperlink>
    </w:p>
    <w:p w14:paraId="2E239AF2" w14:textId="77777777" w:rsidR="001F4D5C" w:rsidRDefault="00443405">
      <w:pPr>
        <w:pStyle w:val="TOC2"/>
        <w:rPr>
          <w:rFonts w:asciiTheme="minorHAnsi" w:eastAsiaTheme="minorEastAsia" w:hAnsiTheme="minorHAnsi" w:cstheme="minorBidi"/>
          <w:noProof/>
          <w:sz w:val="22"/>
          <w:szCs w:val="22"/>
        </w:rPr>
      </w:pPr>
      <w:hyperlink w:anchor="_Toc490820907" w:history="1">
        <w:r w:rsidR="001F4D5C" w:rsidRPr="00796A40">
          <w:rPr>
            <w:rStyle w:val="Hyperlink"/>
            <w:noProof/>
          </w:rPr>
          <w:t>45.1 mXDE Actors, Transactions and Content Modules</w:t>
        </w:r>
        <w:r w:rsidR="001F4D5C">
          <w:rPr>
            <w:noProof/>
            <w:webHidden/>
          </w:rPr>
          <w:tab/>
        </w:r>
        <w:r w:rsidR="001F4D5C">
          <w:rPr>
            <w:noProof/>
            <w:webHidden/>
          </w:rPr>
          <w:fldChar w:fldCharType="begin"/>
        </w:r>
        <w:r w:rsidR="001F4D5C">
          <w:rPr>
            <w:noProof/>
            <w:webHidden/>
          </w:rPr>
          <w:instrText xml:space="preserve"> PAGEREF _Toc490820907 \h </w:instrText>
        </w:r>
        <w:r w:rsidR="001F4D5C">
          <w:rPr>
            <w:noProof/>
            <w:webHidden/>
          </w:rPr>
        </w:r>
        <w:r w:rsidR="001F4D5C">
          <w:rPr>
            <w:noProof/>
            <w:webHidden/>
          </w:rPr>
          <w:fldChar w:fldCharType="separate"/>
        </w:r>
        <w:r w:rsidR="001F4D5C">
          <w:rPr>
            <w:noProof/>
            <w:webHidden/>
          </w:rPr>
          <w:t>15</w:t>
        </w:r>
        <w:r w:rsidR="001F4D5C">
          <w:rPr>
            <w:noProof/>
            <w:webHidden/>
          </w:rPr>
          <w:fldChar w:fldCharType="end"/>
        </w:r>
      </w:hyperlink>
    </w:p>
    <w:p w14:paraId="26FBF0F6" w14:textId="77777777" w:rsidR="001F4D5C" w:rsidRDefault="00443405">
      <w:pPr>
        <w:pStyle w:val="TOC3"/>
        <w:rPr>
          <w:rFonts w:asciiTheme="minorHAnsi" w:eastAsiaTheme="minorEastAsia" w:hAnsiTheme="minorHAnsi" w:cstheme="minorBidi"/>
          <w:noProof/>
          <w:sz w:val="22"/>
          <w:szCs w:val="22"/>
        </w:rPr>
      </w:pPr>
      <w:hyperlink w:anchor="_Toc490820908" w:history="1">
        <w:r w:rsidR="001F4D5C" w:rsidRPr="00796A40">
          <w:rPr>
            <w:rStyle w:val="Hyperlink"/>
            <w:bCs/>
            <w:noProof/>
          </w:rPr>
          <w:t>45.1.1 Actor Descriptions and Actor Profile Requirements</w:t>
        </w:r>
        <w:r w:rsidR="001F4D5C">
          <w:rPr>
            <w:noProof/>
            <w:webHidden/>
          </w:rPr>
          <w:tab/>
        </w:r>
        <w:r w:rsidR="001F4D5C">
          <w:rPr>
            <w:noProof/>
            <w:webHidden/>
          </w:rPr>
          <w:fldChar w:fldCharType="begin"/>
        </w:r>
        <w:r w:rsidR="001F4D5C">
          <w:rPr>
            <w:noProof/>
            <w:webHidden/>
          </w:rPr>
          <w:instrText xml:space="preserve"> PAGEREF _Toc490820908 \h </w:instrText>
        </w:r>
        <w:r w:rsidR="001F4D5C">
          <w:rPr>
            <w:noProof/>
            <w:webHidden/>
          </w:rPr>
        </w:r>
        <w:r w:rsidR="001F4D5C">
          <w:rPr>
            <w:noProof/>
            <w:webHidden/>
          </w:rPr>
          <w:fldChar w:fldCharType="separate"/>
        </w:r>
        <w:r w:rsidR="001F4D5C">
          <w:rPr>
            <w:noProof/>
            <w:webHidden/>
          </w:rPr>
          <w:t>17</w:t>
        </w:r>
        <w:r w:rsidR="001F4D5C">
          <w:rPr>
            <w:noProof/>
            <w:webHidden/>
          </w:rPr>
          <w:fldChar w:fldCharType="end"/>
        </w:r>
      </w:hyperlink>
    </w:p>
    <w:p w14:paraId="2A57C5F1" w14:textId="77777777" w:rsidR="001F4D5C" w:rsidRDefault="00443405">
      <w:pPr>
        <w:pStyle w:val="TOC4"/>
        <w:rPr>
          <w:rFonts w:asciiTheme="minorHAnsi" w:eastAsiaTheme="minorEastAsia" w:hAnsiTheme="minorHAnsi" w:cstheme="minorBidi"/>
          <w:noProof/>
          <w:sz w:val="22"/>
          <w:szCs w:val="22"/>
        </w:rPr>
      </w:pPr>
      <w:hyperlink w:anchor="_Toc490820909" w:history="1">
        <w:r w:rsidR="001F4D5C" w:rsidRPr="00796A40">
          <w:rPr>
            <w:rStyle w:val="Hyperlink"/>
            <w:noProof/>
          </w:rPr>
          <w:t>45.1.1.1 Data Element Extractor</w:t>
        </w:r>
        <w:r w:rsidR="001F4D5C">
          <w:rPr>
            <w:noProof/>
            <w:webHidden/>
          </w:rPr>
          <w:tab/>
        </w:r>
        <w:r w:rsidR="001F4D5C">
          <w:rPr>
            <w:noProof/>
            <w:webHidden/>
          </w:rPr>
          <w:fldChar w:fldCharType="begin"/>
        </w:r>
        <w:r w:rsidR="001F4D5C">
          <w:rPr>
            <w:noProof/>
            <w:webHidden/>
          </w:rPr>
          <w:instrText xml:space="preserve"> PAGEREF _Toc490820909 \h </w:instrText>
        </w:r>
        <w:r w:rsidR="001F4D5C">
          <w:rPr>
            <w:noProof/>
            <w:webHidden/>
          </w:rPr>
        </w:r>
        <w:r w:rsidR="001F4D5C">
          <w:rPr>
            <w:noProof/>
            <w:webHidden/>
          </w:rPr>
          <w:fldChar w:fldCharType="separate"/>
        </w:r>
        <w:r w:rsidR="001F4D5C">
          <w:rPr>
            <w:noProof/>
            <w:webHidden/>
          </w:rPr>
          <w:t>17</w:t>
        </w:r>
        <w:r w:rsidR="001F4D5C">
          <w:rPr>
            <w:noProof/>
            <w:webHidden/>
          </w:rPr>
          <w:fldChar w:fldCharType="end"/>
        </w:r>
      </w:hyperlink>
    </w:p>
    <w:p w14:paraId="0451675A" w14:textId="77777777" w:rsidR="001F4D5C" w:rsidRDefault="00443405">
      <w:pPr>
        <w:pStyle w:val="TOC4"/>
        <w:rPr>
          <w:rFonts w:asciiTheme="minorHAnsi" w:eastAsiaTheme="minorEastAsia" w:hAnsiTheme="minorHAnsi" w:cstheme="minorBidi"/>
          <w:noProof/>
          <w:sz w:val="22"/>
          <w:szCs w:val="22"/>
        </w:rPr>
      </w:pPr>
      <w:hyperlink w:anchor="_Toc490820910" w:history="1">
        <w:r w:rsidR="001F4D5C" w:rsidRPr="00796A40">
          <w:rPr>
            <w:rStyle w:val="Hyperlink"/>
            <w:noProof/>
          </w:rPr>
          <w:t>45.1.1.2 Data Element Provenance Consumer</w:t>
        </w:r>
        <w:r w:rsidR="001F4D5C">
          <w:rPr>
            <w:noProof/>
            <w:webHidden/>
          </w:rPr>
          <w:tab/>
        </w:r>
        <w:r w:rsidR="001F4D5C">
          <w:rPr>
            <w:noProof/>
            <w:webHidden/>
          </w:rPr>
          <w:fldChar w:fldCharType="begin"/>
        </w:r>
        <w:r w:rsidR="001F4D5C">
          <w:rPr>
            <w:noProof/>
            <w:webHidden/>
          </w:rPr>
          <w:instrText xml:space="preserve"> PAGEREF _Toc490820910 \h </w:instrText>
        </w:r>
        <w:r w:rsidR="001F4D5C">
          <w:rPr>
            <w:noProof/>
            <w:webHidden/>
          </w:rPr>
        </w:r>
        <w:r w:rsidR="001F4D5C">
          <w:rPr>
            <w:noProof/>
            <w:webHidden/>
          </w:rPr>
          <w:fldChar w:fldCharType="separate"/>
        </w:r>
        <w:r w:rsidR="001F4D5C">
          <w:rPr>
            <w:noProof/>
            <w:webHidden/>
          </w:rPr>
          <w:t>17</w:t>
        </w:r>
        <w:r w:rsidR="001F4D5C">
          <w:rPr>
            <w:noProof/>
            <w:webHidden/>
          </w:rPr>
          <w:fldChar w:fldCharType="end"/>
        </w:r>
      </w:hyperlink>
    </w:p>
    <w:p w14:paraId="41F68F08" w14:textId="77777777" w:rsidR="001F4D5C" w:rsidRDefault="00443405">
      <w:pPr>
        <w:pStyle w:val="TOC2"/>
        <w:rPr>
          <w:rFonts w:asciiTheme="minorHAnsi" w:eastAsiaTheme="minorEastAsia" w:hAnsiTheme="minorHAnsi" w:cstheme="minorBidi"/>
          <w:noProof/>
          <w:sz w:val="22"/>
          <w:szCs w:val="22"/>
        </w:rPr>
      </w:pPr>
      <w:hyperlink w:anchor="_Toc490820911" w:history="1">
        <w:r w:rsidR="001F4D5C" w:rsidRPr="00796A40">
          <w:rPr>
            <w:rStyle w:val="Hyperlink"/>
            <w:noProof/>
          </w:rPr>
          <w:t>45.2 mXDE Actor Options</w:t>
        </w:r>
        <w:r w:rsidR="001F4D5C">
          <w:rPr>
            <w:noProof/>
            <w:webHidden/>
          </w:rPr>
          <w:tab/>
        </w:r>
        <w:r w:rsidR="001F4D5C">
          <w:rPr>
            <w:noProof/>
            <w:webHidden/>
          </w:rPr>
          <w:fldChar w:fldCharType="begin"/>
        </w:r>
        <w:r w:rsidR="001F4D5C">
          <w:rPr>
            <w:noProof/>
            <w:webHidden/>
          </w:rPr>
          <w:instrText xml:space="preserve"> PAGEREF _Toc490820911 \h </w:instrText>
        </w:r>
        <w:r w:rsidR="001F4D5C">
          <w:rPr>
            <w:noProof/>
            <w:webHidden/>
          </w:rPr>
        </w:r>
        <w:r w:rsidR="001F4D5C">
          <w:rPr>
            <w:noProof/>
            <w:webHidden/>
          </w:rPr>
          <w:fldChar w:fldCharType="separate"/>
        </w:r>
        <w:r w:rsidR="001F4D5C">
          <w:rPr>
            <w:noProof/>
            <w:webHidden/>
          </w:rPr>
          <w:t>18</w:t>
        </w:r>
        <w:r w:rsidR="001F4D5C">
          <w:rPr>
            <w:noProof/>
            <w:webHidden/>
          </w:rPr>
          <w:fldChar w:fldCharType="end"/>
        </w:r>
      </w:hyperlink>
    </w:p>
    <w:p w14:paraId="2ADA0D9C" w14:textId="77777777" w:rsidR="001F4D5C" w:rsidRDefault="00443405">
      <w:pPr>
        <w:pStyle w:val="TOC3"/>
        <w:rPr>
          <w:rFonts w:asciiTheme="minorHAnsi" w:eastAsiaTheme="minorEastAsia" w:hAnsiTheme="minorHAnsi" w:cstheme="minorBidi"/>
          <w:noProof/>
          <w:sz w:val="22"/>
          <w:szCs w:val="22"/>
        </w:rPr>
      </w:pPr>
      <w:hyperlink w:anchor="_Toc490820912" w:history="1">
        <w:r w:rsidR="001F4D5C" w:rsidRPr="00796A40">
          <w:rPr>
            <w:rStyle w:val="Hyperlink"/>
            <w:noProof/>
          </w:rPr>
          <w:t>45.2.1 Data Element Extractor Actor Options</w:t>
        </w:r>
        <w:r w:rsidR="001F4D5C">
          <w:rPr>
            <w:noProof/>
            <w:webHidden/>
          </w:rPr>
          <w:tab/>
        </w:r>
        <w:r w:rsidR="001F4D5C">
          <w:rPr>
            <w:noProof/>
            <w:webHidden/>
          </w:rPr>
          <w:fldChar w:fldCharType="begin"/>
        </w:r>
        <w:r w:rsidR="001F4D5C">
          <w:rPr>
            <w:noProof/>
            <w:webHidden/>
          </w:rPr>
          <w:instrText xml:space="preserve"> PAGEREF _Toc490820912 \h </w:instrText>
        </w:r>
        <w:r w:rsidR="001F4D5C">
          <w:rPr>
            <w:noProof/>
            <w:webHidden/>
          </w:rPr>
        </w:r>
        <w:r w:rsidR="001F4D5C">
          <w:rPr>
            <w:noProof/>
            <w:webHidden/>
          </w:rPr>
          <w:fldChar w:fldCharType="separate"/>
        </w:r>
        <w:r w:rsidR="001F4D5C">
          <w:rPr>
            <w:noProof/>
            <w:webHidden/>
          </w:rPr>
          <w:t>18</w:t>
        </w:r>
        <w:r w:rsidR="001F4D5C">
          <w:rPr>
            <w:noProof/>
            <w:webHidden/>
          </w:rPr>
          <w:fldChar w:fldCharType="end"/>
        </w:r>
      </w:hyperlink>
    </w:p>
    <w:p w14:paraId="0A48DC23" w14:textId="77777777" w:rsidR="001F4D5C" w:rsidRDefault="00443405">
      <w:pPr>
        <w:pStyle w:val="TOC4"/>
        <w:rPr>
          <w:rFonts w:asciiTheme="minorHAnsi" w:eastAsiaTheme="minorEastAsia" w:hAnsiTheme="minorHAnsi" w:cstheme="minorBidi"/>
          <w:noProof/>
          <w:sz w:val="22"/>
          <w:szCs w:val="22"/>
        </w:rPr>
      </w:pPr>
      <w:hyperlink w:anchor="_Toc490820913" w:history="1">
        <w:r w:rsidR="001F4D5C" w:rsidRPr="00796A40">
          <w:rPr>
            <w:rStyle w:val="Hyperlink"/>
            <w:noProof/>
          </w:rPr>
          <w:t>45.2.1.1 XDS Document Registry Integration</w:t>
        </w:r>
        <w:r w:rsidR="001F4D5C">
          <w:rPr>
            <w:noProof/>
            <w:webHidden/>
          </w:rPr>
          <w:tab/>
        </w:r>
        <w:r w:rsidR="001F4D5C">
          <w:rPr>
            <w:noProof/>
            <w:webHidden/>
          </w:rPr>
          <w:fldChar w:fldCharType="begin"/>
        </w:r>
        <w:r w:rsidR="001F4D5C">
          <w:rPr>
            <w:noProof/>
            <w:webHidden/>
          </w:rPr>
          <w:instrText xml:space="preserve"> PAGEREF _Toc490820913 \h </w:instrText>
        </w:r>
        <w:r w:rsidR="001F4D5C">
          <w:rPr>
            <w:noProof/>
            <w:webHidden/>
          </w:rPr>
        </w:r>
        <w:r w:rsidR="001F4D5C">
          <w:rPr>
            <w:noProof/>
            <w:webHidden/>
          </w:rPr>
          <w:fldChar w:fldCharType="separate"/>
        </w:r>
        <w:r w:rsidR="001F4D5C">
          <w:rPr>
            <w:noProof/>
            <w:webHidden/>
          </w:rPr>
          <w:t>18</w:t>
        </w:r>
        <w:r w:rsidR="001F4D5C">
          <w:rPr>
            <w:noProof/>
            <w:webHidden/>
          </w:rPr>
          <w:fldChar w:fldCharType="end"/>
        </w:r>
      </w:hyperlink>
    </w:p>
    <w:p w14:paraId="2831E29D" w14:textId="77777777" w:rsidR="001F4D5C" w:rsidRDefault="00443405">
      <w:pPr>
        <w:pStyle w:val="TOC4"/>
        <w:rPr>
          <w:rFonts w:asciiTheme="minorHAnsi" w:eastAsiaTheme="minorEastAsia" w:hAnsiTheme="minorHAnsi" w:cstheme="minorBidi"/>
          <w:noProof/>
          <w:sz w:val="22"/>
          <w:szCs w:val="22"/>
        </w:rPr>
      </w:pPr>
      <w:hyperlink w:anchor="_Toc490820914" w:history="1">
        <w:r w:rsidR="001F4D5C" w:rsidRPr="00796A40">
          <w:rPr>
            <w:rStyle w:val="Hyperlink"/>
            <w:noProof/>
          </w:rPr>
          <w:t>45.2.1.2 MHD Document Responder Integration</w:t>
        </w:r>
        <w:r w:rsidR="001F4D5C">
          <w:rPr>
            <w:noProof/>
            <w:webHidden/>
          </w:rPr>
          <w:tab/>
        </w:r>
        <w:r w:rsidR="001F4D5C">
          <w:rPr>
            <w:noProof/>
            <w:webHidden/>
          </w:rPr>
          <w:fldChar w:fldCharType="begin"/>
        </w:r>
        <w:r w:rsidR="001F4D5C">
          <w:rPr>
            <w:noProof/>
            <w:webHidden/>
          </w:rPr>
          <w:instrText xml:space="preserve"> PAGEREF _Toc490820914 \h </w:instrText>
        </w:r>
        <w:r w:rsidR="001F4D5C">
          <w:rPr>
            <w:noProof/>
            <w:webHidden/>
          </w:rPr>
        </w:r>
        <w:r w:rsidR="001F4D5C">
          <w:rPr>
            <w:noProof/>
            <w:webHidden/>
          </w:rPr>
          <w:fldChar w:fldCharType="separate"/>
        </w:r>
        <w:r w:rsidR="001F4D5C">
          <w:rPr>
            <w:noProof/>
            <w:webHidden/>
          </w:rPr>
          <w:t>18</w:t>
        </w:r>
        <w:r w:rsidR="001F4D5C">
          <w:rPr>
            <w:noProof/>
            <w:webHidden/>
          </w:rPr>
          <w:fldChar w:fldCharType="end"/>
        </w:r>
      </w:hyperlink>
    </w:p>
    <w:p w14:paraId="1CCF67D8" w14:textId="77777777" w:rsidR="001F4D5C" w:rsidRDefault="00443405">
      <w:pPr>
        <w:pStyle w:val="TOC3"/>
        <w:rPr>
          <w:rFonts w:asciiTheme="minorHAnsi" w:eastAsiaTheme="minorEastAsia" w:hAnsiTheme="minorHAnsi" w:cstheme="minorBidi"/>
          <w:noProof/>
          <w:sz w:val="22"/>
          <w:szCs w:val="22"/>
        </w:rPr>
      </w:pPr>
      <w:hyperlink w:anchor="_Toc490820915" w:history="1">
        <w:r w:rsidR="001F4D5C" w:rsidRPr="00796A40">
          <w:rPr>
            <w:rStyle w:val="Hyperlink"/>
            <w:noProof/>
          </w:rPr>
          <w:t>45.2.2 Data Element Provenance Consumer Actor Options</w:t>
        </w:r>
        <w:r w:rsidR="001F4D5C">
          <w:rPr>
            <w:noProof/>
            <w:webHidden/>
          </w:rPr>
          <w:tab/>
        </w:r>
        <w:r w:rsidR="001F4D5C">
          <w:rPr>
            <w:noProof/>
            <w:webHidden/>
          </w:rPr>
          <w:fldChar w:fldCharType="begin"/>
        </w:r>
        <w:r w:rsidR="001F4D5C">
          <w:rPr>
            <w:noProof/>
            <w:webHidden/>
          </w:rPr>
          <w:instrText xml:space="preserve"> PAGEREF _Toc490820915 \h </w:instrText>
        </w:r>
        <w:r w:rsidR="001F4D5C">
          <w:rPr>
            <w:noProof/>
            <w:webHidden/>
          </w:rPr>
        </w:r>
        <w:r w:rsidR="001F4D5C">
          <w:rPr>
            <w:noProof/>
            <w:webHidden/>
          </w:rPr>
          <w:fldChar w:fldCharType="separate"/>
        </w:r>
        <w:r w:rsidR="001F4D5C">
          <w:rPr>
            <w:noProof/>
            <w:webHidden/>
          </w:rPr>
          <w:t>19</w:t>
        </w:r>
        <w:r w:rsidR="001F4D5C">
          <w:rPr>
            <w:noProof/>
            <w:webHidden/>
          </w:rPr>
          <w:fldChar w:fldCharType="end"/>
        </w:r>
      </w:hyperlink>
    </w:p>
    <w:p w14:paraId="5BCF95E5" w14:textId="77777777" w:rsidR="001F4D5C" w:rsidRDefault="00443405">
      <w:pPr>
        <w:pStyle w:val="TOC4"/>
        <w:rPr>
          <w:rFonts w:asciiTheme="minorHAnsi" w:eastAsiaTheme="minorEastAsia" w:hAnsiTheme="minorHAnsi" w:cstheme="minorBidi"/>
          <w:noProof/>
          <w:sz w:val="22"/>
          <w:szCs w:val="22"/>
        </w:rPr>
      </w:pPr>
      <w:hyperlink w:anchor="_Toc490820916" w:history="1">
        <w:r w:rsidR="001F4D5C" w:rsidRPr="00796A40">
          <w:rPr>
            <w:rStyle w:val="Hyperlink"/>
            <w:noProof/>
          </w:rPr>
          <w:t>45.2.2.1 XDS Document Consumer Integration</w:t>
        </w:r>
        <w:r w:rsidR="001F4D5C">
          <w:rPr>
            <w:noProof/>
            <w:webHidden/>
          </w:rPr>
          <w:tab/>
        </w:r>
        <w:r w:rsidR="001F4D5C">
          <w:rPr>
            <w:noProof/>
            <w:webHidden/>
          </w:rPr>
          <w:fldChar w:fldCharType="begin"/>
        </w:r>
        <w:r w:rsidR="001F4D5C">
          <w:rPr>
            <w:noProof/>
            <w:webHidden/>
          </w:rPr>
          <w:instrText xml:space="preserve"> PAGEREF _Toc490820916 \h </w:instrText>
        </w:r>
        <w:r w:rsidR="001F4D5C">
          <w:rPr>
            <w:noProof/>
            <w:webHidden/>
          </w:rPr>
        </w:r>
        <w:r w:rsidR="001F4D5C">
          <w:rPr>
            <w:noProof/>
            <w:webHidden/>
          </w:rPr>
          <w:fldChar w:fldCharType="separate"/>
        </w:r>
        <w:r w:rsidR="001F4D5C">
          <w:rPr>
            <w:noProof/>
            <w:webHidden/>
          </w:rPr>
          <w:t>19</w:t>
        </w:r>
        <w:r w:rsidR="001F4D5C">
          <w:rPr>
            <w:noProof/>
            <w:webHidden/>
          </w:rPr>
          <w:fldChar w:fldCharType="end"/>
        </w:r>
      </w:hyperlink>
    </w:p>
    <w:p w14:paraId="45B65685" w14:textId="77777777" w:rsidR="001F4D5C" w:rsidRDefault="00443405">
      <w:pPr>
        <w:pStyle w:val="TOC4"/>
        <w:rPr>
          <w:rFonts w:asciiTheme="minorHAnsi" w:eastAsiaTheme="minorEastAsia" w:hAnsiTheme="minorHAnsi" w:cstheme="minorBidi"/>
          <w:noProof/>
          <w:sz w:val="22"/>
          <w:szCs w:val="22"/>
        </w:rPr>
      </w:pPr>
      <w:hyperlink w:anchor="_Toc490820917" w:history="1">
        <w:r w:rsidR="001F4D5C" w:rsidRPr="00796A40">
          <w:rPr>
            <w:rStyle w:val="Hyperlink"/>
            <w:noProof/>
          </w:rPr>
          <w:t>45.2.2.2 MHD Document Consumer Integration</w:t>
        </w:r>
        <w:r w:rsidR="001F4D5C">
          <w:rPr>
            <w:noProof/>
            <w:webHidden/>
          </w:rPr>
          <w:tab/>
        </w:r>
        <w:r w:rsidR="001F4D5C">
          <w:rPr>
            <w:noProof/>
            <w:webHidden/>
          </w:rPr>
          <w:fldChar w:fldCharType="begin"/>
        </w:r>
        <w:r w:rsidR="001F4D5C">
          <w:rPr>
            <w:noProof/>
            <w:webHidden/>
          </w:rPr>
          <w:instrText xml:space="preserve"> PAGEREF _Toc490820917 \h </w:instrText>
        </w:r>
        <w:r w:rsidR="001F4D5C">
          <w:rPr>
            <w:noProof/>
            <w:webHidden/>
          </w:rPr>
        </w:r>
        <w:r w:rsidR="001F4D5C">
          <w:rPr>
            <w:noProof/>
            <w:webHidden/>
          </w:rPr>
          <w:fldChar w:fldCharType="separate"/>
        </w:r>
        <w:r w:rsidR="001F4D5C">
          <w:rPr>
            <w:noProof/>
            <w:webHidden/>
          </w:rPr>
          <w:t>19</w:t>
        </w:r>
        <w:r w:rsidR="001F4D5C">
          <w:rPr>
            <w:noProof/>
            <w:webHidden/>
          </w:rPr>
          <w:fldChar w:fldCharType="end"/>
        </w:r>
      </w:hyperlink>
    </w:p>
    <w:p w14:paraId="7F220E78" w14:textId="77777777" w:rsidR="001F4D5C" w:rsidRDefault="00443405">
      <w:pPr>
        <w:pStyle w:val="TOC2"/>
        <w:rPr>
          <w:rFonts w:asciiTheme="minorHAnsi" w:eastAsiaTheme="minorEastAsia" w:hAnsiTheme="minorHAnsi" w:cstheme="minorBidi"/>
          <w:noProof/>
          <w:sz w:val="22"/>
          <w:szCs w:val="22"/>
        </w:rPr>
      </w:pPr>
      <w:hyperlink w:anchor="_Toc490820918" w:history="1">
        <w:r w:rsidR="001F4D5C" w:rsidRPr="00796A40">
          <w:rPr>
            <w:rStyle w:val="Hyperlink"/>
            <w:noProof/>
          </w:rPr>
          <w:t>45.3 mXDE Required Actor Groupings</w:t>
        </w:r>
        <w:r w:rsidR="001F4D5C">
          <w:rPr>
            <w:noProof/>
            <w:webHidden/>
          </w:rPr>
          <w:tab/>
        </w:r>
        <w:r w:rsidR="001F4D5C">
          <w:rPr>
            <w:noProof/>
            <w:webHidden/>
          </w:rPr>
          <w:fldChar w:fldCharType="begin"/>
        </w:r>
        <w:r w:rsidR="001F4D5C">
          <w:rPr>
            <w:noProof/>
            <w:webHidden/>
          </w:rPr>
          <w:instrText xml:space="preserve"> PAGEREF _Toc490820918 \h </w:instrText>
        </w:r>
        <w:r w:rsidR="001F4D5C">
          <w:rPr>
            <w:noProof/>
            <w:webHidden/>
          </w:rPr>
        </w:r>
        <w:r w:rsidR="001F4D5C">
          <w:rPr>
            <w:noProof/>
            <w:webHidden/>
          </w:rPr>
          <w:fldChar w:fldCharType="separate"/>
        </w:r>
        <w:r w:rsidR="001F4D5C">
          <w:rPr>
            <w:noProof/>
            <w:webHidden/>
          </w:rPr>
          <w:t>19</w:t>
        </w:r>
        <w:r w:rsidR="001F4D5C">
          <w:rPr>
            <w:noProof/>
            <w:webHidden/>
          </w:rPr>
          <w:fldChar w:fldCharType="end"/>
        </w:r>
      </w:hyperlink>
    </w:p>
    <w:p w14:paraId="58920FD9" w14:textId="77777777" w:rsidR="001F4D5C" w:rsidRDefault="00443405">
      <w:pPr>
        <w:pStyle w:val="TOC2"/>
        <w:rPr>
          <w:rFonts w:asciiTheme="minorHAnsi" w:eastAsiaTheme="minorEastAsia" w:hAnsiTheme="minorHAnsi" w:cstheme="minorBidi"/>
          <w:noProof/>
          <w:sz w:val="22"/>
          <w:szCs w:val="22"/>
        </w:rPr>
      </w:pPr>
      <w:hyperlink w:anchor="_Toc490820919" w:history="1">
        <w:r w:rsidR="001F4D5C" w:rsidRPr="00796A40">
          <w:rPr>
            <w:rStyle w:val="Hyperlink"/>
            <w:noProof/>
          </w:rPr>
          <w:t>45.4 mXDE Overview</w:t>
        </w:r>
        <w:r w:rsidR="001F4D5C">
          <w:rPr>
            <w:noProof/>
            <w:webHidden/>
          </w:rPr>
          <w:tab/>
        </w:r>
        <w:r w:rsidR="001F4D5C">
          <w:rPr>
            <w:noProof/>
            <w:webHidden/>
          </w:rPr>
          <w:fldChar w:fldCharType="begin"/>
        </w:r>
        <w:r w:rsidR="001F4D5C">
          <w:rPr>
            <w:noProof/>
            <w:webHidden/>
          </w:rPr>
          <w:instrText xml:space="preserve"> PAGEREF _Toc490820919 \h </w:instrText>
        </w:r>
        <w:r w:rsidR="001F4D5C">
          <w:rPr>
            <w:noProof/>
            <w:webHidden/>
          </w:rPr>
        </w:r>
        <w:r w:rsidR="001F4D5C">
          <w:rPr>
            <w:noProof/>
            <w:webHidden/>
          </w:rPr>
          <w:fldChar w:fldCharType="separate"/>
        </w:r>
        <w:r w:rsidR="001F4D5C">
          <w:rPr>
            <w:noProof/>
            <w:webHidden/>
          </w:rPr>
          <w:t>20</w:t>
        </w:r>
        <w:r w:rsidR="001F4D5C">
          <w:rPr>
            <w:noProof/>
            <w:webHidden/>
          </w:rPr>
          <w:fldChar w:fldCharType="end"/>
        </w:r>
      </w:hyperlink>
    </w:p>
    <w:p w14:paraId="7676D437" w14:textId="77777777" w:rsidR="001F4D5C" w:rsidRDefault="00443405">
      <w:pPr>
        <w:pStyle w:val="TOC3"/>
        <w:rPr>
          <w:rFonts w:asciiTheme="minorHAnsi" w:eastAsiaTheme="minorEastAsia" w:hAnsiTheme="minorHAnsi" w:cstheme="minorBidi"/>
          <w:noProof/>
          <w:sz w:val="22"/>
          <w:szCs w:val="22"/>
        </w:rPr>
      </w:pPr>
      <w:hyperlink w:anchor="_Toc490820920" w:history="1">
        <w:r w:rsidR="001F4D5C" w:rsidRPr="00796A40">
          <w:rPr>
            <w:rStyle w:val="Hyperlink"/>
            <w:bCs/>
            <w:noProof/>
          </w:rPr>
          <w:t>45.4.1 Concepts</w:t>
        </w:r>
        <w:r w:rsidR="001F4D5C">
          <w:rPr>
            <w:noProof/>
            <w:webHidden/>
          </w:rPr>
          <w:tab/>
        </w:r>
        <w:r w:rsidR="001F4D5C">
          <w:rPr>
            <w:noProof/>
            <w:webHidden/>
          </w:rPr>
          <w:fldChar w:fldCharType="begin"/>
        </w:r>
        <w:r w:rsidR="001F4D5C">
          <w:rPr>
            <w:noProof/>
            <w:webHidden/>
          </w:rPr>
          <w:instrText xml:space="preserve"> PAGEREF _Toc490820920 \h </w:instrText>
        </w:r>
        <w:r w:rsidR="001F4D5C">
          <w:rPr>
            <w:noProof/>
            <w:webHidden/>
          </w:rPr>
        </w:r>
        <w:r w:rsidR="001F4D5C">
          <w:rPr>
            <w:noProof/>
            <w:webHidden/>
          </w:rPr>
          <w:fldChar w:fldCharType="separate"/>
        </w:r>
        <w:r w:rsidR="001F4D5C">
          <w:rPr>
            <w:noProof/>
            <w:webHidden/>
          </w:rPr>
          <w:t>20</w:t>
        </w:r>
        <w:r w:rsidR="001F4D5C">
          <w:rPr>
            <w:noProof/>
            <w:webHidden/>
          </w:rPr>
          <w:fldChar w:fldCharType="end"/>
        </w:r>
      </w:hyperlink>
    </w:p>
    <w:p w14:paraId="47B840C2" w14:textId="77777777" w:rsidR="001F4D5C" w:rsidRDefault="00443405">
      <w:pPr>
        <w:pStyle w:val="TOC3"/>
        <w:rPr>
          <w:rFonts w:asciiTheme="minorHAnsi" w:eastAsiaTheme="minorEastAsia" w:hAnsiTheme="minorHAnsi" w:cstheme="minorBidi"/>
          <w:noProof/>
          <w:sz w:val="22"/>
          <w:szCs w:val="22"/>
        </w:rPr>
      </w:pPr>
      <w:hyperlink w:anchor="_Toc490820921" w:history="1">
        <w:r w:rsidR="001F4D5C" w:rsidRPr="00796A40">
          <w:rPr>
            <w:rStyle w:val="Hyperlink"/>
            <w:bCs/>
            <w:noProof/>
          </w:rPr>
          <w:t>45.4.2 Use Cases</w:t>
        </w:r>
        <w:r w:rsidR="001F4D5C">
          <w:rPr>
            <w:noProof/>
            <w:webHidden/>
          </w:rPr>
          <w:tab/>
        </w:r>
        <w:r w:rsidR="001F4D5C">
          <w:rPr>
            <w:noProof/>
            <w:webHidden/>
          </w:rPr>
          <w:fldChar w:fldCharType="begin"/>
        </w:r>
        <w:r w:rsidR="001F4D5C">
          <w:rPr>
            <w:noProof/>
            <w:webHidden/>
          </w:rPr>
          <w:instrText xml:space="preserve"> PAGEREF _Toc490820921 \h </w:instrText>
        </w:r>
        <w:r w:rsidR="001F4D5C">
          <w:rPr>
            <w:noProof/>
            <w:webHidden/>
          </w:rPr>
        </w:r>
        <w:r w:rsidR="001F4D5C">
          <w:rPr>
            <w:noProof/>
            <w:webHidden/>
          </w:rPr>
          <w:fldChar w:fldCharType="separate"/>
        </w:r>
        <w:r w:rsidR="001F4D5C">
          <w:rPr>
            <w:noProof/>
            <w:webHidden/>
          </w:rPr>
          <w:t>20</w:t>
        </w:r>
        <w:r w:rsidR="001F4D5C">
          <w:rPr>
            <w:noProof/>
            <w:webHidden/>
          </w:rPr>
          <w:fldChar w:fldCharType="end"/>
        </w:r>
      </w:hyperlink>
    </w:p>
    <w:p w14:paraId="02993935" w14:textId="77777777" w:rsidR="001F4D5C" w:rsidRDefault="00443405">
      <w:pPr>
        <w:pStyle w:val="TOC4"/>
        <w:rPr>
          <w:rFonts w:asciiTheme="minorHAnsi" w:eastAsiaTheme="minorEastAsia" w:hAnsiTheme="minorHAnsi" w:cstheme="minorBidi"/>
          <w:noProof/>
          <w:sz w:val="22"/>
          <w:szCs w:val="22"/>
        </w:rPr>
      </w:pPr>
      <w:hyperlink w:anchor="_Toc490820922" w:history="1">
        <w:r w:rsidR="001F4D5C" w:rsidRPr="00796A40">
          <w:rPr>
            <w:rStyle w:val="Hyperlink"/>
            <w:noProof/>
          </w:rPr>
          <w:t>45.4.2.1 General Use Case</w:t>
        </w:r>
        <w:r w:rsidR="001F4D5C">
          <w:rPr>
            <w:noProof/>
            <w:webHidden/>
          </w:rPr>
          <w:tab/>
        </w:r>
        <w:r w:rsidR="001F4D5C">
          <w:rPr>
            <w:noProof/>
            <w:webHidden/>
          </w:rPr>
          <w:fldChar w:fldCharType="begin"/>
        </w:r>
        <w:r w:rsidR="001F4D5C">
          <w:rPr>
            <w:noProof/>
            <w:webHidden/>
          </w:rPr>
          <w:instrText xml:space="preserve"> PAGEREF _Toc490820922 \h </w:instrText>
        </w:r>
        <w:r w:rsidR="001F4D5C">
          <w:rPr>
            <w:noProof/>
            <w:webHidden/>
          </w:rPr>
        </w:r>
        <w:r w:rsidR="001F4D5C">
          <w:rPr>
            <w:noProof/>
            <w:webHidden/>
          </w:rPr>
          <w:fldChar w:fldCharType="separate"/>
        </w:r>
        <w:r w:rsidR="001F4D5C">
          <w:rPr>
            <w:noProof/>
            <w:webHidden/>
          </w:rPr>
          <w:t>20</w:t>
        </w:r>
        <w:r w:rsidR="001F4D5C">
          <w:rPr>
            <w:noProof/>
            <w:webHidden/>
          </w:rPr>
          <w:fldChar w:fldCharType="end"/>
        </w:r>
      </w:hyperlink>
    </w:p>
    <w:p w14:paraId="4B345ADA" w14:textId="77777777" w:rsidR="001F4D5C" w:rsidRDefault="00443405">
      <w:pPr>
        <w:pStyle w:val="TOC5"/>
        <w:rPr>
          <w:rFonts w:asciiTheme="minorHAnsi" w:eastAsiaTheme="minorEastAsia" w:hAnsiTheme="minorHAnsi" w:cstheme="minorBidi"/>
          <w:noProof/>
          <w:sz w:val="22"/>
          <w:szCs w:val="22"/>
        </w:rPr>
      </w:pPr>
      <w:hyperlink w:anchor="_Toc490820923" w:history="1">
        <w:r w:rsidR="001F4D5C" w:rsidRPr="00796A40">
          <w:rPr>
            <w:rStyle w:val="Hyperlink"/>
            <w:noProof/>
          </w:rPr>
          <w:t>45.4.2.1.1 General Use Case Description</w:t>
        </w:r>
        <w:r w:rsidR="001F4D5C">
          <w:rPr>
            <w:noProof/>
            <w:webHidden/>
          </w:rPr>
          <w:tab/>
        </w:r>
        <w:r w:rsidR="001F4D5C">
          <w:rPr>
            <w:noProof/>
            <w:webHidden/>
          </w:rPr>
          <w:fldChar w:fldCharType="begin"/>
        </w:r>
        <w:r w:rsidR="001F4D5C">
          <w:rPr>
            <w:noProof/>
            <w:webHidden/>
          </w:rPr>
          <w:instrText xml:space="preserve"> PAGEREF _Toc490820923 \h </w:instrText>
        </w:r>
        <w:r w:rsidR="001F4D5C">
          <w:rPr>
            <w:noProof/>
            <w:webHidden/>
          </w:rPr>
        </w:r>
        <w:r w:rsidR="001F4D5C">
          <w:rPr>
            <w:noProof/>
            <w:webHidden/>
          </w:rPr>
          <w:fldChar w:fldCharType="separate"/>
        </w:r>
        <w:r w:rsidR="001F4D5C">
          <w:rPr>
            <w:noProof/>
            <w:webHidden/>
          </w:rPr>
          <w:t>21</w:t>
        </w:r>
        <w:r w:rsidR="001F4D5C">
          <w:rPr>
            <w:noProof/>
            <w:webHidden/>
          </w:rPr>
          <w:fldChar w:fldCharType="end"/>
        </w:r>
      </w:hyperlink>
    </w:p>
    <w:p w14:paraId="328E4AAB" w14:textId="77777777" w:rsidR="001F4D5C" w:rsidRDefault="00443405">
      <w:pPr>
        <w:pStyle w:val="TOC5"/>
        <w:rPr>
          <w:rFonts w:asciiTheme="minorHAnsi" w:eastAsiaTheme="minorEastAsia" w:hAnsiTheme="minorHAnsi" w:cstheme="minorBidi"/>
          <w:noProof/>
          <w:sz w:val="22"/>
          <w:szCs w:val="22"/>
        </w:rPr>
      </w:pPr>
      <w:hyperlink w:anchor="_Toc490820924" w:history="1">
        <w:r w:rsidR="001F4D5C" w:rsidRPr="00796A40">
          <w:rPr>
            <w:rStyle w:val="Hyperlink"/>
            <w:noProof/>
          </w:rPr>
          <w:t>45.4.2.1.2 Process Flow</w:t>
        </w:r>
        <w:r w:rsidR="001F4D5C">
          <w:rPr>
            <w:noProof/>
            <w:webHidden/>
          </w:rPr>
          <w:tab/>
        </w:r>
        <w:r w:rsidR="001F4D5C">
          <w:rPr>
            <w:noProof/>
            <w:webHidden/>
          </w:rPr>
          <w:fldChar w:fldCharType="begin"/>
        </w:r>
        <w:r w:rsidR="001F4D5C">
          <w:rPr>
            <w:noProof/>
            <w:webHidden/>
          </w:rPr>
          <w:instrText xml:space="preserve"> PAGEREF _Toc490820924 \h </w:instrText>
        </w:r>
        <w:r w:rsidR="001F4D5C">
          <w:rPr>
            <w:noProof/>
            <w:webHidden/>
          </w:rPr>
        </w:r>
        <w:r w:rsidR="001F4D5C">
          <w:rPr>
            <w:noProof/>
            <w:webHidden/>
          </w:rPr>
          <w:fldChar w:fldCharType="separate"/>
        </w:r>
        <w:r w:rsidR="001F4D5C">
          <w:rPr>
            <w:noProof/>
            <w:webHidden/>
          </w:rPr>
          <w:t>22</w:t>
        </w:r>
        <w:r w:rsidR="001F4D5C">
          <w:rPr>
            <w:noProof/>
            <w:webHidden/>
          </w:rPr>
          <w:fldChar w:fldCharType="end"/>
        </w:r>
      </w:hyperlink>
    </w:p>
    <w:p w14:paraId="17D35B10" w14:textId="77777777" w:rsidR="001F4D5C" w:rsidRDefault="00443405">
      <w:pPr>
        <w:pStyle w:val="TOC2"/>
        <w:rPr>
          <w:rFonts w:asciiTheme="minorHAnsi" w:eastAsiaTheme="minorEastAsia" w:hAnsiTheme="minorHAnsi" w:cstheme="minorBidi"/>
          <w:noProof/>
          <w:sz w:val="22"/>
          <w:szCs w:val="22"/>
        </w:rPr>
      </w:pPr>
      <w:hyperlink w:anchor="_Toc490820925" w:history="1">
        <w:r w:rsidR="001F4D5C" w:rsidRPr="00796A40">
          <w:rPr>
            <w:rStyle w:val="Hyperlink"/>
            <w:noProof/>
          </w:rPr>
          <w:t>45.5 mXDE Security Considerations</w:t>
        </w:r>
        <w:r w:rsidR="001F4D5C">
          <w:rPr>
            <w:noProof/>
            <w:webHidden/>
          </w:rPr>
          <w:tab/>
        </w:r>
        <w:r w:rsidR="001F4D5C">
          <w:rPr>
            <w:noProof/>
            <w:webHidden/>
          </w:rPr>
          <w:fldChar w:fldCharType="begin"/>
        </w:r>
        <w:r w:rsidR="001F4D5C">
          <w:rPr>
            <w:noProof/>
            <w:webHidden/>
          </w:rPr>
          <w:instrText xml:space="preserve"> PAGEREF _Toc490820925 \h </w:instrText>
        </w:r>
        <w:r w:rsidR="001F4D5C">
          <w:rPr>
            <w:noProof/>
            <w:webHidden/>
          </w:rPr>
        </w:r>
        <w:r w:rsidR="001F4D5C">
          <w:rPr>
            <w:noProof/>
            <w:webHidden/>
          </w:rPr>
          <w:fldChar w:fldCharType="separate"/>
        </w:r>
        <w:r w:rsidR="001F4D5C">
          <w:rPr>
            <w:noProof/>
            <w:webHidden/>
          </w:rPr>
          <w:t>24</w:t>
        </w:r>
        <w:r w:rsidR="001F4D5C">
          <w:rPr>
            <w:noProof/>
            <w:webHidden/>
          </w:rPr>
          <w:fldChar w:fldCharType="end"/>
        </w:r>
      </w:hyperlink>
    </w:p>
    <w:p w14:paraId="22593F98" w14:textId="77777777" w:rsidR="001F4D5C" w:rsidRDefault="00443405">
      <w:pPr>
        <w:pStyle w:val="TOC3"/>
        <w:rPr>
          <w:rFonts w:asciiTheme="minorHAnsi" w:eastAsiaTheme="minorEastAsia" w:hAnsiTheme="minorHAnsi" w:cstheme="minorBidi"/>
          <w:noProof/>
          <w:sz w:val="22"/>
          <w:szCs w:val="22"/>
        </w:rPr>
      </w:pPr>
      <w:hyperlink w:anchor="_Toc490820926" w:history="1">
        <w:r w:rsidR="001F4D5C" w:rsidRPr="00796A40">
          <w:rPr>
            <w:rStyle w:val="Hyperlink"/>
            <w:noProof/>
          </w:rPr>
          <w:t>45.5.1 mXDE integrity and credibility of information accessed</w:t>
        </w:r>
        <w:r w:rsidR="001F4D5C">
          <w:rPr>
            <w:noProof/>
            <w:webHidden/>
          </w:rPr>
          <w:tab/>
        </w:r>
        <w:r w:rsidR="001F4D5C">
          <w:rPr>
            <w:noProof/>
            <w:webHidden/>
          </w:rPr>
          <w:fldChar w:fldCharType="begin"/>
        </w:r>
        <w:r w:rsidR="001F4D5C">
          <w:rPr>
            <w:noProof/>
            <w:webHidden/>
          </w:rPr>
          <w:instrText xml:space="preserve"> PAGEREF _Toc490820926 \h </w:instrText>
        </w:r>
        <w:r w:rsidR="001F4D5C">
          <w:rPr>
            <w:noProof/>
            <w:webHidden/>
          </w:rPr>
        </w:r>
        <w:r w:rsidR="001F4D5C">
          <w:rPr>
            <w:noProof/>
            <w:webHidden/>
          </w:rPr>
          <w:fldChar w:fldCharType="separate"/>
        </w:r>
        <w:r w:rsidR="001F4D5C">
          <w:rPr>
            <w:noProof/>
            <w:webHidden/>
          </w:rPr>
          <w:t>24</w:t>
        </w:r>
        <w:r w:rsidR="001F4D5C">
          <w:rPr>
            <w:noProof/>
            <w:webHidden/>
          </w:rPr>
          <w:fldChar w:fldCharType="end"/>
        </w:r>
      </w:hyperlink>
    </w:p>
    <w:p w14:paraId="54E96855" w14:textId="77777777" w:rsidR="001F4D5C" w:rsidRDefault="00443405">
      <w:pPr>
        <w:pStyle w:val="TOC2"/>
        <w:rPr>
          <w:rFonts w:asciiTheme="minorHAnsi" w:eastAsiaTheme="minorEastAsia" w:hAnsiTheme="minorHAnsi" w:cstheme="minorBidi"/>
          <w:noProof/>
          <w:sz w:val="22"/>
          <w:szCs w:val="22"/>
        </w:rPr>
      </w:pPr>
      <w:hyperlink w:anchor="_Toc490820927" w:history="1">
        <w:r w:rsidR="001F4D5C" w:rsidRPr="00796A40">
          <w:rPr>
            <w:rStyle w:val="Hyperlink"/>
            <w:noProof/>
          </w:rPr>
          <w:t>45.6 mXDE Cross Profile Considerations</w:t>
        </w:r>
        <w:r w:rsidR="001F4D5C">
          <w:rPr>
            <w:noProof/>
            <w:webHidden/>
          </w:rPr>
          <w:tab/>
        </w:r>
        <w:r w:rsidR="001F4D5C">
          <w:rPr>
            <w:noProof/>
            <w:webHidden/>
          </w:rPr>
          <w:fldChar w:fldCharType="begin"/>
        </w:r>
        <w:r w:rsidR="001F4D5C">
          <w:rPr>
            <w:noProof/>
            <w:webHidden/>
          </w:rPr>
          <w:instrText xml:space="preserve"> PAGEREF _Toc490820927 \h </w:instrText>
        </w:r>
        <w:r w:rsidR="001F4D5C">
          <w:rPr>
            <w:noProof/>
            <w:webHidden/>
          </w:rPr>
        </w:r>
        <w:r w:rsidR="001F4D5C">
          <w:rPr>
            <w:noProof/>
            <w:webHidden/>
          </w:rPr>
          <w:fldChar w:fldCharType="separate"/>
        </w:r>
        <w:r w:rsidR="001F4D5C">
          <w:rPr>
            <w:noProof/>
            <w:webHidden/>
          </w:rPr>
          <w:t>25</w:t>
        </w:r>
        <w:r w:rsidR="001F4D5C">
          <w:rPr>
            <w:noProof/>
            <w:webHidden/>
          </w:rPr>
          <w:fldChar w:fldCharType="end"/>
        </w:r>
      </w:hyperlink>
    </w:p>
    <w:p w14:paraId="195474F9" w14:textId="77777777" w:rsidR="001F4D5C" w:rsidRDefault="00443405">
      <w:pPr>
        <w:pStyle w:val="TOC2"/>
        <w:rPr>
          <w:rFonts w:asciiTheme="minorHAnsi" w:eastAsiaTheme="minorEastAsia" w:hAnsiTheme="minorHAnsi" w:cstheme="minorBidi"/>
          <w:noProof/>
          <w:sz w:val="22"/>
          <w:szCs w:val="22"/>
        </w:rPr>
      </w:pPr>
      <w:hyperlink w:anchor="_Toc490820928" w:history="1">
        <w:r w:rsidR="001F4D5C" w:rsidRPr="00796A40">
          <w:rPr>
            <w:rStyle w:val="Hyperlink"/>
            <w:noProof/>
          </w:rPr>
          <w:t>45.7 Deployment Models</w:t>
        </w:r>
        <w:r w:rsidR="001F4D5C">
          <w:rPr>
            <w:noProof/>
            <w:webHidden/>
          </w:rPr>
          <w:tab/>
        </w:r>
        <w:r w:rsidR="001F4D5C">
          <w:rPr>
            <w:noProof/>
            <w:webHidden/>
          </w:rPr>
          <w:fldChar w:fldCharType="begin"/>
        </w:r>
        <w:r w:rsidR="001F4D5C">
          <w:rPr>
            <w:noProof/>
            <w:webHidden/>
          </w:rPr>
          <w:instrText xml:space="preserve"> PAGEREF _Toc490820928 \h </w:instrText>
        </w:r>
        <w:r w:rsidR="001F4D5C">
          <w:rPr>
            <w:noProof/>
            <w:webHidden/>
          </w:rPr>
        </w:r>
        <w:r w:rsidR="001F4D5C">
          <w:rPr>
            <w:noProof/>
            <w:webHidden/>
          </w:rPr>
          <w:fldChar w:fldCharType="separate"/>
        </w:r>
        <w:r w:rsidR="001F4D5C">
          <w:rPr>
            <w:noProof/>
            <w:webHidden/>
          </w:rPr>
          <w:t>25</w:t>
        </w:r>
        <w:r w:rsidR="001F4D5C">
          <w:rPr>
            <w:noProof/>
            <w:webHidden/>
          </w:rPr>
          <w:fldChar w:fldCharType="end"/>
        </w:r>
      </w:hyperlink>
    </w:p>
    <w:p w14:paraId="5818441B" w14:textId="77777777" w:rsidR="001F4D5C" w:rsidRDefault="00443405">
      <w:pPr>
        <w:pStyle w:val="TOC3"/>
        <w:rPr>
          <w:rFonts w:asciiTheme="minorHAnsi" w:eastAsiaTheme="minorEastAsia" w:hAnsiTheme="minorHAnsi" w:cstheme="minorBidi"/>
          <w:noProof/>
          <w:sz w:val="22"/>
          <w:szCs w:val="22"/>
        </w:rPr>
      </w:pPr>
      <w:hyperlink w:anchor="_Toc490820929" w:history="1">
        <w:r w:rsidR="001F4D5C" w:rsidRPr="00796A40">
          <w:rPr>
            <w:rStyle w:val="Hyperlink"/>
            <w:noProof/>
          </w:rPr>
          <w:t>45.7.1 mXDE Deployment Model A - Central Document Registry/Repository and Central Fine-Grained Data Source</w:t>
        </w:r>
        <w:r w:rsidR="001F4D5C">
          <w:rPr>
            <w:noProof/>
            <w:webHidden/>
          </w:rPr>
          <w:tab/>
        </w:r>
        <w:r w:rsidR="001F4D5C">
          <w:rPr>
            <w:noProof/>
            <w:webHidden/>
          </w:rPr>
          <w:fldChar w:fldCharType="begin"/>
        </w:r>
        <w:r w:rsidR="001F4D5C">
          <w:rPr>
            <w:noProof/>
            <w:webHidden/>
          </w:rPr>
          <w:instrText xml:space="preserve"> PAGEREF _Toc490820929 \h </w:instrText>
        </w:r>
        <w:r w:rsidR="001F4D5C">
          <w:rPr>
            <w:noProof/>
            <w:webHidden/>
          </w:rPr>
        </w:r>
        <w:r w:rsidR="001F4D5C">
          <w:rPr>
            <w:noProof/>
            <w:webHidden/>
          </w:rPr>
          <w:fldChar w:fldCharType="separate"/>
        </w:r>
        <w:r w:rsidR="001F4D5C">
          <w:rPr>
            <w:noProof/>
            <w:webHidden/>
          </w:rPr>
          <w:t>26</w:t>
        </w:r>
        <w:r w:rsidR="001F4D5C">
          <w:rPr>
            <w:noProof/>
            <w:webHidden/>
          </w:rPr>
          <w:fldChar w:fldCharType="end"/>
        </w:r>
      </w:hyperlink>
    </w:p>
    <w:p w14:paraId="35F99CDF" w14:textId="77777777" w:rsidR="001F4D5C" w:rsidRDefault="00443405">
      <w:pPr>
        <w:pStyle w:val="TOC3"/>
        <w:rPr>
          <w:rFonts w:asciiTheme="minorHAnsi" w:eastAsiaTheme="minorEastAsia" w:hAnsiTheme="minorHAnsi" w:cstheme="minorBidi"/>
          <w:noProof/>
          <w:sz w:val="22"/>
          <w:szCs w:val="22"/>
        </w:rPr>
      </w:pPr>
      <w:hyperlink w:anchor="_Toc490820930" w:history="1">
        <w:r w:rsidR="001F4D5C" w:rsidRPr="00796A40">
          <w:rPr>
            <w:rStyle w:val="Hyperlink"/>
            <w:noProof/>
          </w:rPr>
          <w:t>45.7.2 mXDE Deployment Model B - Distributed Document Repository and Central Fine-Grained Data Source</w:t>
        </w:r>
        <w:r w:rsidR="001F4D5C">
          <w:rPr>
            <w:noProof/>
            <w:webHidden/>
          </w:rPr>
          <w:tab/>
        </w:r>
        <w:r w:rsidR="001F4D5C">
          <w:rPr>
            <w:noProof/>
            <w:webHidden/>
          </w:rPr>
          <w:fldChar w:fldCharType="begin"/>
        </w:r>
        <w:r w:rsidR="001F4D5C">
          <w:rPr>
            <w:noProof/>
            <w:webHidden/>
          </w:rPr>
          <w:instrText xml:space="preserve"> PAGEREF _Toc490820930 \h </w:instrText>
        </w:r>
        <w:r w:rsidR="001F4D5C">
          <w:rPr>
            <w:noProof/>
            <w:webHidden/>
          </w:rPr>
        </w:r>
        <w:r w:rsidR="001F4D5C">
          <w:rPr>
            <w:noProof/>
            <w:webHidden/>
          </w:rPr>
          <w:fldChar w:fldCharType="separate"/>
        </w:r>
        <w:r w:rsidR="001F4D5C">
          <w:rPr>
            <w:noProof/>
            <w:webHidden/>
          </w:rPr>
          <w:t>27</w:t>
        </w:r>
        <w:r w:rsidR="001F4D5C">
          <w:rPr>
            <w:noProof/>
            <w:webHidden/>
          </w:rPr>
          <w:fldChar w:fldCharType="end"/>
        </w:r>
      </w:hyperlink>
    </w:p>
    <w:p w14:paraId="4403E16A" w14:textId="77777777" w:rsidR="001F4D5C" w:rsidRPr="001F4D5C" w:rsidRDefault="00443405">
      <w:pPr>
        <w:pStyle w:val="TOC1"/>
        <w:rPr>
          <w:rFonts w:asciiTheme="minorHAnsi" w:eastAsiaTheme="minorEastAsia" w:hAnsiTheme="minorHAnsi" w:cstheme="minorBidi"/>
          <w:b/>
          <w:noProof/>
          <w:sz w:val="22"/>
          <w:szCs w:val="22"/>
        </w:rPr>
      </w:pPr>
      <w:hyperlink w:anchor="_Toc490820931" w:history="1">
        <w:r w:rsidR="001F4D5C" w:rsidRPr="001F4D5C">
          <w:rPr>
            <w:rStyle w:val="Hyperlink"/>
            <w:b/>
            <w:noProof/>
          </w:rPr>
          <w:t>Volume 2 – Transactions</w:t>
        </w:r>
        <w:r w:rsidR="001F4D5C" w:rsidRPr="001F4D5C">
          <w:rPr>
            <w:b/>
            <w:noProof/>
            <w:webHidden/>
          </w:rPr>
          <w:tab/>
        </w:r>
        <w:r w:rsidR="001F4D5C" w:rsidRPr="001F4D5C">
          <w:rPr>
            <w:b/>
            <w:noProof/>
            <w:webHidden/>
          </w:rPr>
          <w:fldChar w:fldCharType="begin"/>
        </w:r>
        <w:r w:rsidR="001F4D5C" w:rsidRPr="001F4D5C">
          <w:rPr>
            <w:b/>
            <w:noProof/>
            <w:webHidden/>
          </w:rPr>
          <w:instrText xml:space="preserve"> PAGEREF _Toc490820931 \h </w:instrText>
        </w:r>
        <w:r w:rsidR="001F4D5C" w:rsidRPr="001F4D5C">
          <w:rPr>
            <w:b/>
            <w:noProof/>
            <w:webHidden/>
          </w:rPr>
        </w:r>
        <w:r w:rsidR="001F4D5C" w:rsidRPr="001F4D5C">
          <w:rPr>
            <w:b/>
            <w:noProof/>
            <w:webHidden/>
          </w:rPr>
          <w:fldChar w:fldCharType="separate"/>
        </w:r>
        <w:r w:rsidR="001F4D5C" w:rsidRPr="001F4D5C">
          <w:rPr>
            <w:b/>
            <w:noProof/>
            <w:webHidden/>
          </w:rPr>
          <w:t>29</w:t>
        </w:r>
        <w:r w:rsidR="001F4D5C" w:rsidRPr="001F4D5C">
          <w:rPr>
            <w:b/>
            <w:noProof/>
            <w:webHidden/>
          </w:rPr>
          <w:fldChar w:fldCharType="end"/>
        </w:r>
      </w:hyperlink>
    </w:p>
    <w:p w14:paraId="63EB8782" w14:textId="77777777" w:rsidR="001F4D5C" w:rsidRDefault="00443405">
      <w:pPr>
        <w:pStyle w:val="TOC2"/>
        <w:tabs>
          <w:tab w:val="left" w:pos="1152"/>
        </w:tabs>
        <w:rPr>
          <w:rFonts w:asciiTheme="minorHAnsi" w:eastAsiaTheme="minorEastAsia" w:hAnsiTheme="minorHAnsi" w:cstheme="minorBidi"/>
          <w:noProof/>
          <w:sz w:val="22"/>
          <w:szCs w:val="22"/>
        </w:rPr>
      </w:pPr>
      <w:hyperlink w:anchor="_Toc490820932" w:history="1">
        <w:r w:rsidR="001F4D5C" w:rsidRPr="00796A40">
          <w:rPr>
            <w:rStyle w:val="Hyperlink"/>
            <w:noProof/>
          </w:rPr>
          <w:t>3.43</w:t>
        </w:r>
        <w:r w:rsidR="001F4D5C">
          <w:rPr>
            <w:rFonts w:asciiTheme="minorHAnsi" w:eastAsiaTheme="minorEastAsia" w:hAnsiTheme="minorHAnsi" w:cstheme="minorBidi"/>
            <w:noProof/>
            <w:sz w:val="22"/>
            <w:szCs w:val="22"/>
          </w:rPr>
          <w:tab/>
        </w:r>
        <w:r w:rsidR="001F4D5C" w:rsidRPr="00796A40">
          <w:rPr>
            <w:rStyle w:val="Hyperlink"/>
            <w:noProof/>
          </w:rPr>
          <w:t>Retrieve Document Set</w:t>
        </w:r>
        <w:r w:rsidR="001F4D5C">
          <w:rPr>
            <w:noProof/>
            <w:webHidden/>
          </w:rPr>
          <w:tab/>
        </w:r>
        <w:r w:rsidR="001F4D5C">
          <w:rPr>
            <w:noProof/>
            <w:webHidden/>
          </w:rPr>
          <w:fldChar w:fldCharType="begin"/>
        </w:r>
        <w:r w:rsidR="001F4D5C">
          <w:rPr>
            <w:noProof/>
            <w:webHidden/>
          </w:rPr>
          <w:instrText xml:space="preserve"> PAGEREF _Toc490820932 \h </w:instrText>
        </w:r>
        <w:r w:rsidR="001F4D5C">
          <w:rPr>
            <w:noProof/>
            <w:webHidden/>
          </w:rPr>
        </w:r>
        <w:r w:rsidR="001F4D5C">
          <w:rPr>
            <w:noProof/>
            <w:webHidden/>
          </w:rPr>
          <w:fldChar w:fldCharType="separate"/>
        </w:r>
        <w:r w:rsidR="001F4D5C">
          <w:rPr>
            <w:noProof/>
            <w:webHidden/>
          </w:rPr>
          <w:t>29</w:t>
        </w:r>
        <w:r w:rsidR="001F4D5C">
          <w:rPr>
            <w:noProof/>
            <w:webHidden/>
          </w:rPr>
          <w:fldChar w:fldCharType="end"/>
        </w:r>
      </w:hyperlink>
    </w:p>
    <w:p w14:paraId="5DBA648F" w14:textId="77777777" w:rsidR="001F4D5C" w:rsidRDefault="00443405">
      <w:pPr>
        <w:pStyle w:val="TOC3"/>
        <w:rPr>
          <w:rFonts w:asciiTheme="minorHAnsi" w:eastAsiaTheme="minorEastAsia" w:hAnsiTheme="minorHAnsi" w:cstheme="minorBidi"/>
          <w:noProof/>
          <w:sz w:val="22"/>
          <w:szCs w:val="22"/>
        </w:rPr>
      </w:pPr>
      <w:hyperlink w:anchor="_Toc490820933" w:history="1">
        <w:r w:rsidR="001F4D5C" w:rsidRPr="00796A40">
          <w:rPr>
            <w:rStyle w:val="Hyperlink"/>
            <w:noProof/>
          </w:rPr>
          <w:t>3.43.1 Scope</w:t>
        </w:r>
        <w:r w:rsidR="001F4D5C">
          <w:rPr>
            <w:noProof/>
            <w:webHidden/>
          </w:rPr>
          <w:tab/>
        </w:r>
        <w:r w:rsidR="001F4D5C">
          <w:rPr>
            <w:noProof/>
            <w:webHidden/>
          </w:rPr>
          <w:fldChar w:fldCharType="begin"/>
        </w:r>
        <w:r w:rsidR="001F4D5C">
          <w:rPr>
            <w:noProof/>
            <w:webHidden/>
          </w:rPr>
          <w:instrText xml:space="preserve"> PAGEREF _Toc490820933 \h </w:instrText>
        </w:r>
        <w:r w:rsidR="001F4D5C">
          <w:rPr>
            <w:noProof/>
            <w:webHidden/>
          </w:rPr>
        </w:r>
        <w:r w:rsidR="001F4D5C">
          <w:rPr>
            <w:noProof/>
            <w:webHidden/>
          </w:rPr>
          <w:fldChar w:fldCharType="separate"/>
        </w:r>
        <w:r w:rsidR="001F4D5C">
          <w:rPr>
            <w:noProof/>
            <w:webHidden/>
          </w:rPr>
          <w:t>29</w:t>
        </w:r>
        <w:r w:rsidR="001F4D5C">
          <w:rPr>
            <w:noProof/>
            <w:webHidden/>
          </w:rPr>
          <w:fldChar w:fldCharType="end"/>
        </w:r>
      </w:hyperlink>
    </w:p>
    <w:p w14:paraId="52B0B616" w14:textId="77777777" w:rsidR="001F4D5C" w:rsidRDefault="00443405">
      <w:pPr>
        <w:pStyle w:val="TOC3"/>
        <w:rPr>
          <w:rFonts w:asciiTheme="minorHAnsi" w:eastAsiaTheme="minorEastAsia" w:hAnsiTheme="minorHAnsi" w:cstheme="minorBidi"/>
          <w:noProof/>
          <w:sz w:val="22"/>
          <w:szCs w:val="22"/>
        </w:rPr>
      </w:pPr>
      <w:hyperlink w:anchor="_Toc490820934" w:history="1">
        <w:r w:rsidR="001F4D5C" w:rsidRPr="00796A40">
          <w:rPr>
            <w:rStyle w:val="Hyperlink"/>
            <w:noProof/>
          </w:rPr>
          <w:t>3.43.2 Use Case Roles</w:t>
        </w:r>
        <w:r w:rsidR="001F4D5C">
          <w:rPr>
            <w:noProof/>
            <w:webHidden/>
          </w:rPr>
          <w:tab/>
        </w:r>
        <w:r w:rsidR="001F4D5C">
          <w:rPr>
            <w:noProof/>
            <w:webHidden/>
          </w:rPr>
          <w:fldChar w:fldCharType="begin"/>
        </w:r>
        <w:r w:rsidR="001F4D5C">
          <w:rPr>
            <w:noProof/>
            <w:webHidden/>
          </w:rPr>
          <w:instrText xml:space="preserve"> PAGEREF _Toc490820934 \h </w:instrText>
        </w:r>
        <w:r w:rsidR="001F4D5C">
          <w:rPr>
            <w:noProof/>
            <w:webHidden/>
          </w:rPr>
        </w:r>
        <w:r w:rsidR="001F4D5C">
          <w:rPr>
            <w:noProof/>
            <w:webHidden/>
          </w:rPr>
          <w:fldChar w:fldCharType="separate"/>
        </w:r>
        <w:r w:rsidR="001F4D5C">
          <w:rPr>
            <w:noProof/>
            <w:webHidden/>
          </w:rPr>
          <w:t>30</w:t>
        </w:r>
        <w:r w:rsidR="001F4D5C">
          <w:rPr>
            <w:noProof/>
            <w:webHidden/>
          </w:rPr>
          <w:fldChar w:fldCharType="end"/>
        </w:r>
      </w:hyperlink>
    </w:p>
    <w:p w14:paraId="604658A9" w14:textId="77777777" w:rsidR="001F4D5C" w:rsidRPr="001F4D5C" w:rsidRDefault="00443405">
      <w:pPr>
        <w:pStyle w:val="TOC1"/>
        <w:rPr>
          <w:rFonts w:asciiTheme="minorHAnsi" w:eastAsiaTheme="minorEastAsia" w:hAnsiTheme="minorHAnsi" w:cstheme="minorBidi"/>
          <w:b/>
          <w:noProof/>
          <w:sz w:val="22"/>
          <w:szCs w:val="22"/>
        </w:rPr>
      </w:pPr>
      <w:hyperlink w:anchor="_Toc490820935" w:history="1">
        <w:r w:rsidR="001F4D5C" w:rsidRPr="001F4D5C">
          <w:rPr>
            <w:rStyle w:val="Hyperlink"/>
            <w:b/>
            <w:noProof/>
          </w:rPr>
          <w:t>Volume 3 – Content Modules</w:t>
        </w:r>
        <w:r w:rsidR="001F4D5C" w:rsidRPr="001F4D5C">
          <w:rPr>
            <w:b/>
            <w:noProof/>
            <w:webHidden/>
          </w:rPr>
          <w:tab/>
        </w:r>
        <w:r w:rsidR="001F4D5C" w:rsidRPr="001F4D5C">
          <w:rPr>
            <w:b/>
            <w:noProof/>
            <w:webHidden/>
          </w:rPr>
          <w:fldChar w:fldCharType="begin"/>
        </w:r>
        <w:r w:rsidR="001F4D5C" w:rsidRPr="001F4D5C">
          <w:rPr>
            <w:b/>
            <w:noProof/>
            <w:webHidden/>
          </w:rPr>
          <w:instrText xml:space="preserve"> PAGEREF _Toc490820935 \h </w:instrText>
        </w:r>
        <w:r w:rsidR="001F4D5C" w:rsidRPr="001F4D5C">
          <w:rPr>
            <w:b/>
            <w:noProof/>
            <w:webHidden/>
          </w:rPr>
        </w:r>
        <w:r w:rsidR="001F4D5C" w:rsidRPr="001F4D5C">
          <w:rPr>
            <w:b/>
            <w:noProof/>
            <w:webHidden/>
          </w:rPr>
          <w:fldChar w:fldCharType="separate"/>
        </w:r>
        <w:r w:rsidR="001F4D5C" w:rsidRPr="001F4D5C">
          <w:rPr>
            <w:b/>
            <w:noProof/>
            <w:webHidden/>
          </w:rPr>
          <w:t>32</w:t>
        </w:r>
        <w:r w:rsidR="001F4D5C" w:rsidRPr="001F4D5C">
          <w:rPr>
            <w:b/>
            <w:noProof/>
            <w:webHidden/>
          </w:rPr>
          <w:fldChar w:fldCharType="end"/>
        </w:r>
      </w:hyperlink>
    </w:p>
    <w:p w14:paraId="4BDFB68E" w14:textId="4B2DF5F5" w:rsidR="00CF283F" w:rsidRPr="007D36C4" w:rsidRDefault="004F0AF4" w:rsidP="00767936">
      <w:pPr>
        <w:pStyle w:val="Heading1"/>
        <w:tabs>
          <w:tab w:val="clear" w:pos="432"/>
          <w:tab w:val="num" w:pos="0"/>
        </w:tabs>
        <w:ind w:left="0" w:firstLine="0"/>
      </w:pPr>
      <w:r w:rsidRPr="007D36C4">
        <w:rPr>
          <w:b w:val="0"/>
        </w:rPr>
        <w:lastRenderedPageBreak/>
        <w:fldChar w:fldCharType="end"/>
      </w:r>
      <w:bookmarkStart w:id="2" w:name="_Toc489615812"/>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490820898"/>
      <w:bookmarkEnd w:id="2"/>
      <w:bookmarkEnd w:id="3"/>
      <w:bookmarkEnd w:id="4"/>
      <w:r w:rsidR="00CF283F" w:rsidRPr="007D36C4">
        <w:t>Introduction</w:t>
      </w:r>
      <w:bookmarkEnd w:id="5"/>
      <w:bookmarkEnd w:id="6"/>
      <w:bookmarkEnd w:id="7"/>
      <w:bookmarkEnd w:id="8"/>
      <w:bookmarkEnd w:id="9"/>
      <w:bookmarkEnd w:id="10"/>
      <w:bookmarkEnd w:id="11"/>
      <w:r w:rsidR="00167DB7" w:rsidRPr="007D36C4">
        <w:t xml:space="preserve"> to this Supplement</w:t>
      </w:r>
      <w:bookmarkEnd w:id="12"/>
    </w:p>
    <w:p w14:paraId="606B4425" w14:textId="221E66D2" w:rsidR="00CC2AC4" w:rsidRPr="007D36C4" w:rsidRDefault="00DD7CBE" w:rsidP="00D6351F">
      <w:pPr>
        <w:pStyle w:val="BodyText"/>
      </w:pPr>
      <w:r w:rsidRPr="007D36C4">
        <w:t xml:space="preserve">The </w:t>
      </w:r>
      <w:r w:rsidR="00D72A56" w:rsidRPr="007D36C4">
        <w:t>Mobile Cross-Enterprise Document Data Element Extraction</w:t>
      </w:r>
      <w:r w:rsidR="00D6351F" w:rsidRPr="007D36C4">
        <w:t xml:space="preserve"> (mXDE)</w:t>
      </w:r>
      <w:r w:rsidR="00181579" w:rsidRPr="007D36C4">
        <w:t xml:space="preserve"> Profile </w:t>
      </w:r>
      <w:r w:rsidR="00996EFC" w:rsidRPr="007D36C4">
        <w:t xml:space="preserve">provides </w:t>
      </w:r>
      <w:r w:rsidR="004D39E8" w:rsidRPr="007D36C4">
        <w:t xml:space="preserve">the means to access </w:t>
      </w:r>
      <w:r w:rsidR="00A2702F" w:rsidRPr="007D36C4">
        <w:t>data e</w:t>
      </w:r>
      <w:r w:rsidR="004D39E8" w:rsidRPr="007D36C4">
        <w:t xml:space="preserve">lements extracted from shared </w:t>
      </w:r>
      <w:r w:rsidR="00A2702F" w:rsidRPr="007D36C4">
        <w:t>structured d</w:t>
      </w:r>
      <w:r w:rsidR="004D39E8" w:rsidRPr="007D36C4">
        <w:t>ocuments</w:t>
      </w:r>
      <w:r w:rsidR="001167F6" w:rsidRPr="007D36C4">
        <w:t xml:space="preserve">. </w:t>
      </w:r>
      <w:r w:rsidR="004D39E8" w:rsidRPr="007D36C4">
        <w:t xml:space="preserve">The </w:t>
      </w:r>
      <w:r w:rsidR="00387FDA" w:rsidRPr="007D36C4">
        <w:t>p</w:t>
      </w:r>
      <w:r w:rsidR="004D39E8" w:rsidRPr="007D36C4">
        <w:t xml:space="preserve">rofile enables the deployment of health data exchange infrastructures where </w:t>
      </w:r>
      <w:r w:rsidR="00181579" w:rsidRPr="007D36C4">
        <w:t>fine</w:t>
      </w:r>
      <w:r w:rsidR="00CC50A4" w:rsidRPr="007D36C4">
        <w:t>-</w:t>
      </w:r>
      <w:r w:rsidR="00181579" w:rsidRPr="007D36C4">
        <w:t>grained access to health data coexist</w:t>
      </w:r>
      <w:r w:rsidR="004D39E8" w:rsidRPr="007D36C4">
        <w:t>s</w:t>
      </w:r>
      <w:r w:rsidR="00181579" w:rsidRPr="007D36C4">
        <w:t xml:space="preserve"> and complement</w:t>
      </w:r>
      <w:r w:rsidR="004D39E8" w:rsidRPr="007D36C4">
        <w:t>s</w:t>
      </w:r>
      <w:r w:rsidR="00181579" w:rsidRPr="007D36C4">
        <w:t xml:space="preserve"> </w:t>
      </w:r>
      <w:r w:rsidR="004D39E8" w:rsidRPr="007D36C4">
        <w:t xml:space="preserve">the sharing of </w:t>
      </w:r>
      <w:r w:rsidR="00181579" w:rsidRPr="007D36C4">
        <w:t>coarse</w:t>
      </w:r>
      <w:r w:rsidR="00CC50A4" w:rsidRPr="007D36C4">
        <w:t>-</w:t>
      </w:r>
      <w:r w:rsidR="00181579" w:rsidRPr="007D36C4">
        <w:t>grained document</w:t>
      </w:r>
      <w:r w:rsidR="004D39E8" w:rsidRPr="007D36C4">
        <w:t>s and the</w:t>
      </w:r>
      <w:r w:rsidR="00181579" w:rsidRPr="007D36C4">
        <w:t xml:space="preserve"> fine</w:t>
      </w:r>
      <w:r w:rsidR="00CC50A4" w:rsidRPr="007D36C4">
        <w:t>-</w:t>
      </w:r>
      <w:r w:rsidR="00181579" w:rsidRPr="007D36C4">
        <w:t>grained data elements</w:t>
      </w:r>
      <w:r w:rsidR="004D39E8" w:rsidRPr="007D36C4">
        <w:t xml:space="preserve"> they contain</w:t>
      </w:r>
      <w:r w:rsidR="00181579" w:rsidRPr="007D36C4">
        <w:t>.</w:t>
      </w:r>
    </w:p>
    <w:p w14:paraId="0E222220" w14:textId="39CE2F38" w:rsidR="00CC2AC4" w:rsidRPr="007D36C4" w:rsidRDefault="00DF647E" w:rsidP="00DE5390">
      <w:pPr>
        <w:pStyle w:val="BodyText"/>
      </w:pPr>
      <w:r w:rsidRPr="007D36C4">
        <w:t xml:space="preserve">This profile is based on the reality that </w:t>
      </w:r>
      <w:r w:rsidR="00A2702F" w:rsidRPr="007D36C4">
        <w:t>h</w:t>
      </w:r>
      <w:r w:rsidR="00CC2AC4" w:rsidRPr="007D36C4">
        <w:t>ealth information sharing relies on different granularit</w:t>
      </w:r>
      <w:r w:rsidR="004C2408" w:rsidRPr="007D36C4">
        <w:t>ies</w:t>
      </w:r>
      <w:r w:rsidR="00CC2AC4" w:rsidRPr="007D36C4">
        <w:t xml:space="preserve"> of exchange</w:t>
      </w:r>
      <w:r w:rsidR="00A2702F" w:rsidRPr="007D36C4">
        <w:t>:</w:t>
      </w:r>
    </w:p>
    <w:p w14:paraId="4E83E191" w14:textId="1F73B916" w:rsidR="00CC2AC4" w:rsidRPr="007D36C4" w:rsidRDefault="00CC2AC4" w:rsidP="00DE5390">
      <w:pPr>
        <w:pStyle w:val="ListBullet2"/>
      </w:pPr>
      <w:r w:rsidRPr="007D36C4">
        <w:rPr>
          <w:b/>
        </w:rPr>
        <w:t>Document</w:t>
      </w:r>
      <w:r w:rsidR="00DF647E" w:rsidRPr="007D36C4">
        <w:rPr>
          <w:b/>
        </w:rPr>
        <w:t>-Level</w:t>
      </w:r>
      <w:r w:rsidRPr="007D36C4">
        <w:rPr>
          <w:b/>
        </w:rPr>
        <w:t xml:space="preserve"> Granularity</w:t>
      </w:r>
      <w:r w:rsidRPr="007D36C4">
        <w:t>: Share and access documents as a composition of various data elements to reflect the information known and produced during a care or administrative workflow step</w:t>
      </w:r>
      <w:r w:rsidR="00A2702F" w:rsidRPr="007D36C4">
        <w:t>s</w:t>
      </w:r>
      <w:r w:rsidR="001167F6" w:rsidRPr="007D36C4">
        <w:t xml:space="preserve">. </w:t>
      </w:r>
      <w:r w:rsidRPr="007D36C4">
        <w:t xml:space="preserve">This </w:t>
      </w:r>
      <w:r w:rsidR="001A215D" w:rsidRPr="007D36C4">
        <w:t xml:space="preserve">level of granularity </w:t>
      </w:r>
      <w:r w:rsidRPr="007D36C4">
        <w:t xml:space="preserve">is optimum to ensure that contained data has clarity of context </w:t>
      </w:r>
      <w:r w:rsidR="00DF647E" w:rsidRPr="007D36C4">
        <w:t xml:space="preserve">in care delivery </w:t>
      </w:r>
      <w:r w:rsidRPr="007D36C4">
        <w:t>and reflects source attestation (responsibility) of clinical data</w:t>
      </w:r>
      <w:r w:rsidR="00DF647E" w:rsidRPr="007D36C4">
        <w:t xml:space="preserve"> shared</w:t>
      </w:r>
      <w:r w:rsidRPr="007D36C4">
        <w:t>.</w:t>
      </w:r>
    </w:p>
    <w:p w14:paraId="34715D81" w14:textId="3103F872" w:rsidR="00CC2AC4" w:rsidRPr="007D36C4" w:rsidRDefault="00CC2AC4" w:rsidP="00DE5390">
      <w:pPr>
        <w:pStyle w:val="ListBullet2"/>
      </w:pPr>
      <w:r w:rsidRPr="007D36C4">
        <w:rPr>
          <w:b/>
        </w:rPr>
        <w:t>Data Element</w:t>
      </w:r>
      <w:r w:rsidR="00DF647E" w:rsidRPr="007D36C4">
        <w:rPr>
          <w:b/>
        </w:rPr>
        <w:t>-Level</w:t>
      </w:r>
      <w:r w:rsidRPr="007D36C4">
        <w:rPr>
          <w:b/>
        </w:rPr>
        <w:t xml:space="preserve"> Granularity</w:t>
      </w:r>
      <w:r w:rsidRPr="007D36C4">
        <w:t>: Access a specific type of data elements (</w:t>
      </w:r>
      <w:r w:rsidR="000860F3" w:rsidRPr="007D36C4">
        <w:t xml:space="preserve">e.g., </w:t>
      </w:r>
      <w:r w:rsidR="00376BF4" w:rsidRPr="007D36C4">
        <w:t>vitals signs</w:t>
      </w:r>
      <w:r w:rsidRPr="007D36C4">
        <w:t>, medications, etc.)</w:t>
      </w:r>
      <w:r w:rsidR="001167F6" w:rsidRPr="007D36C4">
        <w:t xml:space="preserve">. </w:t>
      </w:r>
      <w:r w:rsidRPr="007D36C4">
        <w:t xml:space="preserve">This </w:t>
      </w:r>
      <w:r w:rsidR="00425401" w:rsidRPr="007D36C4">
        <w:t xml:space="preserve">level of granularity </w:t>
      </w:r>
      <w:r w:rsidRPr="007D36C4">
        <w:t>is optimum when</w:t>
      </w:r>
      <w:r w:rsidR="004C2408" w:rsidRPr="007D36C4">
        <w:t xml:space="preserve"> a</w:t>
      </w:r>
      <w:r w:rsidRPr="007D36C4">
        <w:t xml:space="preserve"> list of </w:t>
      </w:r>
      <w:r w:rsidR="00A2702F" w:rsidRPr="007D36C4">
        <w:t>d</w:t>
      </w:r>
      <w:r w:rsidRPr="007D36C4">
        <w:t xml:space="preserve">ata </w:t>
      </w:r>
      <w:r w:rsidR="00A2702F" w:rsidRPr="007D36C4">
        <w:t>e</w:t>
      </w:r>
      <w:r w:rsidRPr="007D36C4">
        <w:t xml:space="preserve">lements relevant to a “time span” or a set of encounters </w:t>
      </w:r>
      <w:r w:rsidR="00A57F5E" w:rsidRPr="007D36C4">
        <w:t>is</w:t>
      </w:r>
      <w:r w:rsidRPr="007D36C4">
        <w:t xml:space="preserve"> of interest</w:t>
      </w:r>
      <w:r w:rsidR="001167F6" w:rsidRPr="007D36C4">
        <w:t xml:space="preserve">. </w:t>
      </w:r>
      <w:r w:rsidRPr="007D36C4">
        <w:t xml:space="preserve">Examples of situations where this </w:t>
      </w:r>
      <w:r w:rsidR="00DF647E" w:rsidRPr="007D36C4">
        <w:t xml:space="preserve">level of </w:t>
      </w:r>
      <w:r w:rsidRPr="007D36C4">
        <w:t xml:space="preserve">granularity may </w:t>
      </w:r>
      <w:r w:rsidR="00DF647E" w:rsidRPr="007D36C4">
        <w:t xml:space="preserve">be </w:t>
      </w:r>
      <w:r w:rsidRPr="007D36C4">
        <w:t xml:space="preserve">optimum </w:t>
      </w:r>
      <w:r w:rsidR="00625806" w:rsidRPr="007D36C4">
        <w:t xml:space="preserve">include </w:t>
      </w:r>
      <w:r w:rsidRPr="007D36C4">
        <w:t>access to a list of allergies at the time of medication dispensation, or information reconciliation at the time of hospital admission.</w:t>
      </w:r>
    </w:p>
    <w:p w14:paraId="7C1CF1EE" w14:textId="7017C658" w:rsidR="00CC2AC4" w:rsidRPr="007D36C4" w:rsidRDefault="00896CC1" w:rsidP="001070CF">
      <w:r w:rsidRPr="007D36C4">
        <w:t>Each</w:t>
      </w:r>
      <w:r w:rsidR="00CC2AC4" w:rsidRPr="007D36C4">
        <w:t xml:space="preserve"> </w:t>
      </w:r>
      <w:r w:rsidR="00DF647E" w:rsidRPr="007D36C4">
        <w:t xml:space="preserve">granularity level </w:t>
      </w:r>
      <w:r w:rsidR="00CC2AC4" w:rsidRPr="007D36C4">
        <w:t>deliver</w:t>
      </w:r>
      <w:r w:rsidR="00363DD4" w:rsidRPr="007D36C4">
        <w:t>s</w:t>
      </w:r>
      <w:r w:rsidR="00CC2AC4" w:rsidRPr="007D36C4">
        <w:t xml:space="preserve"> </w:t>
      </w:r>
      <w:r w:rsidRPr="007D36C4">
        <w:t xml:space="preserve">unique </w:t>
      </w:r>
      <w:r w:rsidR="00CC2AC4" w:rsidRPr="007D36C4">
        <w:t xml:space="preserve">benefits and </w:t>
      </w:r>
      <w:r w:rsidRPr="007D36C4">
        <w:t xml:space="preserve">this profile provides </w:t>
      </w:r>
      <w:r w:rsidR="00CC2AC4" w:rsidRPr="007D36C4">
        <w:t xml:space="preserve">efficient </w:t>
      </w:r>
      <w:r w:rsidRPr="007D36C4">
        <w:t xml:space="preserve">access to both levels. </w:t>
      </w:r>
    </w:p>
    <w:p w14:paraId="7D7A3004" w14:textId="005F0635" w:rsidR="00DF647E" w:rsidRPr="007D36C4" w:rsidRDefault="00E01141" w:rsidP="00DF647E">
      <w:r w:rsidRPr="007D36C4">
        <w:t>T</w:t>
      </w:r>
      <w:r w:rsidR="00CC2AC4" w:rsidRPr="007D36C4">
        <w:t>he sharing of documents across community/regional/national health information exchange platforms is one of the</w:t>
      </w:r>
      <w:r w:rsidR="00896CC1" w:rsidRPr="007D36C4">
        <w:t xml:space="preserve"> </w:t>
      </w:r>
      <w:r w:rsidR="00CC2AC4" w:rsidRPr="007D36C4">
        <w:t xml:space="preserve">fundamental </w:t>
      </w:r>
      <w:r w:rsidR="004E465D" w:rsidRPr="007D36C4">
        <w:t>paradigm</w:t>
      </w:r>
      <w:r w:rsidR="00387FDA" w:rsidRPr="007D36C4">
        <w:t>s</w:t>
      </w:r>
      <w:r w:rsidR="004E465D" w:rsidRPr="007D36C4">
        <w:t xml:space="preserve"> </w:t>
      </w:r>
      <w:r w:rsidR="00CC2AC4" w:rsidRPr="007D36C4">
        <w:t xml:space="preserve">of exchange of health records. </w:t>
      </w:r>
      <w:r w:rsidR="001735BA" w:rsidRPr="007D36C4">
        <w:t>Currently, t</w:t>
      </w:r>
      <w:r w:rsidRPr="007D36C4">
        <w:t>h</w:t>
      </w:r>
      <w:r w:rsidR="004C2408" w:rsidRPr="007D36C4">
        <w:t>e</w:t>
      </w:r>
      <w:r w:rsidRPr="007D36C4">
        <w:t>s</w:t>
      </w:r>
      <w:r w:rsidR="004C2408" w:rsidRPr="007D36C4">
        <w:t>e</w:t>
      </w:r>
      <w:r w:rsidRPr="007D36C4">
        <w:t xml:space="preserve"> kind</w:t>
      </w:r>
      <w:r w:rsidR="004C2408" w:rsidRPr="007D36C4">
        <w:t>s</w:t>
      </w:r>
      <w:r w:rsidRPr="007D36C4">
        <w:t xml:space="preserve"> of records are </w:t>
      </w:r>
      <w:r w:rsidR="00DF647E" w:rsidRPr="007D36C4">
        <w:t xml:space="preserve">often </w:t>
      </w:r>
      <w:r w:rsidRPr="007D36C4">
        <w:t xml:space="preserve">shared </w:t>
      </w:r>
      <w:r w:rsidR="001735BA" w:rsidRPr="007D36C4">
        <w:t xml:space="preserve">using </w:t>
      </w:r>
      <w:r w:rsidRPr="007D36C4">
        <w:t xml:space="preserve">IHE </w:t>
      </w:r>
      <w:r w:rsidR="00387FDA" w:rsidRPr="007D36C4">
        <w:t>p</w:t>
      </w:r>
      <w:r w:rsidRPr="007D36C4">
        <w:t xml:space="preserve">rofiles such as: </w:t>
      </w:r>
      <w:r w:rsidR="004E465D" w:rsidRPr="007D36C4">
        <w:t>Cross-Enterprise Document Sharing (</w:t>
      </w:r>
      <w:r w:rsidRPr="007D36C4">
        <w:t>XDS</w:t>
      </w:r>
      <w:r w:rsidR="004E465D" w:rsidRPr="007D36C4">
        <w:t>)</w:t>
      </w:r>
      <w:r w:rsidR="001735BA" w:rsidRPr="007D36C4">
        <w:t xml:space="preserve">, </w:t>
      </w:r>
      <w:r w:rsidR="004E465D" w:rsidRPr="007D36C4">
        <w:t xml:space="preserve">Cross-Community Document </w:t>
      </w:r>
      <w:r w:rsidR="00A57F5E" w:rsidRPr="007D36C4">
        <w:t>Access</w:t>
      </w:r>
      <w:r w:rsidR="004E465D" w:rsidRPr="007D36C4">
        <w:t xml:space="preserve"> (</w:t>
      </w:r>
      <w:r w:rsidR="00A7630E" w:rsidRPr="007D36C4">
        <w:t>XCA</w:t>
      </w:r>
      <w:r w:rsidR="004E465D" w:rsidRPr="007D36C4">
        <w:t>)</w:t>
      </w:r>
      <w:r w:rsidR="00387FDA" w:rsidRPr="007D36C4">
        <w:t>,</w:t>
      </w:r>
      <w:r w:rsidRPr="007D36C4">
        <w:t xml:space="preserve"> and </w:t>
      </w:r>
      <w:r w:rsidR="004E465D" w:rsidRPr="007D36C4">
        <w:t>Mobile access to Health Documents (</w:t>
      </w:r>
      <w:r w:rsidRPr="007D36C4">
        <w:t xml:space="preserve">MHD </w:t>
      </w:r>
      <w:r w:rsidR="00DD7CBE" w:rsidRPr="007D36C4">
        <w:t>with XDS</w:t>
      </w:r>
      <w:r w:rsidRPr="007D36C4">
        <w:t xml:space="preserve"> on FHIR</w:t>
      </w:r>
      <w:r w:rsidR="00E018A8" w:rsidRPr="007D36C4">
        <w:rPr>
          <w:vertAlign w:val="superscript"/>
        </w:rPr>
        <w:t>®</w:t>
      </w:r>
      <w:r w:rsidR="00E018A8" w:rsidRPr="007D36C4">
        <w:rPr>
          <w:rStyle w:val="FootnoteReference"/>
        </w:rPr>
        <w:footnoteReference w:id="1"/>
      </w:r>
      <w:r w:rsidRPr="007D36C4">
        <w:t xml:space="preserve">). </w:t>
      </w:r>
    </w:p>
    <w:p w14:paraId="539113B2" w14:textId="28E53766" w:rsidR="00624692" w:rsidRPr="007D36C4" w:rsidRDefault="00CC2AC4" w:rsidP="00DF647E">
      <w:r w:rsidRPr="007D36C4">
        <w:t xml:space="preserve">However, </w:t>
      </w:r>
      <w:r w:rsidR="001735BA" w:rsidRPr="007D36C4">
        <w:t xml:space="preserve">many </w:t>
      </w:r>
      <w:r w:rsidRPr="007D36C4">
        <w:t xml:space="preserve">health information exchange platforms that support document sharing are considering </w:t>
      </w:r>
      <w:r w:rsidR="001735BA" w:rsidRPr="007D36C4">
        <w:t xml:space="preserve">extending </w:t>
      </w:r>
      <w:r w:rsidR="00DF647E" w:rsidRPr="007D36C4">
        <w:t xml:space="preserve">their services </w:t>
      </w:r>
      <w:r w:rsidRPr="007D36C4">
        <w:t>by offering cross-document data aggregation</w:t>
      </w:r>
      <w:r w:rsidR="001167F6" w:rsidRPr="007D36C4">
        <w:t xml:space="preserve">. </w:t>
      </w:r>
      <w:r w:rsidRPr="007D36C4">
        <w:t xml:space="preserve">This </w:t>
      </w:r>
      <w:r w:rsidR="00624692" w:rsidRPr="007D36C4">
        <w:t>can be</w:t>
      </w:r>
      <w:r w:rsidRPr="007D36C4">
        <w:t xml:space="preserve"> addressed</w:t>
      </w:r>
      <w:r w:rsidR="001735BA" w:rsidRPr="007D36C4">
        <w:t>,</w:t>
      </w:r>
      <w:r w:rsidRPr="007D36C4">
        <w:t xml:space="preserve"> in part</w:t>
      </w:r>
      <w:r w:rsidR="001735BA" w:rsidRPr="007D36C4">
        <w:t>,</w:t>
      </w:r>
      <w:r w:rsidRPr="007D36C4">
        <w:t xml:space="preserve"> with </w:t>
      </w:r>
      <w:r w:rsidR="00D76809" w:rsidRPr="007D36C4">
        <w:t>the access to documents created on-demand with</w:t>
      </w:r>
      <w:r w:rsidR="00665C43" w:rsidRPr="007D36C4">
        <w:t xml:space="preserve"> </w:t>
      </w:r>
      <w:r w:rsidR="00D76809" w:rsidRPr="007D36C4">
        <w:t xml:space="preserve">the </w:t>
      </w:r>
      <w:r w:rsidR="00387FDA" w:rsidRPr="007D36C4">
        <w:t>On-Demand Document Source in the XDS</w:t>
      </w:r>
      <w:r w:rsidR="00D76809" w:rsidRPr="007D36C4">
        <w:t xml:space="preserve"> </w:t>
      </w:r>
      <w:r w:rsidRPr="007D36C4">
        <w:t>Profile</w:t>
      </w:r>
      <w:r w:rsidR="001735BA" w:rsidRPr="007D36C4">
        <w:t>,</w:t>
      </w:r>
      <w:r w:rsidRPr="007D36C4">
        <w:t xml:space="preserve"> and</w:t>
      </w:r>
      <w:r w:rsidR="001735BA" w:rsidRPr="007D36C4">
        <w:t>, in part,</w:t>
      </w:r>
      <w:r w:rsidRPr="007D36C4">
        <w:t xml:space="preserve"> with </w:t>
      </w:r>
      <w:r w:rsidR="00387FDA" w:rsidRPr="007D36C4">
        <w:t>p</w:t>
      </w:r>
      <w:r w:rsidR="005165CB" w:rsidRPr="007D36C4">
        <w:t xml:space="preserve">rofiles such as </w:t>
      </w:r>
      <w:r w:rsidR="001735BA" w:rsidRPr="007D36C4">
        <w:t xml:space="preserve">PCC’s </w:t>
      </w:r>
      <w:r w:rsidR="00D76809" w:rsidRPr="007D36C4">
        <w:t>Query for Existing Data for Mobile (</w:t>
      </w:r>
      <w:r w:rsidR="00E01141" w:rsidRPr="007D36C4">
        <w:t>QEDm</w:t>
      </w:r>
      <w:r w:rsidR="00D76809" w:rsidRPr="007D36C4">
        <w:t>)</w:t>
      </w:r>
      <w:r w:rsidR="00E01141" w:rsidRPr="007D36C4">
        <w:t xml:space="preserve"> </w:t>
      </w:r>
      <w:r w:rsidR="00E018A8" w:rsidRPr="007D36C4">
        <w:t xml:space="preserve">Profile </w:t>
      </w:r>
      <w:r w:rsidRPr="007D36C4">
        <w:t>that support</w:t>
      </w:r>
      <w:r w:rsidR="00D76809" w:rsidRPr="007D36C4">
        <w:t>s</w:t>
      </w:r>
      <w:r w:rsidRPr="007D36C4">
        <w:t xml:space="preserve"> the granular access to specific data elements (</w:t>
      </w:r>
      <w:r w:rsidR="000860F3" w:rsidRPr="007D36C4">
        <w:t xml:space="preserve">e.g., </w:t>
      </w:r>
      <w:r w:rsidRPr="007D36C4">
        <w:t>list of medications, list of allergies).</w:t>
      </w:r>
      <w:r w:rsidR="00624692" w:rsidRPr="007D36C4">
        <w:t xml:space="preserve"> </w:t>
      </w:r>
    </w:p>
    <w:p w14:paraId="7FAD7272" w14:textId="3AFC594F" w:rsidR="00624692" w:rsidRPr="007D36C4" w:rsidRDefault="00624692" w:rsidP="00624692">
      <w:r w:rsidRPr="007D36C4">
        <w:t>Th</w:t>
      </w:r>
      <w:r w:rsidR="00387FDA" w:rsidRPr="007D36C4">
        <w:t xml:space="preserve">e </w:t>
      </w:r>
      <w:r w:rsidR="00D6351F" w:rsidRPr="007D36C4">
        <w:t xml:space="preserve">mXDE </w:t>
      </w:r>
      <w:r w:rsidR="00387FDA" w:rsidRPr="007D36C4">
        <w:t xml:space="preserve">Profile </w:t>
      </w:r>
      <w:r w:rsidR="00D76809" w:rsidRPr="007D36C4">
        <w:t>allows</w:t>
      </w:r>
      <w:r w:rsidRPr="007D36C4">
        <w:t xml:space="preserve"> an integrated approach to health records by using existing services from </w:t>
      </w:r>
      <w:r w:rsidR="00D76809" w:rsidRPr="007D36C4">
        <w:t xml:space="preserve">the IHE </w:t>
      </w:r>
      <w:r w:rsidRPr="007D36C4">
        <w:t>profiles</w:t>
      </w:r>
      <w:r w:rsidR="00A907F5" w:rsidRPr="007D36C4">
        <w:t xml:space="preserve"> </w:t>
      </w:r>
      <w:r w:rsidR="00C6163D" w:rsidRPr="007D36C4">
        <w:t>mentio</w:t>
      </w:r>
      <w:r w:rsidR="00D76809" w:rsidRPr="007D36C4">
        <w:t>ned</w:t>
      </w:r>
      <w:r w:rsidR="00A907F5" w:rsidRPr="007D36C4">
        <w:t xml:space="preserve"> above</w:t>
      </w:r>
      <w:r w:rsidRPr="007D36C4">
        <w:t xml:space="preserve">. </w:t>
      </w:r>
    </w:p>
    <w:p w14:paraId="61FA3877" w14:textId="6211E80D" w:rsidR="00CB70DB" w:rsidRPr="007D36C4" w:rsidRDefault="00CB70DB" w:rsidP="00DE5390">
      <w:pPr>
        <w:pStyle w:val="BodyText"/>
      </w:pPr>
      <w:r w:rsidRPr="007D36C4">
        <w:lastRenderedPageBreak/>
        <w:t xml:space="preserve">The </w:t>
      </w:r>
      <w:r w:rsidR="00C6163D" w:rsidRPr="007D36C4">
        <w:t xml:space="preserve">mapping of the </w:t>
      </w:r>
      <w:r w:rsidRPr="007D36C4">
        <w:t xml:space="preserve">document </w:t>
      </w:r>
      <w:r w:rsidR="00C6163D" w:rsidRPr="007D36C4">
        <w:t>content to data</w:t>
      </w:r>
      <w:r w:rsidR="00971291" w:rsidRPr="007D36C4">
        <w:t xml:space="preserve"> </w:t>
      </w:r>
      <w:r w:rsidR="00C6163D" w:rsidRPr="007D36C4">
        <w:t>elements</w:t>
      </w:r>
      <w:r w:rsidRPr="007D36C4">
        <w:t xml:space="preserve"> is outside </w:t>
      </w:r>
      <w:r w:rsidR="00BF083D" w:rsidRPr="007D36C4">
        <w:t xml:space="preserve">the </w:t>
      </w:r>
      <w:r w:rsidRPr="007D36C4">
        <w:t xml:space="preserve">scope of </w:t>
      </w:r>
      <w:r w:rsidR="00543ADE" w:rsidRPr="007D36C4">
        <w:t xml:space="preserve">this </w:t>
      </w:r>
      <w:r w:rsidRPr="007D36C4">
        <w:t>profile</w:t>
      </w:r>
      <w:r w:rsidR="001167F6" w:rsidRPr="007D36C4">
        <w:t xml:space="preserve">. </w:t>
      </w:r>
      <w:r w:rsidRPr="007D36C4">
        <w:t>It need</w:t>
      </w:r>
      <w:r w:rsidR="00C6163D" w:rsidRPr="007D36C4">
        <w:t>s</w:t>
      </w:r>
      <w:r w:rsidRPr="007D36C4">
        <w:t xml:space="preserve"> to be specified </w:t>
      </w:r>
      <w:r w:rsidR="00A57F5E" w:rsidRPr="007D36C4">
        <w:t xml:space="preserve">for each deployment </w:t>
      </w:r>
      <w:r w:rsidRPr="007D36C4">
        <w:t xml:space="preserve">based </w:t>
      </w:r>
      <w:r w:rsidR="004A332A" w:rsidRPr="007D36C4">
        <w:t xml:space="preserve">on </w:t>
      </w:r>
      <w:r w:rsidRPr="007D36C4">
        <w:t>the specific document content and data element</w:t>
      </w:r>
      <w:r w:rsidR="00543ADE" w:rsidRPr="007D36C4">
        <w:t>s</w:t>
      </w:r>
      <w:r w:rsidRPr="007D36C4">
        <w:t xml:space="preserve"> managed.</w:t>
      </w:r>
    </w:p>
    <w:p w14:paraId="453E10F1" w14:textId="560F151B" w:rsidR="00CF283F" w:rsidRPr="007D36C4" w:rsidRDefault="000F611F" w:rsidP="008616CB">
      <w:pPr>
        <w:pStyle w:val="Heading2"/>
        <w:numPr>
          <w:ilvl w:val="0"/>
          <w:numId w:val="0"/>
        </w:numPr>
        <w:rPr>
          <w:noProof w:val="0"/>
        </w:rPr>
      </w:pPr>
      <w:r w:rsidRPr="007D36C4">
        <w:rPr>
          <w:noProof w:val="0"/>
        </w:rPr>
        <w:br w:type="page"/>
      </w:r>
      <w:bookmarkStart w:id="13" w:name="_Toc481073752"/>
      <w:bookmarkStart w:id="14" w:name="_Toc490820899"/>
      <w:r w:rsidR="00CF283F" w:rsidRPr="007D36C4">
        <w:rPr>
          <w:noProof w:val="0"/>
        </w:rPr>
        <w:lastRenderedPageBreak/>
        <w:t>Open Issues and Questions</w:t>
      </w:r>
      <w:bookmarkEnd w:id="13"/>
      <w:bookmarkEnd w:id="14"/>
    </w:p>
    <w:p w14:paraId="1BA98467" w14:textId="76FF218D" w:rsidR="00ED4816" w:rsidRPr="007D36C4" w:rsidRDefault="00ED4816" w:rsidP="00ED4816">
      <w:pPr>
        <w:pStyle w:val="BodyText"/>
      </w:pPr>
      <w:r w:rsidRPr="007D36C4">
        <w:t>None</w:t>
      </w:r>
    </w:p>
    <w:p w14:paraId="61681BAF" w14:textId="77777777" w:rsidR="00ED4816" w:rsidRPr="007D36C4" w:rsidRDefault="00ED4816" w:rsidP="00ED4816">
      <w:pPr>
        <w:pStyle w:val="Heading2"/>
        <w:numPr>
          <w:ilvl w:val="0"/>
          <w:numId w:val="0"/>
        </w:numPr>
        <w:rPr>
          <w:noProof w:val="0"/>
        </w:rPr>
      </w:pPr>
      <w:bookmarkStart w:id="15" w:name="_Toc490820900"/>
      <w:r w:rsidRPr="007D36C4">
        <w:rPr>
          <w:noProof w:val="0"/>
        </w:rPr>
        <w:t>Closed Issues</w:t>
      </w:r>
      <w:bookmarkEnd w:id="15"/>
    </w:p>
    <w:p w14:paraId="1C125375" w14:textId="182574A8" w:rsidR="00ED4816" w:rsidRPr="00767936" w:rsidRDefault="00ED4816" w:rsidP="00767936">
      <w:pPr>
        <w:pStyle w:val="BodyText"/>
        <w:rPr>
          <w:b/>
          <w:bCs/>
          <w:i/>
          <w:iCs/>
        </w:rPr>
      </w:pPr>
      <w:r w:rsidRPr="00767936">
        <w:rPr>
          <w:b/>
          <w:bCs/>
          <w:i/>
          <w:iCs/>
        </w:rPr>
        <w:t xml:space="preserve">mXDE_102: </w:t>
      </w:r>
      <w:r w:rsidR="00F50E2F" w:rsidRPr="00767936">
        <w:rPr>
          <w:b/>
          <w:bCs/>
          <w:i/>
          <w:iCs/>
        </w:rPr>
        <w:t xml:space="preserve">Should </w:t>
      </w:r>
      <w:r w:rsidRPr="00767936">
        <w:rPr>
          <w:b/>
          <w:bCs/>
          <w:i/>
          <w:iCs/>
        </w:rPr>
        <w:t xml:space="preserve">other Deployment Models be considered besides the two described in Section </w:t>
      </w:r>
      <w:r w:rsidR="00F50E2F" w:rsidRPr="00767936">
        <w:rPr>
          <w:b/>
          <w:bCs/>
          <w:i/>
          <w:iCs/>
        </w:rPr>
        <w:t>45</w:t>
      </w:r>
      <w:r w:rsidRPr="00767936">
        <w:rPr>
          <w:b/>
          <w:bCs/>
          <w:i/>
          <w:iCs/>
        </w:rPr>
        <w:t>.7, if any?</w:t>
      </w:r>
    </w:p>
    <w:p w14:paraId="06187078" w14:textId="77777777" w:rsidR="00ED4816" w:rsidRPr="007D36C4" w:rsidRDefault="00ED4816" w:rsidP="00ED4816">
      <w:pPr>
        <w:pStyle w:val="List1"/>
        <w:ind w:left="360" w:firstLine="0"/>
        <w:rPr>
          <w:b/>
          <w:bCs/>
          <w:i/>
        </w:rPr>
      </w:pPr>
      <w:r w:rsidRPr="007D36C4">
        <w:rPr>
          <w:b/>
          <w:bCs/>
          <w:i/>
        </w:rPr>
        <w:t xml:space="preserve">Resolution: </w:t>
      </w:r>
    </w:p>
    <w:p w14:paraId="729F7193" w14:textId="315F97B9" w:rsidR="00ED4816" w:rsidRPr="007D36C4" w:rsidRDefault="006A2F51" w:rsidP="00791E7F">
      <w:pPr>
        <w:pStyle w:val="BodyText"/>
        <w:numPr>
          <w:ilvl w:val="0"/>
          <w:numId w:val="68"/>
        </w:numPr>
        <w:ind w:left="851"/>
        <w:rPr>
          <w:b/>
          <w:i/>
          <w:iCs/>
        </w:rPr>
      </w:pPr>
      <w:r w:rsidRPr="007D36C4">
        <w:rPr>
          <w:b/>
          <w:i/>
          <w:iCs/>
        </w:rPr>
        <w:t>The two models provided seem</w:t>
      </w:r>
      <w:r w:rsidR="00F50E2F" w:rsidRPr="007D36C4">
        <w:rPr>
          <w:b/>
          <w:i/>
          <w:iCs/>
        </w:rPr>
        <w:t xml:space="preserve"> sufficient</w:t>
      </w:r>
      <w:r w:rsidR="007D36C4">
        <w:rPr>
          <w:b/>
          <w:i/>
          <w:iCs/>
        </w:rPr>
        <w:t xml:space="preserve">. </w:t>
      </w:r>
      <w:r w:rsidR="00F50E2F" w:rsidRPr="007D36C4">
        <w:rPr>
          <w:b/>
          <w:i/>
          <w:iCs/>
        </w:rPr>
        <w:t>During t</w:t>
      </w:r>
      <w:r w:rsidR="00ED4816" w:rsidRPr="007D36C4">
        <w:rPr>
          <w:b/>
          <w:i/>
          <w:iCs/>
        </w:rPr>
        <w:t xml:space="preserve">rial implementation the need to add </w:t>
      </w:r>
      <w:r w:rsidR="00F50E2F" w:rsidRPr="007D36C4">
        <w:rPr>
          <w:b/>
          <w:i/>
          <w:iCs/>
        </w:rPr>
        <w:t xml:space="preserve">other </w:t>
      </w:r>
      <w:r w:rsidR="00ED4816" w:rsidRPr="007D36C4">
        <w:rPr>
          <w:b/>
          <w:i/>
          <w:iCs/>
        </w:rPr>
        <w:t>deployment models to Section 4</w:t>
      </w:r>
      <w:r w:rsidR="00F50E2F" w:rsidRPr="007D36C4">
        <w:rPr>
          <w:b/>
          <w:i/>
          <w:iCs/>
        </w:rPr>
        <w:t>5</w:t>
      </w:r>
      <w:r w:rsidR="00ED4816" w:rsidRPr="007D36C4">
        <w:rPr>
          <w:b/>
          <w:i/>
          <w:iCs/>
        </w:rPr>
        <w:t>.7</w:t>
      </w:r>
      <w:r w:rsidR="00F50E2F" w:rsidRPr="007D36C4">
        <w:rPr>
          <w:b/>
          <w:i/>
          <w:iCs/>
        </w:rPr>
        <w:t xml:space="preserve"> may</w:t>
      </w:r>
      <w:r w:rsidRPr="007D36C4">
        <w:rPr>
          <w:b/>
          <w:i/>
          <w:iCs/>
        </w:rPr>
        <w:t xml:space="preserve"> be considered.</w:t>
      </w:r>
    </w:p>
    <w:p w14:paraId="27314D63" w14:textId="0904A29C" w:rsidR="002C6D2D" w:rsidRPr="00767936" w:rsidRDefault="00D6351F" w:rsidP="00767936">
      <w:pPr>
        <w:pStyle w:val="BodyText"/>
        <w:rPr>
          <w:b/>
          <w:bCs/>
          <w:i/>
          <w:iCs/>
        </w:rPr>
      </w:pPr>
      <w:bookmarkStart w:id="16" w:name="_Hlk481749110"/>
      <w:r w:rsidRPr="00767936">
        <w:rPr>
          <w:b/>
          <w:bCs/>
          <w:i/>
          <w:iCs/>
        </w:rPr>
        <w:t>mXDE</w:t>
      </w:r>
      <w:r w:rsidR="00DD7CBE" w:rsidRPr="00767936">
        <w:rPr>
          <w:b/>
          <w:bCs/>
          <w:i/>
          <w:iCs/>
        </w:rPr>
        <w:t>_10</w:t>
      </w:r>
      <w:r w:rsidR="00AA763D" w:rsidRPr="00767936">
        <w:rPr>
          <w:b/>
          <w:bCs/>
          <w:i/>
          <w:iCs/>
        </w:rPr>
        <w:t>3</w:t>
      </w:r>
      <w:bookmarkEnd w:id="16"/>
      <w:r w:rsidR="00DD7CBE" w:rsidRPr="00767936">
        <w:rPr>
          <w:b/>
          <w:bCs/>
          <w:i/>
          <w:iCs/>
        </w:rPr>
        <w:t>:</w:t>
      </w:r>
      <w:r w:rsidR="006A2F51" w:rsidRPr="00767936">
        <w:rPr>
          <w:b/>
          <w:bCs/>
          <w:i/>
          <w:iCs/>
        </w:rPr>
        <w:t xml:space="preserve"> I</w:t>
      </w:r>
      <w:r w:rsidR="00DD7CBE" w:rsidRPr="00767936">
        <w:rPr>
          <w:b/>
          <w:bCs/>
          <w:i/>
          <w:iCs/>
        </w:rPr>
        <w:t xml:space="preserve">ntegration of a document sharing environment where </w:t>
      </w:r>
      <w:r w:rsidR="00665C43" w:rsidRPr="00767936">
        <w:rPr>
          <w:b/>
          <w:bCs/>
          <w:i/>
          <w:iCs/>
        </w:rPr>
        <w:t xml:space="preserve">an </w:t>
      </w:r>
      <w:r w:rsidR="00DD7CBE" w:rsidRPr="00767936">
        <w:rPr>
          <w:b/>
          <w:bCs/>
          <w:i/>
          <w:iCs/>
        </w:rPr>
        <w:t xml:space="preserve">XDS Document Consumer is </w:t>
      </w:r>
      <w:r w:rsidR="00665C43" w:rsidRPr="00767936">
        <w:rPr>
          <w:b/>
          <w:bCs/>
          <w:i/>
          <w:iCs/>
        </w:rPr>
        <w:t xml:space="preserve">grouped </w:t>
      </w:r>
      <w:r w:rsidR="00DD7CBE" w:rsidRPr="00767936">
        <w:rPr>
          <w:b/>
          <w:bCs/>
          <w:i/>
          <w:iCs/>
        </w:rPr>
        <w:t xml:space="preserve">with </w:t>
      </w:r>
      <w:r w:rsidR="00665C43" w:rsidRPr="00767936">
        <w:rPr>
          <w:b/>
          <w:bCs/>
          <w:i/>
          <w:iCs/>
        </w:rPr>
        <w:t xml:space="preserve">a </w:t>
      </w:r>
      <w:r w:rsidR="00DD7CBE" w:rsidRPr="00767936">
        <w:rPr>
          <w:b/>
          <w:bCs/>
          <w:i/>
          <w:iCs/>
        </w:rPr>
        <w:t xml:space="preserve">Data Element </w:t>
      </w:r>
      <w:r w:rsidR="00EA667C" w:rsidRPr="00767936">
        <w:rPr>
          <w:b/>
          <w:bCs/>
          <w:i/>
          <w:iCs/>
        </w:rPr>
        <w:t>Extractor</w:t>
      </w:r>
      <w:r w:rsidR="006A2F51" w:rsidRPr="00767936">
        <w:rPr>
          <w:b/>
          <w:bCs/>
          <w:i/>
          <w:iCs/>
        </w:rPr>
        <w:t>.</w:t>
      </w:r>
    </w:p>
    <w:p w14:paraId="2472F2E2" w14:textId="68E3D724" w:rsidR="005E5E84" w:rsidRPr="007D36C4" w:rsidRDefault="005E5E84" w:rsidP="00767936">
      <w:pPr>
        <w:pStyle w:val="BodyText"/>
        <w:ind w:left="426"/>
      </w:pPr>
      <w:r w:rsidRPr="007D36C4">
        <w:rPr>
          <w:noProof/>
        </w:rPr>
        <mc:AlternateContent>
          <mc:Choice Requires="wpc">
            <w:drawing>
              <wp:anchor distT="0" distB="0" distL="114300" distR="114300" simplePos="0" relativeHeight="251716096" behindDoc="0" locked="0" layoutInCell="1" allowOverlap="1" wp14:anchorId="408ED4E5" wp14:editId="733B660A">
                <wp:simplePos x="0" y="0"/>
                <wp:positionH relativeFrom="column">
                  <wp:posOffset>441325</wp:posOffset>
                </wp:positionH>
                <wp:positionV relativeFrom="paragraph">
                  <wp:posOffset>787188</wp:posOffset>
                </wp:positionV>
                <wp:extent cx="3437255" cy="2218055"/>
                <wp:effectExtent l="0" t="0" r="0" b="0"/>
                <wp:wrapSquare wrapText="bothSides"/>
                <wp:docPr id="89"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Text Box 11"/>
                        <wps:cNvSpPr txBox="1">
                          <a:spLocks noChangeArrowheads="1"/>
                        </wps:cNvSpPr>
                        <wps:spPr bwMode="auto">
                          <a:xfrm>
                            <a:off x="1387" y="610431"/>
                            <a:ext cx="625053" cy="293120"/>
                          </a:xfrm>
                          <a:prstGeom prst="rect">
                            <a:avLst/>
                          </a:prstGeom>
                          <a:noFill/>
                          <a:ln>
                            <a:noFill/>
                          </a:ln>
                          <a:extLst/>
                        </wps:spPr>
                        <wps:txbx>
                          <w:txbxContent>
                            <w:p w14:paraId="05801B7C" w14:textId="307E574C" w:rsidR="001F4D5C" w:rsidRPr="001E093F" w:rsidRDefault="001F4D5C" w:rsidP="002C6D2D">
                              <w:pPr>
                                <w:spacing w:before="0"/>
                                <w:jc w:val="right"/>
                                <w:rPr>
                                  <w:sz w:val="12"/>
                                  <w:szCs w:val="18"/>
                                  <w:lang w:val="it-IT"/>
                                </w:rPr>
                              </w:pPr>
                              <w:r w:rsidRPr="001E093F">
                                <w:rPr>
                                  <w:rFonts w:eastAsia="Arial Unicode MS"/>
                                  <w:sz w:val="12"/>
                                  <w:szCs w:val="18"/>
                                  <w:lang w:val="it-IT"/>
                                </w:rPr>
                                <w:t>Retrieve Document</w:t>
                              </w:r>
                              <w:r w:rsidRPr="001E093F">
                                <w:rPr>
                                  <w:rFonts w:eastAsia="Arial Unicode MS"/>
                                  <w:sz w:val="12"/>
                                  <w:szCs w:val="18"/>
                                  <w:lang w:val="it-IT"/>
                                </w:rPr>
                                <w:br/>
                                <w:t xml:space="preserve">Set </w:t>
                              </w:r>
                              <w:r w:rsidRPr="001E093F">
                                <w:rPr>
                                  <w:sz w:val="12"/>
                                  <w:szCs w:val="18"/>
                                  <w:lang w:val="it-IT"/>
                                </w:rPr>
                                <w:t>[ITI-43] </w:t>
                              </w:r>
                            </w:p>
                            <w:p w14:paraId="1EAB20D1" w14:textId="77777777" w:rsidR="001F4D5C" w:rsidRPr="001E093F" w:rsidRDefault="001F4D5C" w:rsidP="002C6D2D">
                              <w:pPr>
                                <w:jc w:val="right"/>
                                <w:rPr>
                                  <w:rFonts w:ascii="Arial" w:hAnsi="Arial" w:cs="Arial"/>
                                  <w:sz w:val="12"/>
                                  <w:szCs w:val="18"/>
                                  <w:lang w:val="it-IT"/>
                                </w:rPr>
                              </w:pPr>
                            </w:p>
                          </w:txbxContent>
                        </wps:txbx>
                        <wps:bodyPr rot="0" vert="horz" wrap="square" lIns="0" tIns="18599" rIns="0" bIns="18599" anchor="t" anchorCtr="0" upright="1">
                          <a:noAutofit/>
                        </wps:bodyPr>
                      </wps:wsp>
                      <wpg:wgp>
                        <wpg:cNvPr id="91" name="Group 91"/>
                        <wpg:cNvGrpSpPr/>
                        <wpg:grpSpPr>
                          <a:xfrm>
                            <a:off x="33866" y="33867"/>
                            <a:ext cx="3382075" cy="2159000"/>
                            <a:chOff x="52309" y="54081"/>
                            <a:chExt cx="5224307" cy="3448014"/>
                          </a:xfrm>
                        </wpg:grpSpPr>
                        <wps:wsp>
                          <wps:cNvPr id="3" name="Straight Arrow Connector 40"/>
                          <wps:cNvCnPr>
                            <a:cxnSpLocks noChangeShapeType="1"/>
                          </wps:cNvCnPr>
                          <wps:spPr bwMode="auto">
                            <a:xfrm flipH="1">
                              <a:off x="1091429" y="939649"/>
                              <a:ext cx="2" cy="541684"/>
                            </a:xfrm>
                            <a:prstGeom prst="straightConnector1">
                              <a:avLst/>
                            </a:prstGeom>
                            <a:noFill/>
                            <a:ln w="12700">
                              <a:solidFill>
                                <a:srgbClr val="000000"/>
                              </a:solidFill>
                              <a:miter lim="800000"/>
                              <a:headEnd/>
                              <a:tailEnd type="none" w="med" len="med"/>
                            </a:ln>
                            <a:extLst/>
                          </wps:spPr>
                          <wps:bodyPr/>
                        </wps:wsp>
                        <wps:wsp>
                          <wps:cNvPr id="66" name="Straight Arrow Connector 40"/>
                          <wps:cNvCnPr>
                            <a:cxnSpLocks noChangeShapeType="1"/>
                          </wps:cNvCnPr>
                          <wps:spPr bwMode="auto">
                            <a:xfrm rot="16200000" flipH="1">
                              <a:off x="1410455" y="868890"/>
                              <a:ext cx="538797" cy="686087"/>
                            </a:xfrm>
                            <a:prstGeom prst="bentConnector3">
                              <a:avLst>
                                <a:gd name="adj1" fmla="val 74570"/>
                              </a:avLst>
                            </a:prstGeom>
                            <a:noFill/>
                            <a:ln w="12700">
                              <a:solidFill>
                                <a:srgbClr val="000000"/>
                              </a:solidFill>
                              <a:miter lim="800000"/>
                              <a:headEnd/>
                              <a:tailEnd type="none" w="med" len="med"/>
                            </a:ln>
                            <a:extLst/>
                          </wps:spPr>
                          <wps:bodyPr/>
                        </wps:wsp>
                        <wps:wsp>
                          <wps:cNvPr id="67" name="Rectangle 8"/>
                          <wps:cNvSpPr>
                            <a:spLocks noChangeArrowheads="1"/>
                          </wps:cNvSpPr>
                          <wps:spPr bwMode="auto">
                            <a:xfrm>
                              <a:off x="3623425" y="2639429"/>
                              <a:ext cx="846811" cy="449690"/>
                            </a:xfrm>
                            <a:prstGeom prst="rect">
                              <a:avLst/>
                            </a:prstGeom>
                            <a:noFill/>
                            <a:ln w="19050">
                              <a:solidFill>
                                <a:srgbClr val="000000"/>
                              </a:solidFill>
                              <a:prstDash val="dash"/>
                              <a:miter lim="800000"/>
                              <a:headEnd/>
                              <a:tailEnd/>
                            </a:ln>
                          </wps:spPr>
                          <wps:txbx>
                            <w:txbxContent>
                              <w:p w14:paraId="0C035C33" w14:textId="6B6C40EE" w:rsidR="001F4D5C" w:rsidRPr="001E093F" w:rsidRDefault="001F4D5C" w:rsidP="002C6D2D">
                                <w:pPr>
                                  <w:spacing w:before="0"/>
                                  <w:jc w:val="center"/>
                                  <w:rPr>
                                    <w:rFonts w:eastAsia="Arial Unicode MS"/>
                                    <w:b/>
                                    <w:sz w:val="10"/>
                                    <w:szCs w:val="18"/>
                                  </w:rPr>
                                </w:pPr>
                                <w:r w:rsidRPr="001E093F">
                                  <w:rPr>
                                    <w:rFonts w:eastAsia="Arial Unicode MS"/>
                                    <w:b/>
                                    <w:sz w:val="10"/>
                                    <w:szCs w:val="18"/>
                                  </w:rPr>
                                  <w:t xml:space="preserve">  QEDm</w:t>
                                </w:r>
                                <w:r w:rsidRPr="001E093F">
                                  <w:rPr>
                                    <w:rFonts w:eastAsia="Arial Unicode MS"/>
                                    <w:b/>
                                    <w:sz w:val="10"/>
                                    <w:szCs w:val="18"/>
                                  </w:rPr>
                                  <w:br/>
                                  <w:t>Clinical Data Source</w:t>
                                </w:r>
                              </w:p>
                            </w:txbxContent>
                          </wps:txbx>
                          <wps:bodyPr rot="0" vert="horz" wrap="square" lIns="57096" tIns="28548" rIns="57096" bIns="28548" anchor="t" anchorCtr="0" upright="1">
                            <a:noAutofit/>
                          </wps:bodyPr>
                        </wps:wsp>
                        <wps:wsp>
                          <wps:cNvPr id="69" name="Straight Arrow Connector 40"/>
                          <wps:cNvCnPr>
                            <a:cxnSpLocks noChangeShapeType="1"/>
                            <a:stCxn id="72" idx="2"/>
                            <a:endCxn id="67" idx="0"/>
                          </wps:cNvCnPr>
                          <wps:spPr bwMode="auto">
                            <a:xfrm>
                              <a:off x="4040575" y="935738"/>
                              <a:ext cx="6256" cy="1703691"/>
                            </a:xfrm>
                            <a:prstGeom prst="straightConnector1">
                              <a:avLst/>
                            </a:prstGeom>
                            <a:noFill/>
                            <a:ln w="12700">
                              <a:solidFill>
                                <a:srgbClr val="000000"/>
                              </a:solidFill>
                              <a:miter lim="800000"/>
                              <a:headEnd/>
                              <a:tailEnd type="none" w="med" len="med"/>
                            </a:ln>
                            <a:extLst/>
                          </wps:spPr>
                          <wps:bodyPr/>
                        </wps:wsp>
                        <wps:wsp>
                          <wps:cNvPr id="70" name="Text Box 11"/>
                          <wps:cNvSpPr txBox="1">
                            <a:spLocks noChangeArrowheads="1"/>
                          </wps:cNvSpPr>
                          <wps:spPr bwMode="auto">
                            <a:xfrm>
                              <a:off x="4463981" y="1285164"/>
                              <a:ext cx="812635" cy="291328"/>
                            </a:xfrm>
                            <a:prstGeom prst="rect">
                              <a:avLst/>
                            </a:prstGeom>
                            <a:noFill/>
                            <a:ln>
                              <a:noFill/>
                            </a:ln>
                            <a:extLst/>
                          </wps:spPr>
                          <wps:txbx>
                            <w:txbxContent>
                              <w:p w14:paraId="4F9D3D87" w14:textId="77777777" w:rsidR="001F4D5C" w:rsidRPr="00AA763D" w:rsidRDefault="001F4D5C" w:rsidP="002C6D2D">
                                <w:pPr>
                                  <w:spacing w:before="0"/>
                                  <w:rPr>
                                    <w:sz w:val="18"/>
                                    <w:szCs w:val="18"/>
                                  </w:rPr>
                                </w:pPr>
                              </w:p>
                              <w:p w14:paraId="5E4E3A5C" w14:textId="77777777" w:rsidR="001F4D5C" w:rsidRPr="00AA763D" w:rsidRDefault="001F4D5C" w:rsidP="002C6D2D">
                                <w:pPr>
                                  <w:rPr>
                                    <w:rFonts w:ascii="Arial" w:hAnsi="Arial" w:cs="Arial"/>
                                    <w:sz w:val="18"/>
                                    <w:szCs w:val="18"/>
                                  </w:rPr>
                                </w:pPr>
                              </w:p>
                            </w:txbxContent>
                          </wps:txbx>
                          <wps:bodyPr rot="0" vert="horz" wrap="square" lIns="0" tIns="28548" rIns="0" bIns="28548" anchor="t" anchorCtr="0" upright="1">
                            <a:noAutofit/>
                          </wps:bodyPr>
                        </wps:wsp>
                        <wps:wsp>
                          <wps:cNvPr id="71" name="Rectangle 8"/>
                          <wps:cNvSpPr>
                            <a:spLocks noChangeArrowheads="1"/>
                          </wps:cNvSpPr>
                          <wps:spPr bwMode="auto">
                            <a:xfrm>
                              <a:off x="724204" y="492844"/>
                              <a:ext cx="846801" cy="449690"/>
                            </a:xfrm>
                            <a:prstGeom prst="rect">
                              <a:avLst/>
                            </a:prstGeom>
                            <a:noFill/>
                            <a:ln w="19050">
                              <a:solidFill>
                                <a:srgbClr val="000000"/>
                              </a:solidFill>
                              <a:prstDash val="dash"/>
                              <a:miter lim="800000"/>
                              <a:headEnd/>
                              <a:tailEnd/>
                            </a:ln>
                          </wps:spPr>
                          <wps:txbx>
                            <w:txbxContent>
                              <w:p w14:paraId="7BA38C74" w14:textId="77777777" w:rsidR="001F4D5C" w:rsidRPr="001E093F" w:rsidRDefault="001F4D5C" w:rsidP="002C6D2D">
                                <w:pPr>
                                  <w:spacing w:before="0"/>
                                  <w:jc w:val="center"/>
                                  <w:rPr>
                                    <w:rFonts w:eastAsia="Arial Unicode MS"/>
                                    <w:b/>
                                    <w:sz w:val="10"/>
                                    <w:szCs w:val="18"/>
                                  </w:rPr>
                                </w:pPr>
                                <w:r w:rsidRPr="001E093F">
                                  <w:rPr>
                                    <w:rFonts w:eastAsia="Arial Unicode MS"/>
                                    <w:b/>
                                    <w:sz w:val="10"/>
                                    <w:szCs w:val="18"/>
                                  </w:rPr>
                                  <w:t>XDS</w:t>
                                </w:r>
                                <w:r w:rsidRPr="001E093F">
                                  <w:rPr>
                                    <w:rFonts w:eastAsia="Arial Unicode MS"/>
                                    <w:b/>
                                    <w:sz w:val="10"/>
                                    <w:szCs w:val="18"/>
                                  </w:rPr>
                                  <w:br/>
                                  <w:t>Document Consumer</w:t>
                                </w:r>
                              </w:p>
                            </w:txbxContent>
                          </wps:txbx>
                          <wps:bodyPr rot="0" vert="horz" wrap="square" lIns="57096" tIns="28548" rIns="57096" bIns="28548" anchor="t" anchorCtr="0" upright="1">
                            <a:noAutofit/>
                          </wps:bodyPr>
                        </wps:wsp>
                        <wps:wsp>
                          <wps:cNvPr id="72" name="Rectangle 8"/>
                          <wps:cNvSpPr>
                            <a:spLocks noChangeArrowheads="1"/>
                          </wps:cNvSpPr>
                          <wps:spPr bwMode="auto">
                            <a:xfrm>
                              <a:off x="3617169" y="486048"/>
                              <a:ext cx="846811" cy="449690"/>
                            </a:xfrm>
                            <a:prstGeom prst="rect">
                              <a:avLst/>
                            </a:prstGeom>
                            <a:noFill/>
                            <a:ln w="19050">
                              <a:solidFill>
                                <a:srgbClr val="000000"/>
                              </a:solidFill>
                              <a:prstDash val="dash"/>
                              <a:miter lim="800000"/>
                              <a:headEnd/>
                              <a:tailEnd/>
                            </a:ln>
                          </wps:spPr>
                          <wps:txbx>
                            <w:txbxContent>
                              <w:p w14:paraId="48CF9027" w14:textId="3303C81F" w:rsidR="001F4D5C" w:rsidRPr="001E093F" w:rsidRDefault="001F4D5C" w:rsidP="00361408">
                                <w:pPr>
                                  <w:spacing w:before="0"/>
                                  <w:jc w:val="center"/>
                                  <w:rPr>
                                    <w:rFonts w:eastAsia="Arial Unicode MS"/>
                                    <w:b/>
                                    <w:sz w:val="10"/>
                                    <w:szCs w:val="18"/>
                                  </w:rPr>
                                </w:pPr>
                                <w:r w:rsidRPr="001E093F">
                                  <w:rPr>
                                    <w:rFonts w:eastAsia="Arial Unicode MS"/>
                                    <w:b/>
                                    <w:sz w:val="10"/>
                                    <w:szCs w:val="18"/>
                                  </w:rPr>
                                  <w:t xml:space="preserve">  QEDm</w:t>
                                </w:r>
                                <w:r w:rsidRPr="001E093F">
                                  <w:rPr>
                                    <w:rFonts w:eastAsia="Arial Unicode MS"/>
                                    <w:b/>
                                    <w:sz w:val="10"/>
                                    <w:szCs w:val="18"/>
                                  </w:rPr>
                                  <w:br/>
                                  <w:t>Clinical Data Consumer</w:t>
                                </w:r>
                              </w:p>
                              <w:p w14:paraId="3ED8F7AE" w14:textId="6BE199A0" w:rsidR="001F4D5C" w:rsidRPr="001E093F" w:rsidRDefault="001F4D5C" w:rsidP="002C6D2D">
                                <w:pPr>
                                  <w:spacing w:before="0"/>
                                  <w:jc w:val="center"/>
                                  <w:rPr>
                                    <w:rFonts w:eastAsia="Arial Unicode MS"/>
                                    <w:b/>
                                    <w:sz w:val="10"/>
                                    <w:szCs w:val="18"/>
                                  </w:rPr>
                                </w:pPr>
                              </w:p>
                            </w:txbxContent>
                          </wps:txbx>
                          <wps:bodyPr rot="0" vert="horz" wrap="square" lIns="57096" tIns="28548" rIns="57096" bIns="28548" anchor="t" anchorCtr="0" upright="1">
                            <a:noAutofit/>
                          </wps:bodyPr>
                        </wps:wsp>
                        <wps:wsp>
                          <wps:cNvPr id="73" name="Rectangle 61"/>
                          <wps:cNvSpPr/>
                          <wps:spPr>
                            <a:xfrm>
                              <a:off x="390065" y="54081"/>
                              <a:ext cx="4139674" cy="42401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78C3E" w14:textId="192379FA" w:rsidR="001F4D5C" w:rsidRPr="00764103" w:rsidRDefault="001F4D5C" w:rsidP="002C6D2D">
                                <w:pPr>
                                  <w:pStyle w:val="NormalWeb"/>
                                  <w:spacing w:before="0"/>
                                  <w:jc w:val="center"/>
                                  <w:rPr>
                                    <w:b/>
                                    <w:color w:val="0D0D0D" w:themeColor="text1" w:themeTint="F2"/>
                                    <w:sz w:val="14"/>
                                    <w:szCs w:val="14"/>
                                  </w:rPr>
                                </w:pPr>
                                <w:r w:rsidRPr="00D407C0">
                                  <w:rPr>
                                    <w:b/>
                                    <w:color w:val="0D0D0D" w:themeColor="text1" w:themeTint="F2"/>
                                    <w:sz w:val="18"/>
                                  </w:rPr>
                                  <w:t xml:space="preserve"> </w:t>
                                </w:r>
                                <w:r w:rsidRPr="00764103">
                                  <w:rPr>
                                    <w:b/>
                                    <w:color w:val="0D0D0D" w:themeColor="text1" w:themeTint="F2"/>
                                    <w:sz w:val="14"/>
                                    <w:szCs w:val="14"/>
                                  </w:rPr>
                                  <w:t>Data Element Provenance Consumer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Text Box 11"/>
                          <wps:cNvSpPr txBox="1">
                            <a:spLocks noChangeArrowheads="1"/>
                          </wps:cNvSpPr>
                          <wps:spPr bwMode="auto">
                            <a:xfrm>
                              <a:off x="4053656" y="1370966"/>
                              <a:ext cx="852439" cy="508535"/>
                            </a:xfrm>
                            <a:prstGeom prst="rect">
                              <a:avLst/>
                            </a:prstGeom>
                            <a:noFill/>
                            <a:ln>
                              <a:noFill/>
                            </a:ln>
                            <a:extLst/>
                          </wps:spPr>
                          <wps:txbx>
                            <w:txbxContent>
                              <w:p w14:paraId="7A6EF53E" w14:textId="77777777" w:rsidR="001F4D5C" w:rsidRPr="001E093F" w:rsidRDefault="001F4D5C" w:rsidP="002C6D2D">
                                <w:pPr>
                                  <w:pStyle w:val="NormalWeb"/>
                                  <w:spacing w:before="0"/>
                                  <w:rPr>
                                    <w:sz w:val="12"/>
                                    <w:szCs w:val="18"/>
                                  </w:rPr>
                                </w:pPr>
                                <w:r w:rsidRPr="001E093F">
                                  <w:rPr>
                                    <w:rFonts w:eastAsia="Arial Unicode MS"/>
                                    <w:sz w:val="12"/>
                                    <w:szCs w:val="18"/>
                                  </w:rPr>
                                  <w:t xml:space="preserve">Mobile Query Existing Data </w:t>
                                </w:r>
                                <w:r w:rsidRPr="001E093F">
                                  <w:rPr>
                                    <w:rFonts w:eastAsia="Arial Unicode MS"/>
                                    <w:sz w:val="12"/>
                                    <w:szCs w:val="18"/>
                                  </w:rPr>
                                  <w:br/>
                                </w:r>
                                <w:r w:rsidRPr="001E093F">
                                  <w:rPr>
                                    <w:sz w:val="12"/>
                                    <w:szCs w:val="18"/>
                                  </w:rPr>
                                  <w:t>[PCC-44] </w:t>
                                </w:r>
                              </w:p>
                              <w:p w14:paraId="0DC335A0" w14:textId="77777777" w:rsidR="001F4D5C" w:rsidRPr="001E093F" w:rsidRDefault="001F4D5C" w:rsidP="002C6D2D">
                                <w:pPr>
                                  <w:pStyle w:val="NormalWeb"/>
                                  <w:rPr>
                                    <w:sz w:val="12"/>
                                    <w:szCs w:val="18"/>
                                  </w:rPr>
                                </w:pPr>
                                <w:r w:rsidRPr="001E093F">
                                  <w:rPr>
                                    <w:rFonts w:ascii="Arial" w:hAnsi="Arial" w:cs="Arial"/>
                                    <w:sz w:val="12"/>
                                    <w:szCs w:val="18"/>
                                  </w:rPr>
                                  <w:t> </w:t>
                                </w:r>
                              </w:p>
                            </w:txbxContent>
                          </wps:txbx>
                          <wps:bodyPr rot="0" vert="horz" wrap="square" lIns="57096" tIns="28548" rIns="57096" bIns="28548" anchor="t" anchorCtr="0" upright="1">
                            <a:noAutofit/>
                          </wps:bodyPr>
                        </wps:wsp>
                        <wps:wsp>
                          <wps:cNvPr id="75" name="Casella di testo 239"/>
                          <wps:cNvSpPr txBox="1"/>
                          <wps:spPr>
                            <a:xfrm>
                              <a:off x="951945" y="1093168"/>
                              <a:ext cx="107879" cy="177681"/>
                            </a:xfrm>
                            <a:prstGeom prst="rect">
                              <a:avLst/>
                            </a:prstGeom>
                            <a:noFill/>
                            <a:ln w="3175">
                              <a:noFill/>
                            </a:ln>
                          </wps:spPr>
                          <wps:txbx>
                            <w:txbxContent>
                              <w:p w14:paraId="61B54E2A" w14:textId="77777777" w:rsidR="001F4D5C" w:rsidRPr="009472D5" w:rsidRDefault="001F4D5C" w:rsidP="002C6D2D">
                                <w:pPr>
                                  <w:spacing w:before="0"/>
                                  <w:rPr>
                                    <w:sz w:val="14"/>
                                    <w:szCs w:val="18"/>
                                  </w:rPr>
                                </w:pPr>
                                <w:r w:rsidRPr="007F3E1C">
                                  <w:rPr>
                                    <w:sz w:val="14"/>
                                  </w:rPr>
                                  <w:sym w:font="Wingdings" w:char="F0E2"/>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Casella di testo 61"/>
                          <wps:cNvSpPr txBox="1"/>
                          <wps:spPr>
                            <a:xfrm>
                              <a:off x="3911531" y="1386805"/>
                              <a:ext cx="107545" cy="177287"/>
                            </a:xfrm>
                            <a:prstGeom prst="rect">
                              <a:avLst/>
                            </a:prstGeom>
                            <a:noFill/>
                            <a:ln w="3175">
                              <a:noFill/>
                            </a:ln>
                          </wps:spPr>
                          <wps:txbx>
                            <w:txbxContent>
                              <w:p w14:paraId="1124C9B3" w14:textId="77777777" w:rsidR="001F4D5C" w:rsidRPr="00AA763D" w:rsidRDefault="001F4D5C" w:rsidP="002C6D2D">
                                <w:pPr>
                                  <w:pStyle w:val="NormalWeb"/>
                                  <w:rPr>
                                    <w:sz w:val="18"/>
                                    <w:szCs w:val="18"/>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77" name="Rectangle 8"/>
                          <wps:cNvSpPr>
                            <a:spLocks noChangeArrowheads="1"/>
                          </wps:cNvSpPr>
                          <wps:spPr bwMode="auto">
                            <a:xfrm>
                              <a:off x="1620273" y="1481332"/>
                              <a:ext cx="846811" cy="494007"/>
                            </a:xfrm>
                            <a:prstGeom prst="rect">
                              <a:avLst/>
                            </a:prstGeom>
                            <a:noFill/>
                            <a:ln w="19050">
                              <a:solidFill>
                                <a:srgbClr val="000000"/>
                              </a:solidFill>
                              <a:prstDash val="dash"/>
                              <a:miter lim="800000"/>
                              <a:headEnd/>
                              <a:tailEnd/>
                            </a:ln>
                          </wps:spPr>
                          <wps:txbx>
                            <w:txbxContent>
                              <w:p w14:paraId="6C251FD8" w14:textId="77777777" w:rsidR="001F4D5C" w:rsidRPr="001E093F" w:rsidRDefault="001F4D5C" w:rsidP="002C6D2D">
                                <w:pPr>
                                  <w:spacing w:before="0"/>
                                  <w:jc w:val="center"/>
                                  <w:rPr>
                                    <w:rFonts w:eastAsia="Arial Unicode MS"/>
                                    <w:b/>
                                    <w:sz w:val="10"/>
                                    <w:szCs w:val="18"/>
                                    <w:lang w:val="it-IT"/>
                                  </w:rPr>
                                </w:pPr>
                                <w:r w:rsidRPr="001E093F">
                                  <w:rPr>
                                    <w:rFonts w:eastAsia="Arial Unicode MS"/>
                                    <w:b/>
                                    <w:sz w:val="10"/>
                                    <w:szCs w:val="18"/>
                                  </w:rPr>
                                  <w:t xml:space="preserve">XDS </w:t>
                                </w:r>
                                <w:r w:rsidRPr="001E093F">
                                  <w:rPr>
                                    <w:rFonts w:eastAsia="Arial Unicode MS"/>
                                    <w:b/>
                                    <w:sz w:val="10"/>
                                    <w:szCs w:val="18"/>
                                  </w:rPr>
                                  <w:br/>
                                </w:r>
                                <w:r w:rsidRPr="001E093F">
                                  <w:rPr>
                                    <w:rFonts w:eastAsia="Arial Unicode MS"/>
                                    <w:b/>
                                    <w:sz w:val="10"/>
                                    <w:szCs w:val="18"/>
                                    <w:lang w:val="it-IT"/>
                                  </w:rPr>
                                  <w:t>Document Registry</w:t>
                                </w:r>
                              </w:p>
                            </w:txbxContent>
                          </wps:txbx>
                          <wps:bodyPr rot="0" vert="horz" wrap="square" lIns="57096" tIns="28548" rIns="57096" bIns="28548" anchor="ctr" anchorCtr="0" upright="1">
                            <a:noAutofit/>
                          </wps:bodyPr>
                        </wps:wsp>
                        <wps:wsp>
                          <wps:cNvPr id="78" name="Rectangle 8"/>
                          <wps:cNvSpPr>
                            <a:spLocks noChangeArrowheads="1"/>
                          </wps:cNvSpPr>
                          <wps:spPr bwMode="auto">
                            <a:xfrm>
                              <a:off x="724204" y="2639429"/>
                              <a:ext cx="846801" cy="449690"/>
                            </a:xfrm>
                            <a:prstGeom prst="rect">
                              <a:avLst/>
                            </a:prstGeom>
                            <a:noFill/>
                            <a:ln w="19050">
                              <a:solidFill>
                                <a:srgbClr val="000000"/>
                              </a:solidFill>
                              <a:prstDash val="dash"/>
                              <a:miter lim="800000"/>
                              <a:headEnd/>
                              <a:tailEnd/>
                            </a:ln>
                          </wps:spPr>
                          <wps:txbx>
                            <w:txbxContent>
                              <w:p w14:paraId="245F861E" w14:textId="77777777" w:rsidR="001F4D5C" w:rsidRPr="001E093F" w:rsidRDefault="001F4D5C" w:rsidP="002C6D2D">
                                <w:pPr>
                                  <w:spacing w:before="0"/>
                                  <w:jc w:val="center"/>
                                  <w:rPr>
                                    <w:rFonts w:eastAsia="Arial Unicode MS"/>
                                    <w:b/>
                                    <w:sz w:val="10"/>
                                    <w:szCs w:val="18"/>
                                  </w:rPr>
                                </w:pPr>
                                <w:r w:rsidRPr="001E093F">
                                  <w:rPr>
                                    <w:rFonts w:eastAsia="Arial Unicode MS"/>
                                    <w:b/>
                                    <w:sz w:val="10"/>
                                    <w:szCs w:val="18"/>
                                  </w:rPr>
                                  <w:t>XDS</w:t>
                                </w:r>
                                <w:r w:rsidRPr="001E093F">
                                  <w:rPr>
                                    <w:rFonts w:eastAsia="Arial Unicode MS"/>
                                    <w:b/>
                                    <w:sz w:val="10"/>
                                    <w:szCs w:val="18"/>
                                  </w:rPr>
                                  <w:br/>
                                  <w:t>Document Consumer</w:t>
                                </w:r>
                              </w:p>
                            </w:txbxContent>
                          </wps:txbx>
                          <wps:bodyPr rot="0" vert="horz" wrap="square" lIns="57096" tIns="28548" rIns="57096" bIns="28548" anchor="t" anchorCtr="0" upright="1">
                            <a:noAutofit/>
                          </wps:bodyPr>
                        </wps:wsp>
                        <wps:wsp>
                          <wps:cNvPr id="79" name="Straight Arrow Connector 40"/>
                          <wps:cNvCnPr>
                            <a:cxnSpLocks noChangeShapeType="1"/>
                            <a:stCxn id="86" idx="2"/>
                          </wps:cNvCnPr>
                          <wps:spPr bwMode="auto">
                            <a:xfrm>
                              <a:off x="1081989" y="1975339"/>
                              <a:ext cx="9445" cy="663850"/>
                            </a:xfrm>
                            <a:prstGeom prst="straightConnector1">
                              <a:avLst/>
                            </a:prstGeom>
                            <a:noFill/>
                            <a:ln w="12700">
                              <a:solidFill>
                                <a:srgbClr val="000000"/>
                              </a:solidFill>
                              <a:miter lim="800000"/>
                              <a:headEnd/>
                              <a:tailEnd type="none" w="med" len="med"/>
                            </a:ln>
                            <a:extLst/>
                          </wps:spPr>
                          <wps:bodyPr/>
                        </wps:wsp>
                        <wps:wsp>
                          <wps:cNvPr id="80" name="Straight Arrow Connector 40"/>
                          <wps:cNvCnPr>
                            <a:cxnSpLocks noChangeShapeType="1"/>
                          </wps:cNvCnPr>
                          <wps:spPr bwMode="auto">
                            <a:xfrm rot="5400000">
                              <a:off x="1383977" y="1979489"/>
                              <a:ext cx="663853" cy="655552"/>
                            </a:xfrm>
                            <a:prstGeom prst="bentConnector3">
                              <a:avLst>
                                <a:gd name="adj1" fmla="val 68449"/>
                              </a:avLst>
                            </a:prstGeom>
                            <a:noFill/>
                            <a:ln w="12700">
                              <a:solidFill>
                                <a:srgbClr val="000000"/>
                              </a:solidFill>
                              <a:miter lim="800000"/>
                              <a:headEnd/>
                              <a:tailEnd type="none" w="med" len="med"/>
                            </a:ln>
                            <a:extLst/>
                          </wps:spPr>
                          <wps:bodyPr/>
                        </wps:wsp>
                        <wps:wsp>
                          <wps:cNvPr id="81" name="Text Box 11"/>
                          <wps:cNvSpPr txBox="1">
                            <a:spLocks noChangeArrowheads="1"/>
                          </wps:cNvSpPr>
                          <wps:spPr bwMode="auto">
                            <a:xfrm>
                              <a:off x="52309" y="2087585"/>
                              <a:ext cx="993577" cy="466371"/>
                            </a:xfrm>
                            <a:prstGeom prst="rect">
                              <a:avLst/>
                            </a:prstGeom>
                            <a:noFill/>
                            <a:ln>
                              <a:noFill/>
                            </a:ln>
                            <a:extLst/>
                          </wps:spPr>
                          <wps:txbx>
                            <w:txbxContent>
                              <w:p w14:paraId="1129C135" w14:textId="33212933" w:rsidR="001F4D5C" w:rsidRPr="001E093F" w:rsidRDefault="001F4D5C" w:rsidP="002C6D2D">
                                <w:pPr>
                                  <w:spacing w:before="0"/>
                                  <w:jc w:val="right"/>
                                  <w:rPr>
                                    <w:sz w:val="12"/>
                                    <w:szCs w:val="18"/>
                                  </w:rPr>
                                </w:pPr>
                                <w:r w:rsidRPr="001E093F">
                                  <w:rPr>
                                    <w:rFonts w:eastAsia="Arial Unicode MS"/>
                                    <w:sz w:val="12"/>
                                    <w:szCs w:val="18"/>
                                  </w:rPr>
                                  <w:t>Retrieve Document</w:t>
                                </w:r>
                                <w:r w:rsidRPr="001E093F">
                                  <w:rPr>
                                    <w:rFonts w:eastAsia="Arial Unicode MS"/>
                                    <w:sz w:val="12"/>
                                    <w:szCs w:val="18"/>
                                  </w:rPr>
                                  <w:br/>
                                  <w:t xml:space="preserve">Set </w:t>
                                </w:r>
                                <w:r w:rsidRPr="001E093F">
                                  <w:rPr>
                                    <w:sz w:val="12"/>
                                    <w:szCs w:val="18"/>
                                  </w:rPr>
                                  <w:t>[ITI-43] </w:t>
                                </w:r>
                              </w:p>
                              <w:p w14:paraId="09E5CEEC" w14:textId="77777777" w:rsidR="001F4D5C" w:rsidRPr="001E093F" w:rsidRDefault="001F4D5C" w:rsidP="002C6D2D">
                                <w:pPr>
                                  <w:jc w:val="right"/>
                                  <w:rPr>
                                    <w:rFonts w:ascii="Arial" w:hAnsi="Arial" w:cs="Arial"/>
                                    <w:sz w:val="12"/>
                                    <w:szCs w:val="18"/>
                                  </w:rPr>
                                </w:pPr>
                              </w:p>
                            </w:txbxContent>
                          </wps:txbx>
                          <wps:bodyPr rot="0" vert="horz" wrap="square" lIns="0" tIns="28548" rIns="0" bIns="28548" anchor="t" anchorCtr="0" upright="1">
                            <a:noAutofit/>
                          </wps:bodyPr>
                        </wps:wsp>
                        <wps:wsp>
                          <wps:cNvPr id="82" name="Text Box 11"/>
                          <wps:cNvSpPr txBox="1">
                            <a:spLocks noChangeArrowheads="1"/>
                          </wps:cNvSpPr>
                          <wps:spPr bwMode="auto">
                            <a:xfrm>
                              <a:off x="2098046" y="2087585"/>
                              <a:ext cx="883848" cy="466370"/>
                            </a:xfrm>
                            <a:prstGeom prst="rect">
                              <a:avLst/>
                            </a:prstGeom>
                            <a:noFill/>
                            <a:ln>
                              <a:noFill/>
                            </a:ln>
                            <a:extLst/>
                          </wps:spPr>
                          <wps:txbx>
                            <w:txbxContent>
                              <w:p w14:paraId="3D2E8475" w14:textId="1A365E80" w:rsidR="001F4D5C" w:rsidRPr="001E093F" w:rsidRDefault="001F4D5C" w:rsidP="002C6D2D">
                                <w:pPr>
                                  <w:spacing w:before="0"/>
                                  <w:rPr>
                                    <w:rFonts w:ascii="Arial" w:hAnsi="Arial" w:cs="Arial"/>
                                    <w:sz w:val="12"/>
                                    <w:szCs w:val="18"/>
                                  </w:rPr>
                                </w:pPr>
                                <w:r w:rsidRPr="001E093F">
                                  <w:rPr>
                                    <w:rFonts w:eastAsia="Arial Unicode MS"/>
                                    <w:sz w:val="12"/>
                                    <w:szCs w:val="18"/>
                                  </w:rPr>
                                  <w:t>Registry Stored</w:t>
                                </w:r>
                                <w:r w:rsidRPr="001E093F">
                                  <w:rPr>
                                    <w:rFonts w:eastAsia="Arial Unicode MS"/>
                                    <w:sz w:val="12"/>
                                    <w:szCs w:val="18"/>
                                  </w:rPr>
                                  <w:br/>
                                  <w:t xml:space="preserve">Query </w:t>
                                </w:r>
                                <w:r w:rsidRPr="001E093F">
                                  <w:rPr>
                                    <w:sz w:val="12"/>
                                    <w:szCs w:val="18"/>
                                  </w:rPr>
                                  <w:t>[ITI-18]</w:t>
                                </w:r>
                              </w:p>
                            </w:txbxContent>
                          </wps:txbx>
                          <wps:bodyPr rot="0" vert="horz" wrap="square" lIns="0" tIns="28548" rIns="0" bIns="28548" anchor="t" anchorCtr="0" upright="1">
                            <a:noAutofit/>
                          </wps:bodyPr>
                        </wps:wsp>
                        <wps:wsp>
                          <wps:cNvPr id="83" name="Casella di testo 239"/>
                          <wps:cNvSpPr txBox="1"/>
                          <wps:spPr>
                            <a:xfrm rot="10800000">
                              <a:off x="1872740" y="2190641"/>
                              <a:ext cx="170940" cy="273535"/>
                            </a:xfrm>
                            <a:prstGeom prst="rect">
                              <a:avLst/>
                            </a:prstGeom>
                            <a:noFill/>
                            <a:ln w="3175">
                              <a:noFill/>
                            </a:ln>
                          </wps:spPr>
                          <wps:txbx>
                            <w:txbxContent>
                              <w:p w14:paraId="514DC64F" w14:textId="77777777" w:rsidR="001F4D5C" w:rsidRPr="007F3E1C" w:rsidRDefault="001F4D5C" w:rsidP="009472D5">
                                <w:pPr>
                                  <w:jc w:val="center"/>
                                  <w:rPr>
                                    <w:sz w:val="14"/>
                                    <w:szCs w:val="18"/>
                                  </w:rPr>
                                </w:pPr>
                                <w:r w:rsidRPr="007F3E1C">
                                  <w:rPr>
                                    <w:sz w:val="14"/>
                                    <w:szCs w:val="18"/>
                                  </w:rPr>
                                  <w:sym w:font="Wingdings" w:char="F0E2"/>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4" name="Text Box 779"/>
                          <wps:cNvSpPr txBox="1"/>
                          <wps:spPr>
                            <a:xfrm rot="10800000">
                              <a:off x="1045886" y="2190641"/>
                              <a:ext cx="270343" cy="310101"/>
                            </a:xfrm>
                            <a:prstGeom prst="rect">
                              <a:avLst/>
                            </a:prstGeom>
                            <a:noFill/>
                            <a:ln w="6350">
                              <a:noFill/>
                            </a:ln>
                          </wps:spPr>
                          <wps:txbx>
                            <w:txbxContent>
                              <w:p w14:paraId="1915FEB2" w14:textId="77777777" w:rsidR="001F4D5C" w:rsidRPr="007F3E1C" w:rsidRDefault="001F4D5C" w:rsidP="007F3E1C">
                                <w:pPr>
                                  <w:jc w:val="center"/>
                                  <w:rPr>
                                    <w:sz w:val="20"/>
                                  </w:rPr>
                                </w:pPr>
                                <w:r w:rsidRPr="007F3E1C">
                                  <w:rPr>
                                    <w:sz w:val="14"/>
                                    <w:szCs w:val="18"/>
                                  </w:rPr>
                                  <w:sym w:font="Wingdings" w:char="F0E2"/>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Text Box 780"/>
                          <wps:cNvSpPr txBox="1"/>
                          <wps:spPr>
                            <a:xfrm>
                              <a:off x="1344226" y="970012"/>
                              <a:ext cx="206753" cy="354372"/>
                            </a:xfrm>
                            <a:prstGeom prst="rect">
                              <a:avLst/>
                            </a:prstGeom>
                            <a:noFill/>
                            <a:ln w="6350">
                              <a:noFill/>
                            </a:ln>
                          </wps:spPr>
                          <wps:txbx>
                            <w:txbxContent>
                              <w:p w14:paraId="41E05F73" w14:textId="77777777" w:rsidR="001F4D5C" w:rsidRPr="007F3E1C" w:rsidRDefault="001F4D5C" w:rsidP="002C6D2D">
                                <w:pPr>
                                  <w:rPr>
                                    <w:sz w:val="20"/>
                                  </w:rPr>
                                </w:pPr>
                                <w:r w:rsidRPr="007F3E1C">
                                  <w:rPr>
                                    <w:sz w:val="14"/>
                                    <w:szCs w:val="18"/>
                                  </w:rPr>
                                  <w:sym w:font="Wingdings" w:char="F0E2"/>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 name="Rectangle 8"/>
                          <wps:cNvSpPr>
                            <a:spLocks noChangeArrowheads="1"/>
                          </wps:cNvSpPr>
                          <wps:spPr bwMode="auto">
                            <a:xfrm>
                              <a:off x="658583" y="1481341"/>
                              <a:ext cx="846811" cy="493998"/>
                            </a:xfrm>
                            <a:prstGeom prst="rect">
                              <a:avLst/>
                            </a:prstGeom>
                            <a:noFill/>
                            <a:ln w="19050">
                              <a:solidFill>
                                <a:srgbClr val="000000"/>
                              </a:solidFill>
                              <a:prstDash val="dash"/>
                              <a:miter lim="800000"/>
                              <a:headEnd/>
                              <a:tailEnd/>
                            </a:ln>
                          </wps:spPr>
                          <wps:txbx>
                            <w:txbxContent>
                              <w:p w14:paraId="2A1C527D" w14:textId="77777777" w:rsidR="001F4D5C" w:rsidRPr="001E093F" w:rsidRDefault="001F4D5C" w:rsidP="002C6D2D">
                                <w:pPr>
                                  <w:spacing w:before="0"/>
                                  <w:jc w:val="center"/>
                                  <w:rPr>
                                    <w:rFonts w:eastAsia="Arial Unicode MS"/>
                                    <w:b/>
                                    <w:sz w:val="14"/>
                                    <w:szCs w:val="22"/>
                                  </w:rPr>
                                </w:pPr>
                                <w:r w:rsidRPr="001E093F">
                                  <w:rPr>
                                    <w:rFonts w:eastAsia="Arial Unicode MS"/>
                                    <w:b/>
                                    <w:sz w:val="10"/>
                                    <w:szCs w:val="22"/>
                                  </w:rPr>
                                  <w:t>XDS</w:t>
                                </w:r>
                                <w:r w:rsidRPr="001E093F">
                                  <w:rPr>
                                    <w:rFonts w:eastAsia="Arial Unicode MS"/>
                                    <w:b/>
                                    <w:sz w:val="10"/>
                                    <w:szCs w:val="22"/>
                                  </w:rPr>
                                  <w:br/>
                                  <w:t>Document</w:t>
                                </w:r>
                                <w:r w:rsidRPr="001E093F">
                                  <w:rPr>
                                    <w:rFonts w:eastAsia="Arial Unicode MS"/>
                                    <w:b/>
                                    <w:sz w:val="10"/>
                                    <w:szCs w:val="22"/>
                                  </w:rPr>
                                  <w:br/>
                                  <w:t>Repository</w:t>
                                </w:r>
                              </w:p>
                            </w:txbxContent>
                          </wps:txbx>
                          <wps:bodyPr rot="0" vert="horz" wrap="square" lIns="57096" tIns="28548" rIns="57096" bIns="28548" anchor="ctr" anchorCtr="0" upright="1">
                            <a:noAutofit/>
                          </wps:bodyPr>
                        </wps:wsp>
                        <wps:wsp>
                          <wps:cNvPr id="87" name="Rettangolo 87"/>
                          <wps:cNvSpPr/>
                          <wps:spPr>
                            <a:xfrm>
                              <a:off x="390065" y="3089119"/>
                              <a:ext cx="4166235" cy="41297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53BB3" w14:textId="77777777" w:rsidR="001F4D5C" w:rsidRPr="00764103" w:rsidRDefault="001F4D5C" w:rsidP="005E5E84">
                                <w:pPr>
                                  <w:spacing w:before="0"/>
                                  <w:jc w:val="center"/>
                                  <w:rPr>
                                    <w:sz w:val="14"/>
                                    <w:szCs w:val="14"/>
                                  </w:rPr>
                                </w:pPr>
                                <w:r w:rsidRPr="00764103">
                                  <w:rPr>
                                    <w:b/>
                                    <w:color w:val="0D0D0D" w:themeColor="text1" w:themeTint="F2"/>
                                    <w:sz w:val="14"/>
                                    <w:szCs w:val="14"/>
                                  </w:rPr>
                                  <w:t>Data Element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11"/>
                          <wps:cNvSpPr txBox="1">
                            <a:spLocks noChangeArrowheads="1"/>
                          </wps:cNvSpPr>
                          <wps:spPr bwMode="auto">
                            <a:xfrm>
                              <a:off x="1474821" y="968308"/>
                              <a:ext cx="817380" cy="451460"/>
                            </a:xfrm>
                            <a:prstGeom prst="rect">
                              <a:avLst/>
                            </a:prstGeom>
                            <a:noFill/>
                            <a:ln>
                              <a:noFill/>
                            </a:ln>
                            <a:extLst/>
                          </wps:spPr>
                          <wps:txbx>
                            <w:txbxContent>
                              <w:p w14:paraId="01E3DF1E" w14:textId="77777777" w:rsidR="001F4D5C" w:rsidRPr="001E093F" w:rsidRDefault="001F4D5C" w:rsidP="001E093F">
                                <w:pPr>
                                  <w:pStyle w:val="NormalWeb"/>
                                  <w:spacing w:before="0"/>
                                  <w:rPr>
                                    <w:sz w:val="20"/>
                                  </w:rPr>
                                </w:pPr>
                                <w:r w:rsidRPr="001E093F">
                                  <w:rPr>
                                    <w:rFonts w:eastAsia="Arial Unicode MS"/>
                                    <w:sz w:val="12"/>
                                    <w:szCs w:val="18"/>
                                  </w:rPr>
                                  <w:t xml:space="preserve">Registry Stored Query </w:t>
                                </w:r>
                                <w:r w:rsidRPr="001E093F">
                                  <w:rPr>
                                    <w:sz w:val="12"/>
                                    <w:szCs w:val="18"/>
                                  </w:rPr>
                                  <w:t>[ITI-18]</w:t>
                                </w:r>
                                <w:r w:rsidRPr="001E093F">
                                  <w:rPr>
                                    <w:rFonts w:ascii="Arial" w:hAnsi="Arial" w:cs="Arial"/>
                                    <w:sz w:val="12"/>
                                    <w:szCs w:val="16"/>
                                  </w:rPr>
                                  <w:t> </w:t>
                                </w:r>
                              </w:p>
                            </w:txbxContent>
                          </wps:txbx>
                          <wps:bodyPr rot="0" vert="horz" wrap="square" lIns="0" tIns="28548" rIns="0" bIns="28548" anchor="t" anchorCtr="0" upright="1">
                            <a:noAutofit/>
                          </wps:bodyPr>
                        </wps:wsp>
                        <wps:wsp>
                          <wps:cNvPr id="612" name="Text Box 780"/>
                          <wps:cNvSpPr txBox="1"/>
                          <wps:spPr>
                            <a:xfrm>
                              <a:off x="3853730" y="1389060"/>
                              <a:ext cx="206376" cy="314325"/>
                            </a:xfrm>
                            <a:prstGeom prst="rect">
                              <a:avLst/>
                            </a:prstGeom>
                            <a:noFill/>
                            <a:ln w="6350">
                              <a:noFill/>
                            </a:ln>
                          </wps:spPr>
                          <wps:txbx>
                            <w:txbxContent>
                              <w:p w14:paraId="3F0459B0" w14:textId="77777777" w:rsidR="001F4D5C" w:rsidRPr="009472D5" w:rsidRDefault="001F4D5C" w:rsidP="007F3E1C">
                                <w:pPr>
                                  <w:pStyle w:val="NormalWeb"/>
                                  <w:jc w:val="center"/>
                                  <w:rPr>
                                    <w:sz w:val="20"/>
                                  </w:rPr>
                                </w:pPr>
                                <w:r w:rsidRPr="009472D5">
                                  <w:rPr>
                                    <w:rFonts w:hAnsi="Wingdings"/>
                                    <w:sz w:val="14"/>
                                    <w:szCs w:val="18"/>
                                  </w:rPr>
                                  <w:sym w:font="Wingdings" w:char="F0E2"/>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408ED4E5" id="Canvas 2" o:spid="_x0000_s1026" editas="canvas" style="position:absolute;left:0;text-align:left;margin-left:34.75pt;margin-top:62pt;width:270.65pt;height:174.65pt;z-index:251716096;mso-width-relative:margin;mso-height-relative:margin" coordsize="34372,2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372;height:22180;visibility:visible;mso-wrap-style:square">
                  <v:fill o:detectmouseclick="t"/>
                  <v:path o:connecttype="none"/>
                </v:shape>
                <v:shapetype id="_x0000_t202" coordsize="21600,21600" o:spt="202" path="m,l,21600r21600,l21600,xe">
                  <v:stroke joinstyle="miter"/>
                  <v:path gradientshapeok="t" o:connecttype="rect"/>
                </v:shapetype>
                <v:shape id="Text Box 11" o:spid="_x0000_s1028" type="#_x0000_t202" style="position:absolute;left:13;top:6104;width:6251;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84c74A&#10;AADbAAAADwAAAGRycy9kb3ducmV2LnhtbERPzYrCMBC+C/sOYYS9aaqCLNW0FGFB8LLqPsCYzDbd&#10;NpPSRK1vbw6Cx4/vf1uOrhM3GkLjWcFinoEg1t40XCv4PX/PvkCEiGyw80wKHhSgLD4mW8yNv/OR&#10;bqdYixTCIUcFNsY+lzJoSw7D3PfEifvzg8OY4FBLM+A9hbtOLrNsLR02nBos9rSzpNvT1Sn4P6xW&#10;l12lmXur4w+39tBWR6U+p2O1ARFpjG/xy703CtZpbPqSfoAs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fOHO+AAAA2wAAAA8AAAAAAAAAAAAAAAAAmAIAAGRycy9kb3ducmV2&#10;LnhtbFBLBQYAAAAABAAEAPUAAACDAwAAAAA=&#10;" filled="f" stroked="f">
                  <v:textbox inset="0,.51664mm,0,.51664mm">
                    <w:txbxContent>
                      <w:p w14:paraId="05801B7C" w14:textId="307E574C" w:rsidR="001F4D5C" w:rsidRPr="001E093F" w:rsidRDefault="001F4D5C" w:rsidP="002C6D2D">
                        <w:pPr>
                          <w:spacing w:before="0"/>
                          <w:jc w:val="right"/>
                          <w:rPr>
                            <w:sz w:val="12"/>
                            <w:szCs w:val="18"/>
                            <w:lang w:val="it-IT"/>
                          </w:rPr>
                        </w:pPr>
                        <w:r w:rsidRPr="001E093F">
                          <w:rPr>
                            <w:rFonts w:eastAsia="Arial Unicode MS"/>
                            <w:sz w:val="12"/>
                            <w:szCs w:val="18"/>
                            <w:lang w:val="it-IT"/>
                          </w:rPr>
                          <w:t>Retrieve Document</w:t>
                        </w:r>
                        <w:r w:rsidRPr="001E093F">
                          <w:rPr>
                            <w:rFonts w:eastAsia="Arial Unicode MS"/>
                            <w:sz w:val="12"/>
                            <w:szCs w:val="18"/>
                            <w:lang w:val="it-IT"/>
                          </w:rPr>
                          <w:br/>
                          <w:t xml:space="preserve">Set </w:t>
                        </w:r>
                        <w:r w:rsidRPr="001E093F">
                          <w:rPr>
                            <w:sz w:val="12"/>
                            <w:szCs w:val="18"/>
                            <w:lang w:val="it-IT"/>
                          </w:rPr>
                          <w:t>[ITI-43] </w:t>
                        </w:r>
                      </w:p>
                      <w:p w14:paraId="1EAB20D1" w14:textId="77777777" w:rsidR="001F4D5C" w:rsidRPr="001E093F" w:rsidRDefault="001F4D5C" w:rsidP="002C6D2D">
                        <w:pPr>
                          <w:jc w:val="right"/>
                          <w:rPr>
                            <w:rFonts w:ascii="Arial" w:hAnsi="Arial" w:cs="Arial"/>
                            <w:sz w:val="12"/>
                            <w:szCs w:val="18"/>
                            <w:lang w:val="it-IT"/>
                          </w:rPr>
                        </w:pPr>
                      </w:p>
                    </w:txbxContent>
                  </v:textbox>
                </v:shape>
                <v:group id="Group 91" o:spid="_x0000_s1029" style="position:absolute;left:338;top:338;width:33821;height:21590" coordorigin="523,540" coordsize="52243,34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40" o:spid="_x0000_s1030" type="#_x0000_t32" style="position:absolute;left:10914;top:9396;width:0;height:5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JZBMEAAADaAAAADwAAAGRycy9kb3ducmV2LnhtbESP0YrCMBRE3wX/IVxh32zqKkW6RnGF&#10;Lvqo7gdcmmtbbW6yTVbr3xtB8HGYmTPMYtWbVlyp841lBZMkBUFcWt1wpeD3WIznIHxA1thaJgV3&#10;8rBaDgcLzLW98Z6uh1CJCGGfo4I6BJdL6cuaDPrEOuLonWxnMETZVVJ3eItw08rPNM2kwYbjQo2O&#10;NjWVl8O/UaDnm2J6nv1Mdu7SF98zztz6L1PqY9Svv0AE6sM7/GpvtYIpPK/E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0lkEwQAAANoAAAAPAAAAAAAAAAAAAAAA&#10;AKECAABkcnMvZG93bnJldi54bWxQSwUGAAAAAAQABAD5AAAAjwMAAAAA&#10;" strokeweight="1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0" o:spid="_x0000_s1031" type="#_x0000_t34" style="position:absolute;left:14104;top:8689;width:5388;height:6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aTfcUAAADbAAAADwAAAGRycy9kb3ducmV2LnhtbESPQWvCQBSE70L/w/IKvelGK6FEVymF&#10;ongQanvo8Zl9TUKyb8PuU5P++m6h0OMwM98w6+3gOnWlEBvPBuazDBRx6W3DlYGP99fpE6goyBY7&#10;z2RgpAjbzd1kjYX1N36j60kqlSAcCzRQi/SF1rGsyWGc+Z44eV8+OJQkQ6VtwFuCu04vsizXDhtO&#10;CzX29FJT2Z4uzkCQXXvYHx+bVhbjeX74HJffOBrzcD88r0AJDfIf/mvvrYE8h98v6Qfo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aTfcUAAADbAAAADwAAAAAAAAAA&#10;AAAAAAChAgAAZHJzL2Rvd25yZXYueG1sUEsFBgAAAAAEAAQA+QAAAJMDAAAAAA==&#10;" adj="16107" strokeweight="1pt"/>
                  <v:rect id="Rectangle 8" o:spid="_x0000_s1032" style="position:absolute;left:36234;top:26394;width:8468;height:4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3M8cA&#10;AADbAAAADwAAAGRycy9kb3ducmV2LnhtbESPQWvCQBSE74X+h+UVvJS6qWKqqauIUBARwbSmeHtk&#10;X5PQ7NuQ3Zr4711B6HGYmW+Y+bI3tThT6yrLCl6HEQji3OqKCwVfnx8vUxDOI2usLZOCCzlYLh4f&#10;5pho2/GBzqkvRICwS1BB6X2TSOnykgy6oW2Ig/djW4M+yLaQusUuwE0tR1EUS4MVh4USG1qXlP+m&#10;f0bB8bkbnw7f0TTbxdlpPznOMrudKTV46lfvIDz1/j98b2+0gvgNbl/CD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iNzPHAAAA2wAAAA8AAAAAAAAAAAAAAAAAmAIAAGRy&#10;cy9kb3ducmV2LnhtbFBLBQYAAAAABAAEAPUAAACMAwAAAAA=&#10;" filled="f" strokeweight="1.5pt">
                    <v:stroke dashstyle="dash"/>
                    <v:textbox inset="1.586mm,.793mm,1.586mm,.793mm">
                      <w:txbxContent>
                        <w:p w14:paraId="0C035C33" w14:textId="6B6C40EE" w:rsidR="001F4D5C" w:rsidRPr="001E093F" w:rsidRDefault="001F4D5C" w:rsidP="002C6D2D">
                          <w:pPr>
                            <w:spacing w:before="0"/>
                            <w:jc w:val="center"/>
                            <w:rPr>
                              <w:rFonts w:eastAsia="Arial Unicode MS"/>
                              <w:b/>
                              <w:sz w:val="10"/>
                              <w:szCs w:val="18"/>
                            </w:rPr>
                          </w:pPr>
                          <w:r w:rsidRPr="001E093F">
                            <w:rPr>
                              <w:rFonts w:eastAsia="Arial Unicode MS"/>
                              <w:b/>
                              <w:sz w:val="10"/>
                              <w:szCs w:val="18"/>
                            </w:rPr>
                            <w:t xml:space="preserve">  QEDm</w:t>
                          </w:r>
                          <w:r w:rsidRPr="001E093F">
                            <w:rPr>
                              <w:rFonts w:eastAsia="Arial Unicode MS"/>
                              <w:b/>
                              <w:sz w:val="10"/>
                              <w:szCs w:val="18"/>
                            </w:rPr>
                            <w:br/>
                            <w:t>Clinical Data Source</w:t>
                          </w:r>
                        </w:p>
                      </w:txbxContent>
                    </v:textbox>
                  </v:rect>
                  <v:shape id="Straight Arrow Connector 40" o:spid="_x0000_s1033" type="#_x0000_t32" style="position:absolute;left:40405;top:9357;width:63;height:17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ykzMcAAADbAAAADwAAAGRycy9kb3ducmV2LnhtbESPQWvCQBSE74X+h+UVvBTdKK1o6ipa&#10;tO3BS9QeentkX7PB7Ns0u8a0v94tCB6HmfmGmS06W4mWGl86VjAcJCCIc6dLLhQc9pv+BIQPyBor&#10;x6Tglzws5vd3M0y1O3NG7S4UIkLYp6jAhFCnUvrckEU/cDVx9L5dYzFE2RRSN3iOcFvJUZKMpcWS&#10;44LBml4N5cfdySpYu6fRtv36XJmf7O+UvT9vy7fHiVK9h275AiJQF27ha/tDKxhP4f9L/AF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DKTMxwAAANsAAAAPAAAAAAAA&#10;AAAAAAAAAKECAABkcnMvZG93bnJldi54bWxQSwUGAAAAAAQABAD5AAAAlQMAAAAA&#10;" strokeweight="1pt">
                    <v:stroke joinstyle="miter"/>
                  </v:shape>
                  <v:shape id="Text Box 11" o:spid="_x0000_s1034" type="#_x0000_t202" style="position:absolute;left:44639;top:12851;width:8127;height:2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yMEA&#10;AADbAAAADwAAAGRycy9kb3ducmV2LnhtbERPzWoCMRC+F/oOYQpeiiYtpcrWKGVBqXgo/jzAsBk3&#10;SzeTZTPVtU9vDgWPH9//fDmEVp2pT01kCy8TA4q4iq7h2sLxsBrPQCVBdthGJgtXSrBcPD7MsXDx&#10;wjs676VWOYRTgRa8SFdonSpPAdMkdsSZO8U+oGTY19r1eMnhodWvxrzrgA3nBo8dlZ6qn/1vsPC8&#10;fhMszakxa/83yOZ7W+rV1NrR0/D5AUpokLv43/3lLEzz+vwl/wC9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mcjBAAAA2wAAAA8AAAAAAAAAAAAAAAAAmAIAAGRycy9kb3du&#10;cmV2LnhtbFBLBQYAAAAABAAEAPUAAACGAwAAAAA=&#10;" filled="f" stroked="f">
                    <v:textbox inset="0,.793mm,0,.793mm">
                      <w:txbxContent>
                        <w:p w14:paraId="4F9D3D87" w14:textId="77777777" w:rsidR="001F4D5C" w:rsidRPr="00AA763D" w:rsidRDefault="001F4D5C" w:rsidP="002C6D2D">
                          <w:pPr>
                            <w:spacing w:before="0"/>
                            <w:rPr>
                              <w:sz w:val="18"/>
                              <w:szCs w:val="18"/>
                            </w:rPr>
                          </w:pPr>
                        </w:p>
                        <w:p w14:paraId="5E4E3A5C" w14:textId="77777777" w:rsidR="001F4D5C" w:rsidRPr="00AA763D" w:rsidRDefault="001F4D5C" w:rsidP="002C6D2D">
                          <w:pPr>
                            <w:rPr>
                              <w:rFonts w:ascii="Arial" w:hAnsi="Arial" w:cs="Arial"/>
                              <w:sz w:val="18"/>
                              <w:szCs w:val="18"/>
                            </w:rPr>
                          </w:pPr>
                        </w:p>
                      </w:txbxContent>
                    </v:textbox>
                  </v:shape>
                  <v:rect id="Rectangle 8" o:spid="_x0000_s1035" style="position:absolute;left:7242;top:4928;width:8468;height:4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6cAcYA&#10;AADbAAAADwAAAGRycy9kb3ducmV2LnhtbESP3WrCQBSE7wXfYTmCN1I3WupP6iqlIBQpglpTvDtk&#10;j0kwezZkVxPfvlsQvBxm5htmsWpNKW5Uu8KygtEwAkGcWl1wpuDnsH6ZgXAeWWNpmRTcycFq2e0s&#10;MNa24R3d9j4TAcIuRgW591UspUtzMuiGtiIO3tnWBn2QdSZ1jU2Am1KOo2giDRYcFnKs6DOn9LK/&#10;GgXHQfN62v1Gs+R7kpy2b8d5Yjdzpfq99uMdhKfWP8OP9pdWMB3B/5fw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6cAcYAAADbAAAADwAAAAAAAAAAAAAAAACYAgAAZHJz&#10;L2Rvd25yZXYueG1sUEsFBgAAAAAEAAQA9QAAAIsDAAAAAA==&#10;" filled="f" strokeweight="1.5pt">
                    <v:stroke dashstyle="dash"/>
                    <v:textbox inset="1.586mm,.793mm,1.586mm,.793mm">
                      <w:txbxContent>
                        <w:p w14:paraId="7BA38C74" w14:textId="77777777" w:rsidR="001F4D5C" w:rsidRPr="001E093F" w:rsidRDefault="001F4D5C" w:rsidP="002C6D2D">
                          <w:pPr>
                            <w:spacing w:before="0"/>
                            <w:jc w:val="center"/>
                            <w:rPr>
                              <w:rFonts w:eastAsia="Arial Unicode MS"/>
                              <w:b/>
                              <w:sz w:val="10"/>
                              <w:szCs w:val="18"/>
                            </w:rPr>
                          </w:pPr>
                          <w:r w:rsidRPr="001E093F">
                            <w:rPr>
                              <w:rFonts w:eastAsia="Arial Unicode MS"/>
                              <w:b/>
                              <w:sz w:val="10"/>
                              <w:szCs w:val="18"/>
                            </w:rPr>
                            <w:t>XDS</w:t>
                          </w:r>
                          <w:r w:rsidRPr="001E093F">
                            <w:rPr>
                              <w:rFonts w:eastAsia="Arial Unicode MS"/>
                              <w:b/>
                              <w:sz w:val="10"/>
                              <w:szCs w:val="18"/>
                            </w:rPr>
                            <w:br/>
                            <w:t>Document Consumer</w:t>
                          </w:r>
                        </w:p>
                      </w:txbxContent>
                    </v:textbox>
                  </v:rect>
                  <v:rect id="Rectangle 8" o:spid="_x0000_s1036" style="position:absolute;left:36171;top:4860;width:8468;height:4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CdsYA&#10;AADbAAAADwAAAGRycy9kb3ducmV2LnhtbESP3WrCQBSE7wXfYTmCN1I3tdSf1FWKIBQpglpTvDtk&#10;j0kwezZkVxPfvlsQvBxm5htmvmxNKW5Uu8KygtdhBII4tbrgTMHPYf0yBeE8ssbSMim4k4PlotuZ&#10;Y6xtwzu67X0mAoRdjApy76tYSpfmZNANbUUcvLOtDfog60zqGpsAN6UcRdFYGiw4LORY0Sqn9LK/&#10;GgXHQfN22v1G0+R7nJy278dZYjczpfq99vMDhKfWP8OP9pdWMBnB/5fw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wCdsYAAADbAAAADwAAAAAAAAAAAAAAAACYAgAAZHJz&#10;L2Rvd25yZXYueG1sUEsFBgAAAAAEAAQA9QAAAIsDAAAAAA==&#10;" filled="f" strokeweight="1.5pt">
                    <v:stroke dashstyle="dash"/>
                    <v:textbox inset="1.586mm,.793mm,1.586mm,.793mm">
                      <w:txbxContent>
                        <w:p w14:paraId="48CF9027" w14:textId="3303C81F" w:rsidR="001F4D5C" w:rsidRPr="001E093F" w:rsidRDefault="001F4D5C" w:rsidP="00361408">
                          <w:pPr>
                            <w:spacing w:before="0"/>
                            <w:jc w:val="center"/>
                            <w:rPr>
                              <w:rFonts w:eastAsia="Arial Unicode MS"/>
                              <w:b/>
                              <w:sz w:val="10"/>
                              <w:szCs w:val="18"/>
                            </w:rPr>
                          </w:pPr>
                          <w:r w:rsidRPr="001E093F">
                            <w:rPr>
                              <w:rFonts w:eastAsia="Arial Unicode MS"/>
                              <w:b/>
                              <w:sz w:val="10"/>
                              <w:szCs w:val="18"/>
                            </w:rPr>
                            <w:t xml:space="preserve">  QEDm</w:t>
                          </w:r>
                          <w:r w:rsidRPr="001E093F">
                            <w:rPr>
                              <w:rFonts w:eastAsia="Arial Unicode MS"/>
                              <w:b/>
                              <w:sz w:val="10"/>
                              <w:szCs w:val="18"/>
                            </w:rPr>
                            <w:br/>
                            <w:t>Clinical Data Consumer</w:t>
                          </w:r>
                        </w:p>
                        <w:p w14:paraId="3ED8F7AE" w14:textId="6BE199A0" w:rsidR="001F4D5C" w:rsidRPr="001E093F" w:rsidRDefault="001F4D5C" w:rsidP="002C6D2D">
                          <w:pPr>
                            <w:spacing w:before="0"/>
                            <w:jc w:val="center"/>
                            <w:rPr>
                              <w:rFonts w:eastAsia="Arial Unicode MS"/>
                              <w:b/>
                              <w:sz w:val="10"/>
                              <w:szCs w:val="18"/>
                            </w:rPr>
                          </w:pPr>
                        </w:p>
                      </w:txbxContent>
                    </v:textbox>
                  </v:rect>
                  <v:rect id="Rectangle 61" o:spid="_x0000_s1037" style="position:absolute;left:3900;top:540;width:41397;height:4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Xl8UA&#10;AADbAAAADwAAAGRycy9kb3ducmV2LnhtbESPS2vDMBCE74X+B7GFXEoj1yEPHMvBNQRyTdpLb4u1&#10;sd1aK8eSH/33VaDQ4zAz3zDpYTatGKl3jWUFr8sIBHFpdcOVgo/348sOhPPIGlvLpOCHHByyx4cU&#10;E20nPtN48ZUIEHYJKqi97xIpXVmTQbe0HXHwrrY36IPsK6l7nALctDKOoo002HBYqLGjoqby+zIY&#10;Bdeh2Oblarrd1kW7eXv+Wp9j86nU4mnO9yA8zf4//Nc+aQXbFdy/h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JeXxQAAANsAAAAPAAAAAAAAAAAAAAAAAJgCAABkcnMv&#10;ZG93bnJldi54bWxQSwUGAAAAAAQABAD1AAAAigMAAAAA&#10;" fillcolor="white [3212]" strokecolor="black [3213]" strokeweight="1.5pt">
                    <v:textbox inset="0,0,0,0">
                      <w:txbxContent>
                        <w:p w14:paraId="41678C3E" w14:textId="192379FA" w:rsidR="001F4D5C" w:rsidRPr="00764103" w:rsidRDefault="001F4D5C" w:rsidP="002C6D2D">
                          <w:pPr>
                            <w:pStyle w:val="NormalWeb"/>
                            <w:spacing w:before="0"/>
                            <w:jc w:val="center"/>
                            <w:rPr>
                              <w:b/>
                              <w:color w:val="0D0D0D" w:themeColor="text1" w:themeTint="F2"/>
                              <w:sz w:val="14"/>
                              <w:szCs w:val="14"/>
                            </w:rPr>
                          </w:pPr>
                          <w:r w:rsidRPr="00D407C0">
                            <w:rPr>
                              <w:b/>
                              <w:color w:val="0D0D0D" w:themeColor="text1" w:themeTint="F2"/>
                              <w:sz w:val="18"/>
                            </w:rPr>
                            <w:t xml:space="preserve"> </w:t>
                          </w:r>
                          <w:r w:rsidRPr="00764103">
                            <w:rPr>
                              <w:b/>
                              <w:color w:val="0D0D0D" w:themeColor="text1" w:themeTint="F2"/>
                              <w:sz w:val="14"/>
                              <w:szCs w:val="14"/>
                            </w:rPr>
                            <w:t>Data Element Provenance Consumer</w:t>
                          </w:r>
                        </w:p>
                      </w:txbxContent>
                    </v:textbox>
                  </v:rect>
                  <v:shape id="Text Box 11" o:spid="_x0000_s1038" type="#_x0000_t202" style="position:absolute;left:40536;top:13709;width:8524;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B0cMA&#10;AADbAAAADwAAAGRycy9kb3ducmV2LnhtbESPT2sCMRTE7wW/Q3hCbzWrFS1boyxCoYdS8B9eH5vX&#10;3a2blzWJGr+9EQSPw8z8hpktomnFmZxvLCsYDjIQxKXVDVcKtpuvtw8QPiBrbC2Tgit5WMx7LzPM&#10;tb3wis7rUIkEYZ+jgjqELpfSlzUZ9APbESfvzzqDIUlXSe3wkuCmlaMsm0iDDaeFGjta1lQe1iej&#10;4P/n/Xjd/XITh7HLpN8Up70rlHrtx+ITRKAYnuFH+1srmI7h/iX9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fB0cMAAADbAAAADwAAAAAAAAAAAAAAAACYAgAAZHJzL2Rv&#10;d25yZXYueG1sUEsFBgAAAAAEAAQA9QAAAIgDAAAAAA==&#10;" filled="f" stroked="f">
                    <v:textbox inset="1.586mm,.793mm,1.586mm,.793mm">
                      <w:txbxContent>
                        <w:p w14:paraId="7A6EF53E" w14:textId="77777777" w:rsidR="001F4D5C" w:rsidRPr="001E093F" w:rsidRDefault="001F4D5C" w:rsidP="002C6D2D">
                          <w:pPr>
                            <w:pStyle w:val="NormalWeb"/>
                            <w:spacing w:before="0"/>
                            <w:rPr>
                              <w:sz w:val="12"/>
                              <w:szCs w:val="18"/>
                            </w:rPr>
                          </w:pPr>
                          <w:r w:rsidRPr="001E093F">
                            <w:rPr>
                              <w:rFonts w:eastAsia="Arial Unicode MS"/>
                              <w:sz w:val="12"/>
                              <w:szCs w:val="18"/>
                            </w:rPr>
                            <w:t xml:space="preserve">Mobile Query Existing Data </w:t>
                          </w:r>
                          <w:r w:rsidRPr="001E093F">
                            <w:rPr>
                              <w:rFonts w:eastAsia="Arial Unicode MS"/>
                              <w:sz w:val="12"/>
                              <w:szCs w:val="18"/>
                            </w:rPr>
                            <w:br/>
                          </w:r>
                          <w:r w:rsidRPr="001E093F">
                            <w:rPr>
                              <w:sz w:val="12"/>
                              <w:szCs w:val="18"/>
                            </w:rPr>
                            <w:t>[PCC-44] </w:t>
                          </w:r>
                        </w:p>
                        <w:p w14:paraId="0DC335A0" w14:textId="77777777" w:rsidR="001F4D5C" w:rsidRPr="001E093F" w:rsidRDefault="001F4D5C" w:rsidP="002C6D2D">
                          <w:pPr>
                            <w:pStyle w:val="NormalWeb"/>
                            <w:rPr>
                              <w:sz w:val="12"/>
                              <w:szCs w:val="18"/>
                            </w:rPr>
                          </w:pPr>
                          <w:r w:rsidRPr="001E093F">
                            <w:rPr>
                              <w:rFonts w:ascii="Arial" w:hAnsi="Arial" w:cs="Arial"/>
                              <w:sz w:val="12"/>
                              <w:szCs w:val="18"/>
                            </w:rPr>
                            <w:t> </w:t>
                          </w:r>
                        </w:p>
                      </w:txbxContent>
                    </v:textbox>
                  </v:shape>
                  <v:shape id="Casella di testo 239" o:spid="_x0000_s1039" type="#_x0000_t202" style="position:absolute;left:9519;top:10931;width:1079;height:1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xC+sUA&#10;AADbAAAADwAAAGRycy9kb3ducmV2LnhtbESP3WrCQBSE7wu+w3IEb4pulFYlukposRW9EH8e4JA9&#10;+cHs2ZBdk7RP3y0UejnMzDfMetubSrTUuNKygukkAkGcWl1yruB23Y2XIJxH1lhZJgVf5GC7GTyt&#10;Mda24zO1F5+LAGEXo4LC+zqW0qUFGXQTWxMHL7ONQR9kk0vdYBfgppKzKJpLgyWHhQJreisovV8e&#10;JlCSl4/s+J6Q2dPnt3w+nPq2y5QaDftkBcJT7//Df+29VrB4hd8v4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EL6xQAAANsAAAAPAAAAAAAAAAAAAAAAAJgCAABkcnMv&#10;ZG93bnJldi54bWxQSwUGAAAAAAQABAD1AAAAigMAAAAA&#10;" filled="f" stroked="f" strokeweight=".25pt">
                    <v:textbox inset="0,0,0,0">
                      <w:txbxContent>
                        <w:p w14:paraId="61B54E2A" w14:textId="77777777" w:rsidR="001F4D5C" w:rsidRPr="009472D5" w:rsidRDefault="001F4D5C" w:rsidP="002C6D2D">
                          <w:pPr>
                            <w:spacing w:before="0"/>
                            <w:rPr>
                              <w:sz w:val="14"/>
                              <w:szCs w:val="18"/>
                            </w:rPr>
                          </w:pPr>
                          <w:r w:rsidRPr="007F3E1C">
                            <w:rPr>
                              <w:sz w:val="14"/>
                            </w:rPr>
                            <w:sym w:font="Wingdings" w:char="F0E2"/>
                          </w:r>
                        </w:p>
                      </w:txbxContent>
                    </v:textbox>
                  </v:shape>
                  <v:shape id="Casella di testo 61" o:spid="_x0000_s1040" type="#_x0000_t202" style="position:absolute;left:39115;top:13868;width:1075;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7cjcQA&#10;AADbAAAADwAAAGRycy9kb3ducmV2LnhtbESP3WrCQBSE7wu+w3IEb4puKkUlukqw2Eq9EH8e4JA9&#10;+cHs2ZBdk9SndwuFXg4z8w2z2vSmEi01rrSs4G0SgSBOrS45V3C97MYLEM4ja6wsk4IfcrBZD15W&#10;GGvb8Ynas89FgLCLUUHhfR1L6dKCDLqJrYmDl9nGoA+yyaVusAtwU8lpFM2kwZLDQoE1bQtKb+e7&#10;CZTk/TM7fCRk9vT1kK/fx77tMqVGwz5ZgvDU+//wX3uvFcxn8Psl/AC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O3I3EAAAA2wAAAA8AAAAAAAAAAAAAAAAAmAIAAGRycy9k&#10;b3ducmV2LnhtbFBLBQYAAAAABAAEAPUAAACJAwAAAAA=&#10;" filled="f" stroked="f" strokeweight=".25pt">
                    <v:textbox inset="0,0,0,0">
                      <w:txbxContent>
                        <w:p w14:paraId="1124C9B3" w14:textId="77777777" w:rsidR="001F4D5C" w:rsidRPr="00AA763D" w:rsidRDefault="001F4D5C" w:rsidP="002C6D2D">
                          <w:pPr>
                            <w:pStyle w:val="NormalWeb"/>
                            <w:rPr>
                              <w:sz w:val="18"/>
                              <w:szCs w:val="18"/>
                            </w:rPr>
                          </w:pPr>
                        </w:p>
                      </w:txbxContent>
                    </v:textbox>
                  </v:shape>
                  <v:rect id="Rectangle 8" o:spid="_x0000_s1041" style="position:absolute;left:16202;top:14813;width:8468;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J9MUA&#10;AADbAAAADwAAAGRycy9kb3ducmV2LnhtbESPT2sCMRTE70K/Q3iFXkSz9aCyGqVYCi2e/IPo7bl5&#10;7q7dvGyTdF2/vREEj8PM/IaZzltTiYacLy0reO8nIIgzq0vOFWw3X70xCB+QNVaWScGVPMxnL50p&#10;ptpeeEXNOuQiQtinqKAIoU6l9FlBBn3f1sTRO1lnMETpcqkdXiLcVHKQJENpsOS4UGBNi4Ky3/W/&#10;UbDU4XN4lj+DZDHeNcfunzvs90el3l7bjwmIQG14hh/tb61gNIL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9An0xQAAANsAAAAPAAAAAAAAAAAAAAAAAJgCAABkcnMv&#10;ZG93bnJldi54bWxQSwUGAAAAAAQABAD1AAAAigMAAAAA&#10;" filled="f" strokeweight="1.5pt">
                    <v:stroke dashstyle="dash"/>
                    <v:textbox inset="1.586mm,.793mm,1.586mm,.793mm">
                      <w:txbxContent>
                        <w:p w14:paraId="6C251FD8" w14:textId="77777777" w:rsidR="001F4D5C" w:rsidRPr="001E093F" w:rsidRDefault="001F4D5C" w:rsidP="002C6D2D">
                          <w:pPr>
                            <w:spacing w:before="0"/>
                            <w:jc w:val="center"/>
                            <w:rPr>
                              <w:rFonts w:eastAsia="Arial Unicode MS"/>
                              <w:b/>
                              <w:sz w:val="10"/>
                              <w:szCs w:val="18"/>
                              <w:lang w:val="it-IT"/>
                            </w:rPr>
                          </w:pPr>
                          <w:r w:rsidRPr="001E093F">
                            <w:rPr>
                              <w:rFonts w:eastAsia="Arial Unicode MS"/>
                              <w:b/>
                              <w:sz w:val="10"/>
                              <w:szCs w:val="18"/>
                            </w:rPr>
                            <w:t xml:space="preserve">XDS </w:t>
                          </w:r>
                          <w:r w:rsidRPr="001E093F">
                            <w:rPr>
                              <w:rFonts w:eastAsia="Arial Unicode MS"/>
                              <w:b/>
                              <w:sz w:val="10"/>
                              <w:szCs w:val="18"/>
                            </w:rPr>
                            <w:br/>
                          </w:r>
                          <w:r w:rsidRPr="001E093F">
                            <w:rPr>
                              <w:rFonts w:eastAsia="Arial Unicode MS"/>
                              <w:b/>
                              <w:sz w:val="10"/>
                              <w:szCs w:val="18"/>
                              <w:lang w:val="it-IT"/>
                            </w:rPr>
                            <w:t>Document Registry</w:t>
                          </w:r>
                        </w:p>
                      </w:txbxContent>
                    </v:textbox>
                  </v:rect>
                  <v:rect id="Rectangle 8" o:spid="_x0000_s1042" style="position:absolute;left:7242;top:26394;width:8468;height:4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Q1nMMA&#10;AADbAAAADwAAAGRycy9kb3ducmV2LnhtbERPy2rCQBTdF/yH4Qpuik601Ed0lFIoFBHBV8TdJXNN&#10;gpk7ITM18e+dRcHl4bwXq9aU4k61KywrGA4iEMSp1QVnCo6Hn/4UhPPIGkvLpOBBDlbLztsCY20b&#10;3tF97zMRQtjFqCD3voqldGlOBt3AVsSBu9raoA+wzqSusQnhppSjKBpLgwWHhhwr+s4pve3/jILT&#10;e/Nx2Z2jabIZJ5ft52mW2PVMqV63/ZqD8NT6l/jf/asVTMLY8C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Q1nMMAAADbAAAADwAAAAAAAAAAAAAAAACYAgAAZHJzL2Rv&#10;d25yZXYueG1sUEsFBgAAAAAEAAQA9QAAAIgDAAAAAA==&#10;" filled="f" strokeweight="1.5pt">
                    <v:stroke dashstyle="dash"/>
                    <v:textbox inset="1.586mm,.793mm,1.586mm,.793mm">
                      <w:txbxContent>
                        <w:p w14:paraId="245F861E" w14:textId="77777777" w:rsidR="001F4D5C" w:rsidRPr="001E093F" w:rsidRDefault="001F4D5C" w:rsidP="002C6D2D">
                          <w:pPr>
                            <w:spacing w:before="0"/>
                            <w:jc w:val="center"/>
                            <w:rPr>
                              <w:rFonts w:eastAsia="Arial Unicode MS"/>
                              <w:b/>
                              <w:sz w:val="10"/>
                              <w:szCs w:val="18"/>
                            </w:rPr>
                          </w:pPr>
                          <w:r w:rsidRPr="001E093F">
                            <w:rPr>
                              <w:rFonts w:eastAsia="Arial Unicode MS"/>
                              <w:b/>
                              <w:sz w:val="10"/>
                              <w:szCs w:val="18"/>
                            </w:rPr>
                            <w:t>XDS</w:t>
                          </w:r>
                          <w:r w:rsidRPr="001E093F">
                            <w:rPr>
                              <w:rFonts w:eastAsia="Arial Unicode MS"/>
                              <w:b/>
                              <w:sz w:val="10"/>
                              <w:szCs w:val="18"/>
                            </w:rPr>
                            <w:br/>
                            <w:t>Document Consumer</w:t>
                          </w:r>
                        </w:p>
                      </w:txbxContent>
                    </v:textbox>
                  </v:rect>
                  <v:shape id="Straight Arrow Connector 40" o:spid="_x0000_s1043" type="#_x0000_t32" style="position:absolute;left:10819;top:19753;width:95;height:6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yEccAAADbAAAADwAAAGRycy9kb3ducmV2LnhtbESPQU/CQBSE7yb8h80j8WJgK1HBwkLU&#10;IHrgUsADt5fuo9vQfVu7S6n8epfExONkZr7JzBadrURLjS8dK7gfJiCIc6dLLhTstu+DCQgfkDVW&#10;jknBD3lYzHs3M0y1O3NG7SYUIkLYp6jAhFCnUvrckEU/dDVx9A6usRiibAqpGzxHuK3kKEmepMWS&#10;44LBmt4M5cfNySpYuofRut1/vZrv7HLKPh7X5epuotRtv3uZggjUhf/wX/tTKxg/w/VL/AF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1TIRxwAAANsAAAAPAAAAAAAA&#10;AAAAAAAAAKECAABkcnMvZG93bnJldi54bWxQSwUGAAAAAAQABAD5AAAAlQMAAAAA&#10;" strokeweight="1pt">
                    <v:stroke joinstyle="miter"/>
                  </v:shape>
                  <v:shape id="Straight Arrow Connector 40" o:spid="_x0000_s1044" type="#_x0000_t34" style="position:absolute;left:13840;top:19794;width:6638;height:655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xPZMAAAADbAAAADwAAAGRycy9kb3ducmV2LnhtbERPy4rCMBTdC/MP4Q6407QufFTTMiiC&#10;S3XqMO4uzbWt09yUJmr9e7MQZnk471XWm0bcqXO1ZQXxOAJBXFhdc6kg/96O5iCcR9bYWCYFT3KQ&#10;pR+DFSbaPvhA96MvRQhhl6CCyvs2kdIVFRl0Y9sSB+5iO4M+wK6UusNHCDeNnETRVBqsOTRU2NK6&#10;ouLveDMK9j96EW8mV3s75fHv7jxjc4hZqeFn/7UE4an3/+K3e6cVzMP68CX8AJ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8T2TAAAAA2wAAAA8AAAAAAAAAAAAAAAAA&#10;oQIAAGRycy9kb3ducmV2LnhtbFBLBQYAAAAABAAEAPkAAACOAwAAAAA=&#10;" adj="14785" strokeweight="1pt"/>
                  <v:shape id="Text Box 11" o:spid="_x0000_s1045" type="#_x0000_t202" style="position:absolute;left:523;top:20875;width:9935;height:4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ZMdMQA&#10;AADbAAAADwAAAGRycy9kb3ducmV2LnhtbESPUWsCMRCE3wv9D2ELfSk1sUiVq1HKgaL4UNT+gOWy&#10;Xo5eNsdlq2d/fSMU+jjMzDfMfDmEVp2pT01kC+ORAUVcRddwbeHzuHqegUqC7LCNTBaulGC5uL+b&#10;Y+Hihfd0PkitMoRTgRa8SFdonSpPAdModsTZO8U+oGTZ19r1eMnw0OoXY151wIbzgseOSk/V1+E7&#10;WHhaTwRLc2rM2v8Msv3YlXo1tfbxYXh/AyU0yH/4r71xFmZjuH3JP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mTHTEAAAA2wAAAA8AAAAAAAAAAAAAAAAAmAIAAGRycy9k&#10;b3ducmV2LnhtbFBLBQYAAAAABAAEAPUAAACJAwAAAAA=&#10;" filled="f" stroked="f">
                    <v:textbox inset="0,.793mm,0,.793mm">
                      <w:txbxContent>
                        <w:p w14:paraId="1129C135" w14:textId="33212933" w:rsidR="001F4D5C" w:rsidRPr="001E093F" w:rsidRDefault="001F4D5C" w:rsidP="002C6D2D">
                          <w:pPr>
                            <w:spacing w:before="0"/>
                            <w:jc w:val="right"/>
                            <w:rPr>
                              <w:sz w:val="12"/>
                              <w:szCs w:val="18"/>
                            </w:rPr>
                          </w:pPr>
                          <w:r w:rsidRPr="001E093F">
                            <w:rPr>
                              <w:rFonts w:eastAsia="Arial Unicode MS"/>
                              <w:sz w:val="12"/>
                              <w:szCs w:val="18"/>
                            </w:rPr>
                            <w:t>Retrieve Document</w:t>
                          </w:r>
                          <w:r w:rsidRPr="001E093F">
                            <w:rPr>
                              <w:rFonts w:eastAsia="Arial Unicode MS"/>
                              <w:sz w:val="12"/>
                              <w:szCs w:val="18"/>
                            </w:rPr>
                            <w:br/>
                            <w:t xml:space="preserve">Set </w:t>
                          </w:r>
                          <w:r w:rsidRPr="001E093F">
                            <w:rPr>
                              <w:sz w:val="12"/>
                              <w:szCs w:val="18"/>
                            </w:rPr>
                            <w:t>[ITI-43] </w:t>
                          </w:r>
                        </w:p>
                        <w:p w14:paraId="09E5CEEC" w14:textId="77777777" w:rsidR="001F4D5C" w:rsidRPr="001E093F" w:rsidRDefault="001F4D5C" w:rsidP="002C6D2D">
                          <w:pPr>
                            <w:jc w:val="right"/>
                            <w:rPr>
                              <w:rFonts w:ascii="Arial" w:hAnsi="Arial" w:cs="Arial"/>
                              <w:sz w:val="12"/>
                              <w:szCs w:val="18"/>
                            </w:rPr>
                          </w:pPr>
                        </w:p>
                      </w:txbxContent>
                    </v:textbox>
                  </v:shape>
                  <v:shape id="Text Box 11" o:spid="_x0000_s1046" type="#_x0000_t202" style="position:absolute;left:20980;top:20875;width:8838;height:4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TSA8QA&#10;AADbAAAADwAAAGRycy9kb3ducmV2LnhtbESPUWsCMRCE3wv9D2ELfSk1qUgrV6OUA0XxoWj7A5bL&#10;ejl62RyXrZ799Y0g+DjMzDfMbDGEVh2pT01kCy8jA4q4iq7h2sL31/J5CioJssM2Mlk4U4LF/P5u&#10;hoWLJ97RcS+1yhBOBVrwIl2hdao8BUyj2BFn7xD7gJJlX2vX4ynDQ6vHxrzqgA3nBY8dlZ6qn/1v&#10;sPC0mgiW5tCYlf8bZPO5LfXyzdrHh+HjHZTQILfwtb12FqZjuHzJP0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00gPEAAAA2wAAAA8AAAAAAAAAAAAAAAAAmAIAAGRycy9k&#10;b3ducmV2LnhtbFBLBQYAAAAABAAEAPUAAACJAwAAAAA=&#10;" filled="f" stroked="f">
                    <v:textbox inset="0,.793mm,0,.793mm">
                      <w:txbxContent>
                        <w:p w14:paraId="3D2E8475" w14:textId="1A365E80" w:rsidR="001F4D5C" w:rsidRPr="001E093F" w:rsidRDefault="001F4D5C" w:rsidP="002C6D2D">
                          <w:pPr>
                            <w:spacing w:before="0"/>
                            <w:rPr>
                              <w:rFonts w:ascii="Arial" w:hAnsi="Arial" w:cs="Arial"/>
                              <w:sz w:val="12"/>
                              <w:szCs w:val="18"/>
                            </w:rPr>
                          </w:pPr>
                          <w:r w:rsidRPr="001E093F">
                            <w:rPr>
                              <w:rFonts w:eastAsia="Arial Unicode MS"/>
                              <w:sz w:val="12"/>
                              <w:szCs w:val="18"/>
                            </w:rPr>
                            <w:t>Registry Stored</w:t>
                          </w:r>
                          <w:r w:rsidRPr="001E093F">
                            <w:rPr>
                              <w:rFonts w:eastAsia="Arial Unicode MS"/>
                              <w:sz w:val="12"/>
                              <w:szCs w:val="18"/>
                            </w:rPr>
                            <w:br/>
                            <w:t xml:space="preserve">Query </w:t>
                          </w:r>
                          <w:r w:rsidRPr="001E093F">
                            <w:rPr>
                              <w:sz w:val="12"/>
                              <w:szCs w:val="18"/>
                            </w:rPr>
                            <w:t>[ITI-18]</w:t>
                          </w:r>
                        </w:p>
                      </w:txbxContent>
                    </v:textbox>
                  </v:shape>
                  <v:shape id="Casella di testo 239" o:spid="_x0000_s1047" type="#_x0000_t202" style="position:absolute;left:18727;top:21906;width:1709;height:273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TPsUA&#10;AADbAAAADwAAAGRycy9kb3ducmV2LnhtbESPwWrDMBBE74H+g9hCLqGR20AcnCihtBh88KVxe+ht&#10;sTa2ibQylmo7f18VCjkOM/OGOZxma8RIg+8cK3heJyCIa6c7bhR8VvnTDoQPyBqNY1JwIw+n48Pi&#10;gJl2E3/QeA6NiBD2GSpoQ+gzKX3dkkW/dj1x9C5usBiiHBqpB5wi3Br5kiRbabHjuNBiT28t1dfz&#10;j1VQV+U3yTxdlWn69T5eCrPpU6PU8nF+3YMINId7+L9daAW7Dfx9iT9AH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JM+xQAAANsAAAAPAAAAAAAAAAAAAAAAAJgCAABkcnMv&#10;ZG93bnJldi54bWxQSwUGAAAAAAQABAD1AAAAigMAAAAA&#10;" filled="f" stroked="f" strokeweight=".25pt">
                    <v:textbox inset="0,0,0,0">
                      <w:txbxContent>
                        <w:p w14:paraId="514DC64F" w14:textId="77777777" w:rsidR="001F4D5C" w:rsidRPr="007F3E1C" w:rsidRDefault="001F4D5C" w:rsidP="009472D5">
                          <w:pPr>
                            <w:jc w:val="center"/>
                            <w:rPr>
                              <w:sz w:val="14"/>
                              <w:szCs w:val="18"/>
                            </w:rPr>
                          </w:pPr>
                          <w:r w:rsidRPr="007F3E1C">
                            <w:rPr>
                              <w:sz w:val="14"/>
                              <w:szCs w:val="18"/>
                            </w:rPr>
                            <w:sym w:font="Wingdings" w:char="F0E2"/>
                          </w:r>
                        </w:p>
                      </w:txbxContent>
                    </v:textbox>
                  </v:shape>
                  <v:shape id="Text Box 779" o:spid="_x0000_s1048" type="#_x0000_t202" style="position:absolute;left:10458;top:21906;width:2704;height:31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Eph8MA&#10;AADbAAAADwAAAGRycy9kb3ducmV2LnhtbESPzWrDMBCE74W+g9hCb43cEFrHiRJCwLSHhpC/+2Jt&#10;bFNrZSRVcd4+CgR6HGbmG2a+HEwnIjnfWlbwPspAEFdWt1wrOB7KtxyED8gaO8uk4EoelovnpzkW&#10;2l54R3EfapEg7AtU0ITQF1L6qiGDfmR74uSdrTMYknS11A4vCW46Oc6yD2mw5bTQYE/rhqrf/Z9R&#10;UH7Fk5l8Ttfb3MWf43YTYtlvlHp9GVYzEIGG8B9+tL+1gnwC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Eph8MAAADbAAAADwAAAAAAAAAAAAAAAACYAgAAZHJzL2Rv&#10;d25yZXYueG1sUEsFBgAAAAAEAAQA9QAAAIgDAAAAAA==&#10;" filled="f" stroked="f" strokeweight=".5pt">
                    <v:textbox inset="0,0,0,0">
                      <w:txbxContent>
                        <w:p w14:paraId="1915FEB2" w14:textId="77777777" w:rsidR="001F4D5C" w:rsidRPr="007F3E1C" w:rsidRDefault="001F4D5C" w:rsidP="007F3E1C">
                          <w:pPr>
                            <w:jc w:val="center"/>
                            <w:rPr>
                              <w:sz w:val="20"/>
                            </w:rPr>
                          </w:pPr>
                          <w:r w:rsidRPr="007F3E1C">
                            <w:rPr>
                              <w:sz w:val="14"/>
                              <w:szCs w:val="18"/>
                            </w:rPr>
                            <w:sym w:font="Wingdings" w:char="F0E2"/>
                          </w:r>
                        </w:p>
                      </w:txbxContent>
                    </v:textbox>
                  </v:shape>
                  <v:shape id="Text Box 780" o:spid="_x0000_s1049" type="#_x0000_t202" style="position:absolute;left:13442;top:9700;width:2067;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1hVcUA&#10;AADbAAAADwAAAGRycy9kb3ducmV2LnhtbESPX2vCQBDE3wt+h2OFvtWLhRZ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WFVxQAAANsAAAAPAAAAAAAAAAAAAAAAAJgCAABkcnMv&#10;ZG93bnJldi54bWxQSwUGAAAAAAQABAD1AAAAigMAAAAA&#10;" filled="f" stroked="f" strokeweight=".5pt">
                    <v:textbox inset="0,0,0,0">
                      <w:txbxContent>
                        <w:p w14:paraId="41E05F73" w14:textId="77777777" w:rsidR="001F4D5C" w:rsidRPr="007F3E1C" w:rsidRDefault="001F4D5C" w:rsidP="002C6D2D">
                          <w:pPr>
                            <w:rPr>
                              <w:sz w:val="20"/>
                            </w:rPr>
                          </w:pPr>
                          <w:r w:rsidRPr="007F3E1C">
                            <w:rPr>
                              <w:sz w:val="14"/>
                              <w:szCs w:val="18"/>
                            </w:rPr>
                            <w:sym w:font="Wingdings" w:char="F0E2"/>
                          </w:r>
                        </w:p>
                      </w:txbxContent>
                    </v:textbox>
                  </v:shape>
                  <v:rect id="Rectangle 8" o:spid="_x0000_s1050" style="position:absolute;left:6585;top:14813;width:8468;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3cSMUA&#10;AADbAAAADwAAAGRycy9kb3ducmV2LnhtbESPQWvCQBSE7wX/w/KEXopu6iGE6CqiCEpPtSJ6e2af&#10;STT7Nt3dxvTfdwuFHoeZ+YaZLXrTiI6cry0reB0nIIgLq2suFRw+NqMMhA/IGhvLpOCbPCzmg6cZ&#10;5to++J26fShFhLDPUUEVQptL6YuKDPqxbYmjd7XOYIjSlVI7fES4aeQkSVJpsOa4UGFLq4qK+/7L&#10;KHjTYZ3e5G6SrLJjd3n5dOfT6aLU87BfTkEE6sN/+K+91QqyFH6/xB8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bdxIxQAAANsAAAAPAAAAAAAAAAAAAAAAAJgCAABkcnMv&#10;ZG93bnJldi54bWxQSwUGAAAAAAQABAD1AAAAigMAAAAA&#10;" filled="f" strokeweight="1.5pt">
                    <v:stroke dashstyle="dash"/>
                    <v:textbox inset="1.586mm,.793mm,1.586mm,.793mm">
                      <w:txbxContent>
                        <w:p w14:paraId="2A1C527D" w14:textId="77777777" w:rsidR="001F4D5C" w:rsidRPr="001E093F" w:rsidRDefault="001F4D5C" w:rsidP="002C6D2D">
                          <w:pPr>
                            <w:spacing w:before="0"/>
                            <w:jc w:val="center"/>
                            <w:rPr>
                              <w:rFonts w:eastAsia="Arial Unicode MS"/>
                              <w:b/>
                              <w:sz w:val="14"/>
                              <w:szCs w:val="22"/>
                            </w:rPr>
                          </w:pPr>
                          <w:r w:rsidRPr="001E093F">
                            <w:rPr>
                              <w:rFonts w:eastAsia="Arial Unicode MS"/>
                              <w:b/>
                              <w:sz w:val="10"/>
                              <w:szCs w:val="22"/>
                            </w:rPr>
                            <w:t>XDS</w:t>
                          </w:r>
                          <w:r w:rsidRPr="001E093F">
                            <w:rPr>
                              <w:rFonts w:eastAsia="Arial Unicode MS"/>
                              <w:b/>
                              <w:sz w:val="10"/>
                              <w:szCs w:val="22"/>
                            </w:rPr>
                            <w:br/>
                            <w:t>Document</w:t>
                          </w:r>
                          <w:r w:rsidRPr="001E093F">
                            <w:rPr>
                              <w:rFonts w:eastAsia="Arial Unicode MS"/>
                              <w:b/>
                              <w:sz w:val="10"/>
                              <w:szCs w:val="22"/>
                            </w:rPr>
                            <w:br/>
                            <w:t>Repository</w:t>
                          </w:r>
                        </w:p>
                      </w:txbxContent>
                    </v:textbox>
                  </v:rect>
                  <v:rect id="Rettangolo 87" o:spid="_x0000_s1051" style="position:absolute;left:3900;top:30891;width:41663;height:4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BpcQA&#10;AADbAAAADwAAAGRycy9kb3ducmV2LnhtbESPQWvCQBSE7wX/w/KE3urGClWiq4jW0ooXoxdvz+wz&#10;G8y+DdltTP99VxA8DjPzDTNbdLYSLTW+dKxgOEhAEOdOl1woOB42bxMQPiBrrByTgj/ysJj3XmaY&#10;anfjPbVZKESEsE9RgQmhTqX0uSGLfuBq4uhdXGMxRNkUUjd4i3Bbyfck+ZAWS44LBmtaGcqv2a9V&#10;cKnPo91pf0qy88929fmljVy3RqnXfrecggjUhWf40f7WCiZj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LAaXEAAAA2wAAAA8AAAAAAAAAAAAAAAAAmAIAAGRycy9k&#10;b3ducmV2LnhtbFBLBQYAAAAABAAEAPUAAACJAwAAAAA=&#10;" filled="f" strokecolor="black [3213]" strokeweight="1.5pt">
                    <v:textbox>
                      <w:txbxContent>
                        <w:p w14:paraId="4B153BB3" w14:textId="77777777" w:rsidR="001F4D5C" w:rsidRPr="00764103" w:rsidRDefault="001F4D5C" w:rsidP="005E5E84">
                          <w:pPr>
                            <w:spacing w:before="0"/>
                            <w:jc w:val="center"/>
                            <w:rPr>
                              <w:sz w:val="14"/>
                              <w:szCs w:val="14"/>
                            </w:rPr>
                          </w:pPr>
                          <w:r w:rsidRPr="00764103">
                            <w:rPr>
                              <w:b/>
                              <w:color w:val="0D0D0D" w:themeColor="text1" w:themeTint="F2"/>
                              <w:sz w:val="14"/>
                              <w:szCs w:val="14"/>
                            </w:rPr>
                            <w:t>Data Element Extractor</w:t>
                          </w:r>
                        </w:p>
                      </w:txbxContent>
                    </v:textbox>
                  </v:rect>
                  <v:shape id="Text Box 11" o:spid="_x0000_s1052" type="#_x0000_t202" style="position:absolute;left:14748;top:9683;width:8174;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l6cEA&#10;AADbAAAADwAAAGRycy9kb3ducmV2LnhtbERPzWoCMRC+F/oOYQpeSk1aSpXVKGVBqXgoah9g2Iyb&#10;xc1k2Ux17dObQ8Hjx/c/Xw6hVWfqUxPZwuvYgCKuomu4tvBzWL1MQSVBdthGJgtXSrBcPD7MsXDx&#10;wjs676VWOYRTgRa8SFdonSpPAdM4dsSZO8Y+oGTY19r1eMnhodVvxnzogA3nBo8dlZ6q0/43WHhe&#10;vwuW5tiYtf8bZPO9LfVqYu3oaficgRIa5C7+d385C9M8Nn/JP0A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c5enBAAAA2wAAAA8AAAAAAAAAAAAAAAAAmAIAAGRycy9kb3du&#10;cmV2LnhtbFBLBQYAAAAABAAEAPUAAACGAwAAAAA=&#10;" filled="f" stroked="f">
                    <v:textbox inset="0,.793mm,0,.793mm">
                      <w:txbxContent>
                        <w:p w14:paraId="01E3DF1E" w14:textId="77777777" w:rsidR="001F4D5C" w:rsidRPr="001E093F" w:rsidRDefault="001F4D5C" w:rsidP="001E093F">
                          <w:pPr>
                            <w:pStyle w:val="NormalWeb"/>
                            <w:spacing w:before="0"/>
                            <w:rPr>
                              <w:sz w:val="20"/>
                            </w:rPr>
                          </w:pPr>
                          <w:r w:rsidRPr="001E093F">
                            <w:rPr>
                              <w:rFonts w:eastAsia="Arial Unicode MS"/>
                              <w:sz w:val="12"/>
                              <w:szCs w:val="18"/>
                            </w:rPr>
                            <w:t xml:space="preserve">Registry Stored Query </w:t>
                          </w:r>
                          <w:r w:rsidRPr="001E093F">
                            <w:rPr>
                              <w:sz w:val="12"/>
                              <w:szCs w:val="18"/>
                            </w:rPr>
                            <w:t>[ITI-18]</w:t>
                          </w:r>
                          <w:r w:rsidRPr="001E093F">
                            <w:rPr>
                              <w:rFonts w:ascii="Arial" w:hAnsi="Arial" w:cs="Arial"/>
                              <w:sz w:val="12"/>
                              <w:szCs w:val="16"/>
                            </w:rPr>
                            <w:t> </w:t>
                          </w:r>
                        </w:p>
                      </w:txbxContent>
                    </v:textbox>
                  </v:shape>
                  <v:shape id="Text Box 780" o:spid="_x0000_s1053" type="#_x0000_t202" style="position:absolute;left:38537;top:13890;width:206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f8cA&#10;AADcAAAADwAAAGRycy9kb3ducmV2LnhtbESPS2vDMBCE74X+B7GF3BrZOYTiRgmhD8gh6SNNILlt&#10;rK1taq2MtHHcf18VCj0OM/MNM1sMrlU9hdh4NpCPM1DEpbcNVwZ2H8+3d6CiIFtsPZOBb4qwmF9f&#10;zbCw/sLv1G+lUgnCsUADtUhXaB3LmhzGse+Ik/fpg0NJMlTaBrwkuGv1JMum2mHDaaHGjh5qKr+2&#10;Z2egPcSwPmVy7B+rjby96vP+KX8xZnQzLO9BCQ3yH/5rr6yBaT6B3zPpCO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MrX/HAAAA3AAAAA8AAAAAAAAAAAAAAAAAmAIAAGRy&#10;cy9kb3ducmV2LnhtbFBLBQYAAAAABAAEAPUAAACMAwAAAAA=&#10;" filled="f" stroked="f" strokeweight=".5pt">
                    <v:textbox inset="0,0,0,0">
                      <w:txbxContent>
                        <w:p w14:paraId="3F0459B0" w14:textId="77777777" w:rsidR="001F4D5C" w:rsidRPr="009472D5" w:rsidRDefault="001F4D5C" w:rsidP="007F3E1C">
                          <w:pPr>
                            <w:pStyle w:val="NormalWeb"/>
                            <w:jc w:val="center"/>
                            <w:rPr>
                              <w:sz w:val="20"/>
                            </w:rPr>
                          </w:pPr>
                          <w:r w:rsidRPr="009472D5">
                            <w:rPr>
                              <w:rFonts w:hAnsi="Wingdings"/>
                              <w:sz w:val="14"/>
                              <w:szCs w:val="18"/>
                            </w:rPr>
                            <w:sym w:font="Wingdings" w:char="F0E2"/>
                          </w:r>
                        </w:p>
                      </w:txbxContent>
                    </v:textbox>
                  </v:shape>
                </v:group>
                <w10:wrap type="square"/>
              </v:group>
            </w:pict>
          </mc:Fallback>
        </mc:AlternateContent>
      </w:r>
      <w:r w:rsidR="00D216AA" w:rsidRPr="007D36C4">
        <w:t>T</w:t>
      </w:r>
      <w:r w:rsidR="00782A33" w:rsidRPr="007D36C4">
        <w:t xml:space="preserve">he need to introduce an </w:t>
      </w:r>
      <w:r w:rsidR="00980850">
        <w:t>a</w:t>
      </w:r>
      <w:r w:rsidR="00D216AA" w:rsidRPr="007D36C4">
        <w:t xml:space="preserve">ctor grouping </w:t>
      </w:r>
      <w:r w:rsidR="00782A33" w:rsidRPr="007D36C4">
        <w:t>option where an XDS Document Consumer is grouped with the Data Element Extractor to gain access to documents content and extract data elements along with creation of Provenance Resources</w:t>
      </w:r>
      <w:r w:rsidR="00D216AA" w:rsidRPr="007D36C4">
        <w:t xml:space="preserve"> has been considered (</w:t>
      </w:r>
      <w:r w:rsidR="00782A33" w:rsidRPr="007D36C4">
        <w:t>See diagram</w:t>
      </w:r>
      <w:r w:rsidR="00D216AA" w:rsidRPr="007D36C4">
        <w:t>)</w:t>
      </w:r>
      <w:r w:rsidR="00782A33" w:rsidRPr="007D36C4">
        <w:t>.</w:t>
      </w:r>
      <w:r w:rsidR="00D216AA" w:rsidRPr="007D36C4">
        <w:t xml:space="preserve"> </w:t>
      </w:r>
    </w:p>
    <w:p w14:paraId="67C9C60F" w14:textId="01179436" w:rsidR="00782A33" w:rsidRPr="007D36C4" w:rsidRDefault="00D216AA" w:rsidP="00767936">
      <w:pPr>
        <w:pStyle w:val="BodyText"/>
        <w:ind w:left="426"/>
      </w:pPr>
      <w:r w:rsidRPr="007D36C4">
        <w:t xml:space="preserve">Given the “pull” behavior of the XDS Document Consumer and the need to limit the update delays for the Data Element Extractor, it has been considered that the introduction of such an option needs further study. Feedback from implementers during Trail Implementation may result in input to address the architectural challenges of such a grouping. </w:t>
      </w:r>
    </w:p>
    <w:p w14:paraId="40D74B37" w14:textId="26480ED5" w:rsidR="000F3306" w:rsidRPr="007D36C4" w:rsidRDefault="000F3306" w:rsidP="00767936">
      <w:pPr>
        <w:pStyle w:val="BodyText"/>
        <w:ind w:left="426"/>
      </w:pPr>
      <w:r w:rsidRPr="007D36C4">
        <w:rPr>
          <w:b/>
        </w:rPr>
        <w:t>PROS:</w:t>
      </w:r>
      <w:r w:rsidRPr="007D36C4">
        <w:t xml:space="preserve"> </w:t>
      </w:r>
      <w:r w:rsidR="00665C43" w:rsidRPr="007D36C4">
        <w:t xml:space="preserve">this option would allow a Data Element </w:t>
      </w:r>
      <w:r w:rsidR="00EA667C" w:rsidRPr="007D36C4">
        <w:t>Extractor</w:t>
      </w:r>
      <w:r w:rsidR="00665C43" w:rsidRPr="007D36C4">
        <w:t xml:space="preserve"> to be an independent product from the XDS Document Registry, and to be able to work in both XDS and XCA environments. </w:t>
      </w:r>
    </w:p>
    <w:p w14:paraId="526AD348" w14:textId="3E9502DA" w:rsidR="00665C43" w:rsidRPr="007D36C4" w:rsidRDefault="00D72A56" w:rsidP="00791E7F">
      <w:pPr>
        <w:pStyle w:val="BodyText"/>
        <w:ind w:left="426"/>
      </w:pPr>
      <w:r w:rsidRPr="007D36C4">
        <w:rPr>
          <w:b/>
        </w:rPr>
        <w:t>CON</w:t>
      </w:r>
      <w:r w:rsidR="000F3306" w:rsidRPr="007D36C4">
        <w:rPr>
          <w:b/>
        </w:rPr>
        <w:t>S:</w:t>
      </w:r>
      <w:r w:rsidR="000F3306" w:rsidRPr="007D36C4">
        <w:t xml:space="preserve"> </w:t>
      </w:r>
      <w:r w:rsidR="00665C43" w:rsidRPr="007D36C4">
        <w:t xml:space="preserve">this approach would likely be less efficient than the already document option integrating with a Document Registry. </w:t>
      </w:r>
      <w:r w:rsidR="004433E8" w:rsidRPr="007D36C4">
        <w:t>It might be possible to mitigate s</w:t>
      </w:r>
      <w:r w:rsidR="00665C43" w:rsidRPr="007D36C4">
        <w:t>ome of those inefficiencies through document subsc</w:t>
      </w:r>
      <w:r w:rsidR="004433E8" w:rsidRPr="007D36C4">
        <w:t>riptions and content prefetching.</w:t>
      </w:r>
    </w:p>
    <w:p w14:paraId="5F2BC7C2" w14:textId="77777777" w:rsidR="00791E7F" w:rsidRPr="007D36C4" w:rsidRDefault="00791E7F" w:rsidP="00767936">
      <w:pPr>
        <w:pStyle w:val="List1"/>
        <w:keepNext/>
        <w:rPr>
          <w:b/>
          <w:bCs/>
          <w:i/>
        </w:rPr>
      </w:pPr>
      <w:bookmarkStart w:id="17" w:name="_Toc481073753"/>
      <w:bookmarkStart w:id="18" w:name="_Toc473170357"/>
      <w:bookmarkStart w:id="19" w:name="_Toc504625754"/>
      <w:r w:rsidRPr="007D36C4">
        <w:rPr>
          <w:b/>
          <w:bCs/>
          <w:i/>
        </w:rPr>
        <w:t xml:space="preserve">Resolution: </w:t>
      </w:r>
    </w:p>
    <w:p w14:paraId="404D9E43" w14:textId="3B628DF5" w:rsidR="006D2704" w:rsidRPr="007D36C4" w:rsidRDefault="005E5E84" w:rsidP="00791E7F">
      <w:pPr>
        <w:pStyle w:val="BodyText"/>
        <w:numPr>
          <w:ilvl w:val="0"/>
          <w:numId w:val="69"/>
        </w:numPr>
        <w:ind w:left="851"/>
        <w:rPr>
          <w:i/>
        </w:rPr>
      </w:pPr>
      <w:r w:rsidRPr="007D36C4">
        <w:rPr>
          <w:b/>
          <w:i/>
          <w:iCs/>
        </w:rPr>
        <w:t>Not introduce that option in the t</w:t>
      </w:r>
      <w:r w:rsidR="009472D5" w:rsidRPr="007D36C4">
        <w:rPr>
          <w:b/>
          <w:i/>
          <w:iCs/>
        </w:rPr>
        <w:t>rial implementation</w:t>
      </w:r>
      <w:r w:rsidRPr="007D36C4">
        <w:rPr>
          <w:b/>
          <w:i/>
          <w:iCs/>
        </w:rPr>
        <w:t xml:space="preserve"> version of mXDE</w:t>
      </w:r>
      <w:r w:rsidR="007D36C4">
        <w:rPr>
          <w:b/>
          <w:i/>
          <w:iCs/>
        </w:rPr>
        <w:t xml:space="preserve">. </w:t>
      </w:r>
      <w:r w:rsidRPr="007D36C4">
        <w:rPr>
          <w:b/>
          <w:i/>
          <w:iCs/>
        </w:rPr>
        <w:t xml:space="preserve">Experience gained through </w:t>
      </w:r>
      <w:r w:rsidR="009472D5" w:rsidRPr="007D36C4">
        <w:rPr>
          <w:b/>
          <w:i/>
          <w:iCs/>
        </w:rPr>
        <w:t>t</w:t>
      </w:r>
      <w:r w:rsidR="00791E7F" w:rsidRPr="007D36C4">
        <w:rPr>
          <w:b/>
          <w:i/>
          <w:iCs/>
        </w:rPr>
        <w:t>rial implementation may provide input on the need</w:t>
      </w:r>
      <w:r w:rsidR="00791E7F" w:rsidRPr="007D36C4">
        <w:rPr>
          <w:b/>
          <w:i/>
        </w:rPr>
        <w:t xml:space="preserve"> </w:t>
      </w:r>
      <w:r w:rsidR="006D2704" w:rsidRPr="007D36C4">
        <w:rPr>
          <w:b/>
          <w:i/>
        </w:rPr>
        <w:t>of this additional grouping option.</w:t>
      </w:r>
    </w:p>
    <w:bookmarkEnd w:id="17"/>
    <w:p w14:paraId="5DB6F3F9" w14:textId="77777777" w:rsidR="00ED4816" w:rsidRPr="00767936" w:rsidRDefault="00ED4816" w:rsidP="00767936">
      <w:pPr>
        <w:pStyle w:val="BodyText"/>
      </w:pPr>
    </w:p>
    <w:p w14:paraId="149DF85F" w14:textId="24800119" w:rsidR="00D216AA" w:rsidRPr="007D36C4" w:rsidRDefault="00D216AA" w:rsidP="00D216AA">
      <w:pPr>
        <w:pStyle w:val="BodyText"/>
        <w:rPr>
          <w:b/>
          <w:i/>
          <w:iCs/>
        </w:rPr>
      </w:pPr>
      <w:r w:rsidRPr="007D36C4">
        <w:rPr>
          <w:b/>
          <w:i/>
          <w:iCs/>
        </w:rPr>
        <w:t>mXDE_101: The actor diagram is shown as three alternative groupings of actors. Should we simplify the presentation by showing a single diagram and include some text explaining the choices that are introduced later as options?</w:t>
      </w:r>
    </w:p>
    <w:p w14:paraId="26A5D74C" w14:textId="0B86928D" w:rsidR="006324F0" w:rsidRPr="007D36C4" w:rsidRDefault="006324F0" w:rsidP="00CE0BCF">
      <w:pPr>
        <w:pStyle w:val="List1"/>
        <w:rPr>
          <w:b/>
          <w:bCs/>
          <w:i/>
        </w:rPr>
      </w:pPr>
      <w:r w:rsidRPr="007D36C4">
        <w:rPr>
          <w:b/>
          <w:bCs/>
          <w:i/>
        </w:rPr>
        <w:t xml:space="preserve">Resolution: </w:t>
      </w:r>
    </w:p>
    <w:p w14:paraId="2CE89867" w14:textId="6CA3B5D0" w:rsidR="00D216AA" w:rsidRPr="007D36C4" w:rsidRDefault="006324F0" w:rsidP="00791E7F">
      <w:pPr>
        <w:pStyle w:val="BodyText"/>
        <w:numPr>
          <w:ilvl w:val="0"/>
          <w:numId w:val="69"/>
        </w:numPr>
        <w:ind w:left="851"/>
        <w:rPr>
          <w:i/>
        </w:rPr>
      </w:pPr>
      <w:r w:rsidRPr="007D36C4">
        <w:rPr>
          <w:b/>
          <w:i/>
        </w:rPr>
        <w:t>Implementers are likely to choose one of these alternative groupings</w:t>
      </w:r>
      <w:r w:rsidR="007D36C4">
        <w:rPr>
          <w:b/>
          <w:i/>
        </w:rPr>
        <w:t xml:space="preserve">. </w:t>
      </w:r>
      <w:r w:rsidRPr="007D36C4">
        <w:rPr>
          <w:b/>
          <w:i/>
        </w:rPr>
        <w:t>It was felt simpler for the readers to keep these diagrams distinct</w:t>
      </w:r>
      <w:r w:rsidRPr="007D36C4">
        <w:rPr>
          <w:i/>
        </w:rPr>
        <w:t>.</w:t>
      </w:r>
    </w:p>
    <w:p w14:paraId="5582294C" w14:textId="77777777" w:rsidR="00D216AA" w:rsidRPr="00767936" w:rsidRDefault="00D216AA" w:rsidP="00767936">
      <w:pPr>
        <w:pStyle w:val="BodyText"/>
      </w:pPr>
    </w:p>
    <w:p w14:paraId="66F1FFB4" w14:textId="4D400ABB" w:rsidR="00FF60E6" w:rsidRPr="007D36C4" w:rsidRDefault="00D6351F" w:rsidP="00DE5390">
      <w:pPr>
        <w:pStyle w:val="BodyText"/>
        <w:rPr>
          <w:b/>
          <w:bCs/>
          <w:i/>
          <w:iCs/>
        </w:rPr>
      </w:pPr>
      <w:r w:rsidRPr="007D36C4">
        <w:rPr>
          <w:b/>
          <w:bCs/>
          <w:i/>
          <w:iCs/>
        </w:rPr>
        <w:t>mXDE</w:t>
      </w:r>
      <w:r w:rsidR="00FF60E6" w:rsidRPr="007D36C4">
        <w:rPr>
          <w:b/>
          <w:bCs/>
          <w:i/>
          <w:iCs/>
        </w:rPr>
        <w:t>_</w:t>
      </w:r>
      <w:r w:rsidR="00B43F05" w:rsidRPr="007D36C4">
        <w:rPr>
          <w:b/>
          <w:bCs/>
          <w:i/>
          <w:iCs/>
        </w:rPr>
        <w:t>2</w:t>
      </w:r>
      <w:r w:rsidR="00FF60E6" w:rsidRPr="007D36C4">
        <w:rPr>
          <w:b/>
          <w:bCs/>
          <w:i/>
          <w:iCs/>
        </w:rPr>
        <w:t>0</w:t>
      </w:r>
      <w:r w:rsidR="00CC116D" w:rsidRPr="007D36C4">
        <w:rPr>
          <w:b/>
          <w:bCs/>
          <w:i/>
          <w:iCs/>
        </w:rPr>
        <w:t>1</w:t>
      </w:r>
      <w:r w:rsidR="00FF60E6" w:rsidRPr="007D36C4">
        <w:rPr>
          <w:b/>
          <w:bCs/>
          <w:i/>
          <w:iCs/>
        </w:rPr>
        <w:t>: how to manage fine</w:t>
      </w:r>
      <w:r w:rsidR="00CC50A4" w:rsidRPr="007D36C4">
        <w:rPr>
          <w:b/>
          <w:bCs/>
          <w:i/>
          <w:iCs/>
        </w:rPr>
        <w:t>-</w:t>
      </w:r>
      <w:r w:rsidR="00FF60E6" w:rsidRPr="007D36C4">
        <w:rPr>
          <w:b/>
          <w:bCs/>
          <w:i/>
          <w:iCs/>
        </w:rPr>
        <w:t>grained data 'Location’ and Reconciliation in an Affinity Domain with N Repositories?</w:t>
      </w:r>
    </w:p>
    <w:p w14:paraId="6CEB93D3" w14:textId="77777777" w:rsidR="001549B1" w:rsidRPr="007D36C4" w:rsidRDefault="001549B1" w:rsidP="00767936">
      <w:pPr>
        <w:pStyle w:val="BodyText"/>
        <w:ind w:left="426"/>
      </w:pPr>
      <w:r w:rsidRPr="007D36C4">
        <w:rPr>
          <w:rFonts w:eastAsia="+mn-ea"/>
        </w:rPr>
        <w:t>We are defining a data locator service that allows to collect all the fine-grained information of interest by querying in a 'central point'.</w:t>
      </w:r>
    </w:p>
    <w:p w14:paraId="2492F406" w14:textId="77777777" w:rsidR="001549B1" w:rsidRPr="007D36C4" w:rsidRDefault="001549B1" w:rsidP="00DE5390">
      <w:pPr>
        <w:pStyle w:val="List1"/>
      </w:pPr>
      <w:r w:rsidRPr="007D36C4">
        <w:rPr>
          <w:rFonts w:eastAsia="+mn-ea"/>
          <w:b/>
        </w:rPr>
        <w:t>Case #1:</w:t>
      </w:r>
      <w:r w:rsidRPr="007D36C4">
        <w:rPr>
          <w:rFonts w:eastAsia="+mn-ea"/>
        </w:rPr>
        <w:t xml:space="preserve">  1 XDS Registry + 1 XDS Repository (&amp; </w:t>
      </w:r>
      <w:r w:rsidR="00F845CE" w:rsidRPr="007D36C4">
        <w:rPr>
          <w:rFonts w:eastAsia="+mn-ea"/>
        </w:rPr>
        <w:t xml:space="preserve">Fine-Grained Data </w:t>
      </w:r>
      <w:r w:rsidRPr="007D36C4">
        <w:rPr>
          <w:rFonts w:eastAsia="+mn-ea"/>
        </w:rPr>
        <w:t xml:space="preserve">Repository) </w:t>
      </w:r>
    </w:p>
    <w:p w14:paraId="34A85316" w14:textId="7CDF7385" w:rsidR="001549B1" w:rsidRPr="007D36C4" w:rsidRDefault="001549B1" w:rsidP="00DE5390">
      <w:pPr>
        <w:pStyle w:val="ListBullet3"/>
      </w:pPr>
      <w:r w:rsidRPr="007D36C4">
        <w:rPr>
          <w:rFonts w:eastAsia="+mn-ea"/>
        </w:rPr>
        <w:t>the Clinical Data Source can be pr</w:t>
      </w:r>
      <w:r w:rsidR="005D4F64" w:rsidRPr="007D36C4">
        <w:rPr>
          <w:rFonts w:eastAsia="+mn-ea"/>
        </w:rPr>
        <w:t>oviding data</w:t>
      </w:r>
      <w:r w:rsidR="00D6351F" w:rsidRPr="007D36C4">
        <w:rPr>
          <w:rFonts w:eastAsia="+mn-ea"/>
        </w:rPr>
        <w:t xml:space="preserve"> </w:t>
      </w:r>
      <w:r w:rsidR="005D4F64" w:rsidRPr="007D36C4">
        <w:rPr>
          <w:rFonts w:eastAsia="+mn-ea"/>
        </w:rPr>
        <w:t>elements resources</w:t>
      </w:r>
      <w:r w:rsidRPr="007D36C4">
        <w:rPr>
          <w:rFonts w:eastAsia="+mn-ea"/>
        </w:rPr>
        <w:t xml:space="preserve"> as the central point for querying &amp; retrieving ALL fine-grained data</w:t>
      </w:r>
    </w:p>
    <w:p w14:paraId="388842B7" w14:textId="77777777" w:rsidR="001549B1" w:rsidRPr="007D36C4" w:rsidRDefault="001549B1" w:rsidP="00DE5390">
      <w:pPr>
        <w:pStyle w:val="ListBullet3"/>
      </w:pPr>
      <w:r w:rsidRPr="007D36C4">
        <w:rPr>
          <w:rFonts w:eastAsia="+mn-ea"/>
        </w:rPr>
        <w:t>Reconciliation may be placed at this central point.</w:t>
      </w:r>
    </w:p>
    <w:p w14:paraId="5E744A82" w14:textId="6AB91439" w:rsidR="001549B1" w:rsidRPr="007D36C4" w:rsidRDefault="001549B1" w:rsidP="00DE5390">
      <w:pPr>
        <w:pStyle w:val="ListBullet3"/>
        <w:numPr>
          <w:ilvl w:val="0"/>
          <w:numId w:val="41"/>
        </w:numPr>
      </w:pPr>
      <w:r w:rsidRPr="007D36C4">
        <w:rPr>
          <w:rFonts w:eastAsia="+mn-ea"/>
        </w:rPr>
        <w:t xml:space="preserve">OK (for centralized reconciliation &amp; access) </w:t>
      </w:r>
    </w:p>
    <w:p w14:paraId="631CEEC9" w14:textId="2CC06A74" w:rsidR="00D60895" w:rsidRPr="007D36C4" w:rsidRDefault="00D60895" w:rsidP="00DE5390">
      <w:pPr>
        <w:pStyle w:val="List1"/>
      </w:pPr>
      <w:r w:rsidRPr="007D36C4">
        <w:rPr>
          <w:rFonts w:eastAsia="+mn-ea"/>
          <w:b/>
        </w:rPr>
        <w:t>Case #2:</w:t>
      </w:r>
      <w:r w:rsidRPr="007D36C4">
        <w:rPr>
          <w:rFonts w:eastAsia="+mn-ea"/>
        </w:rPr>
        <w:t xml:space="preserve">  1 XDS Registry (with a central Clinical Data Source or Fine-Grained Data Repository)</w:t>
      </w:r>
      <w:r w:rsidR="00F66B89" w:rsidRPr="007D36C4">
        <w:rPr>
          <w:rFonts w:eastAsia="+mn-ea"/>
        </w:rPr>
        <w:t xml:space="preserve"> </w:t>
      </w:r>
      <w:r w:rsidRPr="007D36C4">
        <w:rPr>
          <w:rFonts w:eastAsia="+mn-ea"/>
        </w:rPr>
        <w:t xml:space="preserve">+ N XDS Repositories </w:t>
      </w:r>
    </w:p>
    <w:p w14:paraId="68016E1B" w14:textId="235FB2D3" w:rsidR="00D60895" w:rsidRPr="007D36C4" w:rsidRDefault="00D60895" w:rsidP="00DE5390">
      <w:pPr>
        <w:pStyle w:val="ListBullet3"/>
      </w:pPr>
      <w:r w:rsidRPr="007D36C4">
        <w:rPr>
          <w:rFonts w:eastAsia="+mn-ea"/>
        </w:rPr>
        <w:t>The unique XDS Registry still works well as master top-level index for coarse</w:t>
      </w:r>
      <w:r w:rsidR="00CC50A4" w:rsidRPr="007D36C4">
        <w:rPr>
          <w:rFonts w:eastAsia="+mn-ea"/>
        </w:rPr>
        <w:t>-</w:t>
      </w:r>
      <w:r w:rsidRPr="007D36C4">
        <w:rPr>
          <w:rFonts w:eastAsia="+mn-ea"/>
        </w:rPr>
        <w:t xml:space="preserve">grained XDS Documents, </w:t>
      </w:r>
    </w:p>
    <w:p w14:paraId="19EA00E4" w14:textId="77777777" w:rsidR="00D60895" w:rsidRPr="007D36C4" w:rsidRDefault="00D60895" w:rsidP="00DE5390">
      <w:pPr>
        <w:pStyle w:val="ListBullet3"/>
      </w:pPr>
      <w:r w:rsidRPr="007D36C4">
        <w:rPr>
          <w:rFonts w:eastAsia="+mn-ea"/>
        </w:rPr>
        <w:t>The Clinical Data Source &amp; Reconciliation grouped with the Registry/Responder still works well as a central point to query/access fine-grained information.</w:t>
      </w:r>
    </w:p>
    <w:p w14:paraId="4130E0B4" w14:textId="1D05D1CB" w:rsidR="00D60895" w:rsidRPr="007D36C4" w:rsidRDefault="00D60895" w:rsidP="00DE5390">
      <w:pPr>
        <w:pStyle w:val="ListBullet3"/>
      </w:pPr>
      <w:r w:rsidRPr="007D36C4">
        <w:rPr>
          <w:rFonts w:eastAsia="+mn-ea"/>
        </w:rPr>
        <w:t>The Clinical Data Source is grouped with a Document Consumer to access and extract data</w:t>
      </w:r>
      <w:r w:rsidR="00971291" w:rsidRPr="007D36C4">
        <w:rPr>
          <w:rFonts w:eastAsia="+mn-ea"/>
        </w:rPr>
        <w:t xml:space="preserve"> </w:t>
      </w:r>
      <w:r w:rsidRPr="007D36C4">
        <w:rPr>
          <w:rFonts w:eastAsia="+mn-ea"/>
        </w:rPr>
        <w:t xml:space="preserve">elements out of documents content from the N Document Repositories, each providing a subset of the data (this may happen with caching when new documents are registered or on demand when the Clinical Data Source is queried for </w:t>
      </w:r>
      <w:r w:rsidR="001C5BBC" w:rsidRPr="007D36C4">
        <w:rPr>
          <w:rFonts w:eastAsia="+mn-ea"/>
        </w:rPr>
        <w:t>d</w:t>
      </w:r>
      <w:r w:rsidRPr="007D36C4">
        <w:rPr>
          <w:rFonts w:eastAsia="+mn-ea"/>
        </w:rPr>
        <w:t xml:space="preserve">ata </w:t>
      </w:r>
      <w:r w:rsidR="001C5BBC" w:rsidRPr="007D36C4">
        <w:rPr>
          <w:rFonts w:eastAsia="+mn-ea"/>
        </w:rPr>
        <w:t>e</w:t>
      </w:r>
      <w:r w:rsidRPr="007D36C4">
        <w:rPr>
          <w:rFonts w:eastAsia="+mn-ea"/>
        </w:rPr>
        <w:t>lements.</w:t>
      </w:r>
    </w:p>
    <w:p w14:paraId="2E5B49E0" w14:textId="42270B01" w:rsidR="001549B1" w:rsidRPr="007D36C4" w:rsidRDefault="001549B1" w:rsidP="00DE5390">
      <w:pPr>
        <w:pStyle w:val="List1"/>
        <w:rPr>
          <w:rFonts w:eastAsia="+mn-ea"/>
        </w:rPr>
      </w:pPr>
      <w:r w:rsidRPr="007D36C4">
        <w:rPr>
          <w:rFonts w:eastAsia="+mn-ea"/>
          <w:b/>
        </w:rPr>
        <w:t>Case #</w:t>
      </w:r>
      <w:r w:rsidR="00D60895" w:rsidRPr="007D36C4">
        <w:rPr>
          <w:rFonts w:eastAsia="+mn-ea"/>
          <w:b/>
        </w:rPr>
        <w:t>3</w:t>
      </w:r>
      <w:r w:rsidRPr="007D36C4">
        <w:rPr>
          <w:rFonts w:eastAsia="+mn-ea"/>
          <w:b/>
        </w:rPr>
        <w:t xml:space="preserve">:  </w:t>
      </w:r>
      <w:r w:rsidRPr="007D36C4">
        <w:rPr>
          <w:rFonts w:eastAsia="+mn-ea"/>
        </w:rPr>
        <w:t xml:space="preserve">1 XDS Registry + N XDS Repository (Each with a Clinical </w:t>
      </w:r>
      <w:r w:rsidR="00FF43F9" w:rsidRPr="007D36C4">
        <w:rPr>
          <w:rFonts w:eastAsia="+mn-ea"/>
        </w:rPr>
        <w:t>D</w:t>
      </w:r>
      <w:r w:rsidRPr="007D36C4">
        <w:rPr>
          <w:rFonts w:eastAsia="+mn-ea"/>
        </w:rPr>
        <w:t xml:space="preserve">ata Source or </w:t>
      </w:r>
      <w:r w:rsidR="00F845CE" w:rsidRPr="007D36C4">
        <w:rPr>
          <w:rFonts w:eastAsia="+mn-ea"/>
        </w:rPr>
        <w:t>Fine-Grained Data</w:t>
      </w:r>
      <w:r w:rsidRPr="007D36C4">
        <w:rPr>
          <w:rFonts w:eastAsia="+mn-ea"/>
        </w:rPr>
        <w:t xml:space="preserve"> Repository)</w:t>
      </w:r>
    </w:p>
    <w:p w14:paraId="7F2DD862" w14:textId="034E0A34" w:rsidR="001549B1" w:rsidRPr="007D36C4" w:rsidRDefault="001549B1" w:rsidP="00DE5390">
      <w:pPr>
        <w:pStyle w:val="ListBullet3"/>
      </w:pPr>
      <w:r w:rsidRPr="007D36C4">
        <w:rPr>
          <w:rFonts w:eastAsia="+mn-ea"/>
        </w:rPr>
        <w:t>The unique XDS Registry still works well as master top-level index for coarse</w:t>
      </w:r>
      <w:r w:rsidR="00CC50A4" w:rsidRPr="007D36C4">
        <w:rPr>
          <w:rFonts w:eastAsia="+mn-ea"/>
        </w:rPr>
        <w:t>-</w:t>
      </w:r>
      <w:r w:rsidRPr="007D36C4">
        <w:rPr>
          <w:rFonts w:eastAsia="+mn-ea"/>
        </w:rPr>
        <w:t>grained XDS Documents, but there is no longer have a central point to query/access fine-grained information.</w:t>
      </w:r>
    </w:p>
    <w:p w14:paraId="6BD039D3" w14:textId="56F27876" w:rsidR="001549B1" w:rsidRPr="007D36C4" w:rsidRDefault="001549B1" w:rsidP="00DE5390">
      <w:pPr>
        <w:pStyle w:val="ListBullet3"/>
      </w:pPr>
      <w:r w:rsidRPr="007D36C4">
        <w:rPr>
          <w:rFonts w:eastAsia="+mn-ea"/>
        </w:rPr>
        <w:t>Whe</w:t>
      </w:r>
      <w:r w:rsidR="00D60895" w:rsidRPr="007D36C4">
        <w:rPr>
          <w:rFonts w:eastAsia="+mn-ea"/>
        </w:rPr>
        <w:t>n</w:t>
      </w:r>
      <w:r w:rsidRPr="007D36C4">
        <w:rPr>
          <w:rFonts w:eastAsia="+mn-ea"/>
        </w:rPr>
        <w:t xml:space="preserve"> the Clinical Data Source Actor</w:t>
      </w:r>
      <w:r w:rsidR="00D60895" w:rsidRPr="007D36C4">
        <w:rPr>
          <w:rFonts w:eastAsia="+mn-ea"/>
        </w:rPr>
        <w:t>s</w:t>
      </w:r>
      <w:r w:rsidRPr="007D36C4">
        <w:rPr>
          <w:rFonts w:eastAsia="+mn-ea"/>
        </w:rPr>
        <w:t xml:space="preserve"> </w:t>
      </w:r>
      <w:r w:rsidR="00D60895" w:rsidRPr="007D36C4">
        <w:rPr>
          <w:rFonts w:eastAsia="+mn-ea"/>
        </w:rPr>
        <w:t xml:space="preserve">placed at the level of </w:t>
      </w:r>
      <w:r w:rsidRPr="007D36C4">
        <w:rPr>
          <w:rFonts w:eastAsia="+mn-ea"/>
        </w:rPr>
        <w:t xml:space="preserve">each Doc Repository, each provides a subset of the data </w:t>
      </w:r>
    </w:p>
    <w:p w14:paraId="414F538F" w14:textId="77777777" w:rsidR="00D60895" w:rsidRPr="007D36C4" w:rsidRDefault="00D60895" w:rsidP="00DE5390">
      <w:pPr>
        <w:pStyle w:val="ListBullet3"/>
      </w:pPr>
      <w:r w:rsidRPr="007D36C4">
        <w:rPr>
          <w:rFonts w:eastAsia="+mn-ea"/>
        </w:rPr>
        <w:lastRenderedPageBreak/>
        <w:t>This case raises two issues:</w:t>
      </w:r>
    </w:p>
    <w:p w14:paraId="2E474432" w14:textId="0E86C359" w:rsidR="001549B1" w:rsidRPr="007D36C4" w:rsidRDefault="001549B1" w:rsidP="00DE5390">
      <w:pPr>
        <w:pStyle w:val="ListBullet4"/>
      </w:pPr>
      <w:r w:rsidRPr="007D36C4">
        <w:rPr>
          <w:rFonts w:eastAsia="+mn-ea"/>
        </w:rPr>
        <w:t>The Clinical Data Source</w:t>
      </w:r>
      <w:r w:rsidR="00D60895" w:rsidRPr="007D36C4">
        <w:rPr>
          <w:rFonts w:eastAsia="+mn-ea"/>
        </w:rPr>
        <w:t>s</w:t>
      </w:r>
      <w:r w:rsidRPr="007D36C4">
        <w:rPr>
          <w:rFonts w:eastAsia="+mn-ea"/>
        </w:rPr>
        <w:t xml:space="preserve"> are no l</w:t>
      </w:r>
      <w:r w:rsidR="005D4F64" w:rsidRPr="007D36C4">
        <w:rPr>
          <w:rFonts w:eastAsia="+mn-ea"/>
        </w:rPr>
        <w:t>onger unique</w:t>
      </w:r>
      <w:r w:rsidR="001167F6" w:rsidRPr="007D36C4">
        <w:rPr>
          <w:rFonts w:eastAsia="+mn-ea"/>
        </w:rPr>
        <w:t xml:space="preserve">. </w:t>
      </w:r>
      <w:r w:rsidR="005D4F64" w:rsidRPr="007D36C4">
        <w:rPr>
          <w:rFonts w:eastAsia="+mn-ea"/>
        </w:rPr>
        <w:t>Is that an issue</w:t>
      </w:r>
      <w:r w:rsidRPr="007D36C4">
        <w:rPr>
          <w:rFonts w:eastAsia="+mn-ea"/>
        </w:rPr>
        <w:t xml:space="preserve">? </w:t>
      </w:r>
      <w:r w:rsidR="00D60895" w:rsidRPr="007D36C4">
        <w:rPr>
          <w:rFonts w:eastAsia="+mn-ea"/>
        </w:rPr>
        <w:t>It may imply that some deduplication/reconciliation may be necessary by the Clinical Data Consumer</w:t>
      </w:r>
      <w:r w:rsidR="002B4B23" w:rsidRPr="007D36C4">
        <w:rPr>
          <w:rFonts w:eastAsia="+mn-ea"/>
        </w:rPr>
        <w:t>s</w:t>
      </w:r>
    </w:p>
    <w:p w14:paraId="641433B9" w14:textId="6300ECCB" w:rsidR="00D60895" w:rsidRPr="007D36C4" w:rsidRDefault="00D60895" w:rsidP="00DE5390">
      <w:pPr>
        <w:pStyle w:val="ListBullet4"/>
      </w:pPr>
      <w:r w:rsidRPr="007D36C4">
        <w:rPr>
          <w:rFonts w:eastAsia="+mn-ea"/>
        </w:rPr>
        <w:t>This deployment requires specific behavior from the Clinical Data Consumer</w:t>
      </w:r>
      <w:r w:rsidR="002B4B23" w:rsidRPr="007D36C4">
        <w:rPr>
          <w:rFonts w:eastAsia="+mn-ea"/>
        </w:rPr>
        <w:t xml:space="preserve">s </w:t>
      </w:r>
      <w:r w:rsidRPr="007D36C4">
        <w:rPr>
          <w:rFonts w:eastAsia="+mn-ea"/>
        </w:rPr>
        <w:t>to locate the various Clinical Data Sources.</w:t>
      </w:r>
    </w:p>
    <w:p w14:paraId="24AC5F6B" w14:textId="77777777" w:rsidR="001549B1" w:rsidRPr="007D36C4" w:rsidRDefault="005D4F64" w:rsidP="00DE5390">
      <w:pPr>
        <w:pStyle w:val="List1"/>
        <w:rPr>
          <w:b/>
          <w:bCs/>
          <w:i/>
        </w:rPr>
      </w:pPr>
      <w:r w:rsidRPr="007D36C4">
        <w:rPr>
          <w:b/>
          <w:bCs/>
          <w:i/>
        </w:rPr>
        <w:t>Resolution</w:t>
      </w:r>
      <w:r w:rsidR="001549B1" w:rsidRPr="007D36C4">
        <w:rPr>
          <w:b/>
          <w:bCs/>
          <w:i/>
        </w:rPr>
        <w:t>:</w:t>
      </w:r>
    </w:p>
    <w:p w14:paraId="03D5506F" w14:textId="180788EC" w:rsidR="00FF60E6" w:rsidRPr="007D36C4" w:rsidRDefault="001549B1" w:rsidP="00791E7F">
      <w:pPr>
        <w:pStyle w:val="ListBullet3"/>
        <w:numPr>
          <w:ilvl w:val="0"/>
          <w:numId w:val="43"/>
        </w:numPr>
        <w:ind w:left="851"/>
        <w:rPr>
          <w:b/>
          <w:i/>
          <w:iCs/>
        </w:rPr>
      </w:pPr>
      <w:r w:rsidRPr="007D36C4">
        <w:rPr>
          <w:b/>
          <w:i/>
          <w:iCs/>
        </w:rPr>
        <w:t xml:space="preserve">When multiple Doc Repositories in an affinity domain deployment, </w:t>
      </w:r>
      <w:r w:rsidR="00D60895" w:rsidRPr="007D36C4">
        <w:rPr>
          <w:b/>
          <w:i/>
          <w:iCs/>
        </w:rPr>
        <w:t xml:space="preserve">Case 2 should be supported, but case </w:t>
      </w:r>
      <w:r w:rsidR="00B43F05" w:rsidRPr="007D36C4">
        <w:rPr>
          <w:b/>
          <w:i/>
          <w:iCs/>
        </w:rPr>
        <w:t>#</w:t>
      </w:r>
      <w:r w:rsidR="00D60895" w:rsidRPr="007D36C4">
        <w:rPr>
          <w:b/>
          <w:i/>
          <w:iCs/>
        </w:rPr>
        <w:t xml:space="preserve">3 appears to be a </w:t>
      </w:r>
      <w:r w:rsidR="00B43F05" w:rsidRPr="007D36C4">
        <w:rPr>
          <w:b/>
          <w:i/>
          <w:iCs/>
        </w:rPr>
        <w:t xml:space="preserve">very particular case that need not be covered by </w:t>
      </w:r>
      <w:r w:rsidR="00D6351F" w:rsidRPr="007D36C4">
        <w:rPr>
          <w:b/>
          <w:i/>
          <w:iCs/>
        </w:rPr>
        <w:t>mXDE</w:t>
      </w:r>
      <w:r w:rsidR="001167F6" w:rsidRPr="007D36C4">
        <w:rPr>
          <w:b/>
          <w:i/>
          <w:iCs/>
        </w:rPr>
        <w:t xml:space="preserve">. </w:t>
      </w:r>
      <w:r w:rsidR="00B43F05" w:rsidRPr="007D36C4">
        <w:rPr>
          <w:b/>
          <w:i/>
          <w:iCs/>
        </w:rPr>
        <w:t xml:space="preserve">Case #1 and # 2 will be the two </w:t>
      </w:r>
      <w:r w:rsidRPr="007D36C4">
        <w:rPr>
          <w:b/>
          <w:i/>
          <w:iCs/>
        </w:rPr>
        <w:t xml:space="preserve">deployment models </w:t>
      </w:r>
      <w:r w:rsidR="00B43F05" w:rsidRPr="007D36C4">
        <w:rPr>
          <w:b/>
          <w:i/>
          <w:iCs/>
        </w:rPr>
        <w:t xml:space="preserve">to </w:t>
      </w:r>
      <w:r w:rsidRPr="007D36C4">
        <w:rPr>
          <w:b/>
          <w:i/>
          <w:iCs/>
        </w:rPr>
        <w:t xml:space="preserve">be discussed in an informative </w:t>
      </w:r>
      <w:r w:rsidR="00B43F05" w:rsidRPr="007D36C4">
        <w:rPr>
          <w:b/>
          <w:i/>
          <w:iCs/>
        </w:rPr>
        <w:t xml:space="preserve">section (See Section </w:t>
      </w:r>
      <w:r w:rsidR="005E5E84" w:rsidRPr="007D36C4">
        <w:rPr>
          <w:b/>
          <w:i/>
          <w:iCs/>
        </w:rPr>
        <w:t>45.</w:t>
      </w:r>
      <w:r w:rsidR="00B43F05" w:rsidRPr="007D36C4">
        <w:rPr>
          <w:b/>
          <w:i/>
          <w:iCs/>
        </w:rPr>
        <w:t>7 on Deployment Models)</w:t>
      </w:r>
      <w:r w:rsidRPr="007D36C4">
        <w:rPr>
          <w:b/>
          <w:i/>
          <w:iCs/>
        </w:rPr>
        <w:t>.</w:t>
      </w:r>
      <w:r w:rsidR="00FF60E6" w:rsidRPr="007D36C4">
        <w:rPr>
          <w:b/>
          <w:i/>
          <w:iCs/>
        </w:rPr>
        <w:br/>
      </w:r>
    </w:p>
    <w:p w14:paraId="297B6D85" w14:textId="273C0F96" w:rsidR="00F109FA" w:rsidRPr="007D36C4" w:rsidRDefault="00D6351F" w:rsidP="00DE5390">
      <w:pPr>
        <w:pStyle w:val="BodyText"/>
        <w:rPr>
          <w:b/>
          <w:bCs/>
          <w:i/>
          <w:iCs/>
        </w:rPr>
      </w:pPr>
      <w:r w:rsidRPr="007D36C4">
        <w:rPr>
          <w:b/>
          <w:bCs/>
          <w:i/>
          <w:iCs/>
        </w:rPr>
        <w:t>mXDE</w:t>
      </w:r>
      <w:r w:rsidR="00FF60E6" w:rsidRPr="007D36C4">
        <w:rPr>
          <w:b/>
          <w:bCs/>
          <w:i/>
          <w:iCs/>
        </w:rPr>
        <w:t>_</w:t>
      </w:r>
      <w:r w:rsidR="00B43F05" w:rsidRPr="007D36C4">
        <w:rPr>
          <w:b/>
          <w:bCs/>
          <w:i/>
          <w:iCs/>
        </w:rPr>
        <w:t>2</w:t>
      </w:r>
      <w:r w:rsidR="00FF60E6" w:rsidRPr="007D36C4">
        <w:rPr>
          <w:b/>
          <w:bCs/>
          <w:i/>
          <w:iCs/>
        </w:rPr>
        <w:t>0</w:t>
      </w:r>
      <w:r w:rsidR="00CC116D" w:rsidRPr="007D36C4">
        <w:rPr>
          <w:b/>
          <w:bCs/>
          <w:i/>
          <w:iCs/>
        </w:rPr>
        <w:t>2</w:t>
      </w:r>
      <w:r w:rsidR="00FF60E6" w:rsidRPr="007D36C4">
        <w:rPr>
          <w:b/>
          <w:bCs/>
          <w:i/>
          <w:iCs/>
        </w:rPr>
        <w:t xml:space="preserve">: </w:t>
      </w:r>
      <w:r w:rsidR="00AB3CC9" w:rsidRPr="007D36C4">
        <w:rPr>
          <w:b/>
          <w:bCs/>
          <w:i/>
          <w:iCs/>
        </w:rPr>
        <w:t>Is fine-grained content always derived/derivable from Documents</w:t>
      </w:r>
      <w:r w:rsidR="00856A95" w:rsidRPr="007D36C4">
        <w:rPr>
          <w:b/>
          <w:bCs/>
          <w:i/>
          <w:iCs/>
        </w:rPr>
        <w:t>?</w:t>
      </w:r>
    </w:p>
    <w:p w14:paraId="7F254DD2" w14:textId="462EA23E" w:rsidR="001549B1" w:rsidRPr="007D36C4" w:rsidRDefault="00D6351F" w:rsidP="00791E7F">
      <w:pPr>
        <w:pStyle w:val="BodyText"/>
        <w:ind w:left="426"/>
      </w:pPr>
      <w:r w:rsidRPr="007D36C4">
        <w:t>mXDE</w:t>
      </w:r>
      <w:r w:rsidR="001549B1" w:rsidRPr="007D36C4">
        <w:t xml:space="preserve"> assumes that the shared </w:t>
      </w:r>
      <w:r w:rsidR="00F325A7" w:rsidRPr="007D36C4">
        <w:t>R</w:t>
      </w:r>
      <w:r w:rsidR="001549B1" w:rsidRPr="007D36C4">
        <w:t>epository/</w:t>
      </w:r>
      <w:r w:rsidR="00F325A7" w:rsidRPr="007D36C4">
        <w:t>R</w:t>
      </w:r>
      <w:r w:rsidR="001549B1" w:rsidRPr="007D36C4">
        <w:t xml:space="preserve">egistry is being fed by document sources with documents that are shared. </w:t>
      </w:r>
    </w:p>
    <w:p w14:paraId="55276E91" w14:textId="0612F992" w:rsidR="001549B1" w:rsidRPr="007D36C4" w:rsidRDefault="001549B1" w:rsidP="00791E7F">
      <w:pPr>
        <w:pStyle w:val="BodyText"/>
        <w:ind w:left="426"/>
      </w:pPr>
      <w:r w:rsidRPr="007D36C4">
        <w:t xml:space="preserve">The data elements contained in these documents is offered for </w:t>
      </w:r>
      <w:r w:rsidR="00971291" w:rsidRPr="007D36C4">
        <w:t>data element</w:t>
      </w:r>
      <w:r w:rsidRPr="007D36C4">
        <w:t xml:space="preserve"> level query and extracted as a </w:t>
      </w:r>
      <w:r w:rsidR="00FF43F9" w:rsidRPr="007D36C4">
        <w:t>C</w:t>
      </w:r>
      <w:r w:rsidRPr="007D36C4">
        <w:t xml:space="preserve">linical </w:t>
      </w:r>
      <w:r w:rsidR="00FF43F9" w:rsidRPr="007D36C4">
        <w:t>D</w:t>
      </w:r>
      <w:r w:rsidRPr="007D36C4">
        <w:t xml:space="preserve">ata </w:t>
      </w:r>
      <w:r w:rsidR="00FF43F9" w:rsidRPr="007D36C4">
        <w:t>S</w:t>
      </w:r>
      <w:r w:rsidRPr="007D36C4">
        <w:t>ource and delivered as query responses to clinical data consumers.</w:t>
      </w:r>
    </w:p>
    <w:p w14:paraId="64C9A57D" w14:textId="77777777" w:rsidR="001549B1" w:rsidRPr="007D36C4" w:rsidRDefault="001549B1" w:rsidP="00791E7F">
      <w:pPr>
        <w:pStyle w:val="BodyText"/>
        <w:ind w:left="426"/>
      </w:pPr>
      <w:r w:rsidRPr="007D36C4">
        <w:t>Is this the only input that is used?</w:t>
      </w:r>
    </w:p>
    <w:p w14:paraId="26DE8D12" w14:textId="07C16982" w:rsidR="001549B1" w:rsidRPr="007D36C4" w:rsidRDefault="001549B1" w:rsidP="00791E7F">
      <w:pPr>
        <w:pStyle w:val="BodyText"/>
        <w:ind w:left="426"/>
      </w:pPr>
      <w:r w:rsidRPr="007D36C4">
        <w:rPr>
          <w:bCs/>
        </w:rPr>
        <w:t>Couldn’t we consider fine</w:t>
      </w:r>
      <w:r w:rsidR="00CC50A4" w:rsidRPr="007D36C4">
        <w:rPr>
          <w:bCs/>
        </w:rPr>
        <w:t>-</w:t>
      </w:r>
      <w:r w:rsidRPr="007D36C4">
        <w:rPr>
          <w:bCs/>
        </w:rPr>
        <w:t>gra</w:t>
      </w:r>
      <w:r w:rsidR="00AE67F9" w:rsidRPr="007D36C4">
        <w:rPr>
          <w:bCs/>
        </w:rPr>
        <w:t>i</w:t>
      </w:r>
      <w:r w:rsidRPr="007D36C4">
        <w:rPr>
          <w:bCs/>
        </w:rPr>
        <w:t>n</w:t>
      </w:r>
      <w:r w:rsidR="00AE67F9" w:rsidRPr="007D36C4">
        <w:rPr>
          <w:bCs/>
        </w:rPr>
        <w:t>e</w:t>
      </w:r>
      <w:r w:rsidRPr="007D36C4">
        <w:rPr>
          <w:bCs/>
        </w:rPr>
        <w:t>d data elements that have not be created/shared through the provide and register of documents?</w:t>
      </w:r>
    </w:p>
    <w:p w14:paraId="42D6AB27" w14:textId="77777777" w:rsidR="001549B1" w:rsidRPr="007D36C4" w:rsidRDefault="001549B1" w:rsidP="00791E7F">
      <w:pPr>
        <w:pStyle w:val="BodyText"/>
        <w:ind w:left="426"/>
      </w:pPr>
      <w:r w:rsidRPr="007D36C4">
        <w:rPr>
          <w:bCs/>
        </w:rPr>
        <w:t>This was already considered in the on-demand documents option of XDS.</w:t>
      </w:r>
    </w:p>
    <w:p w14:paraId="4070D92D" w14:textId="7AD7CE70" w:rsidR="001549B1" w:rsidRPr="007D36C4" w:rsidRDefault="001549B1" w:rsidP="00791E7F">
      <w:pPr>
        <w:pStyle w:val="BodyText"/>
        <w:ind w:left="426"/>
      </w:pPr>
      <w:r w:rsidRPr="007D36C4">
        <w:rPr>
          <w:bCs/>
        </w:rPr>
        <w:t xml:space="preserve">Another way to ask the same question, is whether the </w:t>
      </w:r>
      <w:r w:rsidR="00D6351F" w:rsidRPr="007D36C4">
        <w:rPr>
          <w:bCs/>
        </w:rPr>
        <w:t>mXDE</w:t>
      </w:r>
      <w:r w:rsidRPr="007D36C4">
        <w:rPr>
          <w:bCs/>
        </w:rPr>
        <w:t xml:space="preserve"> Profile should be limited to consider fine-grained content derived/derivable from Documents that are persisted in a certain XDS Repository? </w:t>
      </w:r>
    </w:p>
    <w:p w14:paraId="44485D4D" w14:textId="77777777" w:rsidR="00B23EFB" w:rsidRPr="007D36C4" w:rsidRDefault="005D4F64" w:rsidP="00DE5390">
      <w:pPr>
        <w:pStyle w:val="List1"/>
        <w:rPr>
          <w:b/>
          <w:bCs/>
          <w:i/>
        </w:rPr>
      </w:pPr>
      <w:r w:rsidRPr="007D36C4">
        <w:rPr>
          <w:b/>
          <w:bCs/>
          <w:i/>
        </w:rPr>
        <w:t>Resolution</w:t>
      </w:r>
      <w:r w:rsidR="001549B1" w:rsidRPr="007D36C4">
        <w:rPr>
          <w:b/>
          <w:bCs/>
          <w:i/>
        </w:rPr>
        <w:t xml:space="preserve">: </w:t>
      </w:r>
    </w:p>
    <w:p w14:paraId="27303787" w14:textId="5663032A" w:rsidR="001549B1" w:rsidRPr="007D36C4" w:rsidRDefault="001549B1" w:rsidP="00791E7F">
      <w:pPr>
        <w:pStyle w:val="ListBullet3"/>
        <w:numPr>
          <w:ilvl w:val="0"/>
          <w:numId w:val="47"/>
        </w:numPr>
        <w:ind w:left="851"/>
        <w:rPr>
          <w:b/>
          <w:bCs/>
          <w:i/>
          <w:iCs/>
        </w:rPr>
      </w:pPr>
      <w:r w:rsidRPr="007D36C4">
        <w:rPr>
          <w:b/>
          <w:bCs/>
          <w:i/>
          <w:iCs/>
        </w:rPr>
        <w:t xml:space="preserve">It is allowed in </w:t>
      </w:r>
      <w:r w:rsidR="00D6351F" w:rsidRPr="007D36C4">
        <w:rPr>
          <w:b/>
          <w:bCs/>
          <w:i/>
          <w:iCs/>
        </w:rPr>
        <w:t>mXDE</w:t>
      </w:r>
      <w:r w:rsidRPr="007D36C4">
        <w:rPr>
          <w:b/>
          <w:bCs/>
          <w:i/>
          <w:iCs/>
        </w:rPr>
        <w:t xml:space="preserve"> to have </w:t>
      </w:r>
      <w:r w:rsidR="00971291" w:rsidRPr="007D36C4">
        <w:rPr>
          <w:b/>
          <w:bCs/>
          <w:i/>
          <w:iCs/>
        </w:rPr>
        <w:t>data element</w:t>
      </w:r>
      <w:r w:rsidRPr="007D36C4">
        <w:rPr>
          <w:b/>
          <w:bCs/>
          <w:i/>
          <w:iCs/>
        </w:rPr>
        <w:t>s not coming from documents</w:t>
      </w:r>
      <w:r w:rsidR="001167F6" w:rsidRPr="007D36C4">
        <w:rPr>
          <w:b/>
          <w:bCs/>
          <w:i/>
          <w:iCs/>
        </w:rPr>
        <w:t xml:space="preserve">. </w:t>
      </w:r>
      <w:r w:rsidRPr="007D36C4">
        <w:rPr>
          <w:b/>
          <w:bCs/>
          <w:i/>
          <w:iCs/>
        </w:rPr>
        <w:t>Impacts of such flexibility will be analyzed (</w:t>
      </w:r>
      <w:r w:rsidR="000860F3" w:rsidRPr="007D36C4">
        <w:rPr>
          <w:b/>
          <w:bCs/>
          <w:i/>
          <w:iCs/>
        </w:rPr>
        <w:t xml:space="preserve">e.g., </w:t>
      </w:r>
      <w:r w:rsidRPr="007D36C4">
        <w:rPr>
          <w:b/>
          <w:bCs/>
          <w:i/>
          <w:iCs/>
        </w:rPr>
        <w:t>impact on privacy).</w:t>
      </w:r>
    </w:p>
    <w:p w14:paraId="7FCF06BD" w14:textId="2F7D4550" w:rsidR="00FF60E6" w:rsidRPr="007D36C4" w:rsidRDefault="00D6351F" w:rsidP="00DE5390">
      <w:pPr>
        <w:pStyle w:val="BodyText"/>
        <w:rPr>
          <w:b/>
          <w:bCs/>
          <w:i/>
          <w:iCs/>
        </w:rPr>
      </w:pPr>
      <w:r w:rsidRPr="007D36C4">
        <w:rPr>
          <w:b/>
          <w:bCs/>
          <w:i/>
          <w:iCs/>
        </w:rPr>
        <w:t>mXDE</w:t>
      </w:r>
      <w:r w:rsidR="00FF60E6" w:rsidRPr="007D36C4">
        <w:rPr>
          <w:b/>
          <w:bCs/>
          <w:i/>
          <w:iCs/>
        </w:rPr>
        <w:t>_</w:t>
      </w:r>
      <w:r w:rsidR="00B43F05" w:rsidRPr="007D36C4">
        <w:rPr>
          <w:b/>
          <w:bCs/>
          <w:i/>
          <w:iCs/>
        </w:rPr>
        <w:t>2</w:t>
      </w:r>
      <w:r w:rsidR="00FF60E6" w:rsidRPr="007D36C4">
        <w:rPr>
          <w:b/>
          <w:bCs/>
          <w:i/>
          <w:iCs/>
        </w:rPr>
        <w:t>0</w:t>
      </w:r>
      <w:r w:rsidR="00856A95" w:rsidRPr="007D36C4">
        <w:rPr>
          <w:b/>
          <w:bCs/>
          <w:i/>
          <w:iCs/>
        </w:rPr>
        <w:t>3</w:t>
      </w:r>
      <w:r w:rsidR="00FF60E6" w:rsidRPr="007D36C4">
        <w:rPr>
          <w:b/>
          <w:bCs/>
          <w:i/>
          <w:iCs/>
        </w:rPr>
        <w:t xml:space="preserve">: </w:t>
      </w:r>
      <w:r w:rsidR="00AB3CC9" w:rsidRPr="007D36C4">
        <w:rPr>
          <w:b/>
          <w:bCs/>
          <w:i/>
          <w:iCs/>
        </w:rPr>
        <w:t>P</w:t>
      </w:r>
      <w:r w:rsidR="00FF60E6" w:rsidRPr="007D36C4">
        <w:rPr>
          <w:b/>
          <w:bCs/>
          <w:i/>
          <w:iCs/>
        </w:rPr>
        <w:t>rivacy and BPPC consent policies</w:t>
      </w:r>
    </w:p>
    <w:p w14:paraId="4442728D" w14:textId="77777777" w:rsidR="00F109FA" w:rsidRPr="007D36C4" w:rsidRDefault="00F109FA" w:rsidP="00791E7F">
      <w:pPr>
        <w:pStyle w:val="BodyText"/>
        <w:ind w:left="426"/>
      </w:pPr>
      <w:r w:rsidRPr="007D36C4">
        <w:t>Any specification about privacy?</w:t>
      </w:r>
    </w:p>
    <w:p w14:paraId="443168A9" w14:textId="73D8ECD8" w:rsidR="00F109FA" w:rsidRPr="007D36C4" w:rsidRDefault="00F109FA" w:rsidP="00791E7F">
      <w:pPr>
        <w:pStyle w:val="BodyText"/>
        <w:ind w:left="426"/>
      </w:pPr>
      <w:r w:rsidRPr="007D36C4">
        <w:t>It</w:t>
      </w:r>
      <w:r w:rsidR="00B43F05" w:rsidRPr="007D36C4">
        <w:t xml:space="preserve"> i</w:t>
      </w:r>
      <w:r w:rsidRPr="007D36C4">
        <w:t xml:space="preserve">s necessary to provide some “guidance”, but no need for a solution as this would be the topic of the grouping </w:t>
      </w:r>
      <w:r w:rsidR="00B43F05" w:rsidRPr="007D36C4">
        <w:t xml:space="preserve">of </w:t>
      </w:r>
      <w:r w:rsidR="00D6351F" w:rsidRPr="007D36C4">
        <w:t>mXDE</w:t>
      </w:r>
      <w:r w:rsidR="00B43F05" w:rsidRPr="007D36C4">
        <w:t xml:space="preserve"> with </w:t>
      </w:r>
      <w:r w:rsidRPr="007D36C4">
        <w:t xml:space="preserve">existing </w:t>
      </w:r>
      <w:r w:rsidR="00B43F05" w:rsidRPr="007D36C4">
        <w:t xml:space="preserve">or future </w:t>
      </w:r>
      <w:r w:rsidRPr="007D36C4">
        <w:t>privacy IHE profiles.</w:t>
      </w:r>
    </w:p>
    <w:p w14:paraId="3688E247" w14:textId="77777777" w:rsidR="00F109FA" w:rsidRPr="007D36C4" w:rsidRDefault="00F109FA" w:rsidP="00791E7F">
      <w:pPr>
        <w:pStyle w:val="BodyText"/>
        <w:ind w:left="426"/>
      </w:pPr>
      <w:r w:rsidRPr="007D36C4">
        <w:t xml:space="preserve">The grouping with existing profiles may be of interest. </w:t>
      </w:r>
    </w:p>
    <w:p w14:paraId="3C5D9130" w14:textId="77777777" w:rsidR="00F109FA" w:rsidRPr="007D36C4" w:rsidRDefault="00977A99" w:rsidP="00DE5390">
      <w:pPr>
        <w:pStyle w:val="List1"/>
        <w:rPr>
          <w:b/>
          <w:bCs/>
          <w:i/>
        </w:rPr>
      </w:pPr>
      <w:r w:rsidRPr="007D36C4">
        <w:rPr>
          <w:b/>
          <w:bCs/>
          <w:i/>
        </w:rPr>
        <w:t>R</w:t>
      </w:r>
      <w:r w:rsidR="005D4F64" w:rsidRPr="007D36C4">
        <w:rPr>
          <w:b/>
          <w:bCs/>
          <w:i/>
        </w:rPr>
        <w:t>esolution</w:t>
      </w:r>
      <w:r w:rsidR="007B193B" w:rsidRPr="007D36C4">
        <w:rPr>
          <w:b/>
          <w:bCs/>
          <w:i/>
        </w:rPr>
        <w:t>s</w:t>
      </w:r>
      <w:r w:rsidR="00F109FA" w:rsidRPr="007D36C4">
        <w:rPr>
          <w:b/>
          <w:bCs/>
          <w:i/>
        </w:rPr>
        <w:t>:</w:t>
      </w:r>
    </w:p>
    <w:p w14:paraId="6C97BEA5" w14:textId="64D87907" w:rsidR="00074CFE" w:rsidRPr="007D36C4" w:rsidRDefault="00074CFE" w:rsidP="00791E7F">
      <w:pPr>
        <w:pStyle w:val="ListBullet3"/>
        <w:numPr>
          <w:ilvl w:val="0"/>
          <w:numId w:val="48"/>
        </w:numPr>
        <w:ind w:left="851"/>
        <w:rPr>
          <w:b/>
          <w:bCs/>
          <w:i/>
          <w:iCs/>
        </w:rPr>
      </w:pPr>
      <w:r w:rsidRPr="007D36C4">
        <w:rPr>
          <w:b/>
          <w:bCs/>
          <w:i/>
          <w:iCs/>
        </w:rPr>
        <w:lastRenderedPageBreak/>
        <w:t>To apply the existing BPPC/APPC consent from the source document to each “fine-grained” element (privacy properties inheritance)</w:t>
      </w:r>
      <w:r w:rsidR="001167F6" w:rsidRPr="007D36C4">
        <w:rPr>
          <w:b/>
          <w:bCs/>
          <w:i/>
          <w:iCs/>
        </w:rPr>
        <w:t xml:space="preserve">. </w:t>
      </w:r>
      <w:r w:rsidRPr="007D36C4">
        <w:rPr>
          <w:b/>
          <w:bCs/>
          <w:i/>
          <w:iCs/>
        </w:rPr>
        <w:t xml:space="preserve">This </w:t>
      </w:r>
      <w:r w:rsidR="00B43F05" w:rsidRPr="007D36C4">
        <w:rPr>
          <w:b/>
          <w:bCs/>
          <w:i/>
          <w:iCs/>
        </w:rPr>
        <w:t>may be</w:t>
      </w:r>
      <w:r w:rsidRPr="007D36C4">
        <w:rPr>
          <w:b/>
          <w:bCs/>
          <w:i/>
          <w:iCs/>
        </w:rPr>
        <w:t xml:space="preserve"> a simple and effective way to en</w:t>
      </w:r>
      <w:r w:rsidR="00F845CE" w:rsidRPr="007D36C4">
        <w:rPr>
          <w:b/>
          <w:bCs/>
          <w:i/>
          <w:iCs/>
        </w:rPr>
        <w:t>s</w:t>
      </w:r>
      <w:r w:rsidRPr="007D36C4">
        <w:rPr>
          <w:b/>
          <w:bCs/>
          <w:i/>
          <w:iCs/>
        </w:rPr>
        <w:t xml:space="preserve">ure consistent policies for both document-level and </w:t>
      </w:r>
      <w:r w:rsidR="00F845CE" w:rsidRPr="007D36C4">
        <w:rPr>
          <w:b/>
          <w:bCs/>
          <w:i/>
          <w:iCs/>
        </w:rPr>
        <w:t>fine</w:t>
      </w:r>
      <w:r w:rsidR="00CC50A4" w:rsidRPr="007D36C4">
        <w:rPr>
          <w:b/>
          <w:bCs/>
          <w:i/>
          <w:iCs/>
        </w:rPr>
        <w:t>-</w:t>
      </w:r>
      <w:r w:rsidR="00F845CE" w:rsidRPr="007D36C4">
        <w:rPr>
          <w:b/>
          <w:bCs/>
          <w:i/>
          <w:iCs/>
        </w:rPr>
        <w:t xml:space="preserve">grained </w:t>
      </w:r>
      <w:r w:rsidR="00971291" w:rsidRPr="007D36C4">
        <w:rPr>
          <w:b/>
          <w:bCs/>
          <w:i/>
          <w:iCs/>
        </w:rPr>
        <w:t>data element</w:t>
      </w:r>
      <w:r w:rsidRPr="007D36C4">
        <w:rPr>
          <w:b/>
          <w:bCs/>
          <w:i/>
          <w:iCs/>
        </w:rPr>
        <w:t xml:space="preserve"> level access.</w:t>
      </w:r>
    </w:p>
    <w:p w14:paraId="1479A27A" w14:textId="5C65BBBB" w:rsidR="00074CFE" w:rsidRPr="007D36C4" w:rsidRDefault="00074CFE" w:rsidP="00791E7F">
      <w:pPr>
        <w:pStyle w:val="ListBullet3"/>
        <w:numPr>
          <w:ilvl w:val="0"/>
          <w:numId w:val="48"/>
        </w:numPr>
        <w:ind w:left="851"/>
        <w:rPr>
          <w:b/>
          <w:bCs/>
          <w:i/>
          <w:iCs/>
        </w:rPr>
      </w:pPr>
      <w:r w:rsidRPr="007D36C4">
        <w:rPr>
          <w:b/>
          <w:bCs/>
          <w:i/>
          <w:iCs/>
        </w:rPr>
        <w:t xml:space="preserve">For </w:t>
      </w:r>
      <w:r w:rsidR="00F845CE" w:rsidRPr="007D36C4">
        <w:rPr>
          <w:b/>
          <w:bCs/>
          <w:i/>
          <w:iCs/>
        </w:rPr>
        <w:t xml:space="preserve">fine-grained </w:t>
      </w:r>
      <w:r w:rsidRPr="007D36C4">
        <w:rPr>
          <w:b/>
          <w:bCs/>
          <w:i/>
          <w:iCs/>
        </w:rPr>
        <w:t xml:space="preserve">data elements not coming from documents </w:t>
      </w:r>
      <w:r w:rsidR="00436F9A" w:rsidRPr="007D36C4">
        <w:rPr>
          <w:b/>
          <w:bCs/>
          <w:i/>
          <w:iCs/>
        </w:rPr>
        <w:t>it’s suggested to</w:t>
      </w:r>
      <w:r w:rsidRPr="007D36C4">
        <w:rPr>
          <w:b/>
          <w:bCs/>
          <w:i/>
          <w:iCs/>
        </w:rPr>
        <w:t xml:space="preserve"> consider a new BPPC/APPC consent for specifying if someone can query or not for a certain category of information (</w:t>
      </w:r>
      <w:r w:rsidR="000860F3" w:rsidRPr="007D36C4">
        <w:rPr>
          <w:b/>
          <w:bCs/>
          <w:i/>
          <w:iCs/>
        </w:rPr>
        <w:t xml:space="preserve">e.g., </w:t>
      </w:r>
      <w:r w:rsidRPr="007D36C4">
        <w:rPr>
          <w:b/>
          <w:bCs/>
          <w:i/>
          <w:iCs/>
        </w:rPr>
        <w:t>consent to access the Vital Signs)</w:t>
      </w:r>
    </w:p>
    <w:p w14:paraId="195AD067" w14:textId="5FA7E87E" w:rsidR="00F109FA" w:rsidRPr="007D36C4" w:rsidRDefault="00D6351F" w:rsidP="00DE5390">
      <w:pPr>
        <w:pStyle w:val="BodyText"/>
        <w:rPr>
          <w:b/>
          <w:bCs/>
          <w:i/>
          <w:iCs/>
        </w:rPr>
      </w:pPr>
      <w:r w:rsidRPr="007D36C4">
        <w:rPr>
          <w:b/>
          <w:bCs/>
          <w:i/>
          <w:iCs/>
        </w:rPr>
        <w:t>mXDE</w:t>
      </w:r>
      <w:r w:rsidR="00F109FA" w:rsidRPr="007D36C4">
        <w:rPr>
          <w:b/>
          <w:bCs/>
          <w:i/>
          <w:iCs/>
        </w:rPr>
        <w:t>_</w:t>
      </w:r>
      <w:r w:rsidR="00B43F05" w:rsidRPr="007D36C4">
        <w:rPr>
          <w:b/>
          <w:bCs/>
          <w:i/>
          <w:iCs/>
        </w:rPr>
        <w:t>2</w:t>
      </w:r>
      <w:r w:rsidR="00F109FA" w:rsidRPr="007D36C4">
        <w:rPr>
          <w:b/>
          <w:bCs/>
          <w:i/>
          <w:iCs/>
        </w:rPr>
        <w:t>04: Integrity and credibility of information accessed</w:t>
      </w:r>
    </w:p>
    <w:p w14:paraId="4BF9CE18" w14:textId="478F19A4" w:rsidR="00F109FA" w:rsidRPr="007D36C4" w:rsidRDefault="00F109FA" w:rsidP="00791E7F">
      <w:pPr>
        <w:pStyle w:val="BodyText"/>
        <w:ind w:left="426"/>
      </w:pPr>
      <w:r w:rsidRPr="007D36C4">
        <w:t xml:space="preserve">The profile provides a controlled approach to </w:t>
      </w:r>
      <w:r w:rsidR="00B43F05" w:rsidRPr="007D36C4">
        <w:t xml:space="preserve">access </w:t>
      </w:r>
      <w:r w:rsidRPr="007D36C4">
        <w:t xml:space="preserve">the same health information either in a document level coarse grain level granularity or in a </w:t>
      </w:r>
      <w:r w:rsidR="00F845CE" w:rsidRPr="007D36C4">
        <w:t xml:space="preserve">fine-grained </w:t>
      </w:r>
      <w:r w:rsidR="00971291" w:rsidRPr="007D36C4">
        <w:t>data element</w:t>
      </w:r>
      <w:r w:rsidRPr="007D36C4">
        <w:t xml:space="preserve"> granularity.</w:t>
      </w:r>
    </w:p>
    <w:p w14:paraId="49643DEB" w14:textId="05768B68" w:rsidR="00F109FA" w:rsidRPr="007D36C4" w:rsidRDefault="00F109FA" w:rsidP="00791E7F">
      <w:pPr>
        <w:pStyle w:val="BodyText"/>
        <w:ind w:left="426"/>
      </w:pPr>
      <w:r w:rsidRPr="007D36C4">
        <w:t>The relationship between these two levels results in a number of situations that could result in “defects in information integrity and/or credibility in the information being accessed</w:t>
      </w:r>
      <w:r w:rsidR="001167F6" w:rsidRPr="007D36C4">
        <w:t xml:space="preserve">. </w:t>
      </w:r>
      <w:r w:rsidRPr="007D36C4">
        <w:t>The following points should be discussed in the profile:</w:t>
      </w:r>
    </w:p>
    <w:p w14:paraId="25A839FD" w14:textId="02C9E801" w:rsidR="00074CFE" w:rsidRPr="007D36C4" w:rsidRDefault="00074CFE" w:rsidP="00791E7F">
      <w:pPr>
        <w:pStyle w:val="ListNumber3"/>
        <w:tabs>
          <w:tab w:val="clear" w:pos="1080"/>
          <w:tab w:val="left" w:pos="851"/>
          <w:tab w:val="num" w:pos="1418"/>
        </w:tabs>
        <w:ind w:left="851"/>
      </w:pPr>
      <w:r w:rsidRPr="007D36C4">
        <w:t>Different forms of mappings may have to be performed</w:t>
      </w:r>
      <w:r w:rsidR="001167F6" w:rsidRPr="007D36C4">
        <w:t xml:space="preserve">. </w:t>
      </w:r>
      <w:r w:rsidR="00B43F05" w:rsidRPr="007D36C4">
        <w:t>Although</w:t>
      </w:r>
      <w:r w:rsidRPr="007D36C4">
        <w:t xml:space="preserve"> it is beyond the scope of the </w:t>
      </w:r>
      <w:r w:rsidR="00D6351F" w:rsidRPr="007D36C4">
        <w:t>mXDE</w:t>
      </w:r>
      <w:r w:rsidRPr="007D36C4">
        <w:t xml:space="preserve"> Profile to specify such mapping between data elements in documents and </w:t>
      </w:r>
      <w:r w:rsidR="00F845CE" w:rsidRPr="007D36C4">
        <w:t>fine</w:t>
      </w:r>
      <w:r w:rsidR="00CC50A4" w:rsidRPr="007D36C4">
        <w:t>-</w:t>
      </w:r>
      <w:r w:rsidR="00F845CE" w:rsidRPr="007D36C4">
        <w:t xml:space="preserve">grained </w:t>
      </w:r>
      <w:r w:rsidRPr="007D36C4">
        <w:t>data elements accessed directly</w:t>
      </w:r>
      <w:r w:rsidR="00B43F05" w:rsidRPr="007D36C4">
        <w:t>, it is important that implementers note that:</w:t>
      </w:r>
    </w:p>
    <w:p w14:paraId="41C55BAD" w14:textId="77777777" w:rsidR="00074CFE" w:rsidRPr="007D36C4" w:rsidRDefault="00074CFE" w:rsidP="00791E7F">
      <w:pPr>
        <w:pStyle w:val="ListNumber4"/>
        <w:numPr>
          <w:ilvl w:val="0"/>
          <w:numId w:val="44"/>
        </w:numPr>
        <w:ind w:left="1276"/>
      </w:pPr>
      <w:r w:rsidRPr="007D36C4">
        <w:t>Such mappings may not be perfect (typical limitations in semantic mappings).</w:t>
      </w:r>
    </w:p>
    <w:p w14:paraId="4B5AE19A" w14:textId="2D61C35D" w:rsidR="00074CFE" w:rsidRPr="007D36C4" w:rsidRDefault="00074CFE" w:rsidP="00791E7F">
      <w:pPr>
        <w:pStyle w:val="ListNumber4"/>
        <w:numPr>
          <w:ilvl w:val="0"/>
          <w:numId w:val="44"/>
        </w:numPr>
        <w:ind w:left="1276"/>
      </w:pPr>
      <w:r w:rsidRPr="007D36C4">
        <w:t xml:space="preserve">Some information contained in the documents may not be “expressed” as </w:t>
      </w:r>
      <w:r w:rsidR="00971291" w:rsidRPr="007D36C4">
        <w:t>data element</w:t>
      </w:r>
      <w:r w:rsidRPr="007D36C4">
        <w:t>s (</w:t>
      </w:r>
      <w:r w:rsidR="000860F3" w:rsidRPr="007D36C4">
        <w:t xml:space="preserve">e.g., </w:t>
      </w:r>
      <w:r w:rsidRPr="007D36C4">
        <w:t xml:space="preserve">textual elements) and be “lost” in the </w:t>
      </w:r>
      <w:r w:rsidR="00971291" w:rsidRPr="007D36C4">
        <w:t>data element</w:t>
      </w:r>
      <w:r w:rsidRPr="007D36C4">
        <w:t xml:space="preserve"> queries vs the documents</w:t>
      </w:r>
    </w:p>
    <w:p w14:paraId="788D9E0B" w14:textId="40BA801C" w:rsidR="00074CFE" w:rsidRPr="007D36C4" w:rsidRDefault="00074CFE" w:rsidP="00791E7F">
      <w:pPr>
        <w:pStyle w:val="ListNumber3"/>
        <w:tabs>
          <w:tab w:val="clear" w:pos="1080"/>
          <w:tab w:val="num" w:pos="851"/>
        </w:tabs>
        <w:ind w:left="851"/>
      </w:pPr>
      <w:r w:rsidRPr="007D36C4">
        <w:t xml:space="preserve">Some sources that have “signed” a document may object that it </w:t>
      </w:r>
      <w:r w:rsidR="00E807BA" w:rsidRPr="007D36C4">
        <w:t>is</w:t>
      </w:r>
      <w:r w:rsidRPr="007D36C4">
        <w:t xml:space="preserve"> “taking apart in </w:t>
      </w:r>
      <w:r w:rsidR="00971291" w:rsidRPr="007D36C4">
        <w:t>data element</w:t>
      </w:r>
      <w:r w:rsidRPr="007D36C4">
        <w:t xml:space="preserve">s” </w:t>
      </w:r>
      <w:r w:rsidR="00B43F05" w:rsidRPr="007D36C4">
        <w:t xml:space="preserve">having the data elements taken </w:t>
      </w:r>
      <w:r w:rsidRPr="007D36C4">
        <w:t xml:space="preserve">out of the </w:t>
      </w:r>
      <w:r w:rsidR="00B43F05" w:rsidRPr="007D36C4">
        <w:t xml:space="preserve">context offered by the </w:t>
      </w:r>
      <w:r w:rsidRPr="007D36C4">
        <w:t>document</w:t>
      </w:r>
      <w:r w:rsidR="001167F6" w:rsidRPr="007D36C4">
        <w:t xml:space="preserve">. </w:t>
      </w:r>
      <w:r w:rsidRPr="007D36C4">
        <w:t xml:space="preserve">These </w:t>
      </w:r>
      <w:r w:rsidR="00971291" w:rsidRPr="007D36C4">
        <w:t>data element</w:t>
      </w:r>
      <w:r w:rsidR="00CA0096" w:rsidRPr="007D36C4">
        <w:t xml:space="preserve">s may not be made </w:t>
      </w:r>
      <w:r w:rsidRPr="007D36C4">
        <w:t xml:space="preserve">visible </w:t>
      </w:r>
      <w:r w:rsidR="00CA0096" w:rsidRPr="007D36C4">
        <w:t>i</w:t>
      </w:r>
      <w:r w:rsidRPr="007D36C4">
        <w:t xml:space="preserve">n the </w:t>
      </w:r>
      <w:r w:rsidR="00971291" w:rsidRPr="007D36C4">
        <w:t>data element</w:t>
      </w:r>
      <w:r w:rsidRPr="007D36C4">
        <w:t xml:space="preserve"> granularity</w:t>
      </w:r>
      <w:r w:rsidR="00CA0096" w:rsidRPr="007D36C4">
        <w:t xml:space="preserve"> queries</w:t>
      </w:r>
      <w:r w:rsidR="001167F6" w:rsidRPr="007D36C4">
        <w:t xml:space="preserve">. </w:t>
      </w:r>
      <w:r w:rsidRPr="007D36C4">
        <w:t>Include examples: non-coded information is critical to interpret the coded information, constraint on use</w:t>
      </w:r>
      <w:r w:rsidR="00CA0096" w:rsidRPr="007D36C4">
        <w:t xml:space="preserve"> (</w:t>
      </w:r>
      <w:r w:rsidR="000860F3" w:rsidRPr="007D36C4">
        <w:t xml:space="preserve">e.g., </w:t>
      </w:r>
      <w:r w:rsidR="00CA0096" w:rsidRPr="007D36C4">
        <w:t xml:space="preserve">document for </w:t>
      </w:r>
      <w:r w:rsidRPr="007D36C4">
        <w:t>display only</w:t>
      </w:r>
      <w:r w:rsidR="00CA0096" w:rsidRPr="007D36C4">
        <w:t>)</w:t>
      </w:r>
      <w:r w:rsidRPr="007D36C4">
        <w:t>, a treatment</w:t>
      </w:r>
      <w:r w:rsidR="00CA0096" w:rsidRPr="007D36C4">
        <w:t xml:space="preserve"> with </w:t>
      </w:r>
      <w:r w:rsidRPr="007D36C4">
        <w:t>stress induced that results non-generic vital signs</w:t>
      </w:r>
      <w:r w:rsidR="001167F6" w:rsidRPr="007D36C4">
        <w:t xml:space="preserve">. </w:t>
      </w:r>
      <w:r w:rsidR="00CA0096" w:rsidRPr="007D36C4">
        <w:t xml:space="preserve">In all of those </w:t>
      </w:r>
      <w:r w:rsidRPr="007D36C4">
        <w:t>context is key</w:t>
      </w:r>
      <w:r w:rsidR="00CA0096" w:rsidRPr="007D36C4">
        <w:t xml:space="preserve"> to correct clinical interpretation</w:t>
      </w:r>
      <w:r w:rsidRPr="007D36C4">
        <w:t>.</w:t>
      </w:r>
    </w:p>
    <w:p w14:paraId="6BF508AD" w14:textId="55B282E3" w:rsidR="00074CFE" w:rsidRPr="007D36C4" w:rsidRDefault="00D6351F" w:rsidP="00791E7F">
      <w:pPr>
        <w:pStyle w:val="ListNumber3"/>
        <w:tabs>
          <w:tab w:val="clear" w:pos="1080"/>
          <w:tab w:val="num" w:pos="851"/>
        </w:tabs>
        <w:ind w:left="851"/>
      </w:pPr>
      <w:r w:rsidRPr="007D36C4">
        <w:t>mXDE</w:t>
      </w:r>
      <w:r w:rsidR="00074CFE" w:rsidRPr="007D36C4">
        <w:t xml:space="preserve"> is designed to “limit” the</w:t>
      </w:r>
      <w:r w:rsidR="00E807BA" w:rsidRPr="007D36C4">
        <w:t>s</w:t>
      </w:r>
      <w:r w:rsidR="00074CFE" w:rsidRPr="007D36C4">
        <w:t>e above issues, by offering the means to avoid these weaknesses of the “</w:t>
      </w:r>
      <w:r w:rsidR="00971291" w:rsidRPr="007D36C4">
        <w:t>data element</w:t>
      </w:r>
      <w:r w:rsidR="00074CFE" w:rsidRPr="007D36C4">
        <w:t xml:space="preserve"> granularity”, by allowing the user that gets </w:t>
      </w:r>
      <w:r w:rsidR="00CA0096" w:rsidRPr="007D36C4">
        <w:t xml:space="preserve">from </w:t>
      </w:r>
      <w:r w:rsidR="00074CFE" w:rsidRPr="007D36C4">
        <w:t xml:space="preserve">a query lists </w:t>
      </w:r>
      <w:r w:rsidR="00CA0096" w:rsidRPr="007D36C4">
        <w:t xml:space="preserve">of data elements, </w:t>
      </w:r>
      <w:r w:rsidR="00074CFE" w:rsidRPr="007D36C4">
        <w:t>to easily request the document(s) that are sources of</w:t>
      </w:r>
      <w:r w:rsidR="00CA0096" w:rsidRPr="007D36C4">
        <w:t xml:space="preserve"> any of those</w:t>
      </w:r>
      <w:r w:rsidR="00074CFE" w:rsidRPr="007D36C4">
        <w:t xml:space="preserve"> </w:t>
      </w:r>
      <w:r w:rsidR="00E807BA" w:rsidRPr="007D36C4">
        <w:t>fine</w:t>
      </w:r>
      <w:r w:rsidR="00CC50A4" w:rsidRPr="007D36C4">
        <w:t>-</w:t>
      </w:r>
      <w:r w:rsidR="00E807BA" w:rsidRPr="007D36C4">
        <w:t xml:space="preserve">grained </w:t>
      </w:r>
      <w:r w:rsidR="00971291" w:rsidRPr="007D36C4">
        <w:t>data element</w:t>
      </w:r>
      <w:r w:rsidR="00074CFE" w:rsidRPr="007D36C4">
        <w:t xml:space="preserve"> of interest. </w:t>
      </w:r>
    </w:p>
    <w:p w14:paraId="325AB847" w14:textId="77777777" w:rsidR="00B23EFB" w:rsidRPr="007D36C4" w:rsidRDefault="005D4F64" w:rsidP="00DE5390">
      <w:pPr>
        <w:pStyle w:val="List1"/>
        <w:rPr>
          <w:b/>
          <w:bCs/>
          <w:i/>
        </w:rPr>
      </w:pPr>
      <w:r w:rsidRPr="007D36C4">
        <w:rPr>
          <w:b/>
          <w:bCs/>
          <w:i/>
        </w:rPr>
        <w:t>Resolution</w:t>
      </w:r>
      <w:r w:rsidR="00F109FA" w:rsidRPr="007D36C4">
        <w:rPr>
          <w:b/>
          <w:bCs/>
          <w:i/>
        </w:rPr>
        <w:t xml:space="preserve">: </w:t>
      </w:r>
    </w:p>
    <w:p w14:paraId="5D5C5721" w14:textId="2F042F18" w:rsidR="00F109FA" w:rsidRPr="007D36C4" w:rsidRDefault="0074562E" w:rsidP="00791E7F">
      <w:pPr>
        <w:pStyle w:val="ListBullet3"/>
        <w:numPr>
          <w:ilvl w:val="0"/>
          <w:numId w:val="49"/>
        </w:numPr>
        <w:ind w:left="851"/>
        <w:rPr>
          <w:b/>
          <w:bCs/>
          <w:i/>
          <w:iCs/>
        </w:rPr>
      </w:pPr>
      <w:r w:rsidRPr="007D36C4">
        <w:rPr>
          <w:b/>
          <w:bCs/>
          <w:i/>
          <w:iCs/>
        </w:rPr>
        <w:t>The profile will</w:t>
      </w:r>
      <w:r w:rsidR="00F109FA" w:rsidRPr="007D36C4">
        <w:rPr>
          <w:b/>
          <w:bCs/>
          <w:i/>
          <w:iCs/>
        </w:rPr>
        <w:t xml:space="preserve"> provide a good discussion on the above issues and “guidance” on the profile to help implementers of the profile.</w:t>
      </w:r>
    </w:p>
    <w:p w14:paraId="3A8776F0" w14:textId="3C541CBA" w:rsidR="00FF60E6" w:rsidRPr="007D36C4" w:rsidRDefault="00D6351F" w:rsidP="00975446">
      <w:pPr>
        <w:spacing w:before="240" w:after="120"/>
        <w:rPr>
          <w:b/>
          <w:i/>
        </w:rPr>
      </w:pPr>
      <w:r w:rsidRPr="007D36C4">
        <w:rPr>
          <w:b/>
          <w:i/>
        </w:rPr>
        <w:t>mXDE</w:t>
      </w:r>
      <w:r w:rsidR="00FF60E6" w:rsidRPr="007D36C4">
        <w:rPr>
          <w:b/>
          <w:i/>
        </w:rPr>
        <w:t>_</w:t>
      </w:r>
      <w:r w:rsidR="00CA0096" w:rsidRPr="007D36C4">
        <w:rPr>
          <w:b/>
          <w:i/>
        </w:rPr>
        <w:t>2</w:t>
      </w:r>
      <w:r w:rsidR="00FF60E6" w:rsidRPr="007D36C4">
        <w:rPr>
          <w:b/>
          <w:i/>
        </w:rPr>
        <w:t xml:space="preserve">05: Check/add the key requirements to ensure that health data </w:t>
      </w:r>
      <w:r w:rsidR="00CA0096" w:rsidRPr="007D36C4">
        <w:rPr>
          <w:b/>
          <w:i/>
        </w:rPr>
        <w:t>is</w:t>
      </w:r>
      <w:r w:rsidR="00FF60E6" w:rsidRPr="007D36C4">
        <w:rPr>
          <w:b/>
          <w:i/>
        </w:rPr>
        <w:t xml:space="preserve"> consistently exchanged at different level of granularity</w:t>
      </w:r>
    </w:p>
    <w:p w14:paraId="79EAA8E1" w14:textId="77777777" w:rsidR="00F109FA" w:rsidRPr="00767936" w:rsidRDefault="00F109FA" w:rsidP="00767936">
      <w:pPr>
        <w:pStyle w:val="BodyText"/>
        <w:rPr>
          <w:i/>
          <w:iCs/>
        </w:rPr>
      </w:pPr>
      <w:r w:rsidRPr="00767936">
        <w:rPr>
          <w:i/>
          <w:iCs/>
        </w:rPr>
        <w:lastRenderedPageBreak/>
        <w:t>The following points of consistency seem to be most important:</w:t>
      </w:r>
    </w:p>
    <w:p w14:paraId="3A5DBBD2" w14:textId="5C399FAA" w:rsidR="00074CFE" w:rsidRPr="007D36C4" w:rsidRDefault="00074CFE" w:rsidP="00DE5390">
      <w:pPr>
        <w:pStyle w:val="ListBullet2"/>
        <w:rPr>
          <w:i/>
          <w:iCs/>
        </w:rPr>
      </w:pPr>
      <w:r w:rsidRPr="007D36C4">
        <w:rPr>
          <w:i/>
          <w:iCs/>
        </w:rPr>
        <w:t xml:space="preserve">When a </w:t>
      </w:r>
      <w:r w:rsidR="001C5BBC" w:rsidRPr="007D36C4">
        <w:rPr>
          <w:i/>
          <w:iCs/>
        </w:rPr>
        <w:t>d</w:t>
      </w:r>
      <w:r w:rsidRPr="007D36C4">
        <w:rPr>
          <w:i/>
          <w:iCs/>
        </w:rPr>
        <w:t xml:space="preserve">ata </w:t>
      </w:r>
      <w:r w:rsidR="001C5BBC" w:rsidRPr="007D36C4">
        <w:rPr>
          <w:i/>
          <w:iCs/>
        </w:rPr>
        <w:t>e</w:t>
      </w:r>
      <w:r w:rsidRPr="007D36C4">
        <w:rPr>
          <w:i/>
          <w:iCs/>
        </w:rPr>
        <w:t>lement is accessed by a Clinical Data Consumer and found relevant, one need to offer a simple way to extract:</w:t>
      </w:r>
    </w:p>
    <w:p w14:paraId="38FB3956" w14:textId="7F17A0FD" w:rsidR="00074CFE" w:rsidRPr="007D36C4" w:rsidRDefault="005A5C4D" w:rsidP="00791E7F">
      <w:pPr>
        <w:pStyle w:val="ListBullet3"/>
        <w:numPr>
          <w:ilvl w:val="0"/>
          <w:numId w:val="74"/>
        </w:numPr>
        <w:rPr>
          <w:i/>
          <w:iCs/>
        </w:rPr>
      </w:pPr>
      <w:r w:rsidRPr="007D36C4">
        <w:rPr>
          <w:i/>
          <w:iCs/>
        </w:rPr>
        <w:t>Identifiers</w:t>
      </w:r>
      <w:r w:rsidR="00074CFE" w:rsidRPr="007D36C4">
        <w:rPr>
          <w:i/>
          <w:iCs/>
        </w:rPr>
        <w:t xml:space="preserve"> from the </w:t>
      </w:r>
      <w:r w:rsidR="001C5BBC" w:rsidRPr="007D36C4">
        <w:rPr>
          <w:i/>
          <w:iCs/>
        </w:rPr>
        <w:t>d</w:t>
      </w:r>
      <w:r w:rsidR="00074CFE" w:rsidRPr="007D36C4">
        <w:rPr>
          <w:i/>
          <w:iCs/>
        </w:rPr>
        <w:t xml:space="preserve">ata </w:t>
      </w:r>
      <w:r w:rsidR="001C5BBC" w:rsidRPr="007D36C4">
        <w:rPr>
          <w:i/>
          <w:iCs/>
        </w:rPr>
        <w:t>e</w:t>
      </w:r>
      <w:r w:rsidR="00074CFE" w:rsidRPr="007D36C4">
        <w:rPr>
          <w:i/>
          <w:iCs/>
        </w:rPr>
        <w:t xml:space="preserve">lement in order to access one or more </w:t>
      </w:r>
      <w:r w:rsidR="001C5BBC" w:rsidRPr="007D36C4">
        <w:rPr>
          <w:i/>
          <w:iCs/>
        </w:rPr>
        <w:t>d</w:t>
      </w:r>
      <w:r w:rsidR="00074CFE" w:rsidRPr="007D36C4">
        <w:rPr>
          <w:i/>
          <w:iCs/>
        </w:rPr>
        <w:t>ocuments in which this item was initially shared.</w:t>
      </w:r>
    </w:p>
    <w:p w14:paraId="18D36E1D" w14:textId="77777777" w:rsidR="00074CFE" w:rsidRPr="007D36C4" w:rsidRDefault="00E807BA" w:rsidP="00791E7F">
      <w:pPr>
        <w:pStyle w:val="ListBullet3"/>
        <w:numPr>
          <w:ilvl w:val="0"/>
          <w:numId w:val="74"/>
        </w:numPr>
        <w:rPr>
          <w:i/>
          <w:iCs/>
        </w:rPr>
      </w:pPr>
      <w:r w:rsidRPr="007D36C4">
        <w:rPr>
          <w:i/>
          <w:iCs/>
        </w:rPr>
        <w:t>Use the above identifiers</w:t>
      </w:r>
      <w:r w:rsidR="00454DAD" w:rsidRPr="007D36C4">
        <w:rPr>
          <w:i/>
          <w:iCs/>
        </w:rPr>
        <w:t xml:space="preserve"> </w:t>
      </w:r>
      <w:r w:rsidR="00074CFE" w:rsidRPr="007D36C4">
        <w:rPr>
          <w:i/>
          <w:iCs/>
        </w:rPr>
        <w:t>to access</w:t>
      </w:r>
      <w:r w:rsidRPr="007D36C4">
        <w:rPr>
          <w:i/>
          <w:iCs/>
        </w:rPr>
        <w:t xml:space="preserve"> these documents content and </w:t>
      </w:r>
      <w:r w:rsidR="00074CFE" w:rsidRPr="007D36C4">
        <w:rPr>
          <w:i/>
          <w:iCs/>
        </w:rPr>
        <w:t>“related” items that may have been shared.</w:t>
      </w:r>
    </w:p>
    <w:p w14:paraId="2129B429" w14:textId="77777777" w:rsidR="00074CFE" w:rsidRPr="007D36C4" w:rsidRDefault="00074CFE" w:rsidP="00DE5390">
      <w:pPr>
        <w:pStyle w:val="ListBullet2"/>
        <w:rPr>
          <w:i/>
          <w:iCs/>
        </w:rPr>
      </w:pPr>
      <w:r w:rsidRPr="007D36C4">
        <w:rPr>
          <w:i/>
          <w:iCs/>
        </w:rPr>
        <w:t>Some of those ‘identifiers” may also be needed for clinical decision traceability.</w:t>
      </w:r>
    </w:p>
    <w:p w14:paraId="57F14344" w14:textId="77777777" w:rsidR="00B23EFB" w:rsidRPr="007D36C4" w:rsidRDefault="005D4F64" w:rsidP="00DE5390">
      <w:pPr>
        <w:pStyle w:val="List1"/>
        <w:rPr>
          <w:b/>
          <w:bCs/>
          <w:i/>
        </w:rPr>
      </w:pPr>
      <w:r w:rsidRPr="007D36C4">
        <w:rPr>
          <w:b/>
          <w:bCs/>
          <w:i/>
        </w:rPr>
        <w:t>Resolution</w:t>
      </w:r>
      <w:r w:rsidR="00F109FA" w:rsidRPr="007D36C4">
        <w:rPr>
          <w:b/>
          <w:bCs/>
          <w:i/>
        </w:rPr>
        <w:t xml:space="preserve">: </w:t>
      </w:r>
    </w:p>
    <w:p w14:paraId="5DAE6549" w14:textId="1AAF878E" w:rsidR="00FF60E6" w:rsidRPr="007D36C4" w:rsidRDefault="00D6351F" w:rsidP="00791E7F">
      <w:pPr>
        <w:pStyle w:val="ListBullet3"/>
        <w:numPr>
          <w:ilvl w:val="0"/>
          <w:numId w:val="50"/>
        </w:numPr>
        <w:ind w:left="851"/>
        <w:rPr>
          <w:b/>
          <w:bCs/>
          <w:i/>
          <w:iCs/>
        </w:rPr>
      </w:pPr>
      <w:r w:rsidRPr="007D36C4">
        <w:rPr>
          <w:b/>
          <w:bCs/>
          <w:i/>
          <w:iCs/>
          <w:u w:val="single"/>
        </w:rPr>
        <w:t>mXDE</w:t>
      </w:r>
      <w:r w:rsidR="00F109FA" w:rsidRPr="007D36C4">
        <w:rPr>
          <w:b/>
          <w:bCs/>
          <w:i/>
          <w:iCs/>
          <w:u w:val="single"/>
        </w:rPr>
        <w:t xml:space="preserve"> shall precisely define the identifiers that grant consistency between </w:t>
      </w:r>
      <w:r w:rsidR="001C5BBC" w:rsidRPr="007D36C4">
        <w:rPr>
          <w:b/>
          <w:bCs/>
          <w:i/>
          <w:iCs/>
          <w:u w:val="single"/>
        </w:rPr>
        <w:t>d</w:t>
      </w:r>
      <w:r w:rsidR="00F109FA" w:rsidRPr="007D36C4">
        <w:rPr>
          <w:b/>
          <w:bCs/>
          <w:i/>
          <w:iCs/>
          <w:u w:val="single"/>
        </w:rPr>
        <w:t xml:space="preserve">ocuments and/or </w:t>
      </w:r>
      <w:r w:rsidR="001C5BBC" w:rsidRPr="007D36C4">
        <w:rPr>
          <w:b/>
          <w:bCs/>
          <w:i/>
          <w:iCs/>
          <w:u w:val="single"/>
        </w:rPr>
        <w:t>f</w:t>
      </w:r>
      <w:r w:rsidR="00FA30B2" w:rsidRPr="007D36C4">
        <w:rPr>
          <w:b/>
          <w:bCs/>
          <w:i/>
          <w:iCs/>
          <w:u w:val="single"/>
        </w:rPr>
        <w:t>ine-</w:t>
      </w:r>
      <w:r w:rsidR="001C5BBC" w:rsidRPr="007D36C4">
        <w:rPr>
          <w:b/>
          <w:bCs/>
          <w:i/>
          <w:iCs/>
          <w:u w:val="single"/>
        </w:rPr>
        <w:t>g</w:t>
      </w:r>
      <w:r w:rsidR="00FA30B2" w:rsidRPr="007D36C4">
        <w:rPr>
          <w:b/>
          <w:bCs/>
          <w:i/>
          <w:iCs/>
          <w:u w:val="single"/>
        </w:rPr>
        <w:t xml:space="preserve">rained </w:t>
      </w:r>
      <w:r w:rsidR="001C5BBC" w:rsidRPr="007D36C4">
        <w:rPr>
          <w:b/>
          <w:bCs/>
          <w:i/>
          <w:iCs/>
          <w:u w:val="single"/>
        </w:rPr>
        <w:t>d</w:t>
      </w:r>
      <w:r w:rsidR="00F109FA" w:rsidRPr="007D36C4">
        <w:rPr>
          <w:b/>
          <w:bCs/>
          <w:i/>
          <w:iCs/>
          <w:u w:val="single"/>
        </w:rPr>
        <w:t xml:space="preserve">ata </w:t>
      </w:r>
      <w:r w:rsidR="001C5BBC" w:rsidRPr="007D36C4">
        <w:rPr>
          <w:b/>
          <w:bCs/>
          <w:i/>
          <w:iCs/>
          <w:u w:val="single"/>
        </w:rPr>
        <w:t>e</w:t>
      </w:r>
      <w:r w:rsidR="00F109FA" w:rsidRPr="007D36C4">
        <w:rPr>
          <w:b/>
          <w:bCs/>
          <w:i/>
          <w:iCs/>
          <w:u w:val="single"/>
        </w:rPr>
        <w:t>lements</w:t>
      </w:r>
      <w:r w:rsidR="00F109FA" w:rsidRPr="007D36C4">
        <w:rPr>
          <w:b/>
          <w:bCs/>
          <w:i/>
          <w:iCs/>
        </w:rPr>
        <w:t xml:space="preserve"> (e.g</w:t>
      </w:r>
      <w:r w:rsidR="00E018A8" w:rsidRPr="007D36C4">
        <w:rPr>
          <w:b/>
          <w:bCs/>
          <w:i/>
          <w:iCs/>
        </w:rPr>
        <w:t>.,</w:t>
      </w:r>
      <w:r w:rsidR="00F109FA" w:rsidRPr="007D36C4">
        <w:rPr>
          <w:b/>
          <w:bCs/>
          <w:i/>
          <w:iCs/>
        </w:rPr>
        <w:t xml:space="preserve"> from </w:t>
      </w:r>
      <w:r w:rsidR="001C5BBC" w:rsidRPr="007D36C4">
        <w:rPr>
          <w:b/>
          <w:bCs/>
          <w:i/>
          <w:iCs/>
        </w:rPr>
        <w:t>d</w:t>
      </w:r>
      <w:r w:rsidR="00F109FA" w:rsidRPr="007D36C4">
        <w:rPr>
          <w:b/>
          <w:bCs/>
          <w:i/>
          <w:iCs/>
        </w:rPr>
        <w:t xml:space="preserve">ata </w:t>
      </w:r>
      <w:r w:rsidR="001C5BBC" w:rsidRPr="007D36C4">
        <w:rPr>
          <w:b/>
          <w:bCs/>
          <w:i/>
          <w:iCs/>
        </w:rPr>
        <w:t>e</w:t>
      </w:r>
      <w:r w:rsidR="00F109FA" w:rsidRPr="007D36C4">
        <w:rPr>
          <w:b/>
          <w:bCs/>
          <w:i/>
          <w:iCs/>
        </w:rPr>
        <w:t xml:space="preserve">lement </w:t>
      </w:r>
      <w:r w:rsidR="00F109FA" w:rsidRPr="007D36C4">
        <w:rPr>
          <w:b/>
          <w:bCs/>
          <w:i/>
          <w:iCs/>
        </w:rPr>
        <w:sym w:font="Wingdings" w:char="F0E0"/>
      </w:r>
      <w:r w:rsidR="00F109FA" w:rsidRPr="007D36C4">
        <w:rPr>
          <w:b/>
          <w:bCs/>
          <w:i/>
          <w:iCs/>
        </w:rPr>
        <w:t xml:space="preserve"> discover the </w:t>
      </w:r>
      <w:r w:rsidR="001C5BBC" w:rsidRPr="007D36C4">
        <w:rPr>
          <w:b/>
          <w:bCs/>
          <w:i/>
          <w:iCs/>
        </w:rPr>
        <w:t>d</w:t>
      </w:r>
      <w:r w:rsidR="00F109FA" w:rsidRPr="007D36C4">
        <w:rPr>
          <w:b/>
          <w:bCs/>
          <w:i/>
          <w:iCs/>
        </w:rPr>
        <w:t>ocument from which the resource is extracted</w:t>
      </w:r>
      <w:r w:rsidR="00CA0096" w:rsidRPr="007D36C4">
        <w:rPr>
          <w:b/>
          <w:bCs/>
          <w:i/>
          <w:iCs/>
        </w:rPr>
        <w:t>)</w:t>
      </w:r>
      <w:r w:rsidR="001167F6" w:rsidRPr="007D36C4">
        <w:rPr>
          <w:b/>
          <w:bCs/>
          <w:i/>
          <w:iCs/>
        </w:rPr>
        <w:t xml:space="preserve">. </w:t>
      </w:r>
      <w:r w:rsidR="00CA0096" w:rsidRPr="007D36C4">
        <w:rPr>
          <w:b/>
          <w:bCs/>
          <w:i/>
          <w:iCs/>
        </w:rPr>
        <w:t xml:space="preserve">The concept of a Provenance Resource is profiled by </w:t>
      </w:r>
      <w:r w:rsidRPr="007D36C4">
        <w:rPr>
          <w:b/>
          <w:bCs/>
          <w:i/>
          <w:iCs/>
        </w:rPr>
        <w:t>mXDE</w:t>
      </w:r>
      <w:r w:rsidR="00CA0096" w:rsidRPr="007D36C4">
        <w:rPr>
          <w:b/>
          <w:bCs/>
          <w:i/>
          <w:iCs/>
        </w:rPr>
        <w:t xml:space="preserve"> to address these requirements.</w:t>
      </w:r>
    </w:p>
    <w:p w14:paraId="06709CB5" w14:textId="77777777" w:rsidR="009B7C1F" w:rsidRPr="007D36C4" w:rsidRDefault="009B7C1F" w:rsidP="00DE5390">
      <w:pPr>
        <w:pStyle w:val="BodyText"/>
      </w:pPr>
    </w:p>
    <w:p w14:paraId="2938708C" w14:textId="77777777" w:rsidR="009F5CF4" w:rsidRPr="007D36C4" w:rsidRDefault="00747676" w:rsidP="00BB76BC">
      <w:pPr>
        <w:pStyle w:val="Heading1"/>
        <w:numPr>
          <w:ilvl w:val="0"/>
          <w:numId w:val="0"/>
        </w:numPr>
        <w:rPr>
          <w:noProof w:val="0"/>
        </w:rPr>
      </w:pPr>
      <w:bookmarkStart w:id="20" w:name="_Toc490820901"/>
      <w:r w:rsidRPr="007D36C4">
        <w:rPr>
          <w:noProof w:val="0"/>
        </w:rPr>
        <w:lastRenderedPageBreak/>
        <w:t>General Introduction</w:t>
      </w:r>
      <w:bookmarkEnd w:id="20"/>
    </w:p>
    <w:p w14:paraId="75426573" w14:textId="77777777" w:rsidR="00747676" w:rsidRPr="007D36C4" w:rsidRDefault="00C16F09" w:rsidP="00BB76BC">
      <w:pPr>
        <w:pStyle w:val="EditorInstructions"/>
      </w:pPr>
      <w:r w:rsidRPr="007D36C4">
        <w:t>Update the following Appendices to the General Introduction as indicated below. Note that these are not appendices to Volume 1.</w:t>
      </w:r>
    </w:p>
    <w:p w14:paraId="0F3AEEA2" w14:textId="3CD6EDB4" w:rsidR="00747676" w:rsidRPr="007D36C4" w:rsidRDefault="00747676" w:rsidP="00747676">
      <w:pPr>
        <w:pStyle w:val="AppendixHeading1"/>
        <w:rPr>
          <w:noProof w:val="0"/>
        </w:rPr>
      </w:pPr>
      <w:bookmarkStart w:id="21" w:name="_Toc490820902"/>
      <w:r w:rsidRPr="007D36C4">
        <w:rPr>
          <w:noProof w:val="0"/>
        </w:rPr>
        <w:t xml:space="preserve">Appendix A </w:t>
      </w:r>
      <w:r w:rsidR="00756F25" w:rsidRPr="007D36C4">
        <w:rPr>
          <w:noProof w:val="0"/>
        </w:rPr>
        <w:t>–</w:t>
      </w:r>
      <w:r w:rsidRPr="007D36C4">
        <w:rPr>
          <w:noProof w:val="0"/>
        </w:rPr>
        <w:t xml:space="preserve"> Actor Summary Definitions</w:t>
      </w:r>
      <w:bookmarkEnd w:id="21"/>
    </w:p>
    <w:p w14:paraId="62E16815" w14:textId="21F94325" w:rsidR="00747676" w:rsidRPr="007D36C4" w:rsidRDefault="00747676" w:rsidP="00747676">
      <w:pPr>
        <w:pStyle w:val="EditorInstructions"/>
      </w:pPr>
      <w:r w:rsidRPr="007D36C4">
        <w:t xml:space="preserve">Add the following actors </w:t>
      </w:r>
      <w:r w:rsidRPr="007D36C4">
        <w:rPr>
          <w:iCs w:val="0"/>
        </w:rPr>
        <w:t xml:space="preserve">to the IHE </w:t>
      </w:r>
      <w:r w:rsidRPr="007D36C4">
        <w:t>Technical Frameworks</w:t>
      </w:r>
      <w:r w:rsidRPr="007D36C4">
        <w:rPr>
          <w:iCs w:val="0"/>
        </w:rPr>
        <w:t xml:space="preserve"> General Introduction list of </w:t>
      </w:r>
      <w:r w:rsidR="00980850">
        <w:rPr>
          <w:iCs w:val="0"/>
        </w:rPr>
        <w:t>a</w:t>
      </w:r>
      <w:r w:rsidRPr="007D36C4">
        <w:rPr>
          <w:iCs w:val="0"/>
        </w:rPr>
        <w:t>ctors</w:t>
      </w:r>
      <w:r w:rsidRPr="007D36C4">
        <w:t>:</w:t>
      </w:r>
    </w:p>
    <w:p w14:paraId="7C62E669" w14:textId="59FBFEF4" w:rsidR="00BE16B4" w:rsidRPr="007D36C4" w:rsidRDefault="00F141ED" w:rsidP="00DE5390">
      <w:pPr>
        <w:pStyle w:val="BodyText"/>
      </w:pPr>
      <w:r w:rsidRPr="007D36C4">
        <w:rPr>
          <w:b/>
          <w:bCs/>
        </w:rPr>
        <w:t xml:space="preserve">Data Element </w:t>
      </w:r>
      <w:r w:rsidR="000F3508" w:rsidRPr="007D36C4">
        <w:rPr>
          <w:b/>
          <w:bCs/>
        </w:rPr>
        <w:t>Extractor</w:t>
      </w:r>
      <w:r w:rsidRPr="007D36C4">
        <w:t xml:space="preserve"> </w:t>
      </w:r>
      <w:r w:rsidR="008F6DD8" w:rsidRPr="007D36C4">
        <w:t>–</w:t>
      </w:r>
      <w:r w:rsidR="00BE16B4" w:rsidRPr="007D36C4">
        <w:t xml:space="preserve"> </w:t>
      </w:r>
      <w:r w:rsidR="001B3523" w:rsidRPr="007D36C4">
        <w:t xml:space="preserve">The Data Element </w:t>
      </w:r>
      <w:r w:rsidR="00EA667C" w:rsidRPr="007D36C4">
        <w:t>Extractor</w:t>
      </w:r>
      <w:r w:rsidR="001B3523" w:rsidRPr="007D36C4">
        <w:t xml:space="preserve"> </w:t>
      </w:r>
      <w:r w:rsidR="0080663C" w:rsidRPr="007D36C4">
        <w:t>extracts data elements from documents along with the associated provenance information that traces back to the source document.</w:t>
      </w:r>
    </w:p>
    <w:p w14:paraId="792E42DA" w14:textId="43C9A3D3" w:rsidR="00747676" w:rsidRPr="007D36C4" w:rsidRDefault="00F141ED" w:rsidP="00DE5390">
      <w:pPr>
        <w:pStyle w:val="BodyText"/>
      </w:pPr>
      <w:r w:rsidRPr="007D36C4">
        <w:rPr>
          <w:b/>
          <w:bCs/>
        </w:rPr>
        <w:t xml:space="preserve">Data Element </w:t>
      </w:r>
      <w:r w:rsidR="000F3508" w:rsidRPr="007D36C4">
        <w:rPr>
          <w:b/>
          <w:bCs/>
        </w:rPr>
        <w:t xml:space="preserve">Provenance </w:t>
      </w:r>
      <w:r w:rsidRPr="007D36C4">
        <w:rPr>
          <w:b/>
          <w:bCs/>
        </w:rPr>
        <w:t>Consumer</w:t>
      </w:r>
      <w:r w:rsidRPr="007D36C4">
        <w:t xml:space="preserve"> </w:t>
      </w:r>
      <w:r w:rsidR="00991032" w:rsidRPr="007D36C4">
        <w:t>–</w:t>
      </w:r>
      <w:r w:rsidR="005B0F91" w:rsidRPr="007D36C4">
        <w:t xml:space="preserve"> </w:t>
      </w:r>
      <w:r w:rsidR="001B3523" w:rsidRPr="007D36C4">
        <w:t xml:space="preserve">The Data Element Provenance Consumer </w:t>
      </w:r>
      <w:r w:rsidR="000F3508" w:rsidRPr="007D36C4">
        <w:t>uses</w:t>
      </w:r>
      <w:r w:rsidR="003D07D0" w:rsidRPr="007D36C4">
        <w:t xml:space="preserve"> </w:t>
      </w:r>
      <w:r w:rsidR="005B0F91" w:rsidRPr="007D36C4">
        <w:t>the provenance information associated with data element</w:t>
      </w:r>
      <w:r w:rsidR="000F3508" w:rsidRPr="007D36C4">
        <w:t>s to access the source information</w:t>
      </w:r>
      <w:r w:rsidR="005B0F91" w:rsidRPr="007D36C4">
        <w:t>.</w:t>
      </w:r>
    </w:p>
    <w:p w14:paraId="7EC79702" w14:textId="1C69E6FD" w:rsidR="00747676" w:rsidRPr="007D36C4" w:rsidRDefault="00747676" w:rsidP="00747676">
      <w:pPr>
        <w:pStyle w:val="AppendixHeading1"/>
        <w:rPr>
          <w:noProof w:val="0"/>
        </w:rPr>
      </w:pPr>
      <w:bookmarkStart w:id="22" w:name="_Toc490820903"/>
      <w:r w:rsidRPr="007D36C4">
        <w:rPr>
          <w:noProof w:val="0"/>
        </w:rPr>
        <w:t xml:space="preserve">Appendix B </w:t>
      </w:r>
      <w:r w:rsidR="00756F25" w:rsidRPr="007D36C4">
        <w:rPr>
          <w:noProof w:val="0"/>
        </w:rPr>
        <w:t>–</w:t>
      </w:r>
      <w:r w:rsidRPr="007D36C4">
        <w:rPr>
          <w:noProof w:val="0"/>
        </w:rPr>
        <w:t xml:space="preserve"> Transaction Summary Definitions</w:t>
      </w:r>
      <w:bookmarkEnd w:id="22"/>
    </w:p>
    <w:p w14:paraId="49F924A2" w14:textId="77777777" w:rsidR="00747676" w:rsidRPr="007D36C4" w:rsidRDefault="00747676" w:rsidP="00747676">
      <w:pPr>
        <w:pStyle w:val="EditorInstructions"/>
      </w:pPr>
      <w:r w:rsidRPr="007D36C4">
        <w:t xml:space="preserve">Add the following transactions </w:t>
      </w:r>
      <w:r w:rsidRPr="007D36C4">
        <w:rPr>
          <w:iCs w:val="0"/>
        </w:rPr>
        <w:t xml:space="preserve">to the IHE </w:t>
      </w:r>
      <w:r w:rsidRPr="007D36C4">
        <w:t>Technical Frameworks</w:t>
      </w:r>
      <w:r w:rsidR="003B70A2" w:rsidRPr="007D36C4">
        <w:rPr>
          <w:iCs w:val="0"/>
        </w:rPr>
        <w:t xml:space="preserve"> General Introduction </w:t>
      </w:r>
      <w:r w:rsidRPr="007D36C4">
        <w:rPr>
          <w:iCs w:val="0"/>
        </w:rPr>
        <w:t>list of Transactions</w:t>
      </w:r>
      <w:r w:rsidRPr="007D36C4">
        <w:t>:</w:t>
      </w:r>
    </w:p>
    <w:p w14:paraId="75FF2CE5" w14:textId="77777777" w:rsidR="00667D64" w:rsidRPr="007D36C4" w:rsidRDefault="00667D64" w:rsidP="00FA7921">
      <w:pPr>
        <w:pStyle w:val="BodyText"/>
      </w:pPr>
      <w:r w:rsidRPr="007D36C4">
        <w:t>Not applicable</w:t>
      </w:r>
    </w:p>
    <w:p w14:paraId="596A496C" w14:textId="77777777" w:rsidR="00747676" w:rsidRPr="007D36C4" w:rsidRDefault="00747676" w:rsidP="00DE5390">
      <w:pPr>
        <w:pStyle w:val="BodyText"/>
      </w:pPr>
    </w:p>
    <w:p w14:paraId="5D8F945E" w14:textId="77777777" w:rsidR="00747676" w:rsidRPr="007D36C4" w:rsidRDefault="00747676" w:rsidP="00747676">
      <w:pPr>
        <w:pStyle w:val="Glossary"/>
        <w:pageBreakBefore w:val="0"/>
        <w:rPr>
          <w:noProof w:val="0"/>
        </w:rPr>
      </w:pPr>
      <w:bookmarkStart w:id="23" w:name="_Toc490820904"/>
      <w:r w:rsidRPr="007D36C4">
        <w:rPr>
          <w:noProof w:val="0"/>
        </w:rPr>
        <w:t>Glossary</w:t>
      </w:r>
      <w:bookmarkEnd w:id="23"/>
    </w:p>
    <w:p w14:paraId="683BB5B5" w14:textId="77777777" w:rsidR="00747676" w:rsidRPr="007D36C4" w:rsidRDefault="00747676" w:rsidP="00747676">
      <w:pPr>
        <w:pStyle w:val="EditorInstructions"/>
      </w:pPr>
      <w:r w:rsidRPr="007D36C4">
        <w:t>Add the following glossary terms to the IHE Technical Frameworks General Introduction Glossary:</w:t>
      </w:r>
    </w:p>
    <w:p w14:paraId="55B6DF9B" w14:textId="77777777" w:rsidR="00747676" w:rsidRPr="007D36C4" w:rsidRDefault="009F3576" w:rsidP="00DE5390">
      <w:pPr>
        <w:pStyle w:val="BodyText"/>
      </w:pPr>
      <w:r w:rsidRPr="007D36C4">
        <w:t>No new terms added.</w:t>
      </w:r>
    </w:p>
    <w:p w14:paraId="63AD2B00" w14:textId="77777777" w:rsidR="00CF283F" w:rsidRPr="007D36C4" w:rsidRDefault="00CF283F" w:rsidP="008616CB">
      <w:pPr>
        <w:pStyle w:val="PartTitle"/>
      </w:pPr>
      <w:bookmarkStart w:id="24" w:name="_Toc490820905"/>
      <w:r w:rsidRPr="007D36C4">
        <w:lastRenderedPageBreak/>
        <w:t xml:space="preserve">Volume </w:t>
      </w:r>
      <w:r w:rsidR="00B43198" w:rsidRPr="007D36C4">
        <w:t>1</w:t>
      </w:r>
      <w:r w:rsidRPr="007D36C4">
        <w:t xml:space="preserve"> –</w:t>
      </w:r>
      <w:r w:rsidR="003A09FE" w:rsidRPr="007D36C4">
        <w:t xml:space="preserve"> </w:t>
      </w:r>
      <w:r w:rsidRPr="007D36C4">
        <w:t>Profiles</w:t>
      </w:r>
      <w:bookmarkEnd w:id="24"/>
    </w:p>
    <w:p w14:paraId="15498D65" w14:textId="063941B9" w:rsidR="00494972" w:rsidRPr="007D36C4" w:rsidRDefault="00494972" w:rsidP="00756F25">
      <w:pPr>
        <w:pStyle w:val="EditorInstructions"/>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8"/>
      <w:bookmarkEnd w:id="19"/>
      <w:r w:rsidRPr="007D36C4">
        <w:t xml:space="preserve">Add Section </w:t>
      </w:r>
      <w:r w:rsidR="009B10AA" w:rsidRPr="007D36C4">
        <w:t>45</w:t>
      </w:r>
    </w:p>
    <w:p w14:paraId="41C213E3" w14:textId="70452015" w:rsidR="00303E20" w:rsidRPr="007D36C4" w:rsidRDefault="00477474" w:rsidP="00303E20">
      <w:pPr>
        <w:pStyle w:val="Heading1"/>
        <w:pageBreakBefore w:val="0"/>
        <w:numPr>
          <w:ilvl w:val="0"/>
          <w:numId w:val="0"/>
        </w:numPr>
        <w:rPr>
          <w:noProof w:val="0"/>
        </w:rPr>
      </w:pPr>
      <w:bookmarkStart w:id="33" w:name="_Toc490820906"/>
      <w:r w:rsidRPr="007D36C4">
        <w:rPr>
          <w:noProof w:val="0"/>
        </w:rPr>
        <w:t xml:space="preserve">45 </w:t>
      </w:r>
      <w:r w:rsidR="00D72A56" w:rsidRPr="007D36C4">
        <w:rPr>
          <w:noProof w:val="0"/>
        </w:rPr>
        <w:t>Mobile Cross-Enterprise Document Data Element Extraction</w:t>
      </w:r>
      <w:r w:rsidR="00FF4C4E" w:rsidRPr="007D36C4">
        <w:rPr>
          <w:noProof w:val="0"/>
        </w:rPr>
        <w:t xml:space="preserve"> (</w:t>
      </w:r>
      <w:r w:rsidR="00E93453" w:rsidRPr="007D36C4">
        <w:rPr>
          <w:noProof w:val="0"/>
        </w:rPr>
        <w:t>m</w:t>
      </w:r>
      <w:r w:rsidR="00D6351F" w:rsidRPr="007D36C4">
        <w:rPr>
          <w:noProof w:val="0"/>
        </w:rPr>
        <w:t>XDE</w:t>
      </w:r>
      <w:r w:rsidR="00FF4C4E" w:rsidRPr="007D36C4">
        <w:rPr>
          <w:noProof w:val="0"/>
        </w:rPr>
        <w:t>)</w:t>
      </w:r>
      <w:r w:rsidR="00303E20" w:rsidRPr="007D36C4">
        <w:rPr>
          <w:noProof w:val="0"/>
        </w:rPr>
        <w:t xml:space="preserve"> Profile</w:t>
      </w:r>
      <w:bookmarkEnd w:id="33"/>
    </w:p>
    <w:p w14:paraId="1677EEBE" w14:textId="04EF8CFB" w:rsidR="0049097B" w:rsidRPr="007D36C4" w:rsidRDefault="0040085F" w:rsidP="0049097B">
      <w:r w:rsidRPr="007D36C4">
        <w:t xml:space="preserve">The </w:t>
      </w:r>
      <w:r w:rsidR="00D72A56" w:rsidRPr="007D36C4">
        <w:t>Mobile Cross-Enterprise Document Data Element Extraction</w:t>
      </w:r>
      <w:r w:rsidR="0000592F" w:rsidRPr="007D36C4">
        <w:t xml:space="preserve"> (</w:t>
      </w:r>
      <w:r w:rsidR="00D6351F" w:rsidRPr="007D36C4">
        <w:t>mXDE</w:t>
      </w:r>
      <w:r w:rsidR="0000592F" w:rsidRPr="007D36C4">
        <w:t xml:space="preserve">) Profile </w:t>
      </w:r>
      <w:r w:rsidR="00996EFC" w:rsidRPr="007D36C4">
        <w:t xml:space="preserve">provides </w:t>
      </w:r>
      <w:r w:rsidR="0049097B" w:rsidRPr="007D36C4">
        <w:t>the means to access data elements extracted from shared structured documents</w:t>
      </w:r>
      <w:r w:rsidR="001167F6" w:rsidRPr="007D36C4">
        <w:t xml:space="preserve">. </w:t>
      </w:r>
      <w:r w:rsidR="0049097B" w:rsidRPr="007D36C4">
        <w:t xml:space="preserve">The </w:t>
      </w:r>
      <w:r w:rsidR="00387FDA" w:rsidRPr="007D36C4">
        <w:t>p</w:t>
      </w:r>
      <w:r w:rsidR="0049097B" w:rsidRPr="007D36C4">
        <w:t>rofile enables the deployment of health data exchange infrastructures where fine</w:t>
      </w:r>
      <w:r w:rsidR="00CC50A4" w:rsidRPr="007D36C4">
        <w:t>-</w:t>
      </w:r>
      <w:r w:rsidR="0049097B" w:rsidRPr="007D36C4">
        <w:t>grained access to health data coexists and complements the sharing of coarse</w:t>
      </w:r>
      <w:r w:rsidR="00CC50A4" w:rsidRPr="007D36C4">
        <w:t>-</w:t>
      </w:r>
      <w:r w:rsidR="0049097B" w:rsidRPr="007D36C4">
        <w:t>grained documents and the fine</w:t>
      </w:r>
      <w:r w:rsidR="00CC50A4" w:rsidRPr="007D36C4">
        <w:t>-</w:t>
      </w:r>
      <w:r w:rsidR="0049097B" w:rsidRPr="007D36C4">
        <w:t>grained data elements they contain.</w:t>
      </w:r>
    </w:p>
    <w:p w14:paraId="07CE43C0" w14:textId="3C84AD5B" w:rsidR="0000592F" w:rsidRPr="007D36C4" w:rsidRDefault="0049097B" w:rsidP="00DE5390">
      <w:pPr>
        <w:pStyle w:val="BodyText"/>
      </w:pPr>
      <w:r w:rsidRPr="007D36C4">
        <w:t>This profile is based on the reality that health information sharing relies on different granularities of exchange:</w:t>
      </w:r>
    </w:p>
    <w:p w14:paraId="0F09DC38" w14:textId="10D7F47C" w:rsidR="0000592F" w:rsidRPr="007D36C4" w:rsidRDefault="0000592F" w:rsidP="00DE5390">
      <w:pPr>
        <w:pStyle w:val="ListBullet2"/>
      </w:pPr>
      <w:r w:rsidRPr="007D36C4">
        <w:rPr>
          <w:b/>
        </w:rPr>
        <w:t>Document-Level Granularity:</w:t>
      </w:r>
      <w:r w:rsidRPr="007D36C4">
        <w:t xml:space="preserve"> </w:t>
      </w:r>
      <w:r w:rsidR="0069617B" w:rsidRPr="007D36C4">
        <w:t>s</w:t>
      </w:r>
      <w:r w:rsidRPr="007D36C4">
        <w:t>hare and access documents as a composition of various data elements to reflect the information known and produced during a care or administrative workflow step</w:t>
      </w:r>
      <w:r w:rsidR="001167F6" w:rsidRPr="007D36C4">
        <w:t xml:space="preserve">. </w:t>
      </w:r>
      <w:r w:rsidRPr="007D36C4">
        <w:t xml:space="preserve">This </w:t>
      </w:r>
      <w:r w:rsidR="00994288" w:rsidRPr="007D36C4">
        <w:t xml:space="preserve">level of </w:t>
      </w:r>
      <w:r w:rsidRPr="007D36C4">
        <w:t>granularity is optimum to ensure that contained data has clarity of context in care delivery and reflects source attestation (responsibility) of clinical data shared.</w:t>
      </w:r>
    </w:p>
    <w:p w14:paraId="0851FE0E" w14:textId="640035D4" w:rsidR="0000592F" w:rsidRPr="007D36C4" w:rsidRDefault="0000592F" w:rsidP="00DE5390">
      <w:pPr>
        <w:pStyle w:val="ListBullet2"/>
      </w:pPr>
      <w:r w:rsidRPr="007D36C4">
        <w:rPr>
          <w:b/>
        </w:rPr>
        <w:t>Data Element-Level Granularity:</w:t>
      </w:r>
      <w:r w:rsidRPr="007D36C4">
        <w:t xml:space="preserve"> </w:t>
      </w:r>
      <w:r w:rsidR="0069617B" w:rsidRPr="007D36C4">
        <w:t xml:space="preserve">access </w:t>
      </w:r>
      <w:r w:rsidRPr="007D36C4">
        <w:t>a specific type of data element (</w:t>
      </w:r>
      <w:r w:rsidR="000860F3" w:rsidRPr="007D36C4">
        <w:t xml:space="preserve">e.g., </w:t>
      </w:r>
      <w:r w:rsidR="00316495" w:rsidRPr="007D36C4">
        <w:t>vital signs</w:t>
      </w:r>
      <w:r w:rsidRPr="007D36C4">
        <w:t>, medications, etc.)</w:t>
      </w:r>
      <w:r w:rsidR="001167F6" w:rsidRPr="007D36C4">
        <w:t xml:space="preserve">. </w:t>
      </w:r>
      <w:r w:rsidRPr="007D36C4">
        <w:t xml:space="preserve">This </w:t>
      </w:r>
      <w:r w:rsidR="00994288" w:rsidRPr="007D36C4">
        <w:t xml:space="preserve">level of granularity </w:t>
      </w:r>
      <w:r w:rsidRPr="007D36C4">
        <w:t xml:space="preserve">is optimum when </w:t>
      </w:r>
      <w:r w:rsidR="0040085F" w:rsidRPr="007D36C4">
        <w:t xml:space="preserve">the </w:t>
      </w:r>
      <w:r w:rsidRPr="007D36C4">
        <w:t xml:space="preserve">list of </w:t>
      </w:r>
      <w:r w:rsidR="0049097B" w:rsidRPr="007D36C4">
        <w:t>d</w:t>
      </w:r>
      <w:r w:rsidRPr="007D36C4">
        <w:t xml:space="preserve">ata </w:t>
      </w:r>
      <w:r w:rsidR="0049097B" w:rsidRPr="007D36C4">
        <w:t>e</w:t>
      </w:r>
      <w:r w:rsidRPr="007D36C4">
        <w:t xml:space="preserve">lements relevant to a “time span” or a set of encounters </w:t>
      </w:r>
      <w:r w:rsidR="00A57F5E" w:rsidRPr="007D36C4">
        <w:t>is</w:t>
      </w:r>
      <w:r w:rsidR="0040085F" w:rsidRPr="007D36C4">
        <w:t xml:space="preserve"> </w:t>
      </w:r>
      <w:r w:rsidRPr="007D36C4">
        <w:t>of interest</w:t>
      </w:r>
      <w:r w:rsidR="001167F6" w:rsidRPr="007D36C4">
        <w:t xml:space="preserve">. </w:t>
      </w:r>
      <w:r w:rsidRPr="007D36C4">
        <w:t xml:space="preserve">Examples of situations where this level of granularity may be optimum </w:t>
      </w:r>
      <w:r w:rsidR="0040085F" w:rsidRPr="007D36C4">
        <w:t>include</w:t>
      </w:r>
      <w:r w:rsidRPr="007D36C4">
        <w:t xml:space="preserve"> access to a list of allergies at the time of medication dispensation, or information reconciliation at the time of hospital admission.</w:t>
      </w:r>
    </w:p>
    <w:p w14:paraId="4C8C0AEB" w14:textId="786F7D86" w:rsidR="00BE05D0" w:rsidRPr="007D36C4" w:rsidRDefault="003F3DEB" w:rsidP="00287CCB">
      <w:r w:rsidRPr="007D36C4">
        <w:t xml:space="preserve">Each </w:t>
      </w:r>
      <w:r w:rsidR="0000592F" w:rsidRPr="007D36C4">
        <w:t>granularity level deliver</w:t>
      </w:r>
      <w:r w:rsidR="00363DD4" w:rsidRPr="007D36C4">
        <w:t>s</w:t>
      </w:r>
      <w:r w:rsidR="0000592F" w:rsidRPr="007D36C4">
        <w:t xml:space="preserve"> </w:t>
      </w:r>
      <w:r w:rsidRPr="007D36C4">
        <w:t xml:space="preserve">unique </w:t>
      </w:r>
      <w:r w:rsidR="0000592F" w:rsidRPr="007D36C4">
        <w:t xml:space="preserve">benefits and </w:t>
      </w:r>
      <w:r w:rsidRPr="007D36C4">
        <w:t xml:space="preserve">this profile provides </w:t>
      </w:r>
      <w:r w:rsidR="0000592F" w:rsidRPr="007D36C4">
        <w:t xml:space="preserve">efficient </w:t>
      </w:r>
      <w:r w:rsidR="00C67EEC" w:rsidRPr="007D36C4">
        <w:t xml:space="preserve">access to both </w:t>
      </w:r>
      <w:r w:rsidRPr="007D36C4">
        <w:t>levels</w:t>
      </w:r>
      <w:r w:rsidR="0000592F" w:rsidRPr="007D36C4">
        <w:t xml:space="preserve">. </w:t>
      </w:r>
    </w:p>
    <w:p w14:paraId="338BBD2D" w14:textId="442583A8" w:rsidR="00074CFE" w:rsidRPr="007D36C4" w:rsidRDefault="001D6C5F" w:rsidP="00AA763D">
      <w:r w:rsidRPr="007D36C4">
        <w:t>This</w:t>
      </w:r>
      <w:r w:rsidR="00287CCB" w:rsidRPr="007D36C4">
        <w:t xml:space="preserve"> profi</w:t>
      </w:r>
      <w:r w:rsidRPr="007D36C4">
        <w:t xml:space="preserve">le </w:t>
      </w:r>
      <w:r w:rsidR="00F04B5B" w:rsidRPr="007D36C4">
        <w:t xml:space="preserve">defines </w:t>
      </w:r>
      <w:r w:rsidRPr="007D36C4">
        <w:t xml:space="preserve">rules to ensure </w:t>
      </w:r>
      <w:r w:rsidR="00287CCB" w:rsidRPr="007D36C4">
        <w:t>consis</w:t>
      </w:r>
      <w:r w:rsidRPr="007D36C4">
        <w:t>tency and traceability of information used for clinical decision</w:t>
      </w:r>
      <w:r w:rsidR="00BE05D0" w:rsidRPr="007D36C4">
        <w:t>s</w:t>
      </w:r>
      <w:r w:rsidR="007D36C4">
        <w:t xml:space="preserve">. </w:t>
      </w:r>
      <w:r w:rsidR="00A57F5E" w:rsidRPr="007D36C4">
        <w:t>W</w:t>
      </w:r>
      <w:r w:rsidR="00074CFE" w:rsidRPr="007D36C4">
        <w:t xml:space="preserve">hen a </w:t>
      </w:r>
      <w:r w:rsidR="00D471ED" w:rsidRPr="007D36C4">
        <w:t>data element</w:t>
      </w:r>
      <w:r w:rsidR="00074CFE" w:rsidRPr="007D36C4">
        <w:t xml:space="preserve"> is accessed by a Clinical Data Consumer</w:t>
      </w:r>
      <w:r w:rsidR="00F04B5B" w:rsidRPr="007D36C4">
        <w:t xml:space="preserve">, </w:t>
      </w:r>
      <w:r w:rsidR="00074CFE" w:rsidRPr="007D36C4">
        <w:t>identifiers from th</w:t>
      </w:r>
      <w:r w:rsidR="00BE05D0" w:rsidRPr="007D36C4">
        <w:t>at</w:t>
      </w:r>
      <w:r w:rsidR="00074CFE" w:rsidRPr="007D36C4">
        <w:t xml:space="preserve"> </w:t>
      </w:r>
      <w:r w:rsidR="001C5BBC" w:rsidRPr="007D36C4">
        <w:t>d</w:t>
      </w:r>
      <w:r w:rsidR="00074CFE" w:rsidRPr="007D36C4">
        <w:t xml:space="preserve">ata </w:t>
      </w:r>
      <w:r w:rsidR="001C5BBC" w:rsidRPr="007D36C4">
        <w:t>e</w:t>
      </w:r>
      <w:r w:rsidR="00074CFE" w:rsidRPr="007D36C4">
        <w:t>lement</w:t>
      </w:r>
      <w:r w:rsidRPr="007D36C4">
        <w:t xml:space="preserve"> </w:t>
      </w:r>
      <w:r w:rsidR="00F04B5B" w:rsidRPr="007D36C4">
        <w:t xml:space="preserve">can be used </w:t>
      </w:r>
      <w:r w:rsidR="00074CFE" w:rsidRPr="007D36C4">
        <w:t xml:space="preserve">to access one or more </w:t>
      </w:r>
      <w:r w:rsidR="001C5BBC" w:rsidRPr="007D36C4">
        <w:t>d</w:t>
      </w:r>
      <w:r w:rsidR="00074CFE" w:rsidRPr="007D36C4">
        <w:t xml:space="preserve">ocuments </w:t>
      </w:r>
      <w:r w:rsidRPr="007D36C4">
        <w:t xml:space="preserve">in which this </w:t>
      </w:r>
      <w:r w:rsidR="00BE05D0" w:rsidRPr="007D36C4">
        <w:t>data element</w:t>
      </w:r>
      <w:r w:rsidRPr="007D36C4">
        <w:t xml:space="preserve"> was</w:t>
      </w:r>
      <w:r w:rsidR="00BE05D0" w:rsidRPr="007D36C4">
        <w:t xml:space="preserve"> originally </w:t>
      </w:r>
      <w:r w:rsidR="00D471ED" w:rsidRPr="007D36C4">
        <w:t>recorded</w:t>
      </w:r>
      <w:r w:rsidR="00F04B5B" w:rsidRPr="007D36C4">
        <w:t>,</w:t>
      </w:r>
      <w:r w:rsidRPr="007D36C4">
        <w:t xml:space="preserve"> provid</w:t>
      </w:r>
      <w:r w:rsidR="00F04B5B" w:rsidRPr="007D36C4">
        <w:t>ing</w:t>
      </w:r>
      <w:r w:rsidRPr="007D36C4">
        <w:t xml:space="preserve"> a valuable broader clinical context. </w:t>
      </w:r>
    </w:p>
    <w:p w14:paraId="37067684" w14:textId="210934BA" w:rsidR="00090ED7" w:rsidRPr="007D36C4" w:rsidRDefault="00090ED7" w:rsidP="0000592F">
      <w:pPr>
        <w:rPr>
          <w:b/>
          <w:u w:val="single"/>
        </w:rPr>
      </w:pPr>
      <w:r w:rsidRPr="007D36C4">
        <w:rPr>
          <w:b/>
          <w:u w:val="single"/>
        </w:rPr>
        <w:t xml:space="preserve">Profile Introduction and </w:t>
      </w:r>
      <w:r w:rsidR="00E93453" w:rsidRPr="007D36C4">
        <w:rPr>
          <w:b/>
          <w:u w:val="single"/>
        </w:rPr>
        <w:t>C</w:t>
      </w:r>
      <w:r w:rsidRPr="007D36C4">
        <w:rPr>
          <w:b/>
          <w:u w:val="single"/>
        </w:rPr>
        <w:t>oncepts</w:t>
      </w:r>
    </w:p>
    <w:p w14:paraId="543E5F5D" w14:textId="7291AEA4" w:rsidR="009B0D0C" w:rsidRPr="007D36C4" w:rsidRDefault="0000592F" w:rsidP="0000592F">
      <w:r w:rsidRPr="007D36C4">
        <w:t>The sharing of documents across community</w:t>
      </w:r>
      <w:r w:rsidR="00F04B5B" w:rsidRPr="007D36C4">
        <w:t xml:space="preserve">, </w:t>
      </w:r>
      <w:r w:rsidRPr="007D36C4">
        <w:t>regional</w:t>
      </w:r>
      <w:r w:rsidR="00F04B5B" w:rsidRPr="007D36C4">
        <w:t xml:space="preserve">, or </w:t>
      </w:r>
      <w:r w:rsidRPr="007D36C4">
        <w:t xml:space="preserve">national health information exchange platforms is one of the fundamental </w:t>
      </w:r>
      <w:r w:rsidR="00D30F5A" w:rsidRPr="007D36C4">
        <w:t>paradigm</w:t>
      </w:r>
      <w:r w:rsidR="00CC50A4" w:rsidRPr="007D36C4">
        <w:t>s</w:t>
      </w:r>
      <w:r w:rsidR="00D30F5A" w:rsidRPr="007D36C4">
        <w:t xml:space="preserve"> </w:t>
      </w:r>
      <w:r w:rsidRPr="007D36C4">
        <w:t xml:space="preserve">of exchange of health records. </w:t>
      </w:r>
      <w:r w:rsidR="004E465D" w:rsidRPr="007D36C4">
        <w:t>Currently, t</w:t>
      </w:r>
      <w:r w:rsidR="00D471ED" w:rsidRPr="007D36C4">
        <w:t>hese kinds</w:t>
      </w:r>
      <w:r w:rsidRPr="007D36C4">
        <w:t xml:space="preserve"> of records are often shared </w:t>
      </w:r>
      <w:r w:rsidR="00F04B5B" w:rsidRPr="007D36C4">
        <w:t xml:space="preserve">using </w:t>
      </w:r>
      <w:r w:rsidRPr="007D36C4">
        <w:t xml:space="preserve">IHE </w:t>
      </w:r>
      <w:r w:rsidR="00387FDA" w:rsidRPr="007D36C4">
        <w:t>p</w:t>
      </w:r>
      <w:r w:rsidRPr="007D36C4">
        <w:t xml:space="preserve">rofiles such as </w:t>
      </w:r>
      <w:r w:rsidR="00855A1F" w:rsidRPr="007D36C4">
        <w:t>Cross-Enterprise Document Sharing (</w:t>
      </w:r>
      <w:r w:rsidRPr="007D36C4">
        <w:t>XDS</w:t>
      </w:r>
      <w:r w:rsidR="00855A1F" w:rsidRPr="007D36C4">
        <w:t xml:space="preserve">), Cross-Community Document </w:t>
      </w:r>
      <w:r w:rsidR="00A57F5E" w:rsidRPr="007D36C4">
        <w:t>Access</w:t>
      </w:r>
      <w:r w:rsidR="00855A1F" w:rsidRPr="007D36C4">
        <w:t xml:space="preserve"> (</w:t>
      </w:r>
      <w:r w:rsidRPr="007D36C4">
        <w:t>XCA</w:t>
      </w:r>
      <w:r w:rsidR="00855A1F" w:rsidRPr="007D36C4">
        <w:t>),</w:t>
      </w:r>
      <w:r w:rsidRPr="007D36C4">
        <w:t xml:space="preserve"> and </w:t>
      </w:r>
      <w:r w:rsidR="00855A1F" w:rsidRPr="007D36C4">
        <w:t>Mobile access to Health Documents (</w:t>
      </w:r>
      <w:r w:rsidRPr="007D36C4">
        <w:t xml:space="preserve">MHD). </w:t>
      </w:r>
    </w:p>
    <w:p w14:paraId="7FB223BA" w14:textId="59E5BF5D" w:rsidR="0000592F" w:rsidRPr="007D36C4" w:rsidRDefault="0000592F" w:rsidP="0000592F">
      <w:r w:rsidRPr="007D36C4">
        <w:lastRenderedPageBreak/>
        <w:t xml:space="preserve">However, </w:t>
      </w:r>
      <w:r w:rsidR="00F04B5B" w:rsidRPr="007D36C4">
        <w:t xml:space="preserve">many </w:t>
      </w:r>
      <w:r w:rsidRPr="007D36C4">
        <w:t xml:space="preserve">health information exchange platforms that support document sharing are considering </w:t>
      </w:r>
      <w:r w:rsidR="00F04B5B" w:rsidRPr="007D36C4">
        <w:t xml:space="preserve">extending </w:t>
      </w:r>
      <w:r w:rsidRPr="007D36C4">
        <w:t>their services by offering cross-document data aggregation</w:t>
      </w:r>
      <w:r w:rsidR="001167F6" w:rsidRPr="007D36C4">
        <w:t xml:space="preserve">. </w:t>
      </w:r>
      <w:r w:rsidRPr="007D36C4">
        <w:t>This can be addressed</w:t>
      </w:r>
      <w:r w:rsidR="00D76809" w:rsidRPr="007D36C4">
        <w:t>,</w:t>
      </w:r>
      <w:r w:rsidRPr="007D36C4">
        <w:t xml:space="preserve"> in part</w:t>
      </w:r>
      <w:r w:rsidR="00D76809" w:rsidRPr="007D36C4">
        <w:t>,</w:t>
      </w:r>
      <w:r w:rsidRPr="007D36C4">
        <w:t xml:space="preserve"> with </w:t>
      </w:r>
      <w:r w:rsidR="00D76809" w:rsidRPr="007D36C4">
        <w:t xml:space="preserve">the access to </w:t>
      </w:r>
      <w:r w:rsidR="004E465D" w:rsidRPr="007D36C4">
        <w:t xml:space="preserve">documents </w:t>
      </w:r>
      <w:r w:rsidR="00CA5019" w:rsidRPr="007D36C4">
        <w:t xml:space="preserve">dynamically </w:t>
      </w:r>
      <w:r w:rsidR="00D76809" w:rsidRPr="007D36C4">
        <w:t>created with</w:t>
      </w:r>
      <w:r w:rsidR="004E465D" w:rsidRPr="007D36C4">
        <w:t xml:space="preserve"> the </w:t>
      </w:r>
      <w:r w:rsidR="00387FDA" w:rsidRPr="007D36C4">
        <w:t>On-Demand Document Source in</w:t>
      </w:r>
      <w:r w:rsidR="004E465D" w:rsidRPr="007D36C4">
        <w:t xml:space="preserve"> </w:t>
      </w:r>
      <w:r w:rsidR="00A0219A" w:rsidRPr="007D36C4">
        <w:t xml:space="preserve">the </w:t>
      </w:r>
      <w:r w:rsidRPr="007D36C4">
        <w:t>XDS</w:t>
      </w:r>
      <w:r w:rsidR="004E465D" w:rsidRPr="007D36C4">
        <w:t xml:space="preserve"> </w:t>
      </w:r>
      <w:r w:rsidR="00D76809" w:rsidRPr="007D36C4">
        <w:t xml:space="preserve">Profile, </w:t>
      </w:r>
      <w:r w:rsidRPr="007D36C4">
        <w:t>and</w:t>
      </w:r>
      <w:r w:rsidR="00D76809" w:rsidRPr="007D36C4">
        <w:t>, in part,</w:t>
      </w:r>
      <w:r w:rsidRPr="007D36C4">
        <w:t xml:space="preserve"> with </w:t>
      </w:r>
      <w:r w:rsidR="00387FDA" w:rsidRPr="007D36C4">
        <w:t>p</w:t>
      </w:r>
      <w:r w:rsidRPr="007D36C4">
        <w:t>rofiles</w:t>
      </w:r>
      <w:r w:rsidR="00D471ED" w:rsidRPr="007D36C4">
        <w:t xml:space="preserve"> </w:t>
      </w:r>
      <w:r w:rsidRPr="007D36C4">
        <w:t xml:space="preserve">such as </w:t>
      </w:r>
      <w:r w:rsidR="00F3132B" w:rsidRPr="007D36C4">
        <w:t>PCC</w:t>
      </w:r>
      <w:r w:rsidR="00D76809" w:rsidRPr="007D36C4">
        <w:t>’s</w:t>
      </w:r>
      <w:r w:rsidR="00F3132B" w:rsidRPr="007D36C4">
        <w:t xml:space="preserve"> Query for Existing Data</w:t>
      </w:r>
      <w:r w:rsidR="00855A1F" w:rsidRPr="007D36C4">
        <w:t xml:space="preserve"> for Mobile (</w:t>
      </w:r>
      <w:r w:rsidRPr="007D36C4">
        <w:t>QEDm</w:t>
      </w:r>
      <w:r w:rsidR="00855A1F" w:rsidRPr="007D36C4">
        <w:t>)</w:t>
      </w:r>
      <w:r w:rsidR="00DA76A1" w:rsidRPr="007D36C4">
        <w:t xml:space="preserve"> </w:t>
      </w:r>
      <w:r w:rsidR="00E93453" w:rsidRPr="007D36C4">
        <w:t xml:space="preserve">Profile </w:t>
      </w:r>
      <w:r w:rsidRPr="007D36C4">
        <w:t>that support</w:t>
      </w:r>
      <w:r w:rsidR="00D76809" w:rsidRPr="007D36C4">
        <w:t>s</w:t>
      </w:r>
      <w:r w:rsidRPr="007D36C4">
        <w:t xml:space="preserve"> the granular access to specific data elements (</w:t>
      </w:r>
      <w:r w:rsidR="000860F3" w:rsidRPr="007D36C4">
        <w:t xml:space="preserve">e.g., </w:t>
      </w:r>
      <w:r w:rsidRPr="007D36C4">
        <w:t xml:space="preserve">list of medications, list of allergies). </w:t>
      </w:r>
    </w:p>
    <w:p w14:paraId="7011969F" w14:textId="16173E3C" w:rsidR="0000592F" w:rsidRPr="007D36C4" w:rsidRDefault="0000592F" w:rsidP="0000592F">
      <w:r w:rsidRPr="007D36C4">
        <w:t>Th</w:t>
      </w:r>
      <w:r w:rsidR="00D76809" w:rsidRPr="007D36C4">
        <w:t>e</w:t>
      </w:r>
      <w:r w:rsidRPr="007D36C4">
        <w:t xml:space="preserve"> </w:t>
      </w:r>
      <w:r w:rsidR="00D6351F" w:rsidRPr="007D36C4">
        <w:t>mXDE</w:t>
      </w:r>
      <w:r w:rsidR="00F3132B" w:rsidRPr="007D36C4">
        <w:t xml:space="preserve"> P</w:t>
      </w:r>
      <w:r w:rsidR="0040085F" w:rsidRPr="007D36C4">
        <w:t xml:space="preserve">rofile </w:t>
      </w:r>
      <w:r w:rsidR="00363DD4" w:rsidRPr="007D36C4">
        <w:t>takes it one step further</w:t>
      </w:r>
      <w:r w:rsidR="001167F6" w:rsidRPr="007D36C4">
        <w:t xml:space="preserve">. </w:t>
      </w:r>
      <w:r w:rsidR="00363DD4" w:rsidRPr="007D36C4">
        <w:t xml:space="preserve">It </w:t>
      </w:r>
      <w:r w:rsidR="002130CE" w:rsidRPr="007D36C4">
        <w:t xml:space="preserve">allows </w:t>
      </w:r>
      <w:r w:rsidRPr="007D36C4">
        <w:t xml:space="preserve">an integrated approach to health records by using existing services from </w:t>
      </w:r>
      <w:r w:rsidR="00FE6BFB" w:rsidRPr="007D36C4">
        <w:t xml:space="preserve">the </w:t>
      </w:r>
      <w:r w:rsidR="00F3132B" w:rsidRPr="007D36C4">
        <w:t xml:space="preserve">IHE </w:t>
      </w:r>
      <w:r w:rsidR="00DA76A1" w:rsidRPr="007D36C4">
        <w:t>p</w:t>
      </w:r>
      <w:r w:rsidRPr="007D36C4">
        <w:t>rofiles</w:t>
      </w:r>
      <w:r w:rsidR="00FE6BFB" w:rsidRPr="007D36C4">
        <w:t xml:space="preserve"> </w:t>
      </w:r>
      <w:r w:rsidR="002130CE" w:rsidRPr="007D36C4">
        <w:t xml:space="preserve">mentioned </w:t>
      </w:r>
      <w:r w:rsidR="00FE6BFB" w:rsidRPr="007D36C4">
        <w:t>above</w:t>
      </w:r>
      <w:r w:rsidRPr="007D36C4">
        <w:t xml:space="preserve">. </w:t>
      </w:r>
    </w:p>
    <w:p w14:paraId="412C6977" w14:textId="411D4EFF" w:rsidR="00CB70DB" w:rsidRPr="007D36C4" w:rsidRDefault="00CB70DB" w:rsidP="0000592F">
      <w:r w:rsidRPr="007D36C4">
        <w:t xml:space="preserve">The </w:t>
      </w:r>
      <w:r w:rsidR="00C6163D" w:rsidRPr="007D36C4">
        <w:t xml:space="preserve">mapping of the </w:t>
      </w:r>
      <w:r w:rsidRPr="007D36C4">
        <w:t xml:space="preserve">document to </w:t>
      </w:r>
      <w:r w:rsidR="00971291" w:rsidRPr="007D36C4">
        <w:t>data element</w:t>
      </w:r>
      <w:r w:rsidR="00C6163D" w:rsidRPr="007D36C4">
        <w:t>s</w:t>
      </w:r>
      <w:r w:rsidRPr="007D36C4">
        <w:t xml:space="preserve"> is outside </w:t>
      </w:r>
      <w:r w:rsidR="00543ADE" w:rsidRPr="007D36C4">
        <w:t xml:space="preserve">the </w:t>
      </w:r>
      <w:r w:rsidRPr="007D36C4">
        <w:t xml:space="preserve">scope of </w:t>
      </w:r>
      <w:r w:rsidR="00E93453" w:rsidRPr="007D36C4">
        <w:t>the mX</w:t>
      </w:r>
      <w:r w:rsidR="00A84E01" w:rsidRPr="007D36C4">
        <w:t>DE</w:t>
      </w:r>
      <w:r w:rsidR="00E93453" w:rsidRPr="007D36C4">
        <w:t xml:space="preserve"> P</w:t>
      </w:r>
      <w:r w:rsidRPr="007D36C4">
        <w:t>rofile</w:t>
      </w:r>
      <w:r w:rsidR="001167F6" w:rsidRPr="007D36C4">
        <w:t xml:space="preserve">. </w:t>
      </w:r>
      <w:r w:rsidRPr="007D36C4">
        <w:t>It need</w:t>
      </w:r>
      <w:r w:rsidR="00C6163D" w:rsidRPr="007D36C4">
        <w:t>s</w:t>
      </w:r>
      <w:r w:rsidRPr="007D36C4">
        <w:t xml:space="preserve"> to be specified</w:t>
      </w:r>
      <w:r w:rsidR="00E93453" w:rsidRPr="007D36C4">
        <w:t xml:space="preserve"> for each deployment</w:t>
      </w:r>
      <w:r w:rsidRPr="007D36C4">
        <w:t xml:space="preserve"> based</w:t>
      </w:r>
      <w:r w:rsidR="008F5967" w:rsidRPr="007D36C4">
        <w:t xml:space="preserve"> on</w:t>
      </w:r>
      <w:r w:rsidRPr="007D36C4">
        <w:t xml:space="preserve"> the specific document content and data element</w:t>
      </w:r>
      <w:r w:rsidR="00543ADE" w:rsidRPr="007D36C4">
        <w:t>s</w:t>
      </w:r>
      <w:r w:rsidRPr="007D36C4">
        <w:t xml:space="preserve"> managed.</w:t>
      </w:r>
    </w:p>
    <w:p w14:paraId="7FEDF0DE" w14:textId="72795BE0" w:rsidR="00756F25" w:rsidRDefault="00E93453" w:rsidP="00963F03">
      <w:r w:rsidRPr="007D36C4">
        <w:t>F</w:t>
      </w:r>
      <w:r w:rsidR="007D421B" w:rsidRPr="007D36C4">
        <w:t xml:space="preserve">igure </w:t>
      </w:r>
      <w:r w:rsidR="006D2704" w:rsidRPr="007D36C4">
        <w:t>45</w:t>
      </w:r>
      <w:r w:rsidRPr="007D36C4">
        <w:t>-1</w:t>
      </w:r>
      <w:r w:rsidR="007D421B" w:rsidRPr="007D36C4">
        <w:t xml:space="preserve"> </w:t>
      </w:r>
      <w:r w:rsidRPr="007D36C4">
        <w:t xml:space="preserve">conceptually depicts </w:t>
      </w:r>
      <w:r w:rsidR="007D421B" w:rsidRPr="007D36C4">
        <w:t xml:space="preserve">the sharing of health information supported by </w:t>
      </w:r>
      <w:r w:rsidR="00D6351F" w:rsidRPr="007D36C4">
        <w:t>mXDE</w:t>
      </w:r>
      <w:r w:rsidR="00ED5561" w:rsidRPr="007D36C4">
        <w:t>,</w:t>
      </w:r>
      <w:r w:rsidR="007D421B" w:rsidRPr="007D36C4">
        <w:t xml:space="preserve"> highlighting that health information could be shared at different levels of granularity: </w:t>
      </w:r>
      <w:r w:rsidRPr="007D36C4">
        <w:t>D</w:t>
      </w:r>
      <w:r w:rsidR="007D421B" w:rsidRPr="007D36C4">
        <w:t>ocument-</w:t>
      </w:r>
      <w:r w:rsidRPr="007D36C4">
        <w:t>L</w:t>
      </w:r>
      <w:r w:rsidR="007D421B" w:rsidRPr="007D36C4">
        <w:t xml:space="preserve">evel </w:t>
      </w:r>
      <w:r w:rsidRPr="007D36C4">
        <w:t>G</w:t>
      </w:r>
      <w:r w:rsidR="007D421B" w:rsidRPr="007D36C4">
        <w:t xml:space="preserve">ranularity (shown with the </w:t>
      </w:r>
      <w:r w:rsidR="00387FDA" w:rsidRPr="007D36C4">
        <w:t>green</w:t>
      </w:r>
      <w:r w:rsidR="007D421B" w:rsidRPr="007D36C4">
        <w:t xml:space="preserve"> documents) and the </w:t>
      </w:r>
      <w:r w:rsidRPr="007D36C4">
        <w:t>D</w:t>
      </w:r>
      <w:r w:rsidR="00971291" w:rsidRPr="007D36C4">
        <w:t xml:space="preserve">ata </w:t>
      </w:r>
      <w:r w:rsidRPr="007D36C4">
        <w:t>E</w:t>
      </w:r>
      <w:r w:rsidR="00971291" w:rsidRPr="007D36C4">
        <w:t>lement</w:t>
      </w:r>
      <w:r w:rsidR="00983DCA" w:rsidRPr="007D36C4">
        <w:t>-</w:t>
      </w:r>
      <w:r w:rsidRPr="007D36C4">
        <w:t>L</w:t>
      </w:r>
      <w:r w:rsidR="007D421B" w:rsidRPr="007D36C4">
        <w:t xml:space="preserve">evel </w:t>
      </w:r>
      <w:r w:rsidRPr="007D36C4">
        <w:t>G</w:t>
      </w:r>
      <w:r w:rsidR="007D421B" w:rsidRPr="007D36C4">
        <w:t>ranularity (shown with orange hexagons)</w:t>
      </w:r>
      <w:r w:rsidR="001167F6" w:rsidRPr="007D36C4">
        <w:t xml:space="preserve">. </w:t>
      </w:r>
      <w:r w:rsidR="007D421B" w:rsidRPr="007D36C4">
        <w:t xml:space="preserve">The </w:t>
      </w:r>
      <w:r w:rsidR="00363DD4" w:rsidRPr="007D36C4">
        <w:t>health data exchange infrastructure</w:t>
      </w:r>
      <w:r w:rsidR="007D421B" w:rsidRPr="007D36C4">
        <w:t xml:space="preserve"> depicted as a “hub” in the middle is providing a location service to access both document-level or </w:t>
      </w:r>
      <w:r w:rsidR="00971291" w:rsidRPr="007D36C4">
        <w:t>data element</w:t>
      </w:r>
      <w:r w:rsidR="007D421B" w:rsidRPr="007D36C4">
        <w:t>-level health data in a patient</w:t>
      </w:r>
      <w:r w:rsidR="00543ADE" w:rsidRPr="007D36C4">
        <w:t>-</w:t>
      </w:r>
      <w:r w:rsidR="007D421B" w:rsidRPr="007D36C4">
        <w:t>centric manner.</w:t>
      </w:r>
    </w:p>
    <w:p w14:paraId="1C48CC04" w14:textId="77777777" w:rsidR="006753A4" w:rsidRPr="007D36C4" w:rsidRDefault="006753A4" w:rsidP="00767936">
      <w:pPr>
        <w:spacing w:before="0"/>
      </w:pPr>
    </w:p>
    <w:p w14:paraId="09A9C2CF" w14:textId="579CAC3D" w:rsidR="00756F25" w:rsidRPr="007D36C4" w:rsidRDefault="006753A4" w:rsidP="00DE5390">
      <w:pPr>
        <w:pStyle w:val="BodyText"/>
      </w:pPr>
      <w:r w:rsidRPr="007D36C4">
        <w:rPr>
          <w:noProof/>
        </w:rPr>
        <mc:AlternateContent>
          <mc:Choice Requires="wpc">
            <w:drawing>
              <wp:inline distT="0" distB="0" distL="0" distR="0" wp14:anchorId="6ED9E9AA" wp14:editId="524C3197">
                <wp:extent cx="5860415" cy="3771900"/>
                <wp:effectExtent l="0" t="0" r="0" b="0"/>
                <wp:docPr id="570" name="Diagramma 2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87" name="Esagono 93"/>
                        <wps:cNvSpPr/>
                        <wps:spPr>
                          <a:xfrm>
                            <a:off x="3990000" y="2017395"/>
                            <a:ext cx="1475105" cy="1374775"/>
                          </a:xfrm>
                          <a:prstGeom prst="hexagon">
                            <a:avLst/>
                          </a:prstGeom>
                          <a:solidFill>
                            <a:schemeClr val="accent4">
                              <a:lumMod val="40000"/>
                              <a:lumOff val="60000"/>
                            </a:schemeClr>
                          </a:solidFill>
                          <a:ln w="952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F1D07"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5"/>
                                  <w:szCs w:val="15"/>
                                </w:rPr>
                                <w:t>DATA ELEMENTS</w:t>
                              </w:r>
                            </w:p>
                            <w:p w14:paraId="35B939CF"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Problems</w:t>
                              </w:r>
                            </w:p>
                            <w:p w14:paraId="1DEB90BE"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Observations</w:t>
                              </w:r>
                            </w:p>
                            <w:p w14:paraId="711C9AFE"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Diagnostic Results</w:t>
                              </w:r>
                            </w:p>
                            <w:p w14:paraId="7172F789"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Allergies and Intolerances</w:t>
                              </w:r>
                            </w:p>
                            <w:p w14:paraId="628F26F2"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Immunizations</w:t>
                              </w:r>
                            </w:p>
                            <w:p w14:paraId="28D60C93"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Medications</w:t>
                              </w:r>
                            </w:p>
                            <w:p w14:paraId="36AD2424"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Procedures</w:t>
                              </w:r>
                            </w:p>
                            <w:p w14:paraId="2B505085"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Encounters</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6ED9E9AA" id="Diagramma 29" o:spid="_x0000_s1054" editas="canvas" style="width:461.45pt;height:297pt;mso-position-horizontal-relative:char;mso-position-vertical-relative:line" coordsize="58604,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">
                <v:shape id="_x0000_s1055" type="#_x0000_t75" style="position:absolute;width:58604;height:37719;visibility:visible;mso-wrap-style:square">
                  <v:fill o:detectmouseclick="t"/>
                  <v:path o:connecttype="none"/>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Esagono 93" o:spid="_x0000_s1056" type="#_x0000_t9" style="position:absolute;left:39900;top:20173;width:14751;height:13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bEcUA&#10;AADcAAAADwAAAGRycy9kb3ducmV2LnhtbESPzWrDMBCE74W+g9hCbo2cQNrgRgmJQyCHXpw/yG2x&#10;tpaJtTKSErtvXxUKPQ4z8w2zWA22FQ/yoXGsYDLOQBBXTjdcKzgdd69zECEia2wdk4JvCrBaPj8t&#10;MNeu55Ieh1iLBOGQowITY5dLGSpDFsPYdcTJ+3LeYkzS11J77BPctnKaZW/SYsNpwWBHhaHqdrhb&#10;BfutK2/Ts9Gfl6I4++um7IdrqdToZVh/gIg0xP/wX3uvFczm7/B7Jh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ExsRxQAAANwAAAAPAAAAAAAAAAAAAAAAAJgCAABkcnMv&#10;ZG93bnJldi54bWxQSwUGAAAAAAQABAD1AAAAigMAAAAA&#10;" adj="5033" fillcolor="#ffe599 [1303]" strokecolor="#c45911 [2405]">
                  <v:textbox inset="0,0,0,0">
                    <w:txbxContent>
                      <w:p w14:paraId="046F1D07"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5"/>
                            <w:szCs w:val="15"/>
                          </w:rPr>
                          <w:t>DATA ELEMENTS</w:t>
                        </w:r>
                      </w:p>
                      <w:p w14:paraId="35B939CF"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Problems</w:t>
                        </w:r>
                      </w:p>
                      <w:p w14:paraId="1DEB90BE"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Observations</w:t>
                        </w:r>
                      </w:p>
                      <w:p w14:paraId="711C9AFE"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Diagnostic Results</w:t>
                        </w:r>
                      </w:p>
                      <w:p w14:paraId="7172F789"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Allergies and Intolerances</w:t>
                        </w:r>
                      </w:p>
                      <w:p w14:paraId="628F26F2"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Immunizations</w:t>
                        </w:r>
                      </w:p>
                      <w:p w14:paraId="28D60C93"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Medications</w:t>
                        </w:r>
                      </w:p>
                      <w:p w14:paraId="36AD2424"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Procedures</w:t>
                        </w:r>
                      </w:p>
                      <w:p w14:paraId="2B505085" w14:textId="77777777" w:rsidR="001F4D5C" w:rsidRPr="00C55A5E" w:rsidRDefault="001F4D5C" w:rsidP="00C55A5E">
                        <w:pPr>
                          <w:pStyle w:val="NormalWeb"/>
                          <w:spacing w:before="0"/>
                          <w:jc w:val="center"/>
                          <w:rPr>
                            <w:b/>
                            <w:color w:val="CC6600"/>
                          </w:rPr>
                        </w:pPr>
                        <w:r w:rsidRPr="00C55A5E">
                          <w:rPr>
                            <w:rFonts w:ascii="Arial Narrow" w:hAnsi="Arial Narrow"/>
                            <w:b/>
                            <w:bCs/>
                            <w:color w:val="CC6600"/>
                            <w:sz w:val="14"/>
                            <w:szCs w:val="14"/>
                          </w:rPr>
                          <w:t>Encounters</w:t>
                        </w:r>
                      </w:p>
                    </w:txbxContent>
                  </v:textbox>
                </v:shape>
                <w10:anchorlock/>
              </v:group>
            </w:pict>
          </mc:Fallback>
        </mc:AlternateContent>
      </w:r>
      <w:r w:rsidR="00361408" w:rsidRPr="007D36C4">
        <w:rPr>
          <w:noProof/>
        </w:rPr>
        <mc:AlternateContent>
          <mc:Choice Requires="wps">
            <w:drawing>
              <wp:anchor distT="0" distB="0" distL="114300" distR="114300" simplePos="0" relativeHeight="251590144" behindDoc="0" locked="0" layoutInCell="1" allowOverlap="1" wp14:anchorId="56F6F995" wp14:editId="1AB887E6">
                <wp:simplePos x="0" y="0"/>
                <wp:positionH relativeFrom="column">
                  <wp:posOffset>515620</wp:posOffset>
                </wp:positionH>
                <wp:positionV relativeFrom="paragraph">
                  <wp:posOffset>189230</wp:posOffset>
                </wp:positionV>
                <wp:extent cx="3272155" cy="3287395"/>
                <wp:effectExtent l="0" t="0" r="23495" b="27305"/>
                <wp:wrapNone/>
                <wp:docPr id="641" name="Ova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2155" cy="3287395"/>
                        </a:xfrm>
                        <a:prstGeom prst="ellipse">
                          <a:avLst/>
                        </a:prstGeom>
                        <a:noFill/>
                        <a:ln w="3175">
                          <a:solidFill>
                            <a:schemeClr val="bg1">
                              <a:lumMod val="75000"/>
                              <a:alpha val="72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98EA55" id="Ovale 125" o:spid="_x0000_s1026" style="position:absolute;margin-left:40.6pt;margin-top:14.9pt;width:257.65pt;height:258.8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" filled="f" strokecolor="#bfbfbf [2412]" strokeweight=".25pt">
                <v:stroke opacity="47288f" joinstyle="miter"/>
                <v:path arrowok="t"/>
              </v:oval>
            </w:pict>
          </mc:Fallback>
        </mc:AlternateContent>
      </w:r>
      <w:r w:rsidR="009512EC" w:rsidRPr="007D36C4">
        <w:rPr>
          <w:noProof/>
        </w:rPr>
        <mc:AlternateContent>
          <mc:Choice Requires="wps">
            <w:drawing>
              <wp:anchor distT="0" distB="0" distL="114300" distR="114300" simplePos="0" relativeHeight="251724288" behindDoc="0" locked="0" layoutInCell="1" allowOverlap="1" wp14:anchorId="59885B14" wp14:editId="5798052A">
                <wp:simplePos x="0" y="0"/>
                <wp:positionH relativeFrom="column">
                  <wp:posOffset>1711325</wp:posOffset>
                </wp:positionH>
                <wp:positionV relativeFrom="paragraph">
                  <wp:posOffset>1580152</wp:posOffset>
                </wp:positionV>
                <wp:extent cx="815340" cy="755650"/>
                <wp:effectExtent l="0" t="0" r="22860" b="25400"/>
                <wp:wrapNone/>
                <wp:docPr id="123" name="Ova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755650"/>
                        </a:xfrm>
                        <a:prstGeom prst="ellipse">
                          <a:avLst/>
                        </a:prstGeom>
                        <a:gradFill>
                          <a:gsLst>
                            <a:gs pos="0">
                              <a:srgbClr val="5B9BD5">
                                <a:lumMod val="1000"/>
                                <a:lumOff val="99000"/>
                              </a:srgbClr>
                            </a:gs>
                            <a:gs pos="35000">
                              <a:srgbClr val="5B9BD5">
                                <a:lumMod val="0"/>
                                <a:lumOff val="100000"/>
                              </a:srgbClr>
                            </a:gs>
                            <a:gs pos="100000">
                              <a:srgbClr val="E7E6E6">
                                <a:lumMod val="75000"/>
                              </a:srgbClr>
                            </a:gs>
                          </a:gsLst>
                          <a:path path="circle">
                            <a:fillToRect l="50000" t="-80000" r="50000" b="180000"/>
                          </a:path>
                        </a:gradFill>
                        <a:ln w="9525" cap="flat" cmpd="sng" algn="ctr">
                          <a:solidFill>
                            <a:srgbClr val="ED7D31"/>
                          </a:solidFill>
                          <a:prstDash val="solid"/>
                          <a:miter lim="800000"/>
                        </a:ln>
                        <a:effectLst/>
                      </wps:spPr>
                      <wps:txbx>
                        <w:txbxContent>
                          <w:p w14:paraId="3E5F09E7" w14:textId="1258DB57" w:rsidR="001F4D5C" w:rsidRPr="009512EC" w:rsidRDefault="001F4D5C" w:rsidP="00AB04BE">
                            <w:pPr>
                              <w:pStyle w:val="NormalWeb"/>
                              <w:spacing w:before="0" w:line="200" w:lineRule="exact"/>
                              <w:jc w:val="center"/>
                              <w:rPr>
                                <w:color w:val="595959" w:themeColor="text1" w:themeTint="A6"/>
                                <w:w w:val="80"/>
                                <w:sz w:val="19"/>
                                <w:szCs w:val="19"/>
                              </w:rPr>
                            </w:pPr>
                            <w:r w:rsidRPr="009512EC">
                              <w:rPr>
                                <w:rFonts w:ascii="Calibri" w:hAnsi="Calibri"/>
                                <w:b/>
                                <w:bCs/>
                                <w:color w:val="595959" w:themeColor="text1" w:themeTint="A6"/>
                                <w:w w:val="80"/>
                                <w:sz w:val="19"/>
                                <w:szCs w:val="19"/>
                              </w:rPr>
                              <w:t>health data exchange infrastructure</w:t>
                            </w:r>
                          </w:p>
                        </w:txbxContent>
                      </wps:txbx>
                      <wps:bodyPr wrap="square" lIns="0" tIns="0" rIns="0" bIns="0" rtlCol="0" anchor="ctr">
                        <a:noAutofit/>
                      </wps:bodyPr>
                    </wps:wsp>
                  </a:graphicData>
                </a:graphic>
                <wp14:sizeRelH relativeFrom="page">
                  <wp14:pctWidth>0</wp14:pctWidth>
                </wp14:sizeRelH>
                <wp14:sizeRelV relativeFrom="page">
                  <wp14:pctHeight>0</wp14:pctHeight>
                </wp14:sizeRelV>
              </wp:anchor>
            </w:drawing>
          </mc:Choice>
          <mc:Fallback>
            <w:pict>
              <v:oval w14:anchorId="59885B14" id="Ovale 79" o:spid="_x0000_s1057" style="position:absolute;margin-left:134.75pt;margin-top:124.4pt;width:64.2pt;height:59.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" fillcolor="#fdfeff" strokecolor="#ed7d31">
                <v:fill color2="#afabab" focusposition=".5,-52429f" focussize="" colors="0 #fdfeff;22938f white;1 #afabab" focus="100%" type="gradientRadial"/>
                <v:stroke joinstyle="miter"/>
                <v:path arrowok="t"/>
                <v:textbox inset="0,0,0,0">
                  <w:txbxContent>
                    <w:p w14:paraId="3E5F09E7" w14:textId="1258DB57" w:rsidR="001F4D5C" w:rsidRPr="009512EC" w:rsidRDefault="001F4D5C" w:rsidP="00AB04BE">
                      <w:pPr>
                        <w:pStyle w:val="NormalWeb"/>
                        <w:spacing w:before="0" w:line="200" w:lineRule="exact"/>
                        <w:jc w:val="center"/>
                        <w:rPr>
                          <w:color w:val="595959" w:themeColor="text1" w:themeTint="A6"/>
                          <w:w w:val="80"/>
                          <w:sz w:val="19"/>
                          <w:szCs w:val="19"/>
                        </w:rPr>
                      </w:pPr>
                      <w:r w:rsidRPr="009512EC">
                        <w:rPr>
                          <w:rFonts w:ascii="Calibri" w:hAnsi="Calibri"/>
                          <w:b/>
                          <w:bCs/>
                          <w:color w:val="595959" w:themeColor="text1" w:themeTint="A6"/>
                          <w:w w:val="80"/>
                          <w:sz w:val="19"/>
                          <w:szCs w:val="19"/>
                        </w:rPr>
                        <w:t>health data exchange infrastructure</w:t>
                      </w:r>
                    </w:p>
                  </w:txbxContent>
                </v:textbox>
              </v:oval>
            </w:pict>
          </mc:Fallback>
        </mc:AlternateContent>
      </w:r>
      <w:r w:rsidR="009512EC" w:rsidRPr="007D36C4">
        <w:rPr>
          <w:noProof/>
        </w:rPr>
        <mc:AlternateContent>
          <mc:Choice Requires="wps">
            <w:drawing>
              <wp:anchor distT="0" distB="0" distL="114300" distR="114300" simplePos="0" relativeHeight="251720192" behindDoc="0" locked="0" layoutInCell="1" allowOverlap="1" wp14:anchorId="428092B1" wp14:editId="7B993292">
                <wp:simplePos x="0" y="0"/>
                <wp:positionH relativeFrom="column">
                  <wp:posOffset>1569720</wp:posOffset>
                </wp:positionH>
                <wp:positionV relativeFrom="paragraph">
                  <wp:posOffset>1386840</wp:posOffset>
                </wp:positionV>
                <wp:extent cx="1110615" cy="1029970"/>
                <wp:effectExtent l="19050" t="19050" r="13335" b="36830"/>
                <wp:wrapNone/>
                <wp:docPr id="124" name="Stella a 5 punt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0615" cy="1029970"/>
                        </a:xfrm>
                        <a:prstGeom prst="star5">
                          <a:avLst>
                            <a:gd name="adj" fmla="val 26732"/>
                            <a:gd name="hf" fmla="val 105146"/>
                            <a:gd name="vf" fmla="val 110557"/>
                          </a:avLst>
                        </a:prstGeom>
                        <a:gradFill>
                          <a:gsLst>
                            <a:gs pos="0">
                              <a:srgbClr val="5B9BD5">
                                <a:lumMod val="1000"/>
                                <a:lumOff val="99000"/>
                              </a:srgbClr>
                            </a:gs>
                            <a:gs pos="35000">
                              <a:srgbClr val="5B9BD5">
                                <a:lumMod val="0"/>
                                <a:lumOff val="100000"/>
                              </a:srgbClr>
                            </a:gs>
                            <a:gs pos="100000">
                              <a:srgbClr val="5B9BD5">
                                <a:lumMod val="100000"/>
                              </a:srgbClr>
                            </a:gs>
                          </a:gsLst>
                          <a:path path="circle">
                            <a:fillToRect l="50000" t="-80000" r="50000" b="180000"/>
                          </a:path>
                        </a:gradFill>
                        <a:ln w="15875" cap="flat" cmpd="sng" algn="ctr">
                          <a:solidFill>
                            <a:srgbClr val="ED7D31"/>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C7596F" id="Stella a 5 punte 27" o:spid="_x0000_s1026" style="position:absolute;margin-left:123.6pt;margin-top:109.2pt;width:87.45pt;height:81.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10615,102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" path="m1,393413l371820,323089,555308,,738795,323089r371819,70324l852196,663416r46310,366551l555308,873750,212109,1029967,258419,663416,1,393413xe" fillcolor="#fdfeff" strokecolor="#ed7d31" strokeweight="1.25pt">
                <v:fill color2="#5b9bd5" focusposition=".5,-52429f" focussize="" colors="0 #fdfeff;22938f white;1 #5b9bd5" focus="100%" type="gradientRadial"/>
                <v:stroke joinstyle="miter"/>
                <v:path arrowok="t" o:connecttype="custom" o:connectlocs="1,393413;371820,323089;555308,0;738795,323089;1110614,393413;852196,663416;898506,1029967;555308,873750;212109,1029967;258419,663416;1,393413" o:connectangles="0,0,0,0,0,0,0,0,0,0,0"/>
              </v:shape>
            </w:pict>
          </mc:Fallback>
        </mc:AlternateContent>
      </w:r>
      <w:r w:rsidR="00132269" w:rsidRPr="007D36C4">
        <w:rPr>
          <w:noProof/>
        </w:rPr>
        <mc:AlternateContent>
          <mc:Choice Requires="wpg">
            <w:drawing>
              <wp:anchor distT="0" distB="0" distL="114300" distR="114300" simplePos="0" relativeHeight="251728384" behindDoc="0" locked="0" layoutInCell="1" allowOverlap="1" wp14:anchorId="650A67CB" wp14:editId="308895B9">
                <wp:simplePos x="0" y="0"/>
                <wp:positionH relativeFrom="column">
                  <wp:posOffset>1513840</wp:posOffset>
                </wp:positionH>
                <wp:positionV relativeFrom="paragraph">
                  <wp:posOffset>1125855</wp:posOffset>
                </wp:positionV>
                <wp:extent cx="566420" cy="619125"/>
                <wp:effectExtent l="8890" t="11430" r="5715" b="7620"/>
                <wp:wrapNone/>
                <wp:docPr id="651" name="Grup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420" cy="619125"/>
                          <a:chOff x="11629" y="10616"/>
                          <a:chExt cx="8668" cy="9128"/>
                        </a:xfrm>
                      </wpg:grpSpPr>
                      <pic:pic xmlns:pic="http://schemas.openxmlformats.org/drawingml/2006/picture">
                        <pic:nvPicPr>
                          <pic:cNvPr id="652" name="Elemento grafico 13" descr="Utent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1629" y="10616"/>
                            <a:ext cx="8669" cy="9129"/>
                          </a:xfrm>
                          <a:prstGeom prst="rect">
                            <a:avLst/>
                          </a:prstGeom>
                          <a:noFill/>
                          <a:effectLst>
                            <a:outerShdw sx="102000" sy="102000" algn="ctr" rotWithShape="0">
                              <a:srgbClr val="000000">
                                <a:alpha val="39999"/>
                              </a:srgbClr>
                            </a:outerShdw>
                          </a:effectLst>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653" name="Rettangolo 1452"/>
                        <wps:cNvSpPr>
                          <a:spLocks noChangeArrowheads="1"/>
                        </wps:cNvSpPr>
                        <wps:spPr bwMode="auto">
                          <a:xfrm>
                            <a:off x="12397" y="16541"/>
                            <a:ext cx="7140" cy="165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8388FD1" w14:textId="77777777" w:rsidR="001F4D5C" w:rsidRDefault="001F4D5C" w:rsidP="00AB04BE">
                              <w:pPr>
                                <w:pStyle w:val="NormalWeb"/>
                                <w:spacing w:before="0"/>
                                <w:jc w:val="center"/>
                              </w:pPr>
                              <w:r>
                                <w:rPr>
                                  <w:rFonts w:asciiTheme="minorHAnsi" w:hAnsi="Calibri"/>
                                  <w:b/>
                                  <w:bCs/>
                                  <w:color w:val="FFFFFF"/>
                                  <w:kern w:val="24"/>
                                  <w:sz w:val="15"/>
                                  <w:szCs w:val="15"/>
                                </w:rPr>
                                <w:t>PATIENT</w:t>
                              </w:r>
                            </w:p>
                          </w:txbxContent>
                        </wps:txbx>
                        <wps:bodyPr rot="0" vert="horz" wrap="square" lIns="0" tIns="0" rIns="0" bIns="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50A67CB" id="Gruppo 24" o:spid="_x0000_s1058" style="position:absolute;margin-left:119.2pt;margin-top:88.65pt;width:44.6pt;height:48.75pt;z-index:251728384;mso-position-horizontal-relative:text;mso-position-vertical-relative:text;mso-height-relative:margin" coordorigin="11629,10616" coordsize="8668,9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">
                <v:shape id="Elemento grafico 13" o:spid="_x0000_s1059" type="#_x0000_t75" alt="Utente" style="position:absolute;left:11629;top:10616;width:8669;height:9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7MqfGAAAA3AAAAA8AAABkcnMvZG93bnJldi54bWxEj0FrwkAUhO+F/oflCd7qRkEpqasUaSEH&#10;sTbpweMj+0xCd98u2W2M/vquUOhxmJlvmPV2tEYM1IfOsYL5LANBXDvdcaPgq3p/egYRIrJG45gU&#10;XCnAdvP4sMZcuwt/0lDGRiQIhxwVtDH6XMpQt2QxzJwnTt7Z9RZjkn0jdY+XBLdGLrJsJS12nBZa&#10;9LRrqf4uf6wCW5jitvTHQyV5OO1P8/PhzX8oNZ2Mry8gIo3xP/zXLrSC1XIB9zPpCMjN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vsyp8YAAADcAAAADwAAAAAAAAAAAAAA&#10;AACfAgAAZHJzL2Rvd25yZXYueG1sUEsFBgAAAAAEAAQA9wAAAJIDAAAAAA==&#10;">
                  <v:imagedata r:id="rId18" o:title="Utente"/>
                  <v:shadow on="t" type="perspective" color="black" opacity="26213f" offset="0,0" matrix="66847f,,,66847f"/>
                  <v:path arrowok="t"/>
                </v:shape>
                <v:rect id="Rettangolo 1452" o:spid="_x0000_s1060" style="position:absolute;left:12397;top:16541;width:7140;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14:paraId="08388FD1" w14:textId="77777777" w:rsidR="001F4D5C" w:rsidRDefault="001F4D5C" w:rsidP="00AB04BE">
                        <w:pPr>
                          <w:pStyle w:val="NormalWeb"/>
                          <w:spacing w:before="0"/>
                          <w:jc w:val="center"/>
                        </w:pPr>
                        <w:r>
                          <w:rPr>
                            <w:rFonts w:asciiTheme="minorHAnsi" w:hAnsi="Calibri"/>
                            <w:b/>
                            <w:bCs/>
                            <w:color w:val="FFFFFF"/>
                            <w:kern w:val="24"/>
                            <w:sz w:val="15"/>
                            <w:szCs w:val="15"/>
                          </w:rPr>
                          <w:t>PATIENT</w:t>
                        </w:r>
                      </w:p>
                    </w:txbxContent>
                  </v:textbox>
                </v:rect>
              </v:group>
            </w:pict>
          </mc:Fallback>
        </mc:AlternateContent>
      </w:r>
      <w:r w:rsidR="00132269" w:rsidRPr="007D36C4">
        <w:rPr>
          <w:noProof/>
        </w:rPr>
        <mc:AlternateContent>
          <mc:Choice Requires="wps">
            <w:drawing>
              <wp:anchor distT="0" distB="0" distL="114300" distR="114300" simplePos="0" relativeHeight="251627008" behindDoc="0" locked="0" layoutInCell="1" allowOverlap="1" wp14:anchorId="5B3CB9A6" wp14:editId="219A4976">
                <wp:simplePos x="0" y="0"/>
                <wp:positionH relativeFrom="column">
                  <wp:posOffset>1042035</wp:posOffset>
                </wp:positionH>
                <wp:positionV relativeFrom="paragraph">
                  <wp:posOffset>2854960</wp:posOffset>
                </wp:positionV>
                <wp:extent cx="509905" cy="542925"/>
                <wp:effectExtent l="0" t="0" r="4445" b="9525"/>
                <wp:wrapNone/>
                <wp:docPr id="650" name="Disco magnetic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905" cy="542925"/>
                        </a:xfrm>
                        <a:prstGeom prst="flowChartMagneticDisk">
                          <a:avLst/>
                        </a:prstGeom>
                        <a:solidFill>
                          <a:srgbClr val="4472C4">
                            <a:alpha val="17000"/>
                          </a:srgbClr>
                        </a:solidFill>
                        <a:ln w="3175" cap="flat" cmpd="sng" algn="ctr">
                          <a:solidFill>
                            <a:srgbClr val="4472C4">
                              <a:shade val="50000"/>
                            </a:srgbClr>
                          </a:solidFill>
                          <a:prstDash val="solid"/>
                          <a:miter lim="800000"/>
                        </a:ln>
                        <a:effectLst/>
                      </wps:spPr>
                      <wps:bodyPr rtlCol="0" anchor="ctr"/>
                    </wps:wsp>
                  </a:graphicData>
                </a:graphic>
                <wp14:sizeRelH relativeFrom="page">
                  <wp14:pctWidth>0</wp14:pctWidth>
                </wp14:sizeRelH>
                <wp14:sizeRelV relativeFrom="page">
                  <wp14:pctHeight>0</wp14:pctHeight>
                </wp14:sizeRelV>
              </wp:anchor>
            </w:drawing>
          </mc:Choice>
          <mc:Fallback>
            <w:pict>
              <v:shapetype w14:anchorId="2ABFEF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26" o:spid="_x0000_s1026" type="#_x0000_t132" style="position:absolute;margin-left:82.05pt;margin-top:224.8pt;width:40.15pt;height:42.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" fillcolor="#4472c4" strokecolor="#2f528f" strokeweight=".25pt">
                <v:fill opacity="11051f"/>
                <v:stroke joinstyle="miter"/>
                <v:path arrowok="t"/>
              </v:shape>
            </w:pict>
          </mc:Fallback>
        </mc:AlternateContent>
      </w:r>
      <w:r w:rsidR="00132269" w:rsidRPr="007D36C4">
        <w:rPr>
          <w:noProof/>
        </w:rPr>
        <mc:AlternateContent>
          <mc:Choice Requires="wps">
            <w:drawing>
              <wp:anchor distT="0" distB="0" distL="114300" distR="114300" simplePos="0" relativeHeight="251614720" behindDoc="0" locked="0" layoutInCell="1" allowOverlap="1" wp14:anchorId="43AB0C84" wp14:editId="4A099019">
                <wp:simplePos x="0" y="0"/>
                <wp:positionH relativeFrom="column">
                  <wp:posOffset>1183005</wp:posOffset>
                </wp:positionH>
                <wp:positionV relativeFrom="paragraph">
                  <wp:posOffset>2910840</wp:posOffset>
                </wp:positionV>
                <wp:extent cx="270510" cy="400685"/>
                <wp:effectExtent l="38100" t="38100" r="91440" b="94615"/>
                <wp:wrapNone/>
                <wp:docPr id="649" name="Rettangolo con singolo angolo ritagliat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 cy="400685"/>
                        </a:xfrm>
                        <a:prstGeom prst="snip1Rect">
                          <a:avLst>
                            <a:gd name="adj" fmla="val 20925"/>
                          </a:avLst>
                        </a:prstGeom>
                        <a:solidFill>
                          <a:srgbClr val="70AD47">
                            <a:lumMod val="60000"/>
                            <a:lumOff val="40000"/>
                          </a:srgbClr>
                        </a:solidFill>
                        <a:ln w="6350" cap="flat" cmpd="sng" algn="ctr">
                          <a:solidFill>
                            <a:srgbClr val="70AD47">
                              <a:lumMod val="50000"/>
                            </a:srgbClr>
                          </a:solidFill>
                          <a:prstDash val="solid"/>
                          <a:miter lim="800000"/>
                        </a:ln>
                        <a:effectLst>
                          <a:outerShdw blurRad="50800" dist="38100" dir="2700000" algn="tl" rotWithShape="0">
                            <a:prstClr val="black">
                              <a:alpha val="40000"/>
                            </a:prstClr>
                          </a:outerShdw>
                        </a:effectLst>
                      </wps:spPr>
                      <wps:txbx>
                        <w:txbxContent>
                          <w:p w14:paraId="69941BEF" w14:textId="77777777" w:rsidR="001F4D5C" w:rsidRDefault="001F4D5C" w:rsidP="00AB04BE">
                            <w:pPr>
                              <w:pStyle w:val="NormalWeb"/>
                              <w:spacing w:after="120"/>
                              <w:jc w:val="center"/>
                            </w:pPr>
                            <w:r>
                              <w:rPr>
                                <w:rFonts w:ascii="Arial Narrow" w:hAnsi="Arial Narrow"/>
                                <w:b/>
                                <w:bCs/>
                                <w:color w:val="2F5597"/>
                                <w:sz w:val="20"/>
                                <w:szCs w:val="20"/>
                              </w:rPr>
                              <w:t>Doc</w:t>
                            </w:r>
                          </w:p>
                        </w:txbxContent>
                      </wps:txbx>
                      <wps:bodyPr lIns="36000" tIns="36000" rIns="36000" bIns="36000" rtlCol="0" anchor="t" anchorCtr="0"/>
                    </wps:wsp>
                  </a:graphicData>
                </a:graphic>
                <wp14:sizeRelH relativeFrom="page">
                  <wp14:pctWidth>0</wp14:pctWidth>
                </wp14:sizeRelH>
                <wp14:sizeRelV relativeFrom="page">
                  <wp14:pctHeight>0</wp14:pctHeight>
                </wp14:sizeRelV>
              </wp:anchor>
            </w:drawing>
          </mc:Choice>
          <mc:Fallback>
            <w:pict>
              <v:shape w14:anchorId="43AB0C84" id="Rettangolo con singolo angolo ritagliato 27" o:spid="_x0000_s1061" style="position:absolute;margin-left:93.15pt;margin-top:229.2pt;width:21.3pt;height:31.5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510,4006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" adj="-11796480,,5400" path="m,l213906,r56604,56604l270510,400685,,400685,,xe" fillcolor="#a9d18e" strokecolor="#385723" strokeweight=".5pt">
                <v:stroke joinstyle="miter"/>
                <v:shadow on="t" color="black" opacity="26214f" origin="-.5,-.5" offset=".74836mm,.74836mm"/>
                <v:formulas/>
                <v:path arrowok="t" o:connecttype="custom" o:connectlocs="0,0;213906,0;270510,56604;270510,400685;0,400685;0,0" o:connectangles="0,0,0,0,0,0" textboxrect="0,0,270510,400685"/>
                <v:textbox inset="1mm,1mm,1mm,1mm">
                  <w:txbxContent>
                    <w:p w14:paraId="69941BEF" w14:textId="77777777" w:rsidR="001F4D5C" w:rsidRDefault="001F4D5C" w:rsidP="00AB04BE">
                      <w:pPr>
                        <w:pStyle w:val="NormalWeb"/>
                        <w:spacing w:after="120"/>
                        <w:jc w:val="center"/>
                      </w:pPr>
                      <w:r>
                        <w:rPr>
                          <w:rFonts w:ascii="Arial Narrow" w:hAnsi="Arial Narrow"/>
                          <w:b/>
                          <w:bCs/>
                          <w:color w:val="2F5597"/>
                          <w:sz w:val="20"/>
                          <w:szCs w:val="20"/>
                        </w:rPr>
                        <w:t>Doc</w:t>
                      </w:r>
                    </w:p>
                  </w:txbxContent>
                </v:textbox>
              </v:shape>
            </w:pict>
          </mc:Fallback>
        </mc:AlternateContent>
      </w:r>
      <w:r w:rsidR="00132269" w:rsidRPr="007D36C4">
        <w:rPr>
          <w:noProof/>
        </w:rPr>
        <mc:AlternateContent>
          <mc:Choice Requires="wps">
            <w:drawing>
              <wp:anchor distT="0" distB="0" distL="114300" distR="114300" simplePos="0" relativeHeight="251618816" behindDoc="0" locked="0" layoutInCell="1" allowOverlap="1" wp14:anchorId="140BFD6C" wp14:editId="46F3D54B">
                <wp:simplePos x="0" y="0"/>
                <wp:positionH relativeFrom="column">
                  <wp:posOffset>1161415</wp:posOffset>
                </wp:positionH>
                <wp:positionV relativeFrom="paragraph">
                  <wp:posOffset>2935605</wp:posOffset>
                </wp:positionV>
                <wp:extent cx="273685" cy="393065"/>
                <wp:effectExtent l="38100" t="38100" r="88265" b="102235"/>
                <wp:wrapNone/>
                <wp:docPr id="648" name="Rettangolo con singolo angolo ritagliato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685" cy="393065"/>
                        </a:xfrm>
                        <a:prstGeom prst="snip1Rect">
                          <a:avLst>
                            <a:gd name="adj" fmla="val 17584"/>
                          </a:avLst>
                        </a:prstGeom>
                        <a:solidFill>
                          <a:srgbClr val="70AD47">
                            <a:lumMod val="60000"/>
                            <a:lumOff val="40000"/>
                          </a:srgbClr>
                        </a:solidFill>
                        <a:ln w="6350" cap="flat" cmpd="sng" algn="ctr">
                          <a:solidFill>
                            <a:srgbClr val="70AD47">
                              <a:lumMod val="50000"/>
                            </a:srgbClr>
                          </a:solidFill>
                          <a:prstDash val="solid"/>
                          <a:miter lim="800000"/>
                        </a:ln>
                        <a:effectLst>
                          <a:outerShdw blurRad="50800" dist="38100" dir="2700000" algn="tl" rotWithShape="0">
                            <a:prstClr val="black">
                              <a:alpha val="40000"/>
                            </a:prstClr>
                          </a:outerShdw>
                        </a:effectLst>
                      </wps:spPr>
                      <wps:txbx>
                        <w:txbxContent>
                          <w:p w14:paraId="194DA927" w14:textId="77777777" w:rsidR="001F4D5C" w:rsidRDefault="001F4D5C" w:rsidP="00AB04BE">
                            <w:pPr>
                              <w:pStyle w:val="NormalWeb"/>
                              <w:spacing w:before="0"/>
                              <w:jc w:val="center"/>
                            </w:pPr>
                            <w:r>
                              <w:rPr>
                                <w:rFonts w:ascii="Arial Narrow" w:hAnsi="Arial Narrow"/>
                                <w:b/>
                                <w:bCs/>
                                <w:color w:val="385723"/>
                                <w:sz w:val="14"/>
                                <w:szCs w:val="14"/>
                              </w:rPr>
                              <w:t>CDA</w:t>
                            </w:r>
                          </w:p>
                        </w:txbxContent>
                      </wps:txbx>
                      <wps:bodyPr lIns="0" tIns="0" rIns="0" bIns="0" rtlCol="0" anchor="t" anchorCtr="0"/>
                    </wps:wsp>
                  </a:graphicData>
                </a:graphic>
                <wp14:sizeRelH relativeFrom="page">
                  <wp14:pctWidth>0</wp14:pctWidth>
                </wp14:sizeRelH>
                <wp14:sizeRelV relativeFrom="page">
                  <wp14:pctHeight>0</wp14:pctHeight>
                </wp14:sizeRelV>
              </wp:anchor>
            </w:drawing>
          </mc:Choice>
          <mc:Fallback>
            <w:pict>
              <v:shape w14:anchorId="140BFD6C" id="Rettangolo con singolo angolo ritagliato 28" o:spid="_x0000_s1062" style="position:absolute;margin-left:91.45pt;margin-top:231.15pt;width:21.55pt;height:30.9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3685,3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" adj="-11796480,,5400" path="m,l225560,r48125,48125l273685,393065,,393065,,xe" fillcolor="#a9d18e" strokecolor="#385723" strokeweight=".5pt">
                <v:stroke joinstyle="miter"/>
                <v:shadow on="t" color="black" opacity="26214f" origin="-.5,-.5" offset=".74836mm,.74836mm"/>
                <v:formulas/>
                <v:path arrowok="t" o:connecttype="custom" o:connectlocs="0,0;225560,0;273685,48125;273685,393065;0,393065;0,0" o:connectangles="0,0,0,0,0,0" textboxrect="0,0,273685,393065"/>
                <v:textbox inset="0,0,0,0">
                  <w:txbxContent>
                    <w:p w14:paraId="194DA927" w14:textId="77777777" w:rsidR="001F4D5C" w:rsidRDefault="001F4D5C" w:rsidP="00AB04BE">
                      <w:pPr>
                        <w:pStyle w:val="NormalWeb"/>
                        <w:spacing w:before="0"/>
                        <w:jc w:val="center"/>
                      </w:pPr>
                      <w:r>
                        <w:rPr>
                          <w:rFonts w:ascii="Arial Narrow" w:hAnsi="Arial Narrow"/>
                          <w:b/>
                          <w:bCs/>
                          <w:color w:val="385723"/>
                          <w:sz w:val="14"/>
                          <w:szCs w:val="14"/>
                        </w:rPr>
                        <w:t>CDA</w:t>
                      </w:r>
                    </w:p>
                  </w:txbxContent>
                </v:textbox>
              </v:shape>
            </w:pict>
          </mc:Fallback>
        </mc:AlternateContent>
      </w:r>
      <w:r w:rsidR="007D4DF6" w:rsidRPr="007D36C4">
        <w:rPr>
          <w:noProof/>
        </w:rPr>
        <w:drawing>
          <wp:anchor distT="0" distB="0" distL="114300" distR="114300" simplePos="0" relativeHeight="251622912" behindDoc="0" locked="0" layoutInCell="1" allowOverlap="1" wp14:anchorId="241E3F20" wp14:editId="003F8F83">
            <wp:simplePos x="0" y="0"/>
            <wp:positionH relativeFrom="column">
              <wp:posOffset>1172491</wp:posOffset>
            </wp:positionH>
            <wp:positionV relativeFrom="paragraph">
              <wp:posOffset>3044147</wp:posOffset>
            </wp:positionV>
            <wp:extent cx="264454" cy="290078"/>
            <wp:effectExtent l="0" t="0" r="0" b="0"/>
            <wp:wrapNone/>
            <wp:docPr id="29" name="Diagramma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r w:rsidR="00132269" w:rsidRPr="007D36C4">
        <w:rPr>
          <w:noProof/>
        </w:rPr>
        <mc:AlternateContent>
          <mc:Choice Requires="wpg">
            <w:drawing>
              <wp:anchor distT="0" distB="0" distL="114300" distR="114300" simplePos="0" relativeHeight="251594240" behindDoc="0" locked="0" layoutInCell="1" allowOverlap="1" wp14:anchorId="3A83378D" wp14:editId="79BCA96E">
                <wp:simplePos x="0" y="0"/>
                <wp:positionH relativeFrom="column">
                  <wp:posOffset>359410</wp:posOffset>
                </wp:positionH>
                <wp:positionV relativeFrom="paragraph">
                  <wp:posOffset>46990</wp:posOffset>
                </wp:positionV>
                <wp:extent cx="3564255" cy="3614420"/>
                <wp:effectExtent l="6985" t="8890" r="29210" b="34290"/>
                <wp:wrapNone/>
                <wp:docPr id="64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4255" cy="3614420"/>
                          <a:chOff x="80" y="0"/>
                          <a:chExt cx="52401" cy="51705"/>
                        </a:xfrm>
                      </wpg:grpSpPr>
                      <wps:wsp>
                        <wps:cNvPr id="643" name="Freeform: Shape 57"/>
                        <wps:cNvSpPr>
                          <a:spLocks/>
                        </wps:cNvSpPr>
                        <wps:spPr bwMode="auto">
                          <a:xfrm>
                            <a:off x="20076" y="0"/>
                            <a:ext cx="12640" cy="12640"/>
                          </a:xfrm>
                          <a:custGeom>
                            <a:avLst/>
                            <a:gdLst>
                              <a:gd name="T0" fmla="*/ 0 w 1264029"/>
                              <a:gd name="T1" fmla="*/ 210676 h 1264029"/>
                              <a:gd name="T2" fmla="*/ 210676 w 1264029"/>
                              <a:gd name="T3" fmla="*/ 0 h 1264029"/>
                              <a:gd name="T4" fmla="*/ 1053353 w 1264029"/>
                              <a:gd name="T5" fmla="*/ 0 h 1264029"/>
                              <a:gd name="T6" fmla="*/ 1264029 w 1264029"/>
                              <a:gd name="T7" fmla="*/ 210676 h 1264029"/>
                              <a:gd name="T8" fmla="*/ 1264029 w 1264029"/>
                              <a:gd name="T9" fmla="*/ 1053353 h 1264029"/>
                              <a:gd name="T10" fmla="*/ 1053353 w 1264029"/>
                              <a:gd name="T11" fmla="*/ 1264029 h 1264029"/>
                              <a:gd name="T12" fmla="*/ 210676 w 1264029"/>
                              <a:gd name="T13" fmla="*/ 1264029 h 1264029"/>
                              <a:gd name="T14" fmla="*/ 0 w 1264029"/>
                              <a:gd name="T15" fmla="*/ 1053353 h 1264029"/>
                              <a:gd name="T16" fmla="*/ 0 w 1264029"/>
                              <a:gd name="T17" fmla="*/ 210676 h 12640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64029"/>
                              <a:gd name="T28" fmla="*/ 0 h 1264029"/>
                              <a:gd name="T29" fmla="*/ 1264029 w 1264029"/>
                              <a:gd name="T30" fmla="*/ 1264029 h 12640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64029" h="1264029">
                                <a:moveTo>
                                  <a:pt x="0" y="210676"/>
                                </a:moveTo>
                                <a:cubicBezTo>
                                  <a:pt x="0" y="94323"/>
                                  <a:pt x="94323" y="0"/>
                                  <a:pt x="210676" y="0"/>
                                </a:cubicBezTo>
                                <a:lnTo>
                                  <a:pt x="1053353" y="0"/>
                                </a:lnTo>
                                <a:cubicBezTo>
                                  <a:pt x="1169706" y="0"/>
                                  <a:pt x="1264029" y="94323"/>
                                  <a:pt x="1264029" y="210676"/>
                                </a:cubicBezTo>
                                <a:lnTo>
                                  <a:pt x="1264029" y="1053353"/>
                                </a:lnTo>
                                <a:cubicBezTo>
                                  <a:pt x="1264029" y="1169706"/>
                                  <a:pt x="1169706" y="1264029"/>
                                  <a:pt x="1053353" y="1264029"/>
                                </a:cubicBezTo>
                                <a:lnTo>
                                  <a:pt x="210676" y="1264029"/>
                                </a:lnTo>
                                <a:cubicBezTo>
                                  <a:pt x="94323" y="1264029"/>
                                  <a:pt x="0" y="1169706"/>
                                  <a:pt x="0" y="1053353"/>
                                </a:cubicBezTo>
                                <a:lnTo>
                                  <a:pt x="0" y="210676"/>
                                </a:lnTo>
                                <a:close/>
                              </a:path>
                            </a:pathLst>
                          </a:custGeom>
                          <a:solidFill>
                            <a:srgbClr val="FFFFFF"/>
                          </a:solidFill>
                          <a:ln w="9525">
                            <a:solidFill>
                              <a:srgbClr val="2F5597"/>
                            </a:solidFill>
                            <a:miter lim="800000"/>
                            <a:headEnd/>
                            <a:tailEnd/>
                          </a:ln>
                          <a:effectLst>
                            <a:outerShdw dist="38100" dir="2700000" algn="tl" rotWithShape="0">
                              <a:srgbClr val="000000">
                                <a:alpha val="39999"/>
                              </a:srgbClr>
                            </a:outerShdw>
                          </a:effectLst>
                        </wps:spPr>
                        <wps:txbx>
                          <w:txbxContent>
                            <w:p w14:paraId="0008902A" w14:textId="77777777" w:rsidR="001F4D5C" w:rsidRDefault="001F4D5C" w:rsidP="00AB04BE">
                              <w:pPr>
                                <w:pStyle w:val="NormalWeb"/>
                                <w:spacing w:before="0" w:after="76" w:line="216" w:lineRule="auto"/>
                                <w:jc w:val="center"/>
                              </w:pPr>
                              <w:r>
                                <w:rPr>
                                  <w:rFonts w:ascii="Calibri" w:hAnsi="Calibri" w:cstheme="minorBidi"/>
                                  <w:b/>
                                  <w:bCs/>
                                  <w:color w:val="2F5597"/>
                                  <w:kern w:val="24"/>
                                  <w:sz w:val="18"/>
                                  <w:szCs w:val="18"/>
                                </w:rPr>
                                <w:t>Hospital</w:t>
                              </w:r>
                            </w:p>
                          </w:txbxContent>
                        </wps:txbx>
                        <wps:bodyPr rot="0" vert="horz" wrap="square" lIns="36000" tIns="54000" rIns="36000" bIns="36000" anchor="t" anchorCtr="0" upright="1">
                          <a:noAutofit/>
                        </wps:bodyPr>
                      </wps:wsp>
                      <wps:wsp>
                        <wps:cNvPr id="644" name="Freeform: Shape 59"/>
                        <wps:cNvSpPr>
                          <a:spLocks/>
                        </wps:cNvSpPr>
                        <wps:spPr bwMode="auto">
                          <a:xfrm>
                            <a:off x="39840" y="15375"/>
                            <a:ext cx="12641" cy="12640"/>
                          </a:xfrm>
                          <a:custGeom>
                            <a:avLst/>
                            <a:gdLst>
                              <a:gd name="T0" fmla="*/ 0 w 1264029"/>
                              <a:gd name="T1" fmla="*/ 210676 h 1264029"/>
                              <a:gd name="T2" fmla="*/ 210676 w 1264029"/>
                              <a:gd name="T3" fmla="*/ 0 h 1264029"/>
                              <a:gd name="T4" fmla="*/ 1053354 w 1264029"/>
                              <a:gd name="T5" fmla="*/ 0 h 1264029"/>
                              <a:gd name="T6" fmla="*/ 1264030 w 1264029"/>
                              <a:gd name="T7" fmla="*/ 210676 h 1264029"/>
                              <a:gd name="T8" fmla="*/ 1264030 w 1264029"/>
                              <a:gd name="T9" fmla="*/ 1053353 h 1264029"/>
                              <a:gd name="T10" fmla="*/ 1053354 w 1264029"/>
                              <a:gd name="T11" fmla="*/ 1264029 h 1264029"/>
                              <a:gd name="T12" fmla="*/ 210676 w 1264029"/>
                              <a:gd name="T13" fmla="*/ 1264029 h 1264029"/>
                              <a:gd name="T14" fmla="*/ 0 w 1264029"/>
                              <a:gd name="T15" fmla="*/ 1053353 h 1264029"/>
                              <a:gd name="T16" fmla="*/ 0 w 1264029"/>
                              <a:gd name="T17" fmla="*/ 210676 h 12640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64029"/>
                              <a:gd name="T28" fmla="*/ 0 h 1264029"/>
                              <a:gd name="T29" fmla="*/ 1264029 w 1264029"/>
                              <a:gd name="T30" fmla="*/ 1264029 h 12640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64029" h="1264029">
                                <a:moveTo>
                                  <a:pt x="0" y="210676"/>
                                </a:moveTo>
                                <a:cubicBezTo>
                                  <a:pt x="0" y="94323"/>
                                  <a:pt x="94323" y="0"/>
                                  <a:pt x="210676" y="0"/>
                                </a:cubicBezTo>
                                <a:lnTo>
                                  <a:pt x="1053353" y="0"/>
                                </a:lnTo>
                                <a:cubicBezTo>
                                  <a:pt x="1169706" y="0"/>
                                  <a:pt x="1264029" y="94323"/>
                                  <a:pt x="1264029" y="210676"/>
                                </a:cubicBezTo>
                                <a:lnTo>
                                  <a:pt x="1264029" y="1053353"/>
                                </a:lnTo>
                                <a:cubicBezTo>
                                  <a:pt x="1264029" y="1169706"/>
                                  <a:pt x="1169706" y="1264029"/>
                                  <a:pt x="1053353" y="1264029"/>
                                </a:cubicBezTo>
                                <a:lnTo>
                                  <a:pt x="210676" y="1264029"/>
                                </a:lnTo>
                                <a:cubicBezTo>
                                  <a:pt x="94323" y="1264029"/>
                                  <a:pt x="0" y="1169706"/>
                                  <a:pt x="0" y="1053353"/>
                                </a:cubicBezTo>
                                <a:lnTo>
                                  <a:pt x="0" y="210676"/>
                                </a:lnTo>
                                <a:close/>
                              </a:path>
                            </a:pathLst>
                          </a:custGeom>
                          <a:solidFill>
                            <a:srgbClr val="FFFFFF"/>
                          </a:solidFill>
                          <a:ln w="9525">
                            <a:solidFill>
                              <a:srgbClr val="2F5597"/>
                            </a:solidFill>
                            <a:miter lim="800000"/>
                            <a:headEnd/>
                            <a:tailEnd/>
                          </a:ln>
                          <a:effectLst>
                            <a:outerShdw dist="38100" dir="2700000" algn="tl" rotWithShape="0">
                              <a:srgbClr val="000000">
                                <a:alpha val="39999"/>
                              </a:srgbClr>
                            </a:outerShdw>
                          </a:effectLst>
                        </wps:spPr>
                        <wps:txbx>
                          <w:txbxContent>
                            <w:p w14:paraId="0B311AF5" w14:textId="77777777" w:rsidR="001F4D5C" w:rsidRDefault="001F4D5C" w:rsidP="00AB04BE">
                              <w:pPr>
                                <w:pStyle w:val="NormalWeb"/>
                                <w:spacing w:before="0" w:after="76" w:line="216" w:lineRule="auto"/>
                                <w:jc w:val="center"/>
                              </w:pPr>
                              <w:r>
                                <w:rPr>
                                  <w:rFonts w:ascii="Calibri" w:hAnsi="Calibri" w:cstheme="minorBidi"/>
                                  <w:b/>
                                  <w:bCs/>
                                  <w:color w:val="2F5597"/>
                                  <w:kern w:val="24"/>
                                  <w:sz w:val="18"/>
                                  <w:szCs w:val="18"/>
                                </w:rPr>
                                <w:t>Specialist</w:t>
                              </w:r>
                            </w:p>
                          </w:txbxContent>
                        </wps:txbx>
                        <wps:bodyPr rot="0" vert="horz" wrap="square" lIns="36000" tIns="54000" rIns="36000" bIns="36000" anchor="t" anchorCtr="0" upright="1">
                          <a:noAutofit/>
                        </wps:bodyPr>
                      </wps:wsp>
                      <wps:wsp>
                        <wps:cNvPr id="645" name="Freeform: Shape 61"/>
                        <wps:cNvSpPr>
                          <a:spLocks/>
                        </wps:cNvSpPr>
                        <wps:spPr bwMode="auto">
                          <a:xfrm>
                            <a:off x="32256" y="39064"/>
                            <a:ext cx="12640" cy="12641"/>
                          </a:xfrm>
                          <a:custGeom>
                            <a:avLst/>
                            <a:gdLst>
                              <a:gd name="T0" fmla="*/ 0 w 1264029"/>
                              <a:gd name="T1" fmla="*/ 210676 h 1264029"/>
                              <a:gd name="T2" fmla="*/ 210676 w 1264029"/>
                              <a:gd name="T3" fmla="*/ 0 h 1264029"/>
                              <a:gd name="T4" fmla="*/ 1053353 w 1264029"/>
                              <a:gd name="T5" fmla="*/ 0 h 1264029"/>
                              <a:gd name="T6" fmla="*/ 1264029 w 1264029"/>
                              <a:gd name="T7" fmla="*/ 210676 h 1264029"/>
                              <a:gd name="T8" fmla="*/ 1264029 w 1264029"/>
                              <a:gd name="T9" fmla="*/ 1053353 h 1264029"/>
                              <a:gd name="T10" fmla="*/ 1053353 w 1264029"/>
                              <a:gd name="T11" fmla="*/ 1264029 h 1264029"/>
                              <a:gd name="T12" fmla="*/ 210676 w 1264029"/>
                              <a:gd name="T13" fmla="*/ 1264029 h 1264029"/>
                              <a:gd name="T14" fmla="*/ 0 w 1264029"/>
                              <a:gd name="T15" fmla="*/ 1053353 h 1264029"/>
                              <a:gd name="T16" fmla="*/ 0 w 1264029"/>
                              <a:gd name="T17" fmla="*/ 210676 h 12640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64029"/>
                              <a:gd name="T28" fmla="*/ 0 h 1264029"/>
                              <a:gd name="T29" fmla="*/ 1264029 w 1264029"/>
                              <a:gd name="T30" fmla="*/ 1264029 h 12640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64029" h="1264029">
                                <a:moveTo>
                                  <a:pt x="0" y="210676"/>
                                </a:moveTo>
                                <a:cubicBezTo>
                                  <a:pt x="0" y="94323"/>
                                  <a:pt x="94323" y="0"/>
                                  <a:pt x="210676" y="0"/>
                                </a:cubicBezTo>
                                <a:lnTo>
                                  <a:pt x="1053353" y="0"/>
                                </a:lnTo>
                                <a:cubicBezTo>
                                  <a:pt x="1169706" y="0"/>
                                  <a:pt x="1264029" y="94323"/>
                                  <a:pt x="1264029" y="210676"/>
                                </a:cubicBezTo>
                                <a:lnTo>
                                  <a:pt x="1264029" y="1053353"/>
                                </a:lnTo>
                                <a:cubicBezTo>
                                  <a:pt x="1264029" y="1169706"/>
                                  <a:pt x="1169706" y="1264029"/>
                                  <a:pt x="1053353" y="1264029"/>
                                </a:cubicBezTo>
                                <a:lnTo>
                                  <a:pt x="210676" y="1264029"/>
                                </a:lnTo>
                                <a:cubicBezTo>
                                  <a:pt x="94323" y="1264029"/>
                                  <a:pt x="0" y="1169706"/>
                                  <a:pt x="0" y="1053353"/>
                                </a:cubicBezTo>
                                <a:lnTo>
                                  <a:pt x="0" y="210676"/>
                                </a:lnTo>
                                <a:close/>
                              </a:path>
                            </a:pathLst>
                          </a:custGeom>
                          <a:solidFill>
                            <a:srgbClr val="FFFFFF"/>
                          </a:solidFill>
                          <a:ln w="9525">
                            <a:solidFill>
                              <a:srgbClr val="2F5597"/>
                            </a:solidFill>
                            <a:miter lim="800000"/>
                            <a:headEnd/>
                            <a:tailEnd/>
                          </a:ln>
                          <a:effectLst>
                            <a:outerShdw dist="38100" dir="2700000" algn="tl" rotWithShape="0">
                              <a:srgbClr val="000000">
                                <a:alpha val="39999"/>
                              </a:srgbClr>
                            </a:outerShdw>
                          </a:effectLst>
                        </wps:spPr>
                        <wps:txbx>
                          <w:txbxContent>
                            <w:p w14:paraId="4262E2C9" w14:textId="77777777" w:rsidR="001F4D5C" w:rsidRPr="004934FA" w:rsidRDefault="001F4D5C" w:rsidP="004934FA">
                              <w:pPr>
                                <w:pStyle w:val="NormalWeb"/>
                                <w:spacing w:before="0" w:after="60" w:line="160" w:lineRule="exact"/>
                                <w:jc w:val="center"/>
                                <w:rPr>
                                  <w:sz w:val="28"/>
                                </w:rPr>
                              </w:pPr>
                              <w:r w:rsidRPr="004934FA">
                                <w:rPr>
                                  <w:rFonts w:ascii="Calibri" w:hAnsi="Calibri" w:cstheme="minorBidi"/>
                                  <w:b/>
                                  <w:bCs/>
                                  <w:color w:val="2F5597"/>
                                  <w:kern w:val="24"/>
                                  <w:sz w:val="18"/>
                                  <w:szCs w:val="16"/>
                                </w:rPr>
                                <w:t>Imaging Center</w:t>
                              </w:r>
                            </w:p>
                          </w:txbxContent>
                        </wps:txbx>
                        <wps:bodyPr rot="0" vert="horz" wrap="square" lIns="36000" tIns="36000" rIns="36000" bIns="36000" anchor="b" anchorCtr="0" upright="1">
                          <a:noAutofit/>
                        </wps:bodyPr>
                      </wps:wsp>
                      <wps:wsp>
                        <wps:cNvPr id="646" name="Freeform: Shape 63"/>
                        <wps:cNvSpPr>
                          <a:spLocks/>
                        </wps:cNvSpPr>
                        <wps:spPr bwMode="auto">
                          <a:xfrm>
                            <a:off x="7431" y="39043"/>
                            <a:ext cx="12641" cy="12357"/>
                          </a:xfrm>
                          <a:custGeom>
                            <a:avLst/>
                            <a:gdLst>
                              <a:gd name="T0" fmla="*/ 0 w 1264029"/>
                              <a:gd name="T1" fmla="*/ 205958 h 1264029"/>
                              <a:gd name="T2" fmla="*/ 210676 w 1264029"/>
                              <a:gd name="T3" fmla="*/ 0 h 1264029"/>
                              <a:gd name="T4" fmla="*/ 1053353 w 1264029"/>
                              <a:gd name="T5" fmla="*/ 0 h 1264029"/>
                              <a:gd name="T6" fmla="*/ 1264029 w 1264029"/>
                              <a:gd name="T7" fmla="*/ 205958 h 1264029"/>
                              <a:gd name="T8" fmla="*/ 1264029 w 1264029"/>
                              <a:gd name="T9" fmla="*/ 1029762 h 1264029"/>
                              <a:gd name="T10" fmla="*/ 1053353 w 1264029"/>
                              <a:gd name="T11" fmla="*/ 1235720 h 1264029"/>
                              <a:gd name="T12" fmla="*/ 210676 w 1264029"/>
                              <a:gd name="T13" fmla="*/ 1235720 h 1264029"/>
                              <a:gd name="T14" fmla="*/ 0 w 1264029"/>
                              <a:gd name="T15" fmla="*/ 1029762 h 1264029"/>
                              <a:gd name="T16" fmla="*/ 0 w 1264029"/>
                              <a:gd name="T17" fmla="*/ 205958 h 12640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64029"/>
                              <a:gd name="T28" fmla="*/ 0 h 1264029"/>
                              <a:gd name="T29" fmla="*/ 1264029 w 1264029"/>
                              <a:gd name="T30" fmla="*/ 1264029 h 12640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64029" h="1264029">
                                <a:moveTo>
                                  <a:pt x="0" y="210676"/>
                                </a:moveTo>
                                <a:cubicBezTo>
                                  <a:pt x="0" y="94323"/>
                                  <a:pt x="94323" y="0"/>
                                  <a:pt x="210676" y="0"/>
                                </a:cubicBezTo>
                                <a:lnTo>
                                  <a:pt x="1053353" y="0"/>
                                </a:lnTo>
                                <a:cubicBezTo>
                                  <a:pt x="1169706" y="0"/>
                                  <a:pt x="1264029" y="94323"/>
                                  <a:pt x="1264029" y="210676"/>
                                </a:cubicBezTo>
                                <a:lnTo>
                                  <a:pt x="1264029" y="1053353"/>
                                </a:lnTo>
                                <a:cubicBezTo>
                                  <a:pt x="1264029" y="1169706"/>
                                  <a:pt x="1169706" y="1264029"/>
                                  <a:pt x="1053353" y="1264029"/>
                                </a:cubicBezTo>
                                <a:lnTo>
                                  <a:pt x="210676" y="1264029"/>
                                </a:lnTo>
                                <a:cubicBezTo>
                                  <a:pt x="94323" y="1264029"/>
                                  <a:pt x="0" y="1169706"/>
                                  <a:pt x="0" y="1053353"/>
                                </a:cubicBezTo>
                                <a:lnTo>
                                  <a:pt x="0" y="210676"/>
                                </a:lnTo>
                                <a:close/>
                              </a:path>
                            </a:pathLst>
                          </a:custGeom>
                          <a:solidFill>
                            <a:srgbClr val="FFFFFF"/>
                          </a:solidFill>
                          <a:ln w="9525">
                            <a:solidFill>
                              <a:srgbClr val="2F5597"/>
                            </a:solidFill>
                            <a:miter lim="800000"/>
                            <a:headEnd/>
                            <a:tailEnd/>
                          </a:ln>
                          <a:effectLst>
                            <a:outerShdw dist="38100" dir="2700000" algn="tl" rotWithShape="0">
                              <a:srgbClr val="000000">
                                <a:alpha val="39999"/>
                              </a:srgbClr>
                            </a:outerShdw>
                          </a:effectLst>
                        </wps:spPr>
                        <wps:txbx>
                          <w:txbxContent>
                            <w:p w14:paraId="1950D103" w14:textId="77777777" w:rsidR="001F4D5C" w:rsidRPr="008658D7" w:rsidRDefault="001F4D5C" w:rsidP="004934FA">
                              <w:pPr>
                                <w:pStyle w:val="NormalWeb"/>
                                <w:spacing w:before="0" w:after="60" w:line="160" w:lineRule="exact"/>
                                <w:jc w:val="center"/>
                              </w:pPr>
                              <w:r w:rsidRPr="004934FA">
                                <w:rPr>
                                  <w:rFonts w:ascii="Calibri" w:hAnsi="Calibri" w:cstheme="minorBidi"/>
                                  <w:b/>
                                  <w:bCs/>
                                  <w:color w:val="2F5597"/>
                                  <w:kern w:val="24"/>
                                  <w:sz w:val="18"/>
                                  <w:szCs w:val="16"/>
                                </w:rPr>
                                <w:t>Laboratory</w:t>
                              </w:r>
                            </w:p>
                          </w:txbxContent>
                        </wps:txbx>
                        <wps:bodyPr rot="0" vert="horz" wrap="square" lIns="36000" tIns="36000" rIns="36000" bIns="36000" anchor="b" anchorCtr="0" upright="1">
                          <a:noAutofit/>
                        </wps:bodyPr>
                      </wps:wsp>
                      <wps:wsp>
                        <wps:cNvPr id="647" name="Freeform: Shape 65"/>
                        <wps:cNvSpPr>
                          <a:spLocks/>
                        </wps:cNvSpPr>
                        <wps:spPr bwMode="auto">
                          <a:xfrm>
                            <a:off x="80" y="15381"/>
                            <a:ext cx="12640" cy="12641"/>
                          </a:xfrm>
                          <a:custGeom>
                            <a:avLst/>
                            <a:gdLst>
                              <a:gd name="T0" fmla="*/ 0 w 1264029"/>
                              <a:gd name="T1" fmla="*/ 210676 h 1264029"/>
                              <a:gd name="T2" fmla="*/ 210676 w 1264029"/>
                              <a:gd name="T3" fmla="*/ 0 h 1264029"/>
                              <a:gd name="T4" fmla="*/ 1053354 w 1264029"/>
                              <a:gd name="T5" fmla="*/ 0 h 1264029"/>
                              <a:gd name="T6" fmla="*/ 1264030 w 1264029"/>
                              <a:gd name="T7" fmla="*/ 210676 h 1264029"/>
                              <a:gd name="T8" fmla="*/ 1264030 w 1264029"/>
                              <a:gd name="T9" fmla="*/ 1053353 h 1264029"/>
                              <a:gd name="T10" fmla="*/ 1053354 w 1264029"/>
                              <a:gd name="T11" fmla="*/ 1264029 h 1264029"/>
                              <a:gd name="T12" fmla="*/ 210676 w 1264029"/>
                              <a:gd name="T13" fmla="*/ 1264029 h 1264029"/>
                              <a:gd name="T14" fmla="*/ 0 w 1264029"/>
                              <a:gd name="T15" fmla="*/ 1053353 h 1264029"/>
                              <a:gd name="T16" fmla="*/ 0 w 1264029"/>
                              <a:gd name="T17" fmla="*/ 210676 h 12640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64029"/>
                              <a:gd name="T28" fmla="*/ 0 h 1264029"/>
                              <a:gd name="T29" fmla="*/ 1264029 w 1264029"/>
                              <a:gd name="T30" fmla="*/ 1264029 h 12640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64029" h="1264029">
                                <a:moveTo>
                                  <a:pt x="0" y="210676"/>
                                </a:moveTo>
                                <a:cubicBezTo>
                                  <a:pt x="0" y="94323"/>
                                  <a:pt x="94323" y="0"/>
                                  <a:pt x="210676" y="0"/>
                                </a:cubicBezTo>
                                <a:lnTo>
                                  <a:pt x="1053353" y="0"/>
                                </a:lnTo>
                                <a:cubicBezTo>
                                  <a:pt x="1169706" y="0"/>
                                  <a:pt x="1264029" y="94323"/>
                                  <a:pt x="1264029" y="210676"/>
                                </a:cubicBezTo>
                                <a:lnTo>
                                  <a:pt x="1264029" y="1053353"/>
                                </a:lnTo>
                                <a:cubicBezTo>
                                  <a:pt x="1264029" y="1169706"/>
                                  <a:pt x="1169706" y="1264029"/>
                                  <a:pt x="1053353" y="1264029"/>
                                </a:cubicBezTo>
                                <a:lnTo>
                                  <a:pt x="210676" y="1264029"/>
                                </a:lnTo>
                                <a:cubicBezTo>
                                  <a:pt x="94323" y="1264029"/>
                                  <a:pt x="0" y="1169706"/>
                                  <a:pt x="0" y="1053353"/>
                                </a:cubicBezTo>
                                <a:lnTo>
                                  <a:pt x="0" y="210676"/>
                                </a:lnTo>
                                <a:close/>
                              </a:path>
                            </a:pathLst>
                          </a:custGeom>
                          <a:solidFill>
                            <a:srgbClr val="FFFFFF"/>
                          </a:solidFill>
                          <a:ln w="9525">
                            <a:solidFill>
                              <a:srgbClr val="2F5597"/>
                            </a:solidFill>
                            <a:miter lim="800000"/>
                            <a:headEnd/>
                            <a:tailEnd/>
                          </a:ln>
                          <a:effectLst>
                            <a:outerShdw dist="38100" dir="2700000" algn="tl" rotWithShape="0">
                              <a:srgbClr val="000000">
                                <a:alpha val="39999"/>
                              </a:srgbClr>
                            </a:outerShdw>
                          </a:effectLst>
                        </wps:spPr>
                        <wps:txbx>
                          <w:txbxContent>
                            <w:p w14:paraId="5B62BDF3" w14:textId="77777777" w:rsidR="001F4D5C" w:rsidRDefault="001F4D5C" w:rsidP="00AB04BE">
                              <w:pPr>
                                <w:pStyle w:val="NormalWeb"/>
                                <w:spacing w:before="0" w:after="76" w:line="216" w:lineRule="auto"/>
                                <w:jc w:val="center"/>
                              </w:pPr>
                              <w:r>
                                <w:rPr>
                                  <w:rFonts w:ascii="Calibri" w:hAnsi="Calibri" w:cstheme="minorBidi"/>
                                  <w:b/>
                                  <w:bCs/>
                                  <w:color w:val="2F5597"/>
                                  <w:kern w:val="24"/>
                                  <w:sz w:val="18"/>
                                  <w:szCs w:val="18"/>
                                </w:rPr>
                                <w:t>GP</w:t>
                              </w:r>
                            </w:p>
                          </w:txbxContent>
                        </wps:txbx>
                        <wps:bodyPr rot="0" vert="horz" wrap="square" lIns="36000" tIns="54000" rIns="0" bIns="3600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A83378D" id="Group 3" o:spid="_x0000_s1063" style="position:absolute;margin-left:28.3pt;margin-top:3.7pt;width:280.65pt;height:284.6pt;z-index:251594240;mso-position-horizontal-relative:text;mso-position-vertical-relative:text;mso-width-relative:margin" coordorigin="80" coordsize="52401,5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">
                <v:shape id="Freeform: Shape 57" o:spid="_x0000_s1064" style="position:absolute;left:20076;width:12640;height:12640;visibility:visible;mso-wrap-style:square;v-text-anchor:top" coordsize="1264029,12640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2ICMQA&#10;AADcAAAADwAAAGRycy9kb3ducmV2LnhtbESPQWvCQBSE74L/YXlCb7rRikjqKqIWivViFLy+Zl+T&#10;1OzbsLvG9N93C4LHYWa+YRarztSiJecrywrGowQEcW51xYWC8+l9OAfhA7LG2jIp+CUPq2W/t8BU&#10;2zsfqc1CISKEfYoKyhCaVEqfl2TQj2xDHL1v6wyGKF0htcN7hJtaTpJkJg1WHBdKbGhTUn7NbkaB&#10;289Pt+3nrvi5ZF+7lpPLoXOs1MugW7+BCNSFZ/jR/tAKZtNX+D8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9iAjEAAAA3AAAAA8AAAAAAAAAAAAAAAAAmAIAAGRycy9k&#10;b3ducmV2LnhtbFBLBQYAAAAABAAEAPUAAACJAwAAAAA=&#10;" adj="-11796480,,5400" path="m,210676c,94323,94323,,210676,r842677,c1169706,,1264029,94323,1264029,210676r,842677c1264029,1169706,1169706,1264029,1053353,1264029r-842677,c94323,1264029,,1169706,,1053353l,210676xe" strokecolor="#2f5597">
                  <v:stroke joinstyle="miter"/>
                  <v:shadow on="t" color="black" opacity="26213f" origin="-.5,-.5" offset=".74836mm,.74836mm"/>
                  <v:formulas/>
                  <v:path arrowok="t" o:connecttype="custom" o:connectlocs="0,2107;2107,0;10533,0;12640,2107;12640,10533;10533,12640;2107,12640;0,10533;0,2107" o:connectangles="0,0,0,0,0,0,0,0,0" textboxrect="0,0,1264029,1264029"/>
                  <v:textbox inset="1mm,1.5mm,1mm,1mm">
                    <w:txbxContent>
                      <w:p w14:paraId="0008902A" w14:textId="77777777" w:rsidR="001F4D5C" w:rsidRDefault="001F4D5C" w:rsidP="00AB04BE">
                        <w:pPr>
                          <w:pStyle w:val="NormalWeb"/>
                          <w:spacing w:before="0" w:after="76" w:line="216" w:lineRule="auto"/>
                          <w:jc w:val="center"/>
                        </w:pPr>
                        <w:r>
                          <w:rPr>
                            <w:rFonts w:ascii="Calibri" w:hAnsi="Calibri" w:cstheme="minorBidi"/>
                            <w:b/>
                            <w:bCs/>
                            <w:color w:val="2F5597"/>
                            <w:kern w:val="24"/>
                            <w:sz w:val="18"/>
                            <w:szCs w:val="18"/>
                          </w:rPr>
                          <w:t>Hospital</w:t>
                        </w:r>
                      </w:p>
                    </w:txbxContent>
                  </v:textbox>
                </v:shape>
                <v:shape id="Freeform: Shape 59" o:spid="_x0000_s1065" style="position:absolute;left:39840;top:15375;width:12641;height:12640;visibility:visible;mso-wrap-style:square;v-text-anchor:top" coordsize="1264029,12640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QQfMQA&#10;AADcAAAADwAAAGRycy9kb3ducmV2LnhtbESPQWvCQBSE7wX/w/IK3uqmRURiNiJqQdpeGgWvz+wz&#10;iWbfht01pv++Wyh4HGbmGyZbDqYVPTnfWFbwOklAEJdWN1wpOOzfX+YgfEDW2FomBT/kYZmPnjJM&#10;tb3zN/VFqESEsE9RQR1Cl0rpy5oM+ontiKN3ts5giNJVUju8R7hp5VuSzKTBhuNCjR2tayqvxc0o&#10;cB/z/W3zua0ux+K07Tk5fg2OlRo/D6sFiEBDeIT/2zutYDa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UEHzEAAAA3AAAAA8AAAAAAAAAAAAAAAAAmAIAAGRycy9k&#10;b3ducmV2LnhtbFBLBQYAAAAABAAEAPUAAACJAwAAAAA=&#10;" adj="-11796480,,5400" path="m,210676c,94323,94323,,210676,r842677,c1169706,,1264029,94323,1264029,210676r,842677c1264029,1169706,1169706,1264029,1053353,1264029r-842677,c94323,1264029,,1169706,,1053353l,210676xe" strokecolor="#2f5597">
                  <v:stroke joinstyle="miter"/>
                  <v:shadow on="t" color="black" opacity="26213f" origin="-.5,-.5" offset=".74836mm,.74836mm"/>
                  <v:formulas/>
                  <v:path arrowok="t" o:connecttype="custom" o:connectlocs="0,2107;2107,0;10534,0;12641,2107;12641,10533;10534,12640;2107,12640;0,10533;0,2107" o:connectangles="0,0,0,0,0,0,0,0,0" textboxrect="0,0,1264029,1264029"/>
                  <v:textbox inset="1mm,1.5mm,1mm,1mm">
                    <w:txbxContent>
                      <w:p w14:paraId="0B311AF5" w14:textId="77777777" w:rsidR="001F4D5C" w:rsidRDefault="001F4D5C" w:rsidP="00AB04BE">
                        <w:pPr>
                          <w:pStyle w:val="NormalWeb"/>
                          <w:spacing w:before="0" w:after="76" w:line="216" w:lineRule="auto"/>
                          <w:jc w:val="center"/>
                        </w:pPr>
                        <w:r>
                          <w:rPr>
                            <w:rFonts w:ascii="Calibri" w:hAnsi="Calibri" w:cstheme="minorBidi"/>
                            <w:b/>
                            <w:bCs/>
                            <w:color w:val="2F5597"/>
                            <w:kern w:val="24"/>
                            <w:sz w:val="18"/>
                            <w:szCs w:val="18"/>
                          </w:rPr>
                          <w:t>Specialist</w:t>
                        </w:r>
                      </w:p>
                    </w:txbxContent>
                  </v:textbox>
                </v:shape>
                <v:shape id="Freeform: Shape 61" o:spid="_x0000_s1066" style="position:absolute;left:32256;top:39064;width:12640;height:12641;visibility:visible;mso-wrap-style:square;v-text-anchor:bottom" coordsize="1264029,12640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to58QA&#10;AADcAAAADwAAAGRycy9kb3ducmV2LnhtbESPT2sCMRTE74LfITyhN81aqshqFBEsXkqt1oO35+bt&#10;H9y8hCTV7bc3QqHHYWZ+wyxWnWnFjXxoLCsYjzIQxIXVDVcKvo/b4QxEiMgaW8uk4JcCrJb93gJz&#10;be/8RbdDrESCcMhRQR2jy6UMRU0Gw8g64uSV1huMSfpKao/3BDetfM2yqTTYcFqo0dGmpuJ6+DEK&#10;cNPunZXH8+zj3Z+c232W4VIq9TLo1nMQkbr4H/5r77SC6dsEnmfS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baOfEAAAA3AAAAA8AAAAAAAAAAAAAAAAAmAIAAGRycy9k&#10;b3ducmV2LnhtbFBLBQYAAAAABAAEAPUAAACJAwAAAAA=&#10;" adj="-11796480,,5400" path="m,210676c,94323,94323,,210676,r842677,c1169706,,1264029,94323,1264029,210676r,842677c1264029,1169706,1169706,1264029,1053353,1264029r-842677,c94323,1264029,,1169706,,1053353l,210676xe" strokecolor="#2f5597">
                  <v:stroke joinstyle="miter"/>
                  <v:shadow on="t" color="black" opacity="26213f" origin="-.5,-.5" offset=".74836mm,.74836mm"/>
                  <v:formulas/>
                  <v:path arrowok="t" o:connecttype="custom" o:connectlocs="0,2107;2107,0;10533,0;12640,2107;12640,10534;10533,12641;2107,12641;0,10534;0,2107" o:connectangles="0,0,0,0,0,0,0,0,0" textboxrect="0,0,1264029,1264029"/>
                  <v:textbox inset="1mm,1mm,1mm,1mm">
                    <w:txbxContent>
                      <w:p w14:paraId="4262E2C9" w14:textId="77777777" w:rsidR="001F4D5C" w:rsidRPr="004934FA" w:rsidRDefault="001F4D5C" w:rsidP="004934FA">
                        <w:pPr>
                          <w:pStyle w:val="NormalWeb"/>
                          <w:spacing w:before="0" w:after="60" w:line="160" w:lineRule="exact"/>
                          <w:jc w:val="center"/>
                          <w:rPr>
                            <w:sz w:val="28"/>
                          </w:rPr>
                        </w:pPr>
                        <w:r w:rsidRPr="004934FA">
                          <w:rPr>
                            <w:rFonts w:ascii="Calibri" w:hAnsi="Calibri" w:cstheme="minorBidi"/>
                            <w:b/>
                            <w:bCs/>
                            <w:color w:val="2F5597"/>
                            <w:kern w:val="24"/>
                            <w:sz w:val="18"/>
                            <w:szCs w:val="16"/>
                          </w:rPr>
                          <w:t>Imaging Center</w:t>
                        </w:r>
                      </w:p>
                    </w:txbxContent>
                  </v:textbox>
                </v:shape>
                <v:shape id="Freeform: Shape 63" o:spid="_x0000_s1067" style="position:absolute;left:7431;top:39043;width:12641;height:12357;visibility:visible;mso-wrap-style:square;v-text-anchor:bottom" coordsize="1264029,12640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2kMQA&#10;AADcAAAADwAAAGRycy9kb3ducmV2LnhtbESPT2sCMRTE7wW/Q3hCbzWrlEW2xkUWFC+lVu2ht9fN&#10;2z+4eQlJqttvbwqFHoeZ+Q2zKkcziCv50FtWMJ9lIIhrq3tuFZxP26cliBCRNQ6WScEPBSjXk4cV&#10;Ftre+J2ux9iKBOFQoIIuRldIGeqODIaZdcTJa6w3GJP0rdQebwluBrnIslwa7DktdOio6qi+HL+N&#10;AqyGg7Py9Ll83fkP5/ZvTfhqlHqcjpsXEJHG+B/+a++1gvw5h98z6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9pDEAAAA3AAAAA8AAAAAAAAAAAAAAAAAmAIAAGRycy9k&#10;b3ducmV2LnhtbFBLBQYAAAAABAAEAPUAAACJAwAAAAA=&#10;" adj="-11796480,,5400" path="m,210676c,94323,94323,,210676,r842677,c1169706,,1264029,94323,1264029,210676r,842677c1264029,1169706,1169706,1264029,1053353,1264029r-842677,c94323,1264029,,1169706,,1053353l,210676xe" strokecolor="#2f5597">
                  <v:stroke joinstyle="miter"/>
                  <v:shadow on="t" color="black" opacity="26213f" origin="-.5,-.5" offset=".74836mm,.74836mm"/>
                  <v:formulas/>
                  <v:path arrowok="t" o:connecttype="custom" o:connectlocs="0,2013;2107,0;10534,0;12641,2013;12641,10067;10534,12080;2107,12080;0,10067;0,2013" o:connectangles="0,0,0,0,0,0,0,0,0" textboxrect="0,0,1264029,1264029"/>
                  <v:textbox inset="1mm,1mm,1mm,1mm">
                    <w:txbxContent>
                      <w:p w14:paraId="1950D103" w14:textId="77777777" w:rsidR="001F4D5C" w:rsidRPr="008658D7" w:rsidRDefault="001F4D5C" w:rsidP="004934FA">
                        <w:pPr>
                          <w:pStyle w:val="NormalWeb"/>
                          <w:spacing w:before="0" w:after="60" w:line="160" w:lineRule="exact"/>
                          <w:jc w:val="center"/>
                        </w:pPr>
                        <w:r w:rsidRPr="004934FA">
                          <w:rPr>
                            <w:rFonts w:ascii="Calibri" w:hAnsi="Calibri" w:cstheme="minorBidi"/>
                            <w:b/>
                            <w:bCs/>
                            <w:color w:val="2F5597"/>
                            <w:kern w:val="24"/>
                            <w:sz w:val="18"/>
                            <w:szCs w:val="16"/>
                          </w:rPr>
                          <w:t>Laboratory</w:t>
                        </w:r>
                      </w:p>
                    </w:txbxContent>
                  </v:textbox>
                </v:shape>
                <v:shape id="Freeform: Shape 65" o:spid="_x0000_s1068" style="position:absolute;left:80;top:15381;width:12640;height:12641;visibility:visible;mso-wrap-style:square;v-text-anchor:top" coordsize="1264029,12640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2A8QA&#10;AADcAAAADwAAAGRycy9kb3ducmV2LnhtbESPQWvCQBSE74L/YXlCb7qxFSvRVaRSUA+CVvD6zD6z&#10;wezbkF2T9N+7hYLHYWa+YRarzpaiodoXjhWMRwkI4szpgnMF55/v4QyED8gaS8ek4Jc8rJb93gJT&#10;7Vo+UnMKuYgQ9ikqMCFUqZQ+M2TRj1xFHL2bqy2GKOtc6hrbCLelfE+SqbRYcFwwWNGXoex+elgF&#10;h+N6Y2T7aLbn2WaHh+zjuq8uSr0NuvUcRKAuvML/7a1WMJ18wt+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RtgPEAAAA3AAAAA8AAAAAAAAAAAAAAAAAmAIAAGRycy9k&#10;b3ducmV2LnhtbFBLBQYAAAAABAAEAPUAAACJAwAAAAA=&#10;" adj="-11796480,,5400" path="m,210676c,94323,94323,,210676,r842677,c1169706,,1264029,94323,1264029,210676r,842677c1264029,1169706,1169706,1264029,1053353,1264029r-842677,c94323,1264029,,1169706,,1053353l,210676xe" strokecolor="#2f5597">
                  <v:stroke joinstyle="miter"/>
                  <v:shadow on="t" color="black" opacity="26213f" origin="-.5,-.5" offset=".74836mm,.74836mm"/>
                  <v:formulas/>
                  <v:path arrowok="t" o:connecttype="custom" o:connectlocs="0,2107;2107,0;10533,0;12640,2107;12640,10534;10533,12641;2107,12641;0,10534;0,2107" o:connectangles="0,0,0,0,0,0,0,0,0" textboxrect="0,0,1264029,1264029"/>
                  <v:textbox inset="1mm,1.5mm,0,1mm">
                    <w:txbxContent>
                      <w:p w14:paraId="5B62BDF3" w14:textId="77777777" w:rsidR="001F4D5C" w:rsidRDefault="001F4D5C" w:rsidP="00AB04BE">
                        <w:pPr>
                          <w:pStyle w:val="NormalWeb"/>
                          <w:spacing w:before="0" w:after="76" w:line="216" w:lineRule="auto"/>
                          <w:jc w:val="center"/>
                        </w:pPr>
                        <w:r>
                          <w:rPr>
                            <w:rFonts w:ascii="Calibri" w:hAnsi="Calibri" w:cstheme="minorBidi"/>
                            <w:b/>
                            <w:bCs/>
                            <w:color w:val="2F5597"/>
                            <w:kern w:val="24"/>
                            <w:sz w:val="18"/>
                            <w:szCs w:val="18"/>
                          </w:rPr>
                          <w:t>GP</w:t>
                        </w:r>
                      </w:p>
                    </w:txbxContent>
                  </v:textbox>
                </v:shape>
              </v:group>
            </w:pict>
          </mc:Fallback>
        </mc:AlternateContent>
      </w:r>
      <w:r w:rsidR="00132269" w:rsidRPr="007D36C4">
        <w:rPr>
          <w:noProof/>
        </w:rPr>
        <mc:AlternateContent>
          <mc:Choice Requires="wps">
            <w:drawing>
              <wp:anchor distT="0" distB="0" distL="114300" distR="114300" simplePos="0" relativeHeight="251602432" behindDoc="0" locked="0" layoutInCell="1" allowOverlap="1" wp14:anchorId="5BD1AF68" wp14:editId="5FFD2BEB">
                <wp:simplePos x="0" y="0"/>
                <wp:positionH relativeFrom="column">
                  <wp:posOffset>4220845</wp:posOffset>
                </wp:positionH>
                <wp:positionV relativeFrom="paragraph">
                  <wp:posOffset>647065</wp:posOffset>
                </wp:positionV>
                <wp:extent cx="995680" cy="1297305"/>
                <wp:effectExtent l="38100" t="38100" r="90170" b="93345"/>
                <wp:wrapNone/>
                <wp:docPr id="640" name="Rettangolo con singolo angolo ritagliato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5680" cy="1297305"/>
                        </a:xfrm>
                        <a:prstGeom prst="snip1Rect">
                          <a:avLst>
                            <a:gd name="adj" fmla="val 15986"/>
                          </a:avLst>
                        </a:prstGeom>
                        <a:solidFill>
                          <a:srgbClr val="70AD47">
                            <a:lumMod val="40000"/>
                            <a:lumOff val="60000"/>
                          </a:srgbClr>
                        </a:solidFill>
                        <a:ln w="9525" cap="flat" cmpd="sng" algn="ctr">
                          <a:solidFill>
                            <a:srgbClr val="70AD47">
                              <a:lumMod val="75000"/>
                            </a:srgbClr>
                          </a:solidFill>
                          <a:prstDash val="solid"/>
                          <a:miter lim="800000"/>
                        </a:ln>
                        <a:effectLst>
                          <a:outerShdw blurRad="50800" dist="38100" dir="2700000" algn="tl" rotWithShape="0">
                            <a:prstClr val="black">
                              <a:alpha val="40000"/>
                            </a:prstClr>
                          </a:outerShdw>
                        </a:effectLst>
                      </wps:spPr>
                      <wps:txbx>
                        <w:txbxContent>
                          <w:p w14:paraId="79B334CD" w14:textId="77777777" w:rsidR="001F4D5C" w:rsidRPr="00980D41" w:rsidRDefault="001F4D5C" w:rsidP="00AB04BE">
                            <w:pPr>
                              <w:pStyle w:val="NormalWeb"/>
                              <w:spacing w:before="0"/>
                              <w:rPr>
                                <w:rFonts w:ascii="Arial Narrow" w:hAnsi="Arial Narrow"/>
                                <w:sz w:val="15"/>
                                <w:szCs w:val="15"/>
                              </w:rPr>
                            </w:pPr>
                            <w:r w:rsidRPr="00980D41">
                              <w:rPr>
                                <w:rFonts w:ascii="Arial Narrow" w:hAnsi="Arial Narrow"/>
                                <w:b/>
                                <w:bCs/>
                                <w:color w:val="385723"/>
                                <w:sz w:val="15"/>
                                <w:szCs w:val="15"/>
                              </w:rPr>
                              <w:t>CDA DOCUMENTS</w:t>
                            </w:r>
                          </w:p>
                          <w:p w14:paraId="6AFDA2F7" w14:textId="77777777" w:rsidR="001F4D5C" w:rsidRPr="00AD3AA5" w:rsidRDefault="001F4D5C" w:rsidP="00AB04BE">
                            <w:pPr>
                              <w:pStyle w:val="NormalWeb"/>
                              <w:spacing w:before="60"/>
                              <w:rPr>
                                <w:rFonts w:ascii="Arial Narrow" w:hAnsi="Arial Narrow"/>
                                <w:sz w:val="14"/>
                                <w:szCs w:val="14"/>
                              </w:rPr>
                            </w:pPr>
                            <w:r w:rsidRPr="00870FA1">
                              <w:rPr>
                                <w:rFonts w:ascii="Arial Narrow" w:hAnsi="Arial Narrow"/>
                                <w:b/>
                                <w:bCs/>
                                <w:color w:val="385723"/>
                                <w:sz w:val="15"/>
                                <w:szCs w:val="15"/>
                              </w:rPr>
                              <w:t xml:space="preserve"> </w:t>
                            </w:r>
                            <w:r w:rsidRPr="00AD3AA5">
                              <w:rPr>
                                <w:rFonts w:ascii="Arial Narrow" w:hAnsi="Arial Narrow"/>
                                <w:b/>
                                <w:bCs/>
                                <w:color w:val="385723"/>
                                <w:sz w:val="14"/>
                                <w:szCs w:val="14"/>
                              </w:rPr>
                              <w:t>Consultation Note</w:t>
                            </w:r>
                          </w:p>
                          <w:p w14:paraId="1F61DFBC" w14:textId="77777777" w:rsidR="001F4D5C" w:rsidRPr="00AD3AA5" w:rsidRDefault="001F4D5C" w:rsidP="00AB04BE">
                            <w:pPr>
                              <w:pStyle w:val="NormalWeb"/>
                              <w:spacing w:before="60"/>
                              <w:rPr>
                                <w:rFonts w:ascii="Arial Narrow" w:hAnsi="Arial Narrow"/>
                                <w:sz w:val="14"/>
                                <w:szCs w:val="14"/>
                              </w:rPr>
                            </w:pPr>
                            <w:r w:rsidRPr="00AD3AA5">
                              <w:rPr>
                                <w:rFonts w:ascii="Arial Narrow" w:hAnsi="Arial Narrow"/>
                                <w:b/>
                                <w:bCs/>
                                <w:color w:val="385723"/>
                                <w:sz w:val="14"/>
                                <w:szCs w:val="14"/>
                              </w:rPr>
                              <w:t xml:space="preserve"> </w:t>
                            </w:r>
                            <w:r>
                              <w:rPr>
                                <w:rFonts w:ascii="Arial Narrow" w:hAnsi="Arial Narrow"/>
                                <w:b/>
                                <w:bCs/>
                                <w:color w:val="385723"/>
                                <w:sz w:val="14"/>
                                <w:szCs w:val="14"/>
                              </w:rPr>
                              <w:t xml:space="preserve"> </w:t>
                            </w:r>
                            <w:r w:rsidRPr="00AD3AA5">
                              <w:rPr>
                                <w:rFonts w:ascii="Arial Narrow" w:hAnsi="Arial Narrow"/>
                                <w:b/>
                                <w:bCs/>
                                <w:color w:val="385723"/>
                                <w:sz w:val="14"/>
                                <w:szCs w:val="14"/>
                              </w:rPr>
                              <w:t>Laboratory Report</w:t>
                            </w:r>
                          </w:p>
                          <w:p w14:paraId="08D0E879" w14:textId="77777777" w:rsidR="001F4D5C" w:rsidRPr="00AD3AA5" w:rsidRDefault="001F4D5C" w:rsidP="00AB04BE">
                            <w:pPr>
                              <w:pStyle w:val="NormalWeb"/>
                              <w:spacing w:before="60"/>
                              <w:rPr>
                                <w:rFonts w:ascii="Arial Narrow" w:hAnsi="Arial Narrow"/>
                                <w:sz w:val="14"/>
                                <w:szCs w:val="14"/>
                              </w:rPr>
                            </w:pPr>
                            <w:r w:rsidRPr="00AD3AA5">
                              <w:rPr>
                                <w:rFonts w:ascii="Arial Narrow" w:hAnsi="Arial Narrow"/>
                                <w:b/>
                                <w:bCs/>
                                <w:color w:val="385723"/>
                                <w:sz w:val="14"/>
                                <w:szCs w:val="14"/>
                              </w:rPr>
                              <w:t xml:space="preserve"> </w:t>
                            </w:r>
                            <w:r>
                              <w:rPr>
                                <w:rFonts w:ascii="Arial Narrow" w:hAnsi="Arial Narrow"/>
                                <w:b/>
                                <w:bCs/>
                                <w:color w:val="385723"/>
                                <w:sz w:val="14"/>
                                <w:szCs w:val="14"/>
                              </w:rPr>
                              <w:t xml:space="preserve"> </w:t>
                            </w:r>
                            <w:r w:rsidRPr="00AD3AA5">
                              <w:rPr>
                                <w:rFonts w:ascii="Arial Narrow" w:hAnsi="Arial Narrow"/>
                                <w:b/>
                                <w:bCs/>
                                <w:color w:val="385723"/>
                                <w:sz w:val="14"/>
                                <w:szCs w:val="14"/>
                              </w:rPr>
                              <w:t>Discharge Summary</w:t>
                            </w:r>
                          </w:p>
                          <w:p w14:paraId="51730DC6" w14:textId="77777777" w:rsidR="001F4D5C" w:rsidRPr="00AD3AA5" w:rsidRDefault="001F4D5C" w:rsidP="00AB04BE">
                            <w:pPr>
                              <w:pStyle w:val="NormalWeb"/>
                              <w:spacing w:before="60"/>
                              <w:ind w:left="43"/>
                              <w:rPr>
                                <w:rFonts w:ascii="Arial Narrow" w:hAnsi="Arial Narrow"/>
                                <w:sz w:val="14"/>
                                <w:szCs w:val="14"/>
                              </w:rPr>
                            </w:pPr>
                            <w:r>
                              <w:rPr>
                                <w:rFonts w:ascii="Arial Narrow" w:hAnsi="Arial Narrow"/>
                                <w:b/>
                                <w:bCs/>
                                <w:color w:val="385723"/>
                                <w:sz w:val="14"/>
                                <w:szCs w:val="14"/>
                              </w:rPr>
                              <w:t xml:space="preserve"> </w:t>
                            </w:r>
                            <w:r w:rsidRPr="00AD3AA5">
                              <w:rPr>
                                <w:rFonts w:ascii="Arial Narrow" w:hAnsi="Arial Narrow"/>
                                <w:b/>
                                <w:bCs/>
                                <w:color w:val="385723"/>
                                <w:sz w:val="14"/>
                                <w:szCs w:val="14"/>
                              </w:rPr>
                              <w:t>…</w:t>
                            </w:r>
                          </w:p>
                        </w:txbxContent>
                      </wps:txbx>
                      <wps:bodyPr wrap="square" lIns="72000" tIns="72000" rIns="0" bIns="36000" rtlCol="0" anchor="t" anchorCtr="0">
                        <a:noAutofit/>
                      </wps:bodyPr>
                    </wps:wsp>
                  </a:graphicData>
                </a:graphic>
                <wp14:sizeRelH relativeFrom="page">
                  <wp14:pctWidth>0</wp14:pctWidth>
                </wp14:sizeRelH>
                <wp14:sizeRelV relativeFrom="page">
                  <wp14:pctHeight>0</wp14:pctHeight>
                </wp14:sizeRelV>
              </wp:anchor>
            </w:drawing>
          </mc:Choice>
          <mc:Fallback>
            <w:pict>
              <v:shape w14:anchorId="5BD1AF68" id="Rettangolo con singolo angolo ritagliato 70" o:spid="_x0000_s1069" style="position:absolute;margin-left:332.35pt;margin-top:50.95pt;width:78.4pt;height:102.1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5680,12973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" adj="-11796480,,5400" path="m,l836511,,995680,159169r,1138136l,1297305,,xe" fillcolor="#c5e0b4" strokecolor="#548235">
                <v:stroke joinstyle="miter"/>
                <v:shadow on="t" color="black" opacity="26214f" origin="-.5,-.5" offset=".74836mm,.74836mm"/>
                <v:formulas/>
                <v:path arrowok="t" o:connecttype="custom" o:connectlocs="0,0;836511,0;995680,159169;995680,1297305;0,1297305;0,0" o:connectangles="0,0,0,0,0,0" textboxrect="0,0,995680,1297305"/>
                <v:textbox inset="2mm,2mm,0,1mm">
                  <w:txbxContent>
                    <w:p w14:paraId="79B334CD" w14:textId="77777777" w:rsidR="001F4D5C" w:rsidRPr="00980D41" w:rsidRDefault="001F4D5C" w:rsidP="00AB04BE">
                      <w:pPr>
                        <w:pStyle w:val="NormalWeb"/>
                        <w:spacing w:before="0"/>
                        <w:rPr>
                          <w:rFonts w:ascii="Arial Narrow" w:hAnsi="Arial Narrow"/>
                          <w:sz w:val="15"/>
                          <w:szCs w:val="15"/>
                        </w:rPr>
                      </w:pPr>
                      <w:r w:rsidRPr="00980D41">
                        <w:rPr>
                          <w:rFonts w:ascii="Arial Narrow" w:hAnsi="Arial Narrow"/>
                          <w:b/>
                          <w:bCs/>
                          <w:color w:val="385723"/>
                          <w:sz w:val="15"/>
                          <w:szCs w:val="15"/>
                        </w:rPr>
                        <w:t>CDA DOCUMENTS</w:t>
                      </w:r>
                    </w:p>
                    <w:p w14:paraId="6AFDA2F7" w14:textId="77777777" w:rsidR="001F4D5C" w:rsidRPr="00AD3AA5" w:rsidRDefault="001F4D5C" w:rsidP="00AB04BE">
                      <w:pPr>
                        <w:pStyle w:val="NormalWeb"/>
                        <w:spacing w:before="60"/>
                        <w:rPr>
                          <w:rFonts w:ascii="Arial Narrow" w:hAnsi="Arial Narrow"/>
                          <w:sz w:val="14"/>
                          <w:szCs w:val="14"/>
                        </w:rPr>
                      </w:pPr>
                      <w:r w:rsidRPr="00870FA1">
                        <w:rPr>
                          <w:rFonts w:ascii="Arial Narrow" w:hAnsi="Arial Narrow"/>
                          <w:b/>
                          <w:bCs/>
                          <w:color w:val="385723"/>
                          <w:sz w:val="15"/>
                          <w:szCs w:val="15"/>
                        </w:rPr>
                        <w:t xml:space="preserve"> </w:t>
                      </w:r>
                      <w:r w:rsidRPr="00AD3AA5">
                        <w:rPr>
                          <w:rFonts w:ascii="Arial Narrow" w:hAnsi="Arial Narrow"/>
                          <w:b/>
                          <w:bCs/>
                          <w:color w:val="385723"/>
                          <w:sz w:val="14"/>
                          <w:szCs w:val="14"/>
                        </w:rPr>
                        <w:t>Consultation Note</w:t>
                      </w:r>
                    </w:p>
                    <w:p w14:paraId="1F61DFBC" w14:textId="77777777" w:rsidR="001F4D5C" w:rsidRPr="00AD3AA5" w:rsidRDefault="001F4D5C" w:rsidP="00AB04BE">
                      <w:pPr>
                        <w:pStyle w:val="NormalWeb"/>
                        <w:spacing w:before="60"/>
                        <w:rPr>
                          <w:rFonts w:ascii="Arial Narrow" w:hAnsi="Arial Narrow"/>
                          <w:sz w:val="14"/>
                          <w:szCs w:val="14"/>
                        </w:rPr>
                      </w:pPr>
                      <w:r w:rsidRPr="00AD3AA5">
                        <w:rPr>
                          <w:rFonts w:ascii="Arial Narrow" w:hAnsi="Arial Narrow"/>
                          <w:b/>
                          <w:bCs/>
                          <w:color w:val="385723"/>
                          <w:sz w:val="14"/>
                          <w:szCs w:val="14"/>
                        </w:rPr>
                        <w:t xml:space="preserve"> </w:t>
                      </w:r>
                      <w:r>
                        <w:rPr>
                          <w:rFonts w:ascii="Arial Narrow" w:hAnsi="Arial Narrow"/>
                          <w:b/>
                          <w:bCs/>
                          <w:color w:val="385723"/>
                          <w:sz w:val="14"/>
                          <w:szCs w:val="14"/>
                        </w:rPr>
                        <w:t xml:space="preserve"> </w:t>
                      </w:r>
                      <w:r w:rsidRPr="00AD3AA5">
                        <w:rPr>
                          <w:rFonts w:ascii="Arial Narrow" w:hAnsi="Arial Narrow"/>
                          <w:b/>
                          <w:bCs/>
                          <w:color w:val="385723"/>
                          <w:sz w:val="14"/>
                          <w:szCs w:val="14"/>
                        </w:rPr>
                        <w:t>Laboratory Report</w:t>
                      </w:r>
                    </w:p>
                    <w:p w14:paraId="08D0E879" w14:textId="77777777" w:rsidR="001F4D5C" w:rsidRPr="00AD3AA5" w:rsidRDefault="001F4D5C" w:rsidP="00AB04BE">
                      <w:pPr>
                        <w:pStyle w:val="NormalWeb"/>
                        <w:spacing w:before="60"/>
                        <w:rPr>
                          <w:rFonts w:ascii="Arial Narrow" w:hAnsi="Arial Narrow"/>
                          <w:sz w:val="14"/>
                          <w:szCs w:val="14"/>
                        </w:rPr>
                      </w:pPr>
                      <w:r w:rsidRPr="00AD3AA5">
                        <w:rPr>
                          <w:rFonts w:ascii="Arial Narrow" w:hAnsi="Arial Narrow"/>
                          <w:b/>
                          <w:bCs/>
                          <w:color w:val="385723"/>
                          <w:sz w:val="14"/>
                          <w:szCs w:val="14"/>
                        </w:rPr>
                        <w:t xml:space="preserve"> </w:t>
                      </w:r>
                      <w:r>
                        <w:rPr>
                          <w:rFonts w:ascii="Arial Narrow" w:hAnsi="Arial Narrow"/>
                          <w:b/>
                          <w:bCs/>
                          <w:color w:val="385723"/>
                          <w:sz w:val="14"/>
                          <w:szCs w:val="14"/>
                        </w:rPr>
                        <w:t xml:space="preserve"> </w:t>
                      </w:r>
                      <w:r w:rsidRPr="00AD3AA5">
                        <w:rPr>
                          <w:rFonts w:ascii="Arial Narrow" w:hAnsi="Arial Narrow"/>
                          <w:b/>
                          <w:bCs/>
                          <w:color w:val="385723"/>
                          <w:sz w:val="14"/>
                          <w:szCs w:val="14"/>
                        </w:rPr>
                        <w:t>Discharge Summary</w:t>
                      </w:r>
                    </w:p>
                    <w:p w14:paraId="51730DC6" w14:textId="77777777" w:rsidR="001F4D5C" w:rsidRPr="00AD3AA5" w:rsidRDefault="001F4D5C" w:rsidP="00AB04BE">
                      <w:pPr>
                        <w:pStyle w:val="NormalWeb"/>
                        <w:spacing w:before="60"/>
                        <w:ind w:left="43"/>
                        <w:rPr>
                          <w:rFonts w:ascii="Arial Narrow" w:hAnsi="Arial Narrow"/>
                          <w:sz w:val="14"/>
                          <w:szCs w:val="14"/>
                        </w:rPr>
                      </w:pPr>
                      <w:r>
                        <w:rPr>
                          <w:rFonts w:ascii="Arial Narrow" w:hAnsi="Arial Narrow"/>
                          <w:b/>
                          <w:bCs/>
                          <w:color w:val="385723"/>
                          <w:sz w:val="14"/>
                          <w:szCs w:val="14"/>
                        </w:rPr>
                        <w:t xml:space="preserve"> </w:t>
                      </w:r>
                      <w:r w:rsidRPr="00AD3AA5">
                        <w:rPr>
                          <w:rFonts w:ascii="Arial Narrow" w:hAnsi="Arial Narrow"/>
                          <w:b/>
                          <w:bCs/>
                          <w:color w:val="385723"/>
                          <w:sz w:val="14"/>
                          <w:szCs w:val="14"/>
                        </w:rPr>
                        <w:t>…</w:t>
                      </w:r>
                    </w:p>
                  </w:txbxContent>
                </v:textbox>
              </v:shape>
            </w:pict>
          </mc:Fallback>
        </mc:AlternateContent>
      </w:r>
      <w:r w:rsidR="00132269" w:rsidRPr="007D36C4">
        <w:rPr>
          <w:noProof/>
        </w:rPr>
        <mc:AlternateContent>
          <mc:Choice Requires="wpg">
            <w:drawing>
              <wp:anchor distT="0" distB="0" distL="114300" distR="114300" simplePos="0" relativeHeight="251606528" behindDoc="0" locked="0" layoutInCell="1" allowOverlap="1" wp14:anchorId="1643004D" wp14:editId="2F3D6416">
                <wp:simplePos x="0" y="0"/>
                <wp:positionH relativeFrom="column">
                  <wp:posOffset>1887220</wp:posOffset>
                </wp:positionH>
                <wp:positionV relativeFrom="paragraph">
                  <wp:posOffset>275590</wp:posOffset>
                </wp:positionV>
                <wp:extent cx="509905" cy="542925"/>
                <wp:effectExtent l="10795" t="8890" r="12700" b="10160"/>
                <wp:wrapNone/>
                <wp:docPr id="442" name="Grup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 cy="542925"/>
                          <a:chOff x="15295" y="2297"/>
                          <a:chExt cx="5009" cy="4948"/>
                        </a:xfrm>
                      </wpg:grpSpPr>
                      <wpg:grpSp>
                        <wpg:cNvPr id="443" name="Group 40"/>
                        <wpg:cNvGrpSpPr>
                          <a:grpSpLocks/>
                        </wpg:cNvGrpSpPr>
                        <wpg:grpSpPr bwMode="auto">
                          <a:xfrm>
                            <a:off x="16534" y="2797"/>
                            <a:ext cx="2867" cy="3859"/>
                            <a:chOff x="16534" y="2797"/>
                            <a:chExt cx="2867" cy="3859"/>
                          </a:xfrm>
                        </wpg:grpSpPr>
                        <wps:wsp>
                          <wps:cNvPr id="444" name="Rettangolo con singolo angolo ritagliato 13"/>
                          <wps:cNvSpPr>
                            <a:spLocks/>
                          </wps:cNvSpPr>
                          <wps:spPr bwMode="auto">
                            <a:xfrm>
                              <a:off x="16745" y="2797"/>
                              <a:ext cx="2656" cy="3652"/>
                            </a:xfrm>
                            <a:custGeom>
                              <a:avLst/>
                              <a:gdLst>
                                <a:gd name="T0" fmla="*/ 0 w 265583"/>
                                <a:gd name="T1" fmla="*/ 0 h 365291"/>
                                <a:gd name="T2" fmla="*/ 210010 w 265583"/>
                                <a:gd name="T3" fmla="*/ 0 h 365291"/>
                                <a:gd name="T4" fmla="*/ 265583 w 265583"/>
                                <a:gd name="T5" fmla="*/ 55573 h 365291"/>
                                <a:gd name="T6" fmla="*/ 265583 w 265583"/>
                                <a:gd name="T7" fmla="*/ 365291 h 365291"/>
                                <a:gd name="T8" fmla="*/ 0 w 265583"/>
                                <a:gd name="T9" fmla="*/ 365291 h 365291"/>
                                <a:gd name="T10" fmla="*/ 0 w 265583"/>
                                <a:gd name="T11" fmla="*/ 0 h 365291"/>
                                <a:gd name="T12" fmla="*/ 0 60000 65536"/>
                                <a:gd name="T13" fmla="*/ 0 60000 65536"/>
                                <a:gd name="T14" fmla="*/ 0 60000 65536"/>
                                <a:gd name="T15" fmla="*/ 0 60000 65536"/>
                                <a:gd name="T16" fmla="*/ 0 60000 65536"/>
                                <a:gd name="T17" fmla="*/ 0 60000 65536"/>
                                <a:gd name="T18" fmla="*/ 0 w 265583"/>
                                <a:gd name="T19" fmla="*/ 0 h 365291"/>
                                <a:gd name="T20" fmla="*/ 265583 w 265583"/>
                                <a:gd name="T21" fmla="*/ 365291 h 365291"/>
                              </a:gdLst>
                              <a:ahLst/>
                              <a:cxnLst>
                                <a:cxn ang="T12">
                                  <a:pos x="T0" y="T1"/>
                                </a:cxn>
                                <a:cxn ang="T13">
                                  <a:pos x="T2" y="T3"/>
                                </a:cxn>
                                <a:cxn ang="T14">
                                  <a:pos x="T4" y="T5"/>
                                </a:cxn>
                                <a:cxn ang="T15">
                                  <a:pos x="T6" y="T7"/>
                                </a:cxn>
                                <a:cxn ang="T16">
                                  <a:pos x="T8" y="T9"/>
                                </a:cxn>
                                <a:cxn ang="T17">
                                  <a:pos x="T10" y="T11"/>
                                </a:cxn>
                              </a:cxnLst>
                              <a:rect l="T18" t="T19" r="T20" b="T21"/>
                              <a:pathLst>
                                <a:path w="265583" h="365291">
                                  <a:moveTo>
                                    <a:pt x="0" y="0"/>
                                  </a:moveTo>
                                  <a:lnTo>
                                    <a:pt x="210010" y="0"/>
                                  </a:lnTo>
                                  <a:lnTo>
                                    <a:pt x="265583" y="55573"/>
                                  </a:lnTo>
                                  <a:lnTo>
                                    <a:pt x="265583" y="365291"/>
                                  </a:lnTo>
                                  <a:lnTo>
                                    <a:pt x="0" y="365291"/>
                                  </a:lnTo>
                                  <a:lnTo>
                                    <a:pt x="0" y="0"/>
                                  </a:lnTo>
                                  <a:close/>
                                </a:path>
                              </a:pathLst>
                            </a:custGeom>
                            <a:solidFill>
                              <a:srgbClr val="C5E0B4"/>
                            </a:solidFill>
                            <a:ln w="6350">
                              <a:solidFill>
                                <a:srgbClr val="548235"/>
                              </a:solidFill>
                              <a:miter lim="800000"/>
                              <a:headEnd/>
                              <a:tailEnd/>
                            </a:ln>
                            <a:effectLst>
                              <a:outerShdw dist="38100" dir="2700000" algn="tl" rotWithShape="0">
                                <a:srgbClr val="000000">
                                  <a:alpha val="39999"/>
                                </a:srgbClr>
                              </a:outerShdw>
                            </a:effectLst>
                          </wps:spPr>
                          <wps:txbx>
                            <w:txbxContent>
                              <w:p w14:paraId="5F4628E0" w14:textId="77777777" w:rsidR="001F4D5C" w:rsidRDefault="001F4D5C" w:rsidP="00AB04BE">
                                <w:pPr>
                                  <w:pStyle w:val="NormalWeb"/>
                                  <w:spacing w:after="120"/>
                                  <w:jc w:val="center"/>
                                </w:pPr>
                                <w:r>
                                  <w:rPr>
                                    <w:rFonts w:ascii="Arial Narrow" w:hAnsi="Arial Narrow"/>
                                    <w:b/>
                                    <w:bCs/>
                                    <w:color w:val="2F5597"/>
                                    <w:sz w:val="20"/>
                                    <w:szCs w:val="20"/>
                                  </w:rPr>
                                  <w:t>Doc</w:t>
                                </w:r>
                              </w:p>
                            </w:txbxContent>
                          </wps:txbx>
                          <wps:bodyPr rot="0" vert="horz" wrap="square" lIns="36000" tIns="36000" rIns="36000" bIns="36000" anchor="t" anchorCtr="0" upright="1">
                            <a:noAutofit/>
                          </wps:bodyPr>
                        </wps:wsp>
                        <wps:wsp>
                          <wps:cNvPr id="445" name="Rettangolo con singolo angolo ritagliato 14"/>
                          <wps:cNvSpPr>
                            <a:spLocks/>
                          </wps:cNvSpPr>
                          <wps:spPr bwMode="auto">
                            <a:xfrm>
                              <a:off x="16534" y="3020"/>
                              <a:ext cx="2690" cy="3582"/>
                            </a:xfrm>
                            <a:custGeom>
                              <a:avLst/>
                              <a:gdLst>
                                <a:gd name="T0" fmla="*/ 0 w 268963"/>
                                <a:gd name="T1" fmla="*/ 0 h 358190"/>
                                <a:gd name="T2" fmla="*/ 221669 w 268963"/>
                                <a:gd name="T3" fmla="*/ 0 h 358190"/>
                                <a:gd name="T4" fmla="*/ 268963 w 268963"/>
                                <a:gd name="T5" fmla="*/ 47294 h 358190"/>
                                <a:gd name="T6" fmla="*/ 268963 w 268963"/>
                                <a:gd name="T7" fmla="*/ 358190 h 358190"/>
                                <a:gd name="T8" fmla="*/ 0 w 268963"/>
                                <a:gd name="T9" fmla="*/ 358190 h 358190"/>
                                <a:gd name="T10" fmla="*/ 0 w 268963"/>
                                <a:gd name="T11" fmla="*/ 0 h 358190"/>
                                <a:gd name="T12" fmla="*/ 0 60000 65536"/>
                                <a:gd name="T13" fmla="*/ 0 60000 65536"/>
                                <a:gd name="T14" fmla="*/ 0 60000 65536"/>
                                <a:gd name="T15" fmla="*/ 0 60000 65536"/>
                                <a:gd name="T16" fmla="*/ 0 60000 65536"/>
                                <a:gd name="T17" fmla="*/ 0 60000 65536"/>
                                <a:gd name="T18" fmla="*/ 0 w 268963"/>
                                <a:gd name="T19" fmla="*/ 0 h 358190"/>
                                <a:gd name="T20" fmla="*/ 268963 w 268963"/>
                                <a:gd name="T21" fmla="*/ 358190 h 358190"/>
                              </a:gdLst>
                              <a:ahLst/>
                              <a:cxnLst>
                                <a:cxn ang="T12">
                                  <a:pos x="T0" y="T1"/>
                                </a:cxn>
                                <a:cxn ang="T13">
                                  <a:pos x="T2" y="T3"/>
                                </a:cxn>
                                <a:cxn ang="T14">
                                  <a:pos x="T4" y="T5"/>
                                </a:cxn>
                                <a:cxn ang="T15">
                                  <a:pos x="T6" y="T7"/>
                                </a:cxn>
                                <a:cxn ang="T16">
                                  <a:pos x="T8" y="T9"/>
                                </a:cxn>
                                <a:cxn ang="T17">
                                  <a:pos x="T10" y="T11"/>
                                </a:cxn>
                              </a:cxnLst>
                              <a:rect l="T18" t="T19" r="T20" b="T21"/>
                              <a:pathLst>
                                <a:path w="268963" h="358190">
                                  <a:moveTo>
                                    <a:pt x="0" y="0"/>
                                  </a:moveTo>
                                  <a:lnTo>
                                    <a:pt x="221669" y="0"/>
                                  </a:lnTo>
                                  <a:lnTo>
                                    <a:pt x="268963" y="47294"/>
                                  </a:lnTo>
                                  <a:lnTo>
                                    <a:pt x="268963" y="358190"/>
                                  </a:lnTo>
                                  <a:lnTo>
                                    <a:pt x="0" y="358190"/>
                                  </a:lnTo>
                                  <a:lnTo>
                                    <a:pt x="0" y="0"/>
                                  </a:lnTo>
                                  <a:close/>
                                </a:path>
                              </a:pathLst>
                            </a:custGeom>
                            <a:solidFill>
                              <a:srgbClr val="C5E0B4"/>
                            </a:solidFill>
                            <a:ln w="6350">
                              <a:solidFill>
                                <a:srgbClr val="548235"/>
                              </a:solidFill>
                              <a:miter lim="800000"/>
                              <a:headEnd/>
                              <a:tailEnd/>
                            </a:ln>
                            <a:effectLst>
                              <a:outerShdw dist="38100" dir="2700000" algn="tl" rotWithShape="0">
                                <a:srgbClr val="000000">
                                  <a:alpha val="39999"/>
                                </a:srgbClr>
                              </a:outerShdw>
                            </a:effectLst>
                          </wps:spPr>
                          <wps:txbx>
                            <w:txbxContent>
                              <w:p w14:paraId="54372B33" w14:textId="77777777" w:rsidR="001F4D5C" w:rsidRDefault="001F4D5C" w:rsidP="00AB04BE">
                                <w:pPr>
                                  <w:pStyle w:val="NormalWeb"/>
                                  <w:spacing w:before="0"/>
                                  <w:jc w:val="center"/>
                                </w:pPr>
                                <w:r>
                                  <w:rPr>
                                    <w:rFonts w:ascii="Arial Narrow" w:hAnsi="Arial Narrow"/>
                                    <w:b/>
                                    <w:bCs/>
                                    <w:color w:val="385723"/>
                                    <w:sz w:val="14"/>
                                    <w:szCs w:val="14"/>
                                  </w:rPr>
                                  <w:t>CDA</w:t>
                                </w:r>
                              </w:p>
                            </w:txbxContent>
                          </wps:txbx>
                          <wps:bodyPr rot="0" vert="horz" wrap="square" lIns="0" tIns="0" rIns="0" bIns="0" anchor="t" anchorCtr="0" upright="1">
                            <a:noAutofit/>
                          </wps:bodyPr>
                        </wps:wsp>
                        <pic:pic xmlns:pic="http://schemas.openxmlformats.org/drawingml/2006/picture">
                          <pic:nvPicPr>
                            <pic:cNvPr id="446" name="Diagramma 15"/>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7031" y="4298"/>
                              <a:ext cx="1915" cy="2167"/>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g:grpSp>
                      <wps:wsp>
                        <wps:cNvPr id="447" name="Disco magnetico 12"/>
                        <wps:cNvSpPr>
                          <a:spLocks noChangeArrowheads="1"/>
                        </wps:cNvSpPr>
                        <wps:spPr bwMode="auto">
                          <a:xfrm>
                            <a:off x="15295" y="2297"/>
                            <a:ext cx="5009" cy="4948"/>
                          </a:xfrm>
                          <a:prstGeom prst="flowChartMagneticDisk">
                            <a:avLst/>
                          </a:prstGeom>
                          <a:solidFill>
                            <a:srgbClr val="4472C4">
                              <a:alpha val="16862"/>
                            </a:srgbClr>
                          </a:solidFill>
                          <a:ln w="3175">
                            <a:solidFill>
                              <a:srgbClr val="2F528F"/>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43004D" id="Gruppo 8" o:spid="_x0000_s1070" style="position:absolute;margin-left:148.6pt;margin-top:21.7pt;width:40.15pt;height:42.75pt;z-index:251606528;mso-position-horizontal-relative:text;mso-position-vertical-relative:text" coordorigin="15295,2297" coordsize="5009,4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">
                <v:group id="Group 40" o:spid="_x0000_s1071" style="position:absolute;left:16534;top:2797;width:2867;height:3859" coordorigin="16534,2797" coordsize="2867,3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Rettangolo con singolo angolo ritagliato 13" o:spid="_x0000_s1072" style="position:absolute;left:16745;top:2797;width:2656;height:3652;visibility:visible;mso-wrap-style:square;v-text-anchor:top" coordsize="265583,3652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Y8YA&#10;AADcAAAADwAAAGRycy9kb3ducmV2LnhtbESPQWsCMRSE7wX/Q3hCL0WzymLL1igiVfQi1PZgb4/N&#10;62bp5mVNom77640g9DjMzDfMdN7ZRpzJh9qxgtEwA0FcOl1zpeDzYzV4AREissbGMSn4pQDzWe9h&#10;ioV2F36n8z5WIkE4FKjAxNgWUobSkMUwdC1x8r6dtxiT9JXUHi8Jbhs5zrKJtFhzWjDY0tJQ+bM/&#10;WQVyRYf1nznutm+nTfdcPq09fY2Veux3i1cQkbr4H763N1pBnudwO5OO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OY8YAAADcAAAADwAAAAAAAAAAAAAAAACYAgAAZHJz&#10;L2Rvd25yZXYueG1sUEsFBgAAAAAEAAQA9QAAAIsDAAAAAA==&#10;" adj="-11796480,,5400" path="m,l210010,r55573,55573l265583,365291,,365291,,xe" fillcolor="#c5e0b4" strokecolor="#548235" strokeweight=".5pt">
                    <v:stroke joinstyle="miter"/>
                    <v:shadow on="t" color="black" opacity="26213f" origin="-.5,-.5" offset=".74836mm,.74836mm"/>
                    <v:formulas/>
                    <v:path arrowok="t" o:connecttype="custom" o:connectlocs="0,0;2100,0;2656,556;2656,3652;0,3652;0,0" o:connectangles="0,0,0,0,0,0" textboxrect="0,0,265583,365291"/>
                    <v:textbox inset="1mm,1mm,1mm,1mm">
                      <w:txbxContent>
                        <w:p w14:paraId="5F4628E0" w14:textId="77777777" w:rsidR="001F4D5C" w:rsidRDefault="001F4D5C" w:rsidP="00AB04BE">
                          <w:pPr>
                            <w:pStyle w:val="NormalWeb"/>
                            <w:spacing w:after="120"/>
                            <w:jc w:val="center"/>
                          </w:pPr>
                          <w:r>
                            <w:rPr>
                              <w:rFonts w:ascii="Arial Narrow" w:hAnsi="Arial Narrow"/>
                              <w:b/>
                              <w:bCs/>
                              <w:color w:val="2F5597"/>
                              <w:sz w:val="20"/>
                              <w:szCs w:val="20"/>
                            </w:rPr>
                            <w:t>Doc</w:t>
                          </w:r>
                        </w:p>
                      </w:txbxContent>
                    </v:textbox>
                  </v:shape>
                  <v:shape id="Rettangolo con singolo angolo ritagliato 14" o:spid="_x0000_s1073" style="position:absolute;left:16534;top:3020;width:2690;height:3582;visibility:visible;mso-wrap-style:square;v-text-anchor:top" coordsize="268963,3581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eIN8cA&#10;AADcAAAADwAAAGRycy9kb3ducmV2LnhtbESPT2vCQBTE70K/w/IK3uqm/ikSs5FSlHqQSlXw+sw+&#10;k9js25DdJrGfvlsoeBxm5jdMsuxNJVpqXGlZwfMoAkGcWV1yruB4WD/NQTiPrLGyTApu5GCZPgwS&#10;jLXt+JPavc9FgLCLUUHhfR1L6bKCDLqRrYmDd7GNQR9kk0vdYBfgppLjKHqRBksOCwXW9FZQ9rX/&#10;Ngqqn911LM/d+8fsVE5W89Zt3Hmr1PCxf12A8NT7e/i/vdEKptMZ/J0JR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3iDfHAAAA3AAAAA8AAAAAAAAAAAAAAAAAmAIAAGRy&#10;cy9kb3ducmV2LnhtbFBLBQYAAAAABAAEAPUAAACMAwAAAAA=&#10;" adj="-11796480,,5400" path="m,l221669,r47294,47294l268963,358190,,358190,,xe" fillcolor="#c5e0b4" strokecolor="#548235" strokeweight=".5pt">
                    <v:stroke joinstyle="miter"/>
                    <v:shadow on="t" color="black" opacity="26213f" origin="-.5,-.5" offset=".74836mm,.74836mm"/>
                    <v:formulas/>
                    <v:path arrowok="t" o:connecttype="custom" o:connectlocs="0,0;2217,0;2690,473;2690,3582;0,3582;0,0" o:connectangles="0,0,0,0,0,0" textboxrect="0,0,268963,358190"/>
                    <v:textbox inset="0,0,0,0">
                      <w:txbxContent>
                        <w:p w14:paraId="54372B33" w14:textId="77777777" w:rsidR="001F4D5C" w:rsidRDefault="001F4D5C" w:rsidP="00AB04BE">
                          <w:pPr>
                            <w:pStyle w:val="NormalWeb"/>
                            <w:spacing w:before="0"/>
                            <w:jc w:val="center"/>
                          </w:pPr>
                          <w:r>
                            <w:rPr>
                              <w:rFonts w:ascii="Arial Narrow" w:hAnsi="Arial Narrow"/>
                              <w:b/>
                              <w:bCs/>
                              <w:color w:val="385723"/>
                              <w:sz w:val="14"/>
                              <w:szCs w:val="14"/>
                            </w:rPr>
                            <w:t>CDA</w:t>
                          </w:r>
                        </w:p>
                      </w:txbxContent>
                    </v:textbox>
                  </v:shape>
                  <v:shape id="Diagramma 15" o:spid="_x0000_s1074" type="#_x0000_t75" style="position:absolute;left:17031;top:4298;width:1915;height:2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h2HFAAAA3AAAAA8AAABkcnMvZG93bnJldi54bWxEj0+LwjAUxO+C3yG8BS+i6YqKdI0iguJB&#10;EP9QPD6at23Z5qU22Vq/vREEj8PM/IaZL1tTioZqV1hW8D2MQBCnVhecKbicN4MZCOeRNZaWScGD&#10;HCwX3c4cY23vfKTm5DMRIOxiVJB7X8VSujQng25oK+Lg/draoA+yzqSu8R7gppSjKJpKgwWHhRwr&#10;WueU/p3+jQJ5KC/NeZVuZpPt9Zb0D8n+9kiU6n21qx8Qnlr/Cb/bO61gPJ7C60w4AnLxB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xvodhxQAAANwAAAAPAAAAAAAAAAAAAAAA&#10;AJ8CAABkcnMvZG93bnJldi54bWxQSwUGAAAAAAQABAD3AAAAkQMAAAAA&#10;">
                    <v:imagedata r:id="rId25" o:title=""/>
                    <o:lock v:ext="edit" aspectratio="f"/>
                  </v:shape>
                </v:group>
                <v:shape id="Disco magnetico 12" o:spid="_x0000_s1075" type="#_x0000_t132" style="position:absolute;left:15295;top:2297;width:5009;height:4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fg8cYA&#10;AADcAAAADwAAAGRycy9kb3ducmV2LnhtbESPQWvCQBSE7wX/w/KEXopuohIluopKxUJPtaLXR/Y1&#10;Cc2+jburxn/fLRR6HGbmG2ax6kwjbuR8bVlBOkxAEBdW11wqOH7uBjMQPiBrbCyTggd5WC17TwvM&#10;tb3zB90OoRQRwj5HBVUIbS6lLyoy6Ie2JY7el3UGQ5SulNrhPcJNI0dJkkmDNceFClvaVlR8H65G&#10;wfrFX/en0/t2rF2apedN9ppsLko997v1HESgLvyH/9pvWsFkMo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fg8cYAAADcAAAADwAAAAAAAAAAAAAAAACYAgAAZHJz&#10;L2Rvd25yZXYueG1sUEsFBgAAAAAEAAQA9QAAAIsDAAAAAA==&#10;" fillcolor="#4472c4" strokecolor="#2f528f" strokeweight=".25pt">
                  <v:fill opacity="11051f"/>
                  <v:stroke joinstyle="miter"/>
                </v:shape>
              </v:group>
            </w:pict>
          </mc:Fallback>
        </mc:AlternateContent>
      </w:r>
      <w:r w:rsidR="00132269" w:rsidRPr="007D36C4">
        <w:rPr>
          <w:noProof/>
        </w:rPr>
        <mc:AlternateContent>
          <mc:Choice Requires="wps">
            <w:drawing>
              <wp:anchor distT="0" distB="0" distL="114300" distR="114300" simplePos="0" relativeHeight="251712000" behindDoc="0" locked="0" layoutInCell="1" allowOverlap="1" wp14:anchorId="236F4372" wp14:editId="0463FFEA">
                <wp:simplePos x="0" y="0"/>
                <wp:positionH relativeFrom="column">
                  <wp:posOffset>2096770</wp:posOffset>
                </wp:positionH>
                <wp:positionV relativeFrom="paragraph">
                  <wp:posOffset>742315</wp:posOffset>
                </wp:positionV>
                <wp:extent cx="1905" cy="791210"/>
                <wp:effectExtent l="76200" t="38100" r="55245" b="8890"/>
                <wp:wrapNone/>
                <wp:docPr id="441" name="Connettore 2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05" cy="791210"/>
                        </a:xfrm>
                        <a:prstGeom prst="straightConnector1">
                          <a:avLst/>
                        </a:prstGeom>
                        <a:noFill/>
                        <a:ln w="19050" cap="flat" cmpd="sng" algn="ctr">
                          <a:solidFill>
                            <a:srgbClr val="4472C4"/>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492802D9" id="Connettore 2 9" o:spid="_x0000_s1026" type="#_x0000_t32" style="position:absolute;margin-left:165.1pt;margin-top:58.45pt;width:.15pt;height:62.3pt;flip:x 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" strokecolor="#4472c4" strokeweight="1.5pt">
                <v:stroke startarrowlength="short" endarrow="block" joinstyle="miter"/>
                <o:lock v:ext="edit" shapetype="f"/>
              </v:shape>
            </w:pict>
          </mc:Fallback>
        </mc:AlternateContent>
      </w:r>
      <w:r w:rsidR="00132269" w:rsidRPr="007D36C4">
        <w:rPr>
          <w:noProof/>
        </w:rPr>
        <mc:AlternateContent>
          <mc:Choice Requires="wps">
            <w:drawing>
              <wp:anchor distT="0" distB="0" distL="114300" distR="114300" simplePos="0" relativeHeight="251707904" behindDoc="0" locked="0" layoutInCell="1" allowOverlap="1" wp14:anchorId="7E7B2C1A" wp14:editId="0B5D59DA">
                <wp:simplePos x="0" y="0"/>
                <wp:positionH relativeFrom="column">
                  <wp:posOffset>2172970</wp:posOffset>
                </wp:positionH>
                <wp:positionV relativeFrom="paragraph">
                  <wp:posOffset>589915</wp:posOffset>
                </wp:positionV>
                <wp:extent cx="3175" cy="910590"/>
                <wp:effectExtent l="76200" t="38100" r="53975" b="3810"/>
                <wp:wrapNone/>
                <wp:docPr id="440" name="Connettore 2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75" cy="910590"/>
                        </a:xfrm>
                        <a:prstGeom prst="straightConnector1">
                          <a:avLst/>
                        </a:prstGeom>
                        <a:noFill/>
                        <a:ln w="19050" cap="flat" cmpd="dbl" algn="ctr">
                          <a:solidFill>
                            <a:srgbClr val="ED7D31"/>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2D0EEDA4" id="Connettore 2 10" o:spid="_x0000_s1026" type="#_x0000_t32" style="position:absolute;margin-left:171.1pt;margin-top:46.45pt;width:.25pt;height:71.7pt;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" strokecolor="#ed7d31" strokeweight="1.5pt">
                <v:stroke startarrowlength="short" endarrow="block" linestyle="thinThin" joinstyle="miter"/>
                <o:lock v:ext="edit" shapetype="f"/>
              </v:shape>
            </w:pict>
          </mc:Fallback>
        </mc:AlternateContent>
      </w:r>
      <w:r w:rsidR="00132269" w:rsidRPr="007D36C4">
        <w:rPr>
          <w:noProof/>
        </w:rPr>
        <mc:AlternateContent>
          <mc:Choice Requires="wpg">
            <w:drawing>
              <wp:anchor distT="0" distB="0" distL="114300" distR="114300" simplePos="0" relativeHeight="251610624" behindDoc="0" locked="0" layoutInCell="1" allowOverlap="1" wp14:anchorId="5657CA6B" wp14:editId="5363C516">
                <wp:simplePos x="0" y="0"/>
                <wp:positionH relativeFrom="column">
                  <wp:posOffset>544195</wp:posOffset>
                </wp:positionH>
                <wp:positionV relativeFrom="paragraph">
                  <wp:posOffset>1342390</wp:posOffset>
                </wp:positionV>
                <wp:extent cx="509905" cy="542925"/>
                <wp:effectExtent l="10795" t="8890" r="12700" b="10160"/>
                <wp:wrapNone/>
                <wp:docPr id="434" name="Grup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 cy="542925"/>
                          <a:chOff x="1864" y="12943"/>
                          <a:chExt cx="5009" cy="4948"/>
                        </a:xfrm>
                      </wpg:grpSpPr>
                      <wpg:grpSp>
                        <wpg:cNvPr id="435" name="Gruppo 19"/>
                        <wpg:cNvGrpSpPr>
                          <a:grpSpLocks/>
                        </wpg:cNvGrpSpPr>
                        <wpg:grpSpPr bwMode="auto">
                          <a:xfrm>
                            <a:off x="2942" y="13441"/>
                            <a:ext cx="2868" cy="3860"/>
                            <a:chOff x="2942" y="13441"/>
                            <a:chExt cx="2867" cy="3859"/>
                          </a:xfrm>
                        </wpg:grpSpPr>
                        <wps:wsp>
                          <wps:cNvPr id="436" name="Rettangolo con singolo angolo ritagliato 21"/>
                          <wps:cNvSpPr>
                            <a:spLocks/>
                          </wps:cNvSpPr>
                          <wps:spPr bwMode="auto">
                            <a:xfrm>
                              <a:off x="3154" y="13441"/>
                              <a:ext cx="2656" cy="3653"/>
                            </a:xfrm>
                            <a:custGeom>
                              <a:avLst/>
                              <a:gdLst>
                                <a:gd name="T0" fmla="*/ 0 w 265583"/>
                                <a:gd name="T1" fmla="*/ 0 h 365291"/>
                                <a:gd name="T2" fmla="*/ 210010 w 265583"/>
                                <a:gd name="T3" fmla="*/ 0 h 365291"/>
                                <a:gd name="T4" fmla="*/ 265583 w 265583"/>
                                <a:gd name="T5" fmla="*/ 55573 h 365291"/>
                                <a:gd name="T6" fmla="*/ 265583 w 265583"/>
                                <a:gd name="T7" fmla="*/ 365291 h 365291"/>
                                <a:gd name="T8" fmla="*/ 0 w 265583"/>
                                <a:gd name="T9" fmla="*/ 365291 h 365291"/>
                                <a:gd name="T10" fmla="*/ 0 w 265583"/>
                                <a:gd name="T11" fmla="*/ 0 h 365291"/>
                                <a:gd name="T12" fmla="*/ 0 60000 65536"/>
                                <a:gd name="T13" fmla="*/ 0 60000 65536"/>
                                <a:gd name="T14" fmla="*/ 0 60000 65536"/>
                                <a:gd name="T15" fmla="*/ 0 60000 65536"/>
                                <a:gd name="T16" fmla="*/ 0 60000 65536"/>
                                <a:gd name="T17" fmla="*/ 0 60000 65536"/>
                                <a:gd name="T18" fmla="*/ 0 w 265583"/>
                                <a:gd name="T19" fmla="*/ 0 h 365291"/>
                                <a:gd name="T20" fmla="*/ 265583 w 265583"/>
                                <a:gd name="T21" fmla="*/ 365291 h 365291"/>
                              </a:gdLst>
                              <a:ahLst/>
                              <a:cxnLst>
                                <a:cxn ang="T12">
                                  <a:pos x="T0" y="T1"/>
                                </a:cxn>
                                <a:cxn ang="T13">
                                  <a:pos x="T2" y="T3"/>
                                </a:cxn>
                                <a:cxn ang="T14">
                                  <a:pos x="T4" y="T5"/>
                                </a:cxn>
                                <a:cxn ang="T15">
                                  <a:pos x="T6" y="T7"/>
                                </a:cxn>
                                <a:cxn ang="T16">
                                  <a:pos x="T8" y="T9"/>
                                </a:cxn>
                                <a:cxn ang="T17">
                                  <a:pos x="T10" y="T11"/>
                                </a:cxn>
                              </a:cxnLst>
                              <a:rect l="T18" t="T19" r="T20" b="T21"/>
                              <a:pathLst>
                                <a:path w="265583" h="365291">
                                  <a:moveTo>
                                    <a:pt x="0" y="0"/>
                                  </a:moveTo>
                                  <a:lnTo>
                                    <a:pt x="210010" y="0"/>
                                  </a:lnTo>
                                  <a:lnTo>
                                    <a:pt x="265583" y="55573"/>
                                  </a:lnTo>
                                  <a:lnTo>
                                    <a:pt x="265583" y="365291"/>
                                  </a:lnTo>
                                  <a:lnTo>
                                    <a:pt x="0" y="365291"/>
                                  </a:lnTo>
                                  <a:lnTo>
                                    <a:pt x="0" y="0"/>
                                  </a:lnTo>
                                  <a:close/>
                                </a:path>
                              </a:pathLst>
                            </a:custGeom>
                            <a:solidFill>
                              <a:srgbClr val="C5E0B4"/>
                            </a:solidFill>
                            <a:ln w="6350">
                              <a:solidFill>
                                <a:srgbClr val="548235"/>
                              </a:solidFill>
                              <a:miter lim="800000"/>
                              <a:headEnd/>
                              <a:tailEnd/>
                            </a:ln>
                            <a:effectLst>
                              <a:outerShdw dist="38100" dir="2700000" algn="tl" rotWithShape="0">
                                <a:srgbClr val="000000">
                                  <a:alpha val="39999"/>
                                </a:srgbClr>
                              </a:outerShdw>
                            </a:effectLst>
                          </wps:spPr>
                          <wps:txbx>
                            <w:txbxContent>
                              <w:p w14:paraId="6AB537CD" w14:textId="77777777" w:rsidR="001F4D5C" w:rsidRDefault="001F4D5C" w:rsidP="00AB04BE">
                                <w:pPr>
                                  <w:pStyle w:val="NormalWeb"/>
                                  <w:spacing w:after="120"/>
                                  <w:jc w:val="center"/>
                                </w:pPr>
                                <w:r>
                                  <w:rPr>
                                    <w:rFonts w:ascii="Arial Narrow" w:hAnsi="Arial Narrow"/>
                                    <w:b/>
                                    <w:bCs/>
                                    <w:color w:val="2F5597"/>
                                    <w:sz w:val="20"/>
                                    <w:szCs w:val="20"/>
                                  </w:rPr>
                                  <w:t>Doc</w:t>
                                </w:r>
                              </w:p>
                            </w:txbxContent>
                          </wps:txbx>
                          <wps:bodyPr rot="0" vert="horz" wrap="square" lIns="36000" tIns="36000" rIns="36000" bIns="36000" anchor="t" anchorCtr="0" upright="1">
                            <a:noAutofit/>
                          </wps:bodyPr>
                        </wps:wsp>
                        <wps:wsp>
                          <wps:cNvPr id="437" name="Rettangolo con singolo angolo ritagliato 22"/>
                          <wps:cNvSpPr>
                            <a:spLocks/>
                          </wps:cNvSpPr>
                          <wps:spPr bwMode="auto">
                            <a:xfrm>
                              <a:off x="2942" y="13665"/>
                              <a:ext cx="2690" cy="3582"/>
                            </a:xfrm>
                            <a:custGeom>
                              <a:avLst/>
                              <a:gdLst>
                                <a:gd name="T0" fmla="*/ 0 w 268963"/>
                                <a:gd name="T1" fmla="*/ 0 h 358190"/>
                                <a:gd name="T2" fmla="*/ 221669 w 268963"/>
                                <a:gd name="T3" fmla="*/ 0 h 358190"/>
                                <a:gd name="T4" fmla="*/ 268963 w 268963"/>
                                <a:gd name="T5" fmla="*/ 47294 h 358190"/>
                                <a:gd name="T6" fmla="*/ 268963 w 268963"/>
                                <a:gd name="T7" fmla="*/ 358190 h 358190"/>
                                <a:gd name="T8" fmla="*/ 0 w 268963"/>
                                <a:gd name="T9" fmla="*/ 358190 h 358190"/>
                                <a:gd name="T10" fmla="*/ 0 w 268963"/>
                                <a:gd name="T11" fmla="*/ 0 h 358190"/>
                                <a:gd name="T12" fmla="*/ 0 60000 65536"/>
                                <a:gd name="T13" fmla="*/ 0 60000 65536"/>
                                <a:gd name="T14" fmla="*/ 0 60000 65536"/>
                                <a:gd name="T15" fmla="*/ 0 60000 65536"/>
                                <a:gd name="T16" fmla="*/ 0 60000 65536"/>
                                <a:gd name="T17" fmla="*/ 0 60000 65536"/>
                                <a:gd name="T18" fmla="*/ 0 w 268963"/>
                                <a:gd name="T19" fmla="*/ 0 h 358190"/>
                                <a:gd name="T20" fmla="*/ 268963 w 268963"/>
                                <a:gd name="T21" fmla="*/ 358190 h 358190"/>
                              </a:gdLst>
                              <a:ahLst/>
                              <a:cxnLst>
                                <a:cxn ang="T12">
                                  <a:pos x="T0" y="T1"/>
                                </a:cxn>
                                <a:cxn ang="T13">
                                  <a:pos x="T2" y="T3"/>
                                </a:cxn>
                                <a:cxn ang="T14">
                                  <a:pos x="T4" y="T5"/>
                                </a:cxn>
                                <a:cxn ang="T15">
                                  <a:pos x="T6" y="T7"/>
                                </a:cxn>
                                <a:cxn ang="T16">
                                  <a:pos x="T8" y="T9"/>
                                </a:cxn>
                                <a:cxn ang="T17">
                                  <a:pos x="T10" y="T11"/>
                                </a:cxn>
                              </a:cxnLst>
                              <a:rect l="T18" t="T19" r="T20" b="T21"/>
                              <a:pathLst>
                                <a:path w="268963" h="358190">
                                  <a:moveTo>
                                    <a:pt x="0" y="0"/>
                                  </a:moveTo>
                                  <a:lnTo>
                                    <a:pt x="221669" y="0"/>
                                  </a:lnTo>
                                  <a:lnTo>
                                    <a:pt x="268963" y="47294"/>
                                  </a:lnTo>
                                  <a:lnTo>
                                    <a:pt x="268963" y="358190"/>
                                  </a:lnTo>
                                  <a:lnTo>
                                    <a:pt x="0" y="358190"/>
                                  </a:lnTo>
                                  <a:lnTo>
                                    <a:pt x="0" y="0"/>
                                  </a:lnTo>
                                  <a:close/>
                                </a:path>
                              </a:pathLst>
                            </a:custGeom>
                            <a:solidFill>
                              <a:srgbClr val="C5E0B4"/>
                            </a:solidFill>
                            <a:ln w="6350">
                              <a:solidFill>
                                <a:srgbClr val="548235"/>
                              </a:solidFill>
                              <a:miter lim="800000"/>
                              <a:headEnd/>
                              <a:tailEnd/>
                            </a:ln>
                            <a:effectLst>
                              <a:outerShdw dist="38100" dir="2700000" algn="tl" rotWithShape="0">
                                <a:srgbClr val="000000">
                                  <a:alpha val="39999"/>
                                </a:srgbClr>
                              </a:outerShdw>
                            </a:effectLst>
                          </wps:spPr>
                          <wps:txbx>
                            <w:txbxContent>
                              <w:p w14:paraId="1105537D" w14:textId="77777777" w:rsidR="001F4D5C" w:rsidRDefault="001F4D5C" w:rsidP="00AB04BE">
                                <w:pPr>
                                  <w:pStyle w:val="NormalWeb"/>
                                  <w:spacing w:before="0"/>
                                  <w:jc w:val="center"/>
                                </w:pPr>
                                <w:r>
                                  <w:rPr>
                                    <w:rFonts w:ascii="Arial Narrow" w:hAnsi="Arial Narrow"/>
                                    <w:b/>
                                    <w:bCs/>
                                    <w:color w:val="385723"/>
                                    <w:sz w:val="14"/>
                                    <w:szCs w:val="14"/>
                                  </w:rPr>
                                  <w:t>CDA</w:t>
                                </w:r>
                              </w:p>
                            </w:txbxContent>
                          </wps:txbx>
                          <wps:bodyPr rot="0" vert="horz" wrap="square" lIns="0" tIns="0" rIns="0" bIns="0" anchor="t" anchorCtr="0" upright="1">
                            <a:noAutofit/>
                          </wps:bodyPr>
                        </wps:wsp>
                        <pic:pic xmlns:pic="http://schemas.openxmlformats.org/drawingml/2006/picture">
                          <pic:nvPicPr>
                            <pic:cNvPr id="438" name="Diagramma 23"/>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481" y="14944"/>
                              <a:ext cx="1855" cy="2167"/>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g:grpSp>
                      <wps:wsp>
                        <wps:cNvPr id="439" name="Disco magnetico 20"/>
                        <wps:cNvSpPr>
                          <a:spLocks noChangeArrowheads="1"/>
                        </wps:cNvSpPr>
                        <wps:spPr bwMode="auto">
                          <a:xfrm>
                            <a:off x="1864" y="12943"/>
                            <a:ext cx="5010" cy="4949"/>
                          </a:xfrm>
                          <a:prstGeom prst="flowChartMagneticDisk">
                            <a:avLst/>
                          </a:prstGeom>
                          <a:solidFill>
                            <a:srgbClr val="4472C4">
                              <a:alpha val="16862"/>
                            </a:srgbClr>
                          </a:solidFill>
                          <a:ln w="3175">
                            <a:solidFill>
                              <a:srgbClr val="2F528F"/>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57CA6B" id="Gruppo 11" o:spid="_x0000_s1076" style="position:absolute;margin-left:42.85pt;margin-top:105.7pt;width:40.15pt;height:42.75pt;z-index:251610624;mso-position-horizontal-relative:text;mso-position-vertical-relative:text" coordorigin="1864,12943" coordsize="5009,4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">
                <v:group id="Gruppo 19" o:spid="_x0000_s1077" style="position:absolute;left:2942;top:13441;width:2868;height:3860" coordorigin="2942,13441" coordsize="2867,3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Rettangolo con singolo angolo ritagliato 21" o:spid="_x0000_s1078" style="position:absolute;left:3154;top:13441;width:2656;height:3653;visibility:visible;mso-wrap-style:square;v-text-anchor:top" coordsize="265583,3652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G8sYA&#10;AADcAAAADwAAAGRycy9kb3ducmV2LnhtbESPQWsCMRSE74L/ITyhF9GsVmzZGkWkir0IWg/t7bF5&#10;3SzdvKxJ1G1/fVMQPA4z8w0zW7S2FhfyoXKsYDTMQBAXTldcKji+rwfPIEJE1lg7JgU/FGAx73Zm&#10;mGt35T1dDrEUCcIhRwUmxiaXMhSGLIaha4iT9+W8xZikL6X2eE1wW8txlk2lxYrTgsGGVoaK78PZ&#10;KpBr+tj8mtPu7fW8bZ+K/sbT51iph167fAERqY338K291Qomj1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fG8sYAAADcAAAADwAAAAAAAAAAAAAAAACYAgAAZHJz&#10;L2Rvd25yZXYueG1sUEsFBgAAAAAEAAQA9QAAAIsDAAAAAA==&#10;" adj="-11796480,,5400" path="m,l210010,r55573,55573l265583,365291,,365291,,xe" fillcolor="#c5e0b4" strokecolor="#548235" strokeweight=".5pt">
                    <v:stroke joinstyle="miter"/>
                    <v:shadow on="t" color="black" opacity="26213f" origin="-.5,-.5" offset=".74836mm,.74836mm"/>
                    <v:formulas/>
                    <v:path arrowok="t" o:connecttype="custom" o:connectlocs="0,0;2100,0;2656,556;2656,3653;0,3653;0,0" o:connectangles="0,0,0,0,0,0" textboxrect="0,0,265583,365291"/>
                    <v:textbox inset="1mm,1mm,1mm,1mm">
                      <w:txbxContent>
                        <w:p w14:paraId="6AB537CD" w14:textId="77777777" w:rsidR="001F4D5C" w:rsidRDefault="001F4D5C" w:rsidP="00AB04BE">
                          <w:pPr>
                            <w:pStyle w:val="NormalWeb"/>
                            <w:spacing w:after="120"/>
                            <w:jc w:val="center"/>
                          </w:pPr>
                          <w:r>
                            <w:rPr>
                              <w:rFonts w:ascii="Arial Narrow" w:hAnsi="Arial Narrow"/>
                              <w:b/>
                              <w:bCs/>
                              <w:color w:val="2F5597"/>
                              <w:sz w:val="20"/>
                              <w:szCs w:val="20"/>
                            </w:rPr>
                            <w:t>Doc</w:t>
                          </w:r>
                        </w:p>
                      </w:txbxContent>
                    </v:textbox>
                  </v:shape>
                  <v:shape id="Rettangolo con singolo angolo ritagliato 22" o:spid="_x0000_s1079" style="position:absolute;left:2942;top:13665;width:2690;height:3582;visibility:visible;mso-wrap-style:square;v-text-anchor:top" coordsize="268963,3581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pscA&#10;AADcAAAADwAAAGRycy9kb3ducmV2LnhtbESPT2vCQBTE70K/w/IK3nRTbaukrlJE0YNY/ANen9nX&#10;JG32bciuSfTTd4WCx2FmfsNMZq0pRE2Vyy0reOlHIIgTq3NOFRwPy94YhPPIGgvLpOBKDmbTp84E&#10;Y20b3lG996kIEHYxKsi8L2MpXZKRQde3JXHwvm1l0AdZpVJX2AS4KeQgit6lwZzDQoYlzTNKfvcX&#10;o6C4ff0M5LlZbd9O+XAxrt3anTdKdZ/bzw8Qnlr/CP+311rB63AE9zPh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vwKbHAAAA3AAAAA8AAAAAAAAAAAAAAAAAmAIAAGRy&#10;cy9kb3ducmV2LnhtbFBLBQYAAAAABAAEAPUAAACMAwAAAAA=&#10;" adj="-11796480,,5400" path="m,l221669,r47294,47294l268963,358190,,358190,,xe" fillcolor="#c5e0b4" strokecolor="#548235" strokeweight=".5pt">
                    <v:stroke joinstyle="miter"/>
                    <v:shadow on="t" color="black" opacity="26213f" origin="-.5,-.5" offset=".74836mm,.74836mm"/>
                    <v:formulas/>
                    <v:path arrowok="t" o:connecttype="custom" o:connectlocs="0,0;2217,0;2690,473;2690,3582;0,3582;0,0" o:connectangles="0,0,0,0,0,0" textboxrect="0,0,268963,358190"/>
                    <v:textbox inset="0,0,0,0">
                      <w:txbxContent>
                        <w:p w14:paraId="1105537D" w14:textId="77777777" w:rsidR="001F4D5C" w:rsidRDefault="001F4D5C" w:rsidP="00AB04BE">
                          <w:pPr>
                            <w:pStyle w:val="NormalWeb"/>
                            <w:spacing w:before="0"/>
                            <w:jc w:val="center"/>
                          </w:pPr>
                          <w:r>
                            <w:rPr>
                              <w:rFonts w:ascii="Arial Narrow" w:hAnsi="Arial Narrow"/>
                              <w:b/>
                              <w:bCs/>
                              <w:color w:val="385723"/>
                              <w:sz w:val="14"/>
                              <w:szCs w:val="14"/>
                            </w:rPr>
                            <w:t>CDA</w:t>
                          </w:r>
                        </w:p>
                      </w:txbxContent>
                    </v:textbox>
                  </v:shape>
                  <v:shape id="Diagramma 23" o:spid="_x0000_s1080" type="#_x0000_t75" style="position:absolute;left:3481;top:14944;width:1855;height:2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yXEDFAAAA3AAAAA8AAABkcnMvZG93bnJldi54bWxET0trwkAQvhf8D8sIvdWNbSkSXUUsfdAe&#10;RKvS3sbsmIRmZ0N2Y9L+eudQ6PHje88WvavUmZpQejYwHiWgiDNvS84N7D6ebiagQkS2WHkmAz8U&#10;YDEfXM0wtb7jDZ23MVcSwiFFA0WMdap1yApyGEa+Jhbu5BuHUWCTa9tgJ+Gu0rdJ8qAdliwNBda0&#10;Kij73rZOeg/Hw2+bZ59t9/6434/f1s9fL2tjrof9cgoqUh//xX/uV2vg/k7Wyhk5Anp+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8lxAxQAAANwAAAAPAAAAAAAAAAAAAAAA&#10;AJ8CAABkcnMvZG93bnJldi54bWxQSwUGAAAAAAQABAD3AAAAkQMAAAAA&#10;">
                    <v:imagedata r:id="rId27" o:title=""/>
                    <o:lock v:ext="edit" aspectratio="f"/>
                  </v:shape>
                </v:group>
                <v:shape id="Disco magnetico 20" o:spid="_x0000_s1081" type="#_x0000_t132" style="position:absolute;left:1864;top:12943;width:5010;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iZcYA&#10;AADcAAAADwAAAGRycy9kb3ducmV2LnhtbESPQWvCQBSE7wX/w/KEXopuUiVodBWVioWeakWvj+xr&#10;Epp9m+6uGv+9WxB6HGbmG2a+7EwjLuR8bVlBOkxAEBdW11wqOHxtBxMQPiBrbCyTght5WC56T3PM&#10;tb3yJ132oRQRwj5HBVUIbS6lLyoy6Ie2JY7et3UGQ5SulNrhNcJNI1+TJJMGa44LFba0qaj42Z+N&#10;gtWLP++Ox4/NSLs0S0/r7C1Z/yr13O9WMxCBuvAffrTftYLxaAp/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KiZcYAAADcAAAADwAAAAAAAAAAAAAAAACYAgAAZHJz&#10;L2Rvd25yZXYueG1sUEsFBgAAAAAEAAQA9QAAAIsDAAAAAA==&#10;" fillcolor="#4472c4" strokecolor="#2f528f" strokeweight=".25pt">
                  <v:fill opacity="11051f"/>
                  <v:stroke joinstyle="miter"/>
                </v:shape>
              </v:group>
            </w:pict>
          </mc:Fallback>
        </mc:AlternateContent>
      </w:r>
      <w:r w:rsidR="00132269" w:rsidRPr="007D36C4">
        <w:rPr>
          <w:noProof/>
        </w:rPr>
        <mc:AlternateContent>
          <mc:Choice Requires="wpg">
            <w:drawing>
              <wp:anchor distT="0" distB="0" distL="114300" distR="114300" simplePos="0" relativeHeight="251631104" behindDoc="0" locked="0" layoutInCell="1" allowOverlap="1" wp14:anchorId="00FD5726" wp14:editId="73061121">
                <wp:simplePos x="0" y="0"/>
                <wp:positionH relativeFrom="column">
                  <wp:posOffset>3239770</wp:posOffset>
                </wp:positionH>
                <wp:positionV relativeFrom="paragraph">
                  <wp:posOffset>1342390</wp:posOffset>
                </wp:positionV>
                <wp:extent cx="509905" cy="542925"/>
                <wp:effectExtent l="10795" t="8890" r="12700" b="10160"/>
                <wp:wrapNone/>
                <wp:docPr id="428" name="Grup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 cy="542925"/>
                          <a:chOff x="28850" y="12943"/>
                          <a:chExt cx="5009" cy="4948"/>
                        </a:xfrm>
                      </wpg:grpSpPr>
                      <wpg:grpSp>
                        <wpg:cNvPr id="429" name="Gruppo 31"/>
                        <wpg:cNvGrpSpPr>
                          <a:grpSpLocks/>
                        </wpg:cNvGrpSpPr>
                        <wpg:grpSpPr bwMode="auto">
                          <a:xfrm>
                            <a:off x="30011" y="13419"/>
                            <a:ext cx="2868" cy="3859"/>
                            <a:chOff x="30011" y="13419"/>
                            <a:chExt cx="2867" cy="3859"/>
                          </a:xfrm>
                        </wpg:grpSpPr>
                        <wps:wsp>
                          <wps:cNvPr id="430" name="Rettangolo con singolo angolo ritagliato 33"/>
                          <wps:cNvSpPr>
                            <a:spLocks/>
                          </wps:cNvSpPr>
                          <wps:spPr bwMode="auto">
                            <a:xfrm>
                              <a:off x="30223" y="13419"/>
                              <a:ext cx="2656" cy="3653"/>
                            </a:xfrm>
                            <a:custGeom>
                              <a:avLst/>
                              <a:gdLst>
                                <a:gd name="T0" fmla="*/ 0 w 265583"/>
                                <a:gd name="T1" fmla="*/ 0 h 365291"/>
                                <a:gd name="T2" fmla="*/ 210010 w 265583"/>
                                <a:gd name="T3" fmla="*/ 0 h 365291"/>
                                <a:gd name="T4" fmla="*/ 265583 w 265583"/>
                                <a:gd name="T5" fmla="*/ 55573 h 365291"/>
                                <a:gd name="T6" fmla="*/ 265583 w 265583"/>
                                <a:gd name="T7" fmla="*/ 365291 h 365291"/>
                                <a:gd name="T8" fmla="*/ 0 w 265583"/>
                                <a:gd name="T9" fmla="*/ 365291 h 365291"/>
                                <a:gd name="T10" fmla="*/ 0 w 265583"/>
                                <a:gd name="T11" fmla="*/ 0 h 365291"/>
                                <a:gd name="T12" fmla="*/ 0 60000 65536"/>
                                <a:gd name="T13" fmla="*/ 0 60000 65536"/>
                                <a:gd name="T14" fmla="*/ 0 60000 65536"/>
                                <a:gd name="T15" fmla="*/ 0 60000 65536"/>
                                <a:gd name="T16" fmla="*/ 0 60000 65536"/>
                                <a:gd name="T17" fmla="*/ 0 60000 65536"/>
                                <a:gd name="T18" fmla="*/ 0 w 265583"/>
                                <a:gd name="T19" fmla="*/ 0 h 365291"/>
                                <a:gd name="T20" fmla="*/ 265583 w 265583"/>
                                <a:gd name="T21" fmla="*/ 365291 h 365291"/>
                              </a:gdLst>
                              <a:ahLst/>
                              <a:cxnLst>
                                <a:cxn ang="T12">
                                  <a:pos x="T0" y="T1"/>
                                </a:cxn>
                                <a:cxn ang="T13">
                                  <a:pos x="T2" y="T3"/>
                                </a:cxn>
                                <a:cxn ang="T14">
                                  <a:pos x="T4" y="T5"/>
                                </a:cxn>
                                <a:cxn ang="T15">
                                  <a:pos x="T6" y="T7"/>
                                </a:cxn>
                                <a:cxn ang="T16">
                                  <a:pos x="T8" y="T9"/>
                                </a:cxn>
                                <a:cxn ang="T17">
                                  <a:pos x="T10" y="T11"/>
                                </a:cxn>
                              </a:cxnLst>
                              <a:rect l="T18" t="T19" r="T20" b="T21"/>
                              <a:pathLst>
                                <a:path w="265583" h="365291">
                                  <a:moveTo>
                                    <a:pt x="0" y="0"/>
                                  </a:moveTo>
                                  <a:lnTo>
                                    <a:pt x="210010" y="0"/>
                                  </a:lnTo>
                                  <a:lnTo>
                                    <a:pt x="265583" y="55573"/>
                                  </a:lnTo>
                                  <a:lnTo>
                                    <a:pt x="265583" y="365291"/>
                                  </a:lnTo>
                                  <a:lnTo>
                                    <a:pt x="0" y="365291"/>
                                  </a:lnTo>
                                  <a:lnTo>
                                    <a:pt x="0" y="0"/>
                                  </a:lnTo>
                                  <a:close/>
                                </a:path>
                              </a:pathLst>
                            </a:custGeom>
                            <a:solidFill>
                              <a:srgbClr val="C5E0B4"/>
                            </a:solidFill>
                            <a:ln w="6350">
                              <a:solidFill>
                                <a:srgbClr val="548235"/>
                              </a:solidFill>
                              <a:miter lim="800000"/>
                              <a:headEnd/>
                              <a:tailEnd/>
                            </a:ln>
                            <a:effectLst>
                              <a:outerShdw dist="38100" dir="2700000" algn="tl" rotWithShape="0">
                                <a:srgbClr val="000000">
                                  <a:alpha val="39999"/>
                                </a:srgbClr>
                              </a:outerShdw>
                            </a:effectLst>
                          </wps:spPr>
                          <wps:txbx>
                            <w:txbxContent>
                              <w:p w14:paraId="5BC71014" w14:textId="77777777" w:rsidR="001F4D5C" w:rsidRDefault="001F4D5C" w:rsidP="00AB04BE">
                                <w:pPr>
                                  <w:pStyle w:val="NormalWeb"/>
                                  <w:spacing w:after="120"/>
                                  <w:jc w:val="center"/>
                                </w:pPr>
                                <w:r>
                                  <w:rPr>
                                    <w:rFonts w:ascii="Arial Narrow" w:hAnsi="Arial Narrow"/>
                                    <w:b/>
                                    <w:bCs/>
                                    <w:color w:val="2F5597"/>
                                    <w:sz w:val="20"/>
                                    <w:szCs w:val="20"/>
                                  </w:rPr>
                                  <w:t>Doc</w:t>
                                </w:r>
                              </w:p>
                            </w:txbxContent>
                          </wps:txbx>
                          <wps:bodyPr rot="0" vert="horz" wrap="square" lIns="36000" tIns="36000" rIns="36000" bIns="36000" anchor="t" anchorCtr="0" upright="1">
                            <a:noAutofit/>
                          </wps:bodyPr>
                        </wps:wsp>
                        <wps:wsp>
                          <wps:cNvPr id="431" name="Rettangolo con singolo angolo ritagliato 34"/>
                          <wps:cNvSpPr>
                            <a:spLocks/>
                          </wps:cNvSpPr>
                          <wps:spPr bwMode="auto">
                            <a:xfrm>
                              <a:off x="30011" y="13642"/>
                              <a:ext cx="2690" cy="3582"/>
                            </a:xfrm>
                            <a:custGeom>
                              <a:avLst/>
                              <a:gdLst>
                                <a:gd name="T0" fmla="*/ 0 w 268963"/>
                                <a:gd name="T1" fmla="*/ 0 h 358190"/>
                                <a:gd name="T2" fmla="*/ 221669 w 268963"/>
                                <a:gd name="T3" fmla="*/ 0 h 358190"/>
                                <a:gd name="T4" fmla="*/ 268963 w 268963"/>
                                <a:gd name="T5" fmla="*/ 47294 h 358190"/>
                                <a:gd name="T6" fmla="*/ 268963 w 268963"/>
                                <a:gd name="T7" fmla="*/ 358190 h 358190"/>
                                <a:gd name="T8" fmla="*/ 0 w 268963"/>
                                <a:gd name="T9" fmla="*/ 358190 h 358190"/>
                                <a:gd name="T10" fmla="*/ 0 w 268963"/>
                                <a:gd name="T11" fmla="*/ 0 h 358190"/>
                                <a:gd name="T12" fmla="*/ 0 60000 65536"/>
                                <a:gd name="T13" fmla="*/ 0 60000 65536"/>
                                <a:gd name="T14" fmla="*/ 0 60000 65536"/>
                                <a:gd name="T15" fmla="*/ 0 60000 65536"/>
                                <a:gd name="T16" fmla="*/ 0 60000 65536"/>
                                <a:gd name="T17" fmla="*/ 0 60000 65536"/>
                                <a:gd name="T18" fmla="*/ 0 w 268963"/>
                                <a:gd name="T19" fmla="*/ 0 h 358190"/>
                                <a:gd name="T20" fmla="*/ 268963 w 268963"/>
                                <a:gd name="T21" fmla="*/ 358190 h 358190"/>
                              </a:gdLst>
                              <a:ahLst/>
                              <a:cxnLst>
                                <a:cxn ang="T12">
                                  <a:pos x="T0" y="T1"/>
                                </a:cxn>
                                <a:cxn ang="T13">
                                  <a:pos x="T2" y="T3"/>
                                </a:cxn>
                                <a:cxn ang="T14">
                                  <a:pos x="T4" y="T5"/>
                                </a:cxn>
                                <a:cxn ang="T15">
                                  <a:pos x="T6" y="T7"/>
                                </a:cxn>
                                <a:cxn ang="T16">
                                  <a:pos x="T8" y="T9"/>
                                </a:cxn>
                                <a:cxn ang="T17">
                                  <a:pos x="T10" y="T11"/>
                                </a:cxn>
                              </a:cxnLst>
                              <a:rect l="T18" t="T19" r="T20" b="T21"/>
                              <a:pathLst>
                                <a:path w="268963" h="358190">
                                  <a:moveTo>
                                    <a:pt x="0" y="0"/>
                                  </a:moveTo>
                                  <a:lnTo>
                                    <a:pt x="221669" y="0"/>
                                  </a:lnTo>
                                  <a:lnTo>
                                    <a:pt x="268963" y="47294"/>
                                  </a:lnTo>
                                  <a:lnTo>
                                    <a:pt x="268963" y="358190"/>
                                  </a:lnTo>
                                  <a:lnTo>
                                    <a:pt x="0" y="358190"/>
                                  </a:lnTo>
                                  <a:lnTo>
                                    <a:pt x="0" y="0"/>
                                  </a:lnTo>
                                  <a:close/>
                                </a:path>
                              </a:pathLst>
                            </a:custGeom>
                            <a:solidFill>
                              <a:srgbClr val="C5E0B4"/>
                            </a:solidFill>
                            <a:ln w="6350">
                              <a:solidFill>
                                <a:srgbClr val="548235"/>
                              </a:solidFill>
                              <a:miter lim="800000"/>
                              <a:headEnd/>
                              <a:tailEnd/>
                            </a:ln>
                            <a:effectLst>
                              <a:outerShdw dist="38100" dir="2700000" algn="tl" rotWithShape="0">
                                <a:srgbClr val="000000">
                                  <a:alpha val="39999"/>
                                </a:srgbClr>
                              </a:outerShdw>
                            </a:effectLst>
                          </wps:spPr>
                          <wps:txbx>
                            <w:txbxContent>
                              <w:p w14:paraId="43491E45" w14:textId="77777777" w:rsidR="001F4D5C" w:rsidRDefault="001F4D5C" w:rsidP="00AB04BE">
                                <w:pPr>
                                  <w:pStyle w:val="NormalWeb"/>
                                  <w:spacing w:before="0"/>
                                  <w:jc w:val="center"/>
                                </w:pPr>
                                <w:r>
                                  <w:rPr>
                                    <w:rFonts w:ascii="Arial Narrow" w:hAnsi="Arial Narrow"/>
                                    <w:b/>
                                    <w:bCs/>
                                    <w:color w:val="385723"/>
                                    <w:sz w:val="14"/>
                                    <w:szCs w:val="14"/>
                                  </w:rPr>
                                  <w:t>CDA</w:t>
                                </w:r>
                              </w:p>
                            </w:txbxContent>
                          </wps:txbx>
                          <wps:bodyPr rot="0" vert="horz" wrap="square" lIns="0" tIns="0" rIns="0" bIns="0" anchor="t" anchorCtr="0" upright="1">
                            <a:noAutofit/>
                          </wps:bodyPr>
                        </wps:wsp>
                        <pic:pic xmlns:pic="http://schemas.openxmlformats.org/drawingml/2006/picture">
                          <pic:nvPicPr>
                            <pic:cNvPr id="432" name="Diagramma 35"/>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0466" y="14944"/>
                              <a:ext cx="1916" cy="2000"/>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g:grpSp>
                      <wps:wsp>
                        <wps:cNvPr id="433" name="Disco magnetico 32"/>
                        <wps:cNvSpPr>
                          <a:spLocks noChangeArrowheads="1"/>
                        </wps:cNvSpPr>
                        <wps:spPr bwMode="auto">
                          <a:xfrm>
                            <a:off x="28850" y="12943"/>
                            <a:ext cx="5010" cy="4949"/>
                          </a:xfrm>
                          <a:prstGeom prst="flowChartMagneticDisk">
                            <a:avLst/>
                          </a:prstGeom>
                          <a:solidFill>
                            <a:srgbClr val="4472C4">
                              <a:alpha val="16862"/>
                            </a:srgbClr>
                          </a:solidFill>
                          <a:ln w="3175">
                            <a:solidFill>
                              <a:srgbClr val="2F528F"/>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FD5726" id="Gruppo 13" o:spid="_x0000_s1082" style="position:absolute;margin-left:255.1pt;margin-top:105.7pt;width:40.15pt;height:42.75pt;z-index:251631104;mso-position-horizontal-relative:text;mso-position-vertical-relative:text" coordorigin="28850,12943" coordsize="5009,4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">
                <v:group id="Gruppo 31" o:spid="_x0000_s1083" style="position:absolute;left:30011;top:13419;width:2868;height:3859" coordorigin="30011,13419" coordsize="2867,3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Rettangolo con singolo angolo ritagliato 33" o:spid="_x0000_s1084" style="position:absolute;left:30223;top:13419;width:2656;height:3653;visibility:visible;mso-wrap-style:square;v-text-anchor:top" coordsize="265583,3652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7HcMA&#10;AADcAAAADwAAAGRycy9kb3ducmV2LnhtbERPTWsCMRC9F/ofwhS8SM1WRWVrlCIqehHUHuxt2Ew3&#10;SzeTNYm69tc3B6HHx/uezltbiyv5UDlW8NbLQBAXTldcKvg8rl4nIEJE1lg7JgV3CjCfPT9NMdfu&#10;xnu6HmIpUgiHHBWYGJtcylAYshh6riFO3LfzFmOCvpTa4y2F21r2s2wkLVacGgw2tDBU/BwuVoFc&#10;0Wn9a8677fKyacdFd+3pq69U56X9eAcRqY3/4od7oxUMB2l+OpOO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L7HcMAAADcAAAADwAAAAAAAAAAAAAAAACYAgAAZHJzL2Rv&#10;d25yZXYueG1sUEsFBgAAAAAEAAQA9QAAAIgDAAAAAA==&#10;" adj="-11796480,,5400" path="m,l210010,r55573,55573l265583,365291,,365291,,xe" fillcolor="#c5e0b4" strokecolor="#548235" strokeweight=".5pt">
                    <v:stroke joinstyle="miter"/>
                    <v:shadow on="t" color="black" opacity="26213f" origin="-.5,-.5" offset=".74836mm,.74836mm"/>
                    <v:formulas/>
                    <v:path arrowok="t" o:connecttype="custom" o:connectlocs="0,0;2100,0;2656,556;2656,3653;0,3653;0,0" o:connectangles="0,0,0,0,0,0" textboxrect="0,0,265583,365291"/>
                    <v:textbox inset="1mm,1mm,1mm,1mm">
                      <w:txbxContent>
                        <w:p w14:paraId="5BC71014" w14:textId="77777777" w:rsidR="001F4D5C" w:rsidRDefault="001F4D5C" w:rsidP="00AB04BE">
                          <w:pPr>
                            <w:pStyle w:val="NormalWeb"/>
                            <w:spacing w:after="120"/>
                            <w:jc w:val="center"/>
                          </w:pPr>
                          <w:r>
                            <w:rPr>
                              <w:rFonts w:ascii="Arial Narrow" w:hAnsi="Arial Narrow"/>
                              <w:b/>
                              <w:bCs/>
                              <w:color w:val="2F5597"/>
                              <w:sz w:val="20"/>
                              <w:szCs w:val="20"/>
                            </w:rPr>
                            <w:t>Doc</w:t>
                          </w:r>
                        </w:p>
                      </w:txbxContent>
                    </v:textbox>
                  </v:shape>
                  <v:shape id="Rettangolo con singolo angolo ritagliato 34" o:spid="_x0000_s1085" style="position:absolute;left:30011;top:13642;width:2690;height:3582;visibility:visible;mso-wrap-style:square;v-text-anchor:top" coordsize="268963,3581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r9ScYA&#10;AADcAAAADwAAAGRycy9kb3ducmV2LnhtbESPQWvCQBSE74L/YXmCN92obZHoKqVU6kGUquD1mX0m&#10;sdm3IbtNUn+9WxA8DjPzDTNftqYQNVUut6xgNIxAECdW55wqOB5WgykI55E1FpZJwR85WC66nTnG&#10;2jb8TfXepyJA2MWoIPO+jKV0SUYG3dCWxMG72MqgD7JKpa6wCXBTyHEUvUmDOYeFDEv6yCj52f8a&#10;BcVtdx3Lc/O1fT3lk89p7dbuvFGq32vfZyA8tf4ZfrTXWsHLZAT/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r9ScYAAADcAAAADwAAAAAAAAAAAAAAAACYAgAAZHJz&#10;L2Rvd25yZXYueG1sUEsFBgAAAAAEAAQA9QAAAIsDAAAAAA==&#10;" adj="-11796480,,5400" path="m,l221669,r47294,47294l268963,358190,,358190,,xe" fillcolor="#c5e0b4" strokecolor="#548235" strokeweight=".5pt">
                    <v:stroke joinstyle="miter"/>
                    <v:shadow on="t" color="black" opacity="26213f" origin="-.5,-.5" offset=".74836mm,.74836mm"/>
                    <v:formulas/>
                    <v:path arrowok="t" o:connecttype="custom" o:connectlocs="0,0;2217,0;2690,473;2690,3582;0,3582;0,0" o:connectangles="0,0,0,0,0,0" textboxrect="0,0,268963,358190"/>
                    <v:textbox inset="0,0,0,0">
                      <w:txbxContent>
                        <w:p w14:paraId="43491E45" w14:textId="77777777" w:rsidR="001F4D5C" w:rsidRDefault="001F4D5C" w:rsidP="00AB04BE">
                          <w:pPr>
                            <w:pStyle w:val="NormalWeb"/>
                            <w:spacing w:before="0"/>
                            <w:jc w:val="center"/>
                          </w:pPr>
                          <w:r>
                            <w:rPr>
                              <w:rFonts w:ascii="Arial Narrow" w:hAnsi="Arial Narrow"/>
                              <w:b/>
                              <w:bCs/>
                              <w:color w:val="385723"/>
                              <w:sz w:val="14"/>
                              <w:szCs w:val="14"/>
                            </w:rPr>
                            <w:t>CDA</w:t>
                          </w:r>
                        </w:p>
                      </w:txbxContent>
                    </v:textbox>
                  </v:shape>
                  <v:shape id="Diagramma 35" o:spid="_x0000_s1086" type="#_x0000_t75" style="position:absolute;left:30466;top:14944;width:1916;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xk5nFAAAA3AAAAA8AAABkcnMvZG93bnJldi54bWxEj09rAjEUxO8Fv0N4Qi+lZtUiZbtRSkGo&#10;F7Gr1Otj89w/bl6WJK7rtzeFgsdhZn7DZKvBtKIn52vLCqaTBARxYXXNpYLDfv36DsIHZI2tZVJw&#10;Iw+r5egpw1TbK/9Qn4dSRAj7FBVUIXSplL6oyKCf2I44eifrDIYoXSm1w2uEm1bOkmQhDdYcFyrs&#10;6Kui4pxfjILcbRq7eTkm++1lJ4+/W1kWTa/U83j4/AARaAiP8H/7Wyt4m8/g70w8AnJ5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MZOZxQAAANwAAAAPAAAAAAAAAAAAAAAA&#10;AJ8CAABkcnMvZG93bnJldi54bWxQSwUGAAAAAAQABAD3AAAAkQMAAAAA&#10;">
                    <v:imagedata r:id="rId29" o:title=""/>
                    <o:lock v:ext="edit" aspectratio="f"/>
                  </v:shape>
                </v:group>
                <v:shape id="Disco magnetico 32" o:spid="_x0000_s1087" type="#_x0000_t132" style="position:absolute;left:28850;top:12943;width:5010;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Vj8YA&#10;AADcAAAADwAAAGRycy9kb3ducmV2LnhtbESPT2vCQBTE7wW/w/IKvRTdxJQgqauoWCr05B/0+si+&#10;JqHZt3F31fTbu4WCx2FmfsNM571pxZWcbywrSEcJCOLS6oYrBYf9x3ACwgdkja1lUvBLHuazwdMU&#10;C21vvKXrLlQiQtgXqKAOoSuk9GVNBv3IdsTR+7bOYIjSVVI7vEW4aeU4SXJpsOG4UGNHq5rKn93F&#10;KFi8+svn8fi1yrRL8/S0zNfJ8qzUy3O/eAcRqA+P8H97oxW8ZRn8nY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qVj8YAAADcAAAADwAAAAAAAAAAAAAAAACYAgAAZHJz&#10;L2Rvd25yZXYueG1sUEsFBgAAAAAEAAQA9QAAAIsDAAAAAA==&#10;" fillcolor="#4472c4" strokecolor="#2f528f" strokeweight=".25pt">
                  <v:fill opacity="11051f"/>
                  <v:stroke joinstyle="miter"/>
                </v:shape>
              </v:group>
            </w:pict>
          </mc:Fallback>
        </mc:AlternateContent>
      </w:r>
      <w:r w:rsidR="00132269" w:rsidRPr="007D36C4">
        <w:rPr>
          <w:noProof/>
        </w:rPr>
        <mc:AlternateContent>
          <mc:Choice Requires="wpg">
            <w:drawing>
              <wp:anchor distT="0" distB="0" distL="114300" distR="114300" simplePos="0" relativeHeight="251635200" behindDoc="0" locked="0" layoutInCell="1" allowOverlap="1" wp14:anchorId="1204EBFA" wp14:editId="5AA5501B">
                <wp:simplePos x="0" y="0"/>
                <wp:positionH relativeFrom="column">
                  <wp:posOffset>2715895</wp:posOffset>
                </wp:positionH>
                <wp:positionV relativeFrom="paragraph">
                  <wp:posOffset>2856865</wp:posOffset>
                </wp:positionV>
                <wp:extent cx="509905" cy="542925"/>
                <wp:effectExtent l="10795" t="8890" r="12700" b="10160"/>
                <wp:wrapNone/>
                <wp:docPr id="421" name="Grup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 cy="542925"/>
                          <a:chOff x="23657" y="28139"/>
                          <a:chExt cx="5009" cy="4948"/>
                        </a:xfrm>
                      </wpg:grpSpPr>
                      <wpg:grpSp>
                        <wpg:cNvPr id="422" name="Gruppo 37"/>
                        <wpg:cNvGrpSpPr>
                          <a:grpSpLocks/>
                        </wpg:cNvGrpSpPr>
                        <wpg:grpSpPr bwMode="auto">
                          <a:xfrm>
                            <a:off x="24747" y="28622"/>
                            <a:ext cx="2867" cy="4050"/>
                            <a:chOff x="24747" y="28622"/>
                            <a:chExt cx="2867" cy="4050"/>
                          </a:xfrm>
                        </wpg:grpSpPr>
                        <wps:wsp>
                          <wps:cNvPr id="423" name="Rettangolo con singolo angolo ritagliato 39"/>
                          <wps:cNvSpPr>
                            <a:spLocks/>
                          </wps:cNvSpPr>
                          <wps:spPr bwMode="auto">
                            <a:xfrm>
                              <a:off x="24959" y="28622"/>
                              <a:ext cx="2655" cy="3653"/>
                            </a:xfrm>
                            <a:custGeom>
                              <a:avLst/>
                              <a:gdLst>
                                <a:gd name="T0" fmla="*/ 0 w 265583"/>
                                <a:gd name="T1" fmla="*/ 0 h 365291"/>
                                <a:gd name="T2" fmla="*/ 210010 w 265583"/>
                                <a:gd name="T3" fmla="*/ 0 h 365291"/>
                                <a:gd name="T4" fmla="*/ 265583 w 265583"/>
                                <a:gd name="T5" fmla="*/ 55573 h 365291"/>
                                <a:gd name="T6" fmla="*/ 265583 w 265583"/>
                                <a:gd name="T7" fmla="*/ 365291 h 365291"/>
                                <a:gd name="T8" fmla="*/ 0 w 265583"/>
                                <a:gd name="T9" fmla="*/ 365291 h 365291"/>
                                <a:gd name="T10" fmla="*/ 0 w 265583"/>
                                <a:gd name="T11" fmla="*/ 0 h 365291"/>
                                <a:gd name="T12" fmla="*/ 0 60000 65536"/>
                                <a:gd name="T13" fmla="*/ 0 60000 65536"/>
                                <a:gd name="T14" fmla="*/ 0 60000 65536"/>
                                <a:gd name="T15" fmla="*/ 0 60000 65536"/>
                                <a:gd name="T16" fmla="*/ 0 60000 65536"/>
                                <a:gd name="T17" fmla="*/ 0 60000 65536"/>
                                <a:gd name="T18" fmla="*/ 0 w 265583"/>
                                <a:gd name="T19" fmla="*/ 0 h 365291"/>
                                <a:gd name="T20" fmla="*/ 265583 w 265583"/>
                                <a:gd name="T21" fmla="*/ 365291 h 365291"/>
                              </a:gdLst>
                              <a:ahLst/>
                              <a:cxnLst>
                                <a:cxn ang="T12">
                                  <a:pos x="T0" y="T1"/>
                                </a:cxn>
                                <a:cxn ang="T13">
                                  <a:pos x="T2" y="T3"/>
                                </a:cxn>
                                <a:cxn ang="T14">
                                  <a:pos x="T4" y="T5"/>
                                </a:cxn>
                                <a:cxn ang="T15">
                                  <a:pos x="T6" y="T7"/>
                                </a:cxn>
                                <a:cxn ang="T16">
                                  <a:pos x="T8" y="T9"/>
                                </a:cxn>
                                <a:cxn ang="T17">
                                  <a:pos x="T10" y="T11"/>
                                </a:cxn>
                              </a:cxnLst>
                              <a:rect l="T18" t="T19" r="T20" b="T21"/>
                              <a:pathLst>
                                <a:path w="265583" h="365291">
                                  <a:moveTo>
                                    <a:pt x="0" y="0"/>
                                  </a:moveTo>
                                  <a:lnTo>
                                    <a:pt x="210010" y="0"/>
                                  </a:lnTo>
                                  <a:lnTo>
                                    <a:pt x="265583" y="55573"/>
                                  </a:lnTo>
                                  <a:lnTo>
                                    <a:pt x="265583" y="365291"/>
                                  </a:lnTo>
                                  <a:lnTo>
                                    <a:pt x="0" y="365291"/>
                                  </a:lnTo>
                                  <a:lnTo>
                                    <a:pt x="0" y="0"/>
                                  </a:lnTo>
                                  <a:close/>
                                </a:path>
                              </a:pathLst>
                            </a:custGeom>
                            <a:solidFill>
                              <a:srgbClr val="A9D18E"/>
                            </a:solidFill>
                            <a:ln w="6350">
                              <a:solidFill>
                                <a:srgbClr val="548235"/>
                              </a:solidFill>
                              <a:miter lim="800000"/>
                              <a:headEnd/>
                              <a:tailEnd/>
                            </a:ln>
                            <a:effectLst>
                              <a:outerShdw dist="38100" dir="2700000" algn="tl" rotWithShape="0">
                                <a:srgbClr val="000000">
                                  <a:alpha val="39999"/>
                                </a:srgbClr>
                              </a:outerShdw>
                            </a:effectLst>
                          </wps:spPr>
                          <wps:txbx>
                            <w:txbxContent>
                              <w:p w14:paraId="14CC19A5" w14:textId="77777777" w:rsidR="001F4D5C" w:rsidRDefault="001F4D5C" w:rsidP="00AB04BE">
                                <w:pPr>
                                  <w:pStyle w:val="NormalWeb"/>
                                  <w:spacing w:after="120"/>
                                  <w:jc w:val="center"/>
                                </w:pPr>
                                <w:r>
                                  <w:rPr>
                                    <w:rFonts w:ascii="Arial Narrow" w:hAnsi="Arial Narrow"/>
                                    <w:b/>
                                    <w:bCs/>
                                    <w:color w:val="2F5597"/>
                                    <w:sz w:val="20"/>
                                    <w:szCs w:val="20"/>
                                  </w:rPr>
                                  <w:t>Doc</w:t>
                                </w:r>
                              </w:p>
                            </w:txbxContent>
                          </wps:txbx>
                          <wps:bodyPr rot="0" vert="horz" wrap="square" lIns="36000" tIns="36000" rIns="36000" bIns="36000" anchor="t" anchorCtr="0" upright="1">
                            <a:noAutofit/>
                          </wps:bodyPr>
                        </wps:wsp>
                        <wps:wsp>
                          <wps:cNvPr id="424" name="Rettangolo con singolo angolo ritagliato 40"/>
                          <wps:cNvSpPr>
                            <a:spLocks/>
                          </wps:cNvSpPr>
                          <wps:spPr bwMode="auto">
                            <a:xfrm>
                              <a:off x="24747" y="28845"/>
                              <a:ext cx="2690" cy="3582"/>
                            </a:xfrm>
                            <a:custGeom>
                              <a:avLst/>
                              <a:gdLst>
                                <a:gd name="T0" fmla="*/ 0 w 268963"/>
                                <a:gd name="T1" fmla="*/ 0 h 358190"/>
                                <a:gd name="T2" fmla="*/ 221669 w 268963"/>
                                <a:gd name="T3" fmla="*/ 0 h 358190"/>
                                <a:gd name="T4" fmla="*/ 268963 w 268963"/>
                                <a:gd name="T5" fmla="*/ 47294 h 358190"/>
                                <a:gd name="T6" fmla="*/ 268963 w 268963"/>
                                <a:gd name="T7" fmla="*/ 358190 h 358190"/>
                                <a:gd name="T8" fmla="*/ 0 w 268963"/>
                                <a:gd name="T9" fmla="*/ 358190 h 358190"/>
                                <a:gd name="T10" fmla="*/ 0 w 268963"/>
                                <a:gd name="T11" fmla="*/ 0 h 358190"/>
                                <a:gd name="T12" fmla="*/ 0 60000 65536"/>
                                <a:gd name="T13" fmla="*/ 0 60000 65536"/>
                                <a:gd name="T14" fmla="*/ 0 60000 65536"/>
                                <a:gd name="T15" fmla="*/ 0 60000 65536"/>
                                <a:gd name="T16" fmla="*/ 0 60000 65536"/>
                                <a:gd name="T17" fmla="*/ 0 60000 65536"/>
                                <a:gd name="T18" fmla="*/ 0 w 268963"/>
                                <a:gd name="T19" fmla="*/ 0 h 358190"/>
                                <a:gd name="T20" fmla="*/ 268963 w 268963"/>
                                <a:gd name="T21" fmla="*/ 358190 h 358190"/>
                              </a:gdLst>
                              <a:ahLst/>
                              <a:cxnLst>
                                <a:cxn ang="T12">
                                  <a:pos x="T0" y="T1"/>
                                </a:cxn>
                                <a:cxn ang="T13">
                                  <a:pos x="T2" y="T3"/>
                                </a:cxn>
                                <a:cxn ang="T14">
                                  <a:pos x="T4" y="T5"/>
                                </a:cxn>
                                <a:cxn ang="T15">
                                  <a:pos x="T6" y="T7"/>
                                </a:cxn>
                                <a:cxn ang="T16">
                                  <a:pos x="T8" y="T9"/>
                                </a:cxn>
                                <a:cxn ang="T17">
                                  <a:pos x="T10" y="T11"/>
                                </a:cxn>
                              </a:cxnLst>
                              <a:rect l="T18" t="T19" r="T20" b="T21"/>
                              <a:pathLst>
                                <a:path w="268963" h="358190">
                                  <a:moveTo>
                                    <a:pt x="0" y="0"/>
                                  </a:moveTo>
                                  <a:lnTo>
                                    <a:pt x="221669" y="0"/>
                                  </a:lnTo>
                                  <a:lnTo>
                                    <a:pt x="268963" y="47294"/>
                                  </a:lnTo>
                                  <a:lnTo>
                                    <a:pt x="268963" y="358190"/>
                                  </a:lnTo>
                                  <a:lnTo>
                                    <a:pt x="0" y="358190"/>
                                  </a:lnTo>
                                  <a:lnTo>
                                    <a:pt x="0" y="0"/>
                                  </a:lnTo>
                                  <a:close/>
                                </a:path>
                              </a:pathLst>
                            </a:custGeom>
                            <a:solidFill>
                              <a:srgbClr val="A9D18E"/>
                            </a:solidFill>
                            <a:ln w="6350">
                              <a:solidFill>
                                <a:srgbClr val="548235"/>
                              </a:solidFill>
                              <a:miter lim="800000"/>
                              <a:headEnd/>
                              <a:tailEnd/>
                            </a:ln>
                            <a:effectLst>
                              <a:outerShdw dist="38100" dir="2700000" algn="tl" rotWithShape="0">
                                <a:srgbClr val="000000">
                                  <a:alpha val="39999"/>
                                </a:srgbClr>
                              </a:outerShdw>
                            </a:effectLst>
                          </wps:spPr>
                          <wps:txbx>
                            <w:txbxContent>
                              <w:p w14:paraId="33B42536" w14:textId="77777777" w:rsidR="001F4D5C" w:rsidRDefault="001F4D5C" w:rsidP="00AB04BE">
                                <w:pPr>
                                  <w:pStyle w:val="NormalWeb"/>
                                  <w:spacing w:before="0"/>
                                  <w:jc w:val="center"/>
                                </w:pPr>
                                <w:r>
                                  <w:rPr>
                                    <w:rFonts w:ascii="Arial Narrow" w:hAnsi="Arial Narrow"/>
                                    <w:b/>
                                    <w:bCs/>
                                    <w:color w:val="385723"/>
                                    <w:sz w:val="14"/>
                                    <w:szCs w:val="14"/>
                                  </w:rPr>
                                  <w:t>CDA</w:t>
                                </w:r>
                              </w:p>
                            </w:txbxContent>
                          </wps:txbx>
                          <wps:bodyPr rot="0" vert="horz" wrap="square" lIns="0" tIns="0" rIns="0" bIns="0" anchor="t" anchorCtr="0" upright="1">
                            <a:noAutofit/>
                          </wps:bodyPr>
                        </wps:wsp>
                        <pic:pic xmlns:pic="http://schemas.openxmlformats.org/drawingml/2006/picture">
                          <pic:nvPicPr>
                            <pic:cNvPr id="425" name="Diagramma 41"/>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5213" y="30307"/>
                              <a:ext cx="1915" cy="205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g:grpSp>
                      <wps:wsp>
                        <wps:cNvPr id="427" name="Disco magnetico 38"/>
                        <wps:cNvSpPr>
                          <a:spLocks noChangeArrowheads="1"/>
                        </wps:cNvSpPr>
                        <wps:spPr bwMode="auto">
                          <a:xfrm>
                            <a:off x="23657" y="28139"/>
                            <a:ext cx="5009" cy="4949"/>
                          </a:xfrm>
                          <a:prstGeom prst="flowChartMagneticDisk">
                            <a:avLst/>
                          </a:prstGeom>
                          <a:solidFill>
                            <a:srgbClr val="4472C4">
                              <a:alpha val="16862"/>
                            </a:srgbClr>
                          </a:solidFill>
                          <a:ln w="3175">
                            <a:solidFill>
                              <a:srgbClr val="2F528F"/>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4EBFA" id="Gruppo 14" o:spid="_x0000_s1088" style="position:absolute;margin-left:213.85pt;margin-top:224.95pt;width:40.15pt;height:42.75pt;z-index:251635200;mso-position-horizontal-relative:text;mso-position-vertical-relative:text" coordorigin="23657,28139" coordsize="5009,4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">
                <v:group id="Gruppo 37" o:spid="_x0000_s1089" style="position:absolute;left:24747;top:28622;width:2867;height:4050" coordorigin="24747,28622" coordsize="286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Rettangolo con singolo angolo ritagliato 39" o:spid="_x0000_s1090" style="position:absolute;left:24959;top:28622;width:2655;height:3653;visibility:visible;mso-wrap-style:square;v-text-anchor:top" coordsize="265583,3652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KC8QA&#10;AADcAAAADwAAAGRycy9kb3ducmV2LnhtbESPUWvCMBSF3wf+h3AF32aqHVI6owxhsCEDbfcDLsld&#10;0625KU2mdb9+EQQfD+ec73DW29F14kRDaD0rWMwzEMTam5YbBZ/162MBIkRkg51nUnChANvN5GGN&#10;pfFnPtKpio1IEA4lKrAx9qWUQVtyGOa+J07elx8cxiSHRpoBzwnuOrnMspV02HJasNjTzpL+qX6d&#10;gsM7hSYv6C/r9px/FJdvzbZWajYdX55BRBrjPXxrvxkFT8scr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ygvEAAAA3AAAAA8AAAAAAAAAAAAAAAAAmAIAAGRycy9k&#10;b3ducmV2LnhtbFBLBQYAAAAABAAEAPUAAACJAwAAAAA=&#10;" adj="-11796480,,5400" path="m,l210010,r55573,55573l265583,365291,,365291,,xe" fillcolor="#a9d18e" strokecolor="#548235" strokeweight=".5pt">
                    <v:stroke joinstyle="miter"/>
                    <v:shadow on="t" color="black" opacity="26213f" origin="-.5,-.5" offset=".74836mm,.74836mm"/>
                    <v:formulas/>
                    <v:path arrowok="t" o:connecttype="custom" o:connectlocs="0,0;2099,0;2655,556;2655,3653;0,3653;0,0" o:connectangles="0,0,0,0,0,0" textboxrect="0,0,265583,365291"/>
                    <v:textbox inset="1mm,1mm,1mm,1mm">
                      <w:txbxContent>
                        <w:p w14:paraId="14CC19A5" w14:textId="77777777" w:rsidR="001F4D5C" w:rsidRDefault="001F4D5C" w:rsidP="00AB04BE">
                          <w:pPr>
                            <w:pStyle w:val="NormalWeb"/>
                            <w:spacing w:after="120"/>
                            <w:jc w:val="center"/>
                          </w:pPr>
                          <w:r>
                            <w:rPr>
                              <w:rFonts w:ascii="Arial Narrow" w:hAnsi="Arial Narrow"/>
                              <w:b/>
                              <w:bCs/>
                              <w:color w:val="2F5597"/>
                              <w:sz w:val="20"/>
                              <w:szCs w:val="20"/>
                            </w:rPr>
                            <w:t>Doc</w:t>
                          </w:r>
                        </w:p>
                      </w:txbxContent>
                    </v:textbox>
                  </v:shape>
                  <v:shape id="Rettangolo con singolo angolo ritagliato 40" o:spid="_x0000_s1091" style="position:absolute;left:24747;top:28845;width:2690;height:3582;visibility:visible;mso-wrap-style:square;v-text-anchor:top" coordsize="268963,3581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fHsYA&#10;AADcAAAADwAAAGRycy9kb3ducmV2LnhtbESPW2sCMRSE3wv+h3CEvtWsYousZsWKhdIHqVfw7bA5&#10;e8HNyZKk7vbfG6HQx2FmvmEWy9404kbO15YVjEcJCOLc6ppLBcfDx8sMhA/IGhvLpOCXPCyzwdMC&#10;U2073tFtH0oRIexTVFCF0KZS+rwig35kW+LoFdYZDFG6UmqHXYSbRk6S5E0arDkuVNjSuqL8uv8x&#10;Ci6nL7Nzs2K7Pm++63ez6V635Uqp52G/moMI1If/8F/7UyuYTqbwOB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fHsYAAADcAAAADwAAAAAAAAAAAAAAAACYAgAAZHJz&#10;L2Rvd25yZXYueG1sUEsFBgAAAAAEAAQA9QAAAIsDAAAAAA==&#10;" adj="-11796480,,5400" path="m,l221669,r47294,47294l268963,358190,,358190,,xe" fillcolor="#a9d18e" strokecolor="#548235" strokeweight=".5pt">
                    <v:stroke joinstyle="miter"/>
                    <v:shadow on="t" color="black" opacity="26213f" origin="-.5,-.5" offset=".74836mm,.74836mm"/>
                    <v:formulas/>
                    <v:path arrowok="t" o:connecttype="custom" o:connectlocs="0,0;2217,0;2690,473;2690,3582;0,3582;0,0" o:connectangles="0,0,0,0,0,0" textboxrect="0,0,268963,358190"/>
                    <v:textbox inset="0,0,0,0">
                      <w:txbxContent>
                        <w:p w14:paraId="33B42536" w14:textId="77777777" w:rsidR="001F4D5C" w:rsidRDefault="001F4D5C" w:rsidP="00AB04BE">
                          <w:pPr>
                            <w:pStyle w:val="NormalWeb"/>
                            <w:spacing w:before="0"/>
                            <w:jc w:val="center"/>
                          </w:pPr>
                          <w:r>
                            <w:rPr>
                              <w:rFonts w:ascii="Arial Narrow" w:hAnsi="Arial Narrow"/>
                              <w:b/>
                              <w:bCs/>
                              <w:color w:val="385723"/>
                              <w:sz w:val="14"/>
                              <w:szCs w:val="14"/>
                            </w:rPr>
                            <w:t>CDA</w:t>
                          </w:r>
                        </w:p>
                      </w:txbxContent>
                    </v:textbox>
                  </v:shape>
                  <v:shape id="Diagramma 41" o:spid="_x0000_s1092" type="#_x0000_t75" style="position:absolute;left:25213;top:30307;width:1915;height:2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NclLBAAAA3AAAAA8AAABkcnMvZG93bnJldi54bWxEj0GLwjAUhO+C/yE8wZtNFVekGkUEsR7V&#10;ZfH4bJ5tsXkpTaz1328EweMwM98wy3VnKtFS40rLCsZRDII4s7rkXMHveTeag3AeWWNlmRS8yMF6&#10;1e8tMdH2yUdqTz4XAcIuQQWF93UipcsKMugiWxMH72Ybgz7IJpe6wWeAm0pO4ngmDZYcFgqsaVtQ&#10;dj89jALMqr9j3M0O/lZeruk+1S2OtVLDQbdZgPDU+W/40061gunkB95nwh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PNclLBAAAA3AAAAA8AAAAAAAAAAAAAAAAAnwIA&#10;AGRycy9kb3ducmV2LnhtbFBLBQYAAAAABAAEAPcAAACNAwAAAAA=&#10;">
                    <v:imagedata r:id="rId31" o:title=""/>
                    <o:lock v:ext="edit" aspectratio="f"/>
                  </v:shape>
                </v:group>
                <v:shape id="Disco magnetico 38" o:spid="_x0000_s1093" type="#_x0000_t132" style="position:absolute;left:23657;top:28139;width:5009;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FUcYA&#10;AADcAAAADwAAAGRycy9kb3ducmV2LnhtbESPQWvCQBSE7wX/w/KEXopuYkuU6CoqSoWemopeH9nX&#10;JDT7Nt1dNf33XaHQ4zAz3zCLVW9acSXnG8sK0nECgri0uuFKwfFjP5qB8AFZY2uZFPyQh9Vy8LDA&#10;XNsbv9O1CJWIEPY5KqhD6HIpfVmTQT+2HXH0Pq0zGKJ0ldQObxFuWjlJkkwabDgu1NjRtqbyq7gY&#10;Besnf3k9nd62z9qlWXreZLtk863U47Bfz0EE6sN/+K990ApeJlO4n4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gFUcYAAADcAAAADwAAAAAAAAAAAAAAAACYAgAAZHJz&#10;L2Rvd25yZXYueG1sUEsFBgAAAAAEAAQA9QAAAIsDAAAAAA==&#10;" fillcolor="#4472c4" strokecolor="#2f528f" strokeweight=".25pt">
                  <v:fill opacity="11051f"/>
                  <v:stroke joinstyle="miter"/>
                </v:shape>
              </v:group>
            </w:pict>
          </mc:Fallback>
        </mc:AlternateContent>
      </w:r>
      <w:r w:rsidR="00132269" w:rsidRPr="007D36C4">
        <w:rPr>
          <w:noProof/>
        </w:rPr>
        <mc:AlternateContent>
          <mc:Choice Requires="wps">
            <w:drawing>
              <wp:anchor distT="0" distB="0" distL="114300" distR="114300" simplePos="0" relativeHeight="251639296" behindDoc="0" locked="0" layoutInCell="1" allowOverlap="1" wp14:anchorId="61DD9EE0" wp14:editId="135F91EE">
                <wp:simplePos x="0" y="0"/>
                <wp:positionH relativeFrom="column">
                  <wp:posOffset>2515870</wp:posOffset>
                </wp:positionH>
                <wp:positionV relativeFrom="paragraph">
                  <wp:posOffset>1580515</wp:posOffset>
                </wp:positionV>
                <wp:extent cx="843915" cy="174625"/>
                <wp:effectExtent l="19050" t="57150" r="0" b="15875"/>
                <wp:wrapNone/>
                <wp:docPr id="420" name="Connettore 2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43915" cy="174625"/>
                        </a:xfrm>
                        <a:prstGeom prst="straightConnector1">
                          <a:avLst/>
                        </a:prstGeom>
                        <a:noFill/>
                        <a:ln w="19050" cap="flat" cmpd="sng" algn="ctr">
                          <a:solidFill>
                            <a:srgbClr val="4472C4"/>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0E42A195" id="Connettore 2 15" o:spid="_x0000_s1026" type="#_x0000_t32" style="position:absolute;margin-left:198.1pt;margin-top:124.45pt;width:66.45pt;height:13.75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" strokecolor="#4472c4" strokeweight="1.5pt">
                <v:stroke startarrowlength="short" endarrow="block" joinstyle="miter"/>
                <o:lock v:ext="edit" shapetype="f"/>
              </v:shape>
            </w:pict>
          </mc:Fallback>
        </mc:AlternateContent>
      </w:r>
      <w:r w:rsidR="00132269" w:rsidRPr="007D36C4">
        <w:rPr>
          <w:noProof/>
        </w:rPr>
        <mc:AlternateContent>
          <mc:Choice Requires="wps">
            <w:drawing>
              <wp:anchor distT="0" distB="0" distL="114300" distR="114300" simplePos="0" relativeHeight="251643392" behindDoc="0" locked="0" layoutInCell="1" allowOverlap="1" wp14:anchorId="0E24E08A" wp14:editId="200DA2FA">
                <wp:simplePos x="0" y="0"/>
                <wp:positionH relativeFrom="column">
                  <wp:posOffset>2515870</wp:posOffset>
                </wp:positionH>
                <wp:positionV relativeFrom="paragraph">
                  <wp:posOffset>1637665</wp:posOffset>
                </wp:positionV>
                <wp:extent cx="970915" cy="203835"/>
                <wp:effectExtent l="19050" t="57150" r="0" b="24765"/>
                <wp:wrapNone/>
                <wp:docPr id="419" name="Connettore 2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0915" cy="203835"/>
                        </a:xfrm>
                        <a:prstGeom prst="straightConnector1">
                          <a:avLst/>
                        </a:prstGeom>
                        <a:noFill/>
                        <a:ln w="19050" cap="flat" cmpd="dbl" algn="ctr">
                          <a:solidFill>
                            <a:srgbClr val="ED7D31"/>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3AD04048" id="Connettore 2 16" o:spid="_x0000_s1026" type="#_x0000_t32" style="position:absolute;margin-left:198.1pt;margin-top:128.95pt;width:76.45pt;height:16.0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" strokecolor="#ed7d31" strokeweight="1.5pt">
                <v:stroke startarrowlength="short" endarrow="block" linestyle="thinThin" joinstyle="miter"/>
                <o:lock v:ext="edit" shapetype="f"/>
              </v:shape>
            </w:pict>
          </mc:Fallback>
        </mc:AlternateContent>
      </w:r>
      <w:r w:rsidR="00132269" w:rsidRPr="007D36C4">
        <w:rPr>
          <w:noProof/>
        </w:rPr>
        <mc:AlternateContent>
          <mc:Choice Requires="wps">
            <w:drawing>
              <wp:anchor distT="0" distB="0" distL="114300" distR="114300" simplePos="0" relativeHeight="251647488" behindDoc="0" locked="0" layoutInCell="1" allowOverlap="1" wp14:anchorId="37C6D22B" wp14:editId="2BF7D8C3">
                <wp:simplePos x="0" y="0"/>
                <wp:positionH relativeFrom="column">
                  <wp:posOffset>2401570</wp:posOffset>
                </wp:positionH>
                <wp:positionV relativeFrom="paragraph">
                  <wp:posOffset>2228215</wp:posOffset>
                </wp:positionV>
                <wp:extent cx="466090" cy="727710"/>
                <wp:effectExtent l="19050" t="19050" r="29210" b="34290"/>
                <wp:wrapNone/>
                <wp:docPr id="418" name="Connettore 2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090" cy="727710"/>
                        </a:xfrm>
                        <a:prstGeom prst="straightConnector1">
                          <a:avLst/>
                        </a:prstGeom>
                        <a:noFill/>
                        <a:ln w="19050" cap="flat" cmpd="sng" algn="ctr">
                          <a:solidFill>
                            <a:srgbClr val="4472C4"/>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3E2688AF" id="Connettore 2 17" o:spid="_x0000_s1026" type="#_x0000_t32" style="position:absolute;margin-left:189.1pt;margin-top:175.45pt;width:36.7pt;height:57.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" strokecolor="#4472c4" strokeweight="1.5pt">
                <v:stroke startarrowlength="short" endarrow="block" joinstyle="miter"/>
                <o:lock v:ext="edit" shapetype="f"/>
              </v:shape>
            </w:pict>
          </mc:Fallback>
        </mc:AlternateContent>
      </w:r>
      <w:r w:rsidR="00132269" w:rsidRPr="007D36C4">
        <w:rPr>
          <w:noProof/>
        </w:rPr>
        <mc:AlternateContent>
          <mc:Choice Requires="wps">
            <w:drawing>
              <wp:anchor distT="0" distB="0" distL="114300" distR="114300" simplePos="0" relativeHeight="251651584" behindDoc="0" locked="0" layoutInCell="1" allowOverlap="1" wp14:anchorId="617992C3" wp14:editId="2FE88175">
                <wp:simplePos x="0" y="0"/>
                <wp:positionH relativeFrom="column">
                  <wp:posOffset>2372995</wp:posOffset>
                </wp:positionH>
                <wp:positionV relativeFrom="paragraph">
                  <wp:posOffset>2332990</wp:posOffset>
                </wp:positionV>
                <wp:extent cx="532765" cy="818515"/>
                <wp:effectExtent l="19050" t="19050" r="57785" b="38735"/>
                <wp:wrapNone/>
                <wp:docPr id="417" name="Connettore 2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2765" cy="818515"/>
                        </a:xfrm>
                        <a:prstGeom prst="straightConnector1">
                          <a:avLst/>
                        </a:prstGeom>
                        <a:noFill/>
                        <a:ln w="19050" cap="flat" cmpd="dbl" algn="ctr">
                          <a:solidFill>
                            <a:srgbClr val="ED7D31"/>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1BCAD981" id="Connettore 2 18" o:spid="_x0000_s1026" type="#_x0000_t32" style="position:absolute;margin-left:186.85pt;margin-top:183.7pt;width:41.95pt;height:64.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" strokecolor="#ed7d31" strokeweight="1.5pt">
                <v:stroke startarrowlength="short" endarrow="block" linestyle="thinThin" joinstyle="miter"/>
                <o:lock v:ext="edit" shapetype="f"/>
              </v:shape>
            </w:pict>
          </mc:Fallback>
        </mc:AlternateContent>
      </w:r>
      <w:r w:rsidR="00132269" w:rsidRPr="007D36C4">
        <w:rPr>
          <w:noProof/>
        </w:rPr>
        <mc:AlternateContent>
          <mc:Choice Requires="wps">
            <w:drawing>
              <wp:anchor distT="0" distB="0" distL="114300" distR="114300" simplePos="0" relativeHeight="251659776" behindDoc="0" locked="0" layoutInCell="1" allowOverlap="1" wp14:anchorId="10002633" wp14:editId="4257A6BA">
                <wp:simplePos x="0" y="0"/>
                <wp:positionH relativeFrom="column">
                  <wp:posOffset>906145</wp:posOffset>
                </wp:positionH>
                <wp:positionV relativeFrom="paragraph">
                  <wp:posOffset>1542415</wp:posOffset>
                </wp:positionV>
                <wp:extent cx="934085" cy="257810"/>
                <wp:effectExtent l="0" t="57150" r="18415" b="27940"/>
                <wp:wrapNone/>
                <wp:docPr id="416" name="Connettore 2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34085" cy="257810"/>
                        </a:xfrm>
                        <a:prstGeom prst="straightConnector1">
                          <a:avLst/>
                        </a:prstGeom>
                        <a:noFill/>
                        <a:ln w="19050" cap="flat" cmpd="sng" algn="ctr">
                          <a:solidFill>
                            <a:srgbClr val="4472C4"/>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0E9A876A" id="Connettore 2 19" o:spid="_x0000_s1026" type="#_x0000_t32" style="position:absolute;margin-left:71.35pt;margin-top:121.45pt;width:73.55pt;height:20.3pt;flip:x 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" strokecolor="#4472c4" strokeweight="1.5pt">
                <v:stroke startarrowlength="short" endarrow="block" joinstyle="miter"/>
                <o:lock v:ext="edit" shapetype="f"/>
              </v:shape>
            </w:pict>
          </mc:Fallback>
        </mc:AlternateContent>
      </w:r>
      <w:r w:rsidR="00132269" w:rsidRPr="007D36C4">
        <w:rPr>
          <w:noProof/>
        </w:rPr>
        <mc:AlternateContent>
          <mc:Choice Requires="wps">
            <w:drawing>
              <wp:anchor distT="0" distB="0" distL="114300" distR="114300" simplePos="0" relativeHeight="251663872" behindDoc="0" locked="0" layoutInCell="1" allowOverlap="1" wp14:anchorId="70C62075" wp14:editId="207A41B9">
                <wp:simplePos x="0" y="0"/>
                <wp:positionH relativeFrom="column">
                  <wp:posOffset>801370</wp:posOffset>
                </wp:positionH>
                <wp:positionV relativeFrom="paragraph">
                  <wp:posOffset>1599565</wp:posOffset>
                </wp:positionV>
                <wp:extent cx="964565" cy="262255"/>
                <wp:effectExtent l="0" t="57150" r="6985" b="23495"/>
                <wp:wrapNone/>
                <wp:docPr id="127" name="Connettore 2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64565" cy="262255"/>
                        </a:xfrm>
                        <a:prstGeom prst="straightConnector1">
                          <a:avLst/>
                        </a:prstGeom>
                        <a:noFill/>
                        <a:ln w="19050" cap="flat" cmpd="dbl" algn="ctr">
                          <a:solidFill>
                            <a:srgbClr val="ED7D31"/>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009DE9A3" id="Connettore 2 20" o:spid="_x0000_s1026" type="#_x0000_t32" style="position:absolute;margin-left:63.1pt;margin-top:125.95pt;width:75.95pt;height:20.6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" strokecolor="#ed7d31" strokeweight="1.5pt">
                <v:stroke startarrowlength="short" endarrow="block" linestyle="thinThin" joinstyle="miter"/>
                <o:lock v:ext="edit" shapetype="f"/>
              </v:shape>
            </w:pict>
          </mc:Fallback>
        </mc:AlternateContent>
      </w:r>
      <w:r w:rsidR="00132269" w:rsidRPr="007D36C4">
        <w:rPr>
          <w:noProof/>
        </w:rPr>
        <mc:AlternateContent>
          <mc:Choice Requires="wps">
            <w:drawing>
              <wp:anchor distT="0" distB="0" distL="114300" distR="114300" simplePos="0" relativeHeight="251667968" behindDoc="0" locked="0" layoutInCell="1" allowOverlap="1" wp14:anchorId="7BD80F9A" wp14:editId="5C75A9E3">
                <wp:simplePos x="0" y="0"/>
                <wp:positionH relativeFrom="column">
                  <wp:posOffset>1363345</wp:posOffset>
                </wp:positionH>
                <wp:positionV relativeFrom="paragraph">
                  <wp:posOffset>2275840</wp:posOffset>
                </wp:positionV>
                <wp:extent cx="489585" cy="681355"/>
                <wp:effectExtent l="38100" t="19050" r="24765" b="42545"/>
                <wp:wrapNone/>
                <wp:docPr id="126" name="Connettore 2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9585" cy="681355"/>
                        </a:xfrm>
                        <a:prstGeom prst="straightConnector1">
                          <a:avLst/>
                        </a:prstGeom>
                        <a:noFill/>
                        <a:ln w="19050" cap="flat" cmpd="sng" algn="ctr">
                          <a:solidFill>
                            <a:srgbClr val="4472C4"/>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7096DDA0" id="Connettore 2 21" o:spid="_x0000_s1026" type="#_x0000_t32" style="position:absolute;margin-left:107.35pt;margin-top:179.2pt;width:38.55pt;height:53.65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" strokecolor="#4472c4" strokeweight="1.5pt">
                <v:stroke startarrowlength="short" endarrow="block" joinstyle="miter"/>
                <o:lock v:ext="edit" shapetype="f"/>
              </v:shape>
            </w:pict>
          </mc:Fallback>
        </mc:AlternateContent>
      </w:r>
      <w:r w:rsidR="00132269" w:rsidRPr="007D36C4">
        <w:rPr>
          <w:noProof/>
        </w:rPr>
        <mc:AlternateContent>
          <mc:Choice Requires="wps">
            <w:drawing>
              <wp:anchor distT="0" distB="0" distL="114300" distR="114300" simplePos="0" relativeHeight="251672064" behindDoc="0" locked="0" layoutInCell="1" allowOverlap="1" wp14:anchorId="2ADB84C0" wp14:editId="0644EDBB">
                <wp:simplePos x="0" y="0"/>
                <wp:positionH relativeFrom="column">
                  <wp:posOffset>1334770</wp:posOffset>
                </wp:positionH>
                <wp:positionV relativeFrom="paragraph">
                  <wp:posOffset>2294890</wp:posOffset>
                </wp:positionV>
                <wp:extent cx="593725" cy="823595"/>
                <wp:effectExtent l="38100" t="19050" r="15875" b="33655"/>
                <wp:wrapNone/>
                <wp:docPr id="125" name="Connettore 2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3725" cy="823595"/>
                        </a:xfrm>
                        <a:prstGeom prst="straightConnector1">
                          <a:avLst/>
                        </a:prstGeom>
                        <a:noFill/>
                        <a:ln w="19050" cap="flat" cmpd="dbl" algn="ctr">
                          <a:solidFill>
                            <a:srgbClr val="ED7D31"/>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1B899FB8" id="Connettore 2 22" o:spid="_x0000_s1026" type="#_x0000_t32" style="position:absolute;margin-left:105.1pt;margin-top:180.7pt;width:46.75pt;height:64.8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" strokecolor="#ed7d31" strokeweight="1.5pt">
                <v:stroke startarrowlength="short" endarrow="block" linestyle="thinThin" joinstyle="miter"/>
                <o:lock v:ext="edit" shapetype="f"/>
              </v:shape>
            </w:pict>
          </mc:Fallback>
        </mc:AlternateContent>
      </w:r>
      <w:r w:rsidR="00132269" w:rsidRPr="007D36C4">
        <w:rPr>
          <w:noProof/>
        </w:rPr>
        <mc:AlternateContent>
          <mc:Choice Requires="wps">
            <w:drawing>
              <wp:anchor distT="0" distB="0" distL="114300" distR="114300" simplePos="0" relativeHeight="251676160" behindDoc="0" locked="0" layoutInCell="1" allowOverlap="1" wp14:anchorId="5F1AF2BE" wp14:editId="7DB29393">
                <wp:simplePos x="0" y="0"/>
                <wp:positionH relativeFrom="column">
                  <wp:posOffset>2334895</wp:posOffset>
                </wp:positionH>
                <wp:positionV relativeFrom="paragraph">
                  <wp:posOffset>1399540</wp:posOffset>
                </wp:positionV>
                <wp:extent cx="191135" cy="227330"/>
                <wp:effectExtent l="38100" t="19050" r="18415" b="39370"/>
                <wp:wrapNone/>
                <wp:docPr id="122" name="Connettore 2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1135" cy="227330"/>
                        </a:xfrm>
                        <a:prstGeom prst="straightConnector1">
                          <a:avLst/>
                        </a:prstGeom>
                        <a:noFill/>
                        <a:ln w="19050" cap="flat" cmpd="sng" algn="ctr">
                          <a:solidFill>
                            <a:srgbClr val="4472C4"/>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26DE0E4B" id="Connettore 2 80" o:spid="_x0000_s1026" type="#_x0000_t32" style="position:absolute;margin-left:183.85pt;margin-top:110.2pt;width:15.05pt;height:17.9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" strokecolor="#4472c4" strokeweight="1.5pt">
                <v:stroke startarrowlength="short" endarrow="block" joinstyle="miter"/>
                <o:lock v:ext="edit" shapetype="f"/>
              </v:shape>
            </w:pict>
          </mc:Fallback>
        </mc:AlternateContent>
      </w:r>
      <w:r w:rsidR="00132269" w:rsidRPr="007D36C4">
        <w:rPr>
          <w:noProof/>
        </w:rPr>
        <mc:AlternateContent>
          <mc:Choice Requires="wps">
            <w:drawing>
              <wp:anchor distT="0" distB="0" distL="114300" distR="114300" simplePos="0" relativeHeight="251680256" behindDoc="0" locked="0" layoutInCell="1" allowOverlap="1" wp14:anchorId="27DF531E" wp14:editId="46D45A86">
                <wp:simplePos x="0" y="0"/>
                <wp:positionH relativeFrom="column">
                  <wp:posOffset>2401570</wp:posOffset>
                </wp:positionH>
                <wp:positionV relativeFrom="paragraph">
                  <wp:posOffset>1475740</wp:posOffset>
                </wp:positionV>
                <wp:extent cx="177800" cy="208915"/>
                <wp:effectExtent l="38100" t="19050" r="12700" b="38735"/>
                <wp:wrapNone/>
                <wp:docPr id="121" name="Connettore 2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7800" cy="208915"/>
                        </a:xfrm>
                        <a:prstGeom prst="straightConnector1">
                          <a:avLst/>
                        </a:prstGeom>
                        <a:noFill/>
                        <a:ln w="19050" cap="flat" cmpd="dbl" algn="ctr">
                          <a:solidFill>
                            <a:srgbClr val="ED7D31"/>
                          </a:solidFill>
                          <a:prstDash val="solid"/>
                          <a:miter lim="800000"/>
                          <a:headEnd w="med" len="sm"/>
                          <a:tailEnd type="triangle" w="med" len="med"/>
                        </a:ln>
                        <a:effectLst>
                          <a:glow rad="12700">
                            <a:schemeClr val="bg1">
                              <a:alpha val="70000"/>
                            </a:schemeClr>
                          </a:glow>
                        </a:effectLst>
                      </wps:spPr>
                      <wps:bodyPr/>
                    </wps:wsp>
                  </a:graphicData>
                </a:graphic>
                <wp14:sizeRelH relativeFrom="page">
                  <wp14:pctWidth>0</wp14:pctWidth>
                </wp14:sizeRelH>
                <wp14:sizeRelV relativeFrom="page">
                  <wp14:pctHeight>0</wp14:pctHeight>
                </wp14:sizeRelV>
              </wp:anchor>
            </w:drawing>
          </mc:Choice>
          <mc:Fallback>
            <w:pict>
              <v:shape w14:anchorId="3C844D17" id="Connettore 2 81" o:spid="_x0000_s1026" type="#_x0000_t32" style="position:absolute;margin-left:189.1pt;margin-top:116.2pt;width:14pt;height:16.45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" strokecolor="#ed7d31" strokeweight="1.5pt">
                <v:stroke startarrowlength="short" endarrow="block" linestyle="thinThin" joinstyle="miter"/>
                <o:lock v:ext="edit" shapetype="f"/>
              </v:shape>
            </w:pict>
          </mc:Fallback>
        </mc:AlternateContent>
      </w:r>
      <w:r w:rsidR="007D4DF6" w:rsidRPr="007D36C4">
        <w:rPr>
          <w:noProof/>
        </w:rPr>
        <w:drawing>
          <wp:anchor distT="0" distB="0" distL="114300" distR="114300" simplePos="0" relativeHeight="251684352" behindDoc="0" locked="0" layoutInCell="1" allowOverlap="1" wp14:anchorId="32D8054E" wp14:editId="5BA1A4B7">
            <wp:simplePos x="0" y="0"/>
            <wp:positionH relativeFrom="column">
              <wp:posOffset>2439761</wp:posOffset>
            </wp:positionH>
            <wp:positionV relativeFrom="paragraph">
              <wp:posOffset>1151709</wp:posOffset>
            </wp:positionV>
            <wp:extent cx="390525" cy="351155"/>
            <wp:effectExtent l="0" t="0" r="9525" b="0"/>
            <wp:wrapNone/>
            <wp:docPr id="92" name="Immagin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magine 91"/>
                    <pic:cNvPicPr>
                      <a:picLocks noChangeAspect="1"/>
                    </pic:cNvPicPr>
                  </pic:nvPicPr>
                  <pic:blipFill>
                    <a:blip r:embed="rId32"/>
                    <a:stretch>
                      <a:fillRect/>
                    </a:stretch>
                  </pic:blipFill>
                  <pic:spPr>
                    <a:xfrm>
                      <a:off x="0" y="0"/>
                      <a:ext cx="390525" cy="351155"/>
                    </a:xfrm>
                    <a:prstGeom prst="rect">
                      <a:avLst/>
                    </a:prstGeom>
                    <a:effectLst>
                      <a:glow>
                        <a:schemeClr val="bg1"/>
                      </a:glow>
                    </a:effectLst>
                  </pic:spPr>
                </pic:pic>
              </a:graphicData>
            </a:graphic>
          </wp:anchor>
        </w:drawing>
      </w:r>
    </w:p>
    <w:p w14:paraId="51E64265" w14:textId="550BB203" w:rsidR="00756F25" w:rsidRPr="00F0358D" w:rsidRDefault="00756F25" w:rsidP="00F0358D">
      <w:pPr>
        <w:pStyle w:val="FigureTitle"/>
      </w:pPr>
      <w:r w:rsidRPr="00F0358D">
        <w:t xml:space="preserve">Figure </w:t>
      </w:r>
      <w:r w:rsidR="006D2704" w:rsidRPr="00B42795">
        <w:t>45</w:t>
      </w:r>
      <w:r w:rsidRPr="00F0358D">
        <w:t xml:space="preserve">-1: </w:t>
      </w:r>
      <w:r w:rsidR="00D6351F" w:rsidRPr="00F0358D">
        <w:t>mXDE</w:t>
      </w:r>
      <w:r w:rsidRPr="00F0358D">
        <w:t xml:space="preserve"> environment and multilevel granularity access to health information</w:t>
      </w:r>
    </w:p>
    <w:p w14:paraId="72C2EA37" w14:textId="5DEB414E" w:rsidR="005C5EF7" w:rsidRPr="007D36C4" w:rsidRDefault="00BB64D8" w:rsidP="00767936">
      <w:pPr>
        <w:spacing w:after="120"/>
        <w:rPr>
          <w:rFonts w:eastAsiaTheme="minorHAnsi"/>
        </w:rPr>
      </w:pPr>
      <w:r w:rsidRPr="007D36C4">
        <w:lastRenderedPageBreak/>
        <w:t xml:space="preserve">Figure </w:t>
      </w:r>
      <w:r w:rsidR="006D2704" w:rsidRPr="007D36C4">
        <w:t>45</w:t>
      </w:r>
      <w:r w:rsidRPr="007D36C4">
        <w:t>-2 below</w:t>
      </w:r>
      <w:r w:rsidR="00311C51" w:rsidRPr="007D36C4">
        <w:t>,</w:t>
      </w:r>
      <w:r w:rsidRPr="007D36C4">
        <w:t xml:space="preserve"> </w:t>
      </w:r>
      <w:r w:rsidR="00311C51" w:rsidRPr="007D36C4">
        <w:t xml:space="preserve">depicts a deployment of the </w:t>
      </w:r>
      <w:r w:rsidR="003E369E" w:rsidRPr="007D36C4">
        <w:t>mXDE Profile</w:t>
      </w:r>
      <w:r w:rsidR="00B10164" w:rsidRPr="007D36C4">
        <w:t xml:space="preserve"> which can support the environment in Figure </w:t>
      </w:r>
      <w:r w:rsidR="006D2704" w:rsidRPr="007D36C4">
        <w:t>45</w:t>
      </w:r>
      <w:r w:rsidR="00B10164" w:rsidRPr="007D36C4">
        <w:t>-1</w:t>
      </w:r>
      <w:r w:rsidR="00A57F5E" w:rsidRPr="007D36C4">
        <w:t xml:space="preserve"> above</w:t>
      </w:r>
      <w:r w:rsidR="007D36C4">
        <w:t xml:space="preserve">. </w:t>
      </w:r>
      <w:r w:rsidR="00311C51" w:rsidRPr="007D36C4">
        <w:t xml:space="preserve">It illustrates </w:t>
      </w:r>
      <w:r w:rsidR="00B10164" w:rsidRPr="007D36C4">
        <w:t>one</w:t>
      </w:r>
      <w:r w:rsidR="003E369E" w:rsidRPr="007D36C4">
        <w:t xml:space="preserve"> </w:t>
      </w:r>
      <w:r w:rsidR="00B10164" w:rsidRPr="007D36C4">
        <w:t xml:space="preserve">possible </w:t>
      </w:r>
      <w:r w:rsidR="003E369E" w:rsidRPr="007D36C4">
        <w:t>combin</w:t>
      </w:r>
      <w:r w:rsidR="00B10164" w:rsidRPr="007D36C4">
        <w:t>ation</w:t>
      </w:r>
      <w:r w:rsidR="003E369E" w:rsidRPr="007D36C4">
        <w:t xml:space="preserve"> </w:t>
      </w:r>
      <w:r w:rsidR="00311C51" w:rsidRPr="007D36C4">
        <w:t>of mXDE</w:t>
      </w:r>
      <w:r w:rsidR="003E369E" w:rsidRPr="007D36C4">
        <w:t xml:space="preserve"> </w:t>
      </w:r>
      <w:r w:rsidR="00E93453" w:rsidRPr="007D36C4">
        <w:t>a</w:t>
      </w:r>
      <w:r w:rsidR="003E369E" w:rsidRPr="007D36C4">
        <w:t xml:space="preserve">ctors (Data Element Extractor and Data Element Provenance Consumer) with actors and transactions </w:t>
      </w:r>
      <w:r w:rsidR="00E93453" w:rsidRPr="007D36C4">
        <w:t xml:space="preserve">from </w:t>
      </w:r>
      <w:r w:rsidR="00B10164" w:rsidRPr="007D36C4">
        <w:t xml:space="preserve">the MHD, XDS and QEDm </w:t>
      </w:r>
      <w:r w:rsidR="003E369E" w:rsidRPr="007D36C4">
        <w:t>IHE Profiles</w:t>
      </w:r>
      <w:r w:rsidR="00B10164" w:rsidRPr="007D36C4">
        <w:t>.</w:t>
      </w:r>
    </w:p>
    <w:p w14:paraId="715B8F7E" w14:textId="1DF1B35E" w:rsidR="006F3E43" w:rsidRPr="007D36C4" w:rsidRDefault="006F3E43" w:rsidP="00963F03">
      <w:r w:rsidRPr="007D36C4">
        <w:rPr>
          <w:rFonts w:cs="Arial"/>
          <w:b/>
          <w:noProof/>
          <w:sz w:val="22"/>
        </w:rPr>
        <mc:AlternateContent>
          <mc:Choice Requires="wpc">
            <w:drawing>
              <wp:inline distT="0" distB="0" distL="0" distR="0" wp14:anchorId="5C7AE7C7" wp14:editId="01391120">
                <wp:extent cx="5943600" cy="4186723"/>
                <wp:effectExtent l="0" t="0" r="0" b="4445"/>
                <wp:docPr id="65" name="Area di disegno 2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90" name="Gruppo 90"/>
                        <wpg:cNvGrpSpPr/>
                        <wpg:grpSpPr>
                          <a:xfrm>
                            <a:off x="1994535" y="1879064"/>
                            <a:ext cx="3248026" cy="2271682"/>
                            <a:chOff x="1932501" y="2230321"/>
                            <a:chExt cx="3473238" cy="2362276"/>
                          </a:xfrm>
                        </wpg:grpSpPr>
                        <wps:wsp>
                          <wps:cNvPr id="4" name="Thought Bubble: Cloud 261"/>
                          <wps:cNvSpPr>
                            <a:spLocks noChangeArrowheads="1"/>
                          </wps:cNvSpPr>
                          <wps:spPr bwMode="auto">
                            <a:xfrm>
                              <a:off x="1932501" y="2230321"/>
                              <a:ext cx="3473238" cy="2362276"/>
                            </a:xfrm>
                            <a:prstGeom prst="cloudCallout">
                              <a:avLst>
                                <a:gd name="adj1" fmla="val -12301"/>
                                <a:gd name="adj2" fmla="val 15458"/>
                              </a:avLst>
                            </a:prstGeom>
                            <a:blipFill dpi="0" rotWithShape="1">
                              <a:blip r:embed="rId33"/>
                              <a:srcRect/>
                              <a:tile tx="0" ty="0" sx="100000" sy="100000" flip="none" algn="tl"/>
                            </a:blipFill>
                            <a:ln w="12700">
                              <a:solidFill>
                                <a:schemeClr val="accent1">
                                  <a:lumMod val="75000"/>
                                  <a:lumOff val="0"/>
                                </a:schemeClr>
                              </a:solidFill>
                              <a:miter lim="800000"/>
                              <a:headEnd/>
                              <a:tailEnd/>
                            </a:ln>
                          </wps:spPr>
                          <wps:txbx>
                            <w:txbxContent>
                              <w:p w14:paraId="1EFCA898" w14:textId="77777777" w:rsidR="001F4D5C" w:rsidRDefault="001F4D5C" w:rsidP="006F3E43">
                                <w:pPr>
                                  <w:jc w:val="center"/>
                                </w:pPr>
                              </w:p>
                            </w:txbxContent>
                          </wps:txbx>
                          <wps:bodyPr rot="0" vert="horz" wrap="square" lIns="91440" tIns="45720" rIns="91440" bIns="45720" anchor="ctr" anchorCtr="0" upright="1">
                            <a:noAutofit/>
                          </wps:bodyPr>
                        </wps:wsp>
                        <wps:wsp>
                          <wps:cNvPr id="6" name="Esagono 6"/>
                          <wps:cNvSpPr/>
                          <wps:spPr>
                            <a:xfrm>
                              <a:off x="3735830" y="2874440"/>
                              <a:ext cx="1116205" cy="895522"/>
                            </a:xfrm>
                            <a:prstGeom prst="hexagon">
                              <a:avLst/>
                            </a:prstGeom>
                            <a:pattFill prst="pct10">
                              <a:fgClr>
                                <a:schemeClr val="accent1"/>
                              </a:fgClr>
                              <a:bgClr>
                                <a:schemeClr val="bg1"/>
                              </a:bgClr>
                            </a:patt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608EE4" w14:textId="77777777" w:rsidR="001F4D5C" w:rsidRPr="008F4C50" w:rsidRDefault="001F4D5C" w:rsidP="006F3E43">
                                <w:pPr>
                                  <w:spacing w:before="0"/>
                                  <w:jc w:val="center"/>
                                  <w:rPr>
                                    <w:color w:val="0D0D0D" w:themeColor="text1" w:themeTint="F2"/>
                                  </w:rPr>
                                </w:pPr>
                                <w:r w:rsidRPr="008F4C50">
                                  <w:rPr>
                                    <w:rFonts w:eastAsia="Arial Unicode MS"/>
                                    <w:b/>
                                    <w:color w:val="0D0D0D" w:themeColor="text1" w:themeTint="F2"/>
                                    <w:sz w:val="20"/>
                                    <w:szCs w:val="24"/>
                                  </w:rPr>
                                  <w:t>Clinical Data Source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1" name="Group 291"/>
                          <wpg:cNvGrpSpPr>
                            <a:grpSpLocks/>
                          </wpg:cNvGrpSpPr>
                          <wpg:grpSpPr bwMode="auto">
                            <a:xfrm>
                              <a:off x="2725300" y="2910840"/>
                              <a:ext cx="1105800" cy="786130"/>
                              <a:chOff x="15736" y="28814"/>
                              <a:chExt cx="11058" cy="8474"/>
                            </a:xfrm>
                          </wpg:grpSpPr>
                          <wps:wsp>
                            <wps:cNvPr id="16" name="Flowchart: Magnetic Disk 289"/>
                            <wps:cNvSpPr>
                              <a:spLocks noChangeArrowheads="1"/>
                            </wps:cNvSpPr>
                            <wps:spPr bwMode="auto">
                              <a:xfrm>
                                <a:off x="15736" y="28814"/>
                                <a:ext cx="11058" cy="8283"/>
                              </a:xfrm>
                              <a:prstGeom prst="flowChartMagneticDisk">
                                <a:avLst/>
                              </a:prstGeom>
                              <a:solidFill>
                                <a:schemeClr val="bg2">
                                  <a:lumMod val="75000"/>
                                  <a:lumOff val="0"/>
                                </a:schemeClr>
                              </a:solidFill>
                              <a:ln w="1905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7" name="Rectangle 8"/>
                            <wps:cNvSpPr>
                              <a:spLocks noChangeArrowheads="1"/>
                            </wps:cNvSpPr>
                            <wps:spPr bwMode="auto">
                              <a:xfrm>
                                <a:off x="16343" y="32040"/>
                                <a:ext cx="10451" cy="5248"/>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19050">
                                    <a:solidFill>
                                      <a:srgbClr val="000000"/>
                                    </a:solidFill>
                                    <a:miter lim="800000"/>
                                    <a:headEnd/>
                                    <a:tailEnd/>
                                  </a14:hiddenLine>
                                </a:ext>
                              </a:extLst>
                            </wps:spPr>
                            <wps:txbx>
                              <w:txbxContent>
                                <w:p w14:paraId="58641CF3" w14:textId="77777777" w:rsidR="001F4D5C" w:rsidRPr="009B12B3" w:rsidRDefault="001F4D5C" w:rsidP="006F3E43">
                                  <w:pPr>
                                    <w:spacing w:before="0"/>
                                    <w:jc w:val="center"/>
                                    <w:rPr>
                                      <w:rFonts w:eastAsia="Arial Unicode MS"/>
                                      <w:b/>
                                      <w:sz w:val="20"/>
                                      <w:szCs w:val="24"/>
                                    </w:rPr>
                                  </w:pPr>
                                  <w:r w:rsidRPr="009B12B3">
                                    <w:rPr>
                                      <w:rFonts w:eastAsia="Arial Unicode MS"/>
                                      <w:b/>
                                      <w:sz w:val="20"/>
                                      <w:szCs w:val="24"/>
                                    </w:rPr>
                                    <w:t>Document</w:t>
                                  </w:r>
                                  <w:r w:rsidRPr="009B12B3">
                                    <w:rPr>
                                      <w:rFonts w:eastAsia="Arial Unicode MS"/>
                                      <w:b/>
                                      <w:sz w:val="20"/>
                                      <w:szCs w:val="24"/>
                                    </w:rPr>
                                    <w:br/>
                                    <w:t>Repository</w:t>
                                  </w:r>
                                </w:p>
                              </w:txbxContent>
                            </wps:txbx>
                            <wps:bodyPr rot="0" vert="horz" wrap="square" lIns="91440" tIns="45720" rIns="91440" bIns="45720" anchor="t" anchorCtr="0" upright="1">
                              <a:noAutofit/>
                            </wps:bodyPr>
                          </wps:wsp>
                        </wpg:grpSp>
                        <wps:wsp>
                          <wps:cNvPr id="23" name="Sun 295"/>
                          <wps:cNvSpPr>
                            <a:spLocks noChangeArrowheads="1"/>
                          </wps:cNvSpPr>
                          <wps:spPr bwMode="auto">
                            <a:xfrm>
                              <a:off x="2406500" y="3572068"/>
                              <a:ext cx="1722500" cy="787315"/>
                            </a:xfrm>
                            <a:prstGeom prst="sun">
                              <a:avLst>
                                <a:gd name="adj" fmla="val 25000"/>
                              </a:avLst>
                            </a:prstGeom>
                            <a:solidFill>
                              <a:schemeClr val="bg1">
                                <a:lumMod val="75000"/>
                                <a:lumOff val="0"/>
                              </a:schemeClr>
                            </a:solidFill>
                            <a:ln w="1905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4" name="Rectangle 8"/>
                          <wps:cNvSpPr>
                            <a:spLocks noChangeArrowheads="1"/>
                          </wps:cNvSpPr>
                          <wps:spPr bwMode="auto">
                            <a:xfrm>
                              <a:off x="2732500" y="3763372"/>
                              <a:ext cx="1116400" cy="468409"/>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19050">
                                  <a:solidFill>
                                    <a:srgbClr val="000000"/>
                                  </a:solidFill>
                                  <a:miter lim="800000"/>
                                  <a:headEnd/>
                                  <a:tailEnd/>
                                </a14:hiddenLine>
                              </a:ext>
                            </a:extLst>
                          </wps:spPr>
                          <wps:txbx>
                            <w:txbxContent>
                              <w:p w14:paraId="15188B82" w14:textId="77777777" w:rsidR="001F4D5C" w:rsidRDefault="001F4D5C" w:rsidP="006F3E43">
                                <w:pPr>
                                  <w:spacing w:before="0"/>
                                  <w:jc w:val="center"/>
                                  <w:rPr>
                                    <w:rFonts w:eastAsia="Arial Unicode MS"/>
                                    <w:b/>
                                    <w:sz w:val="20"/>
                                    <w:szCs w:val="24"/>
                                    <w:lang w:val="it-IT"/>
                                  </w:rPr>
                                </w:pPr>
                                <w:r w:rsidRPr="009B12B3">
                                  <w:rPr>
                                    <w:rFonts w:eastAsia="Arial Unicode MS"/>
                                    <w:b/>
                                    <w:sz w:val="20"/>
                                    <w:szCs w:val="24"/>
                                    <w:lang w:val="it-IT"/>
                                  </w:rPr>
                                  <w:t xml:space="preserve">Document </w:t>
                                </w:r>
                              </w:p>
                              <w:p w14:paraId="69ACC647" w14:textId="77777777" w:rsidR="001F4D5C" w:rsidRPr="009B12B3" w:rsidRDefault="001F4D5C" w:rsidP="006F3E43">
                                <w:pPr>
                                  <w:spacing w:before="0"/>
                                  <w:jc w:val="center"/>
                                  <w:rPr>
                                    <w:rFonts w:eastAsia="Arial Unicode MS"/>
                                    <w:b/>
                                    <w:sz w:val="20"/>
                                    <w:szCs w:val="24"/>
                                    <w:lang w:val="it-IT"/>
                                  </w:rPr>
                                </w:pPr>
                                <w:r w:rsidRPr="009B12B3">
                                  <w:rPr>
                                    <w:rFonts w:eastAsia="Arial Unicode MS"/>
                                    <w:b/>
                                    <w:sz w:val="20"/>
                                    <w:szCs w:val="24"/>
                                    <w:lang w:val="it-IT"/>
                                  </w:rPr>
                                  <w:t>Registry</w:t>
                                </w:r>
                              </w:p>
                            </w:txbxContent>
                          </wps:txbx>
                          <wps:bodyPr rot="0" vert="horz" wrap="square" lIns="91440" tIns="45720" rIns="91440" bIns="45720" anchor="t" anchorCtr="0" upright="1">
                            <a:noAutofit/>
                          </wps:bodyPr>
                        </wps:wsp>
                        <wps:wsp>
                          <wps:cNvPr id="25" name="Arrow: Curved Down 294"/>
                          <wps:cNvSpPr>
                            <a:spLocks noChangeArrowheads="1"/>
                          </wps:cNvSpPr>
                          <wps:spPr bwMode="auto">
                            <a:xfrm>
                              <a:off x="3339548" y="2744909"/>
                              <a:ext cx="1079218" cy="236832"/>
                            </a:xfrm>
                            <a:prstGeom prst="curvedDownArrow">
                              <a:avLst>
                                <a:gd name="adj1" fmla="val 25002"/>
                                <a:gd name="adj2" fmla="val 50004"/>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6" name="Text Box 11"/>
                          <wps:cNvSpPr txBox="1">
                            <a:spLocks noChangeArrowheads="1"/>
                          </wps:cNvSpPr>
                          <wps:spPr bwMode="auto">
                            <a:xfrm>
                              <a:off x="2725300" y="2453684"/>
                              <a:ext cx="2197536" cy="31845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22A7F57" w14:textId="77777777" w:rsidR="001F4D5C" w:rsidRPr="00D161C5" w:rsidRDefault="001F4D5C" w:rsidP="006F3E43">
                                <w:pPr>
                                  <w:spacing w:before="0"/>
                                  <w:jc w:val="center"/>
                                  <w:rPr>
                                    <w:rFonts w:ascii="Arial" w:hAnsi="Arial" w:cs="Arial"/>
                                    <w:b/>
                                    <w:color w:val="2F5496" w:themeColor="accent1" w:themeShade="BF"/>
                                    <w:sz w:val="32"/>
                                    <w:lang w:val="it-IT"/>
                                  </w:rPr>
                                </w:pPr>
                                <w:r w:rsidRPr="00D161C5">
                                  <w:rPr>
                                    <w:rFonts w:eastAsia="Arial Unicode MS"/>
                                    <w:b/>
                                    <w:color w:val="2F5496" w:themeColor="accent1" w:themeShade="BF"/>
                                    <w:lang w:val="it-IT"/>
                                  </w:rPr>
                                  <w:t xml:space="preserve">Data </w:t>
                                </w:r>
                                <w:r w:rsidRPr="00D161C5">
                                  <w:rPr>
                                    <w:rFonts w:eastAsia="Arial Unicode MS"/>
                                    <w:b/>
                                    <w:color w:val="2F5496" w:themeColor="accent1" w:themeShade="BF"/>
                                  </w:rPr>
                                  <w:t>Element Extractor</w:t>
                                </w:r>
                              </w:p>
                            </w:txbxContent>
                          </wps:txbx>
                          <wps:bodyPr rot="0" vert="horz" wrap="square" lIns="0" tIns="45720" rIns="0" bIns="45720" anchor="t" anchorCtr="0" upright="1">
                            <a:noAutofit/>
                          </wps:bodyPr>
                        </wps:wsp>
                      </wpg:wgp>
                      <wps:wsp>
                        <wps:cNvPr id="2" name="Rectangle 61"/>
                        <wps:cNvSpPr>
                          <a:spLocks noChangeArrowheads="1"/>
                        </wps:cNvSpPr>
                        <wps:spPr bwMode="auto">
                          <a:xfrm>
                            <a:off x="430530" y="10"/>
                            <a:ext cx="5273970" cy="1357612"/>
                          </a:xfrm>
                          <a:prstGeom prst="rect">
                            <a:avLst/>
                          </a:prstGeom>
                          <a:blipFill dpi="0" rotWithShape="1">
                            <a:blip r:embed="rId34"/>
                            <a:srcRect/>
                            <a:tile tx="0" ty="0" sx="100000" sy="100000" flip="none" algn="tl"/>
                          </a:blip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19050">
                                <a:solidFill>
                                  <a:srgbClr val="000000"/>
                                </a:solidFill>
                                <a:miter lim="800000"/>
                                <a:headEnd/>
                                <a:tailEnd/>
                              </a14:hiddenLine>
                            </a:ext>
                          </a:extLst>
                        </wps:spPr>
                        <wps:txbx>
                          <w:txbxContent>
                            <w:p w14:paraId="57C1CACC" w14:textId="3E8919FB" w:rsidR="001F4D5C" w:rsidRPr="00D407C0" w:rsidRDefault="001F4D5C" w:rsidP="006F3E43">
                              <w:pPr>
                                <w:pStyle w:val="NormalWeb"/>
                                <w:jc w:val="center"/>
                                <w:rPr>
                                  <w:sz w:val="32"/>
                                </w:rPr>
                              </w:pPr>
                              <w:r w:rsidRPr="00D407C0">
                                <w:rPr>
                                  <w:b/>
                                  <w:bCs/>
                                  <w:color w:val="0D0D0D"/>
                                  <w:sz w:val="22"/>
                                  <w:szCs w:val="18"/>
                                </w:rPr>
                                <w:t>e.g.</w:t>
                              </w:r>
                              <w:r>
                                <w:rPr>
                                  <w:b/>
                                  <w:bCs/>
                                  <w:color w:val="0D0D0D"/>
                                  <w:sz w:val="22"/>
                                  <w:szCs w:val="18"/>
                                </w:rPr>
                                <w:t>,</w:t>
                              </w:r>
                              <w:r w:rsidRPr="00D407C0">
                                <w:rPr>
                                  <w:b/>
                                  <w:bCs/>
                                  <w:color w:val="0D0D0D"/>
                                  <w:sz w:val="22"/>
                                  <w:szCs w:val="18"/>
                                </w:rPr>
                                <w:t xml:space="preserve"> Point of Care System</w:t>
                              </w:r>
                            </w:p>
                          </w:txbxContent>
                        </wps:txbx>
                        <wps:bodyPr rot="0" vert="horz" wrap="square" lIns="0" tIns="0" rIns="0" bIns="0" anchor="t" anchorCtr="0" upright="1">
                          <a:noAutofit/>
                        </wps:bodyPr>
                      </wps:wsp>
                      <wps:wsp>
                        <wps:cNvPr id="7" name="Straight Arrow Connector 40"/>
                        <wps:cNvCnPr>
                          <a:cxnSpLocks noChangeShapeType="1"/>
                          <a:stCxn id="9" idx="2"/>
                        </wps:cNvCnPr>
                        <wps:spPr bwMode="auto">
                          <a:xfrm flipH="1">
                            <a:off x="4351020" y="1189466"/>
                            <a:ext cx="102480" cy="1580300"/>
                          </a:xfrm>
                          <a:prstGeom prst="straightConnector1">
                            <a:avLst/>
                          </a:prstGeom>
                          <a:noFill/>
                          <a:ln w="19050">
                            <a:solidFill>
                              <a:schemeClr val="tx1"/>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 name="Rectangle 8"/>
                        <wps:cNvSpPr>
                          <a:spLocks noChangeArrowheads="1"/>
                        </wps:cNvSpPr>
                        <wps:spPr bwMode="auto">
                          <a:xfrm>
                            <a:off x="1410000" y="714058"/>
                            <a:ext cx="1045000" cy="475408"/>
                          </a:xfrm>
                          <a:prstGeom prst="rect">
                            <a:avLst/>
                          </a:prstGeom>
                          <a:solidFill>
                            <a:srgbClr val="BFBFBF"/>
                          </a:solidFill>
                          <a:ln w="19050">
                            <a:solidFill>
                              <a:srgbClr val="000000"/>
                            </a:solidFill>
                            <a:miter lim="800000"/>
                            <a:headEnd/>
                            <a:tailEnd/>
                          </a:ln>
                        </wps:spPr>
                        <wps:txbx>
                          <w:txbxContent>
                            <w:p w14:paraId="730FB807" w14:textId="77777777" w:rsidR="001F4D5C" w:rsidRPr="00AC3460" w:rsidRDefault="001F4D5C" w:rsidP="006F3E43">
                              <w:pPr>
                                <w:spacing w:before="0"/>
                                <w:jc w:val="center"/>
                                <w:rPr>
                                  <w:rFonts w:eastAsia="Arial Unicode MS"/>
                                  <w:b/>
                                  <w:sz w:val="21"/>
                                  <w:szCs w:val="21"/>
                                </w:rPr>
                              </w:pPr>
                              <w:r w:rsidRPr="009B12B3">
                                <w:rPr>
                                  <w:rFonts w:eastAsia="Arial Unicode MS"/>
                                  <w:b/>
                                  <w:sz w:val="20"/>
                                  <w:szCs w:val="21"/>
                                </w:rPr>
                                <w:t>Document Consumer</w:t>
                              </w:r>
                            </w:p>
                          </w:txbxContent>
                        </wps:txbx>
                        <wps:bodyPr rot="0" vert="horz" wrap="square" lIns="91440" tIns="45720" rIns="91440" bIns="45720" anchor="ctr" anchorCtr="0" upright="1">
                          <a:noAutofit/>
                        </wps:bodyPr>
                      </wps:wsp>
                      <wps:wsp>
                        <wps:cNvPr id="9" name="Rectangle 8"/>
                        <wps:cNvSpPr>
                          <a:spLocks noChangeArrowheads="1"/>
                        </wps:cNvSpPr>
                        <wps:spPr bwMode="auto">
                          <a:xfrm>
                            <a:off x="3931000" y="722010"/>
                            <a:ext cx="1045000" cy="467456"/>
                          </a:xfrm>
                          <a:prstGeom prst="rect">
                            <a:avLst/>
                          </a:prstGeom>
                          <a:pattFill prst="pct20">
                            <a:fgClr>
                              <a:srgbClr val="BFBFBF"/>
                            </a:fgClr>
                            <a:bgClr>
                              <a:schemeClr val="bg1">
                                <a:lumMod val="100000"/>
                                <a:lumOff val="0"/>
                              </a:schemeClr>
                            </a:bgClr>
                          </a:pattFill>
                          <a:ln w="19050">
                            <a:solidFill>
                              <a:srgbClr val="000000"/>
                            </a:solidFill>
                            <a:miter lim="800000"/>
                            <a:headEnd/>
                            <a:tailEnd/>
                          </a:ln>
                        </wps:spPr>
                        <wps:txbx>
                          <w:txbxContent>
                            <w:p w14:paraId="3B2D93E5" w14:textId="77777777" w:rsidR="001F4D5C" w:rsidRPr="00DB1293" w:rsidRDefault="001F4D5C" w:rsidP="006F3E43">
                              <w:pPr>
                                <w:spacing w:before="0"/>
                                <w:jc w:val="center"/>
                                <w:rPr>
                                  <w:rFonts w:eastAsia="Arial Unicode MS"/>
                                  <w:b/>
                                  <w:sz w:val="20"/>
                                  <w:szCs w:val="24"/>
                                </w:rPr>
                              </w:pPr>
                              <w:r w:rsidRPr="00DB1293">
                                <w:rPr>
                                  <w:rFonts w:eastAsia="Arial Unicode MS"/>
                                  <w:b/>
                                  <w:sz w:val="20"/>
                                  <w:szCs w:val="24"/>
                                </w:rPr>
                                <w:t>Clinical Data Consumer</w:t>
                              </w:r>
                            </w:p>
                          </w:txbxContent>
                        </wps:txbx>
                        <wps:bodyPr rot="0" vert="horz" wrap="square" lIns="91440" tIns="45720" rIns="91440" bIns="45720" anchor="ctr" anchorCtr="0" upright="1">
                          <a:noAutofit/>
                        </wps:bodyPr>
                      </wps:wsp>
                      <wps:wsp>
                        <wps:cNvPr id="10" name="Text Box 11"/>
                        <wps:cNvSpPr txBox="1">
                          <a:spLocks noChangeArrowheads="1"/>
                        </wps:cNvSpPr>
                        <wps:spPr bwMode="auto">
                          <a:xfrm>
                            <a:off x="1569109" y="2695618"/>
                            <a:ext cx="1000100" cy="22239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5A2A5EA" w14:textId="77777777" w:rsidR="001F4D5C" w:rsidRPr="00A81116" w:rsidRDefault="001F4D5C" w:rsidP="006F3E43">
                              <w:pPr>
                                <w:spacing w:before="0"/>
                                <w:rPr>
                                  <w:sz w:val="18"/>
                                  <w:lang w:val="it-IT"/>
                                </w:rPr>
                              </w:pPr>
                              <w:r w:rsidRPr="00C817D2">
                                <w:rPr>
                                  <w:rFonts w:eastAsia="Arial Unicode MS"/>
                                  <w:sz w:val="18"/>
                                </w:rPr>
                                <w:t>Publish</w:t>
                              </w:r>
                              <w:r>
                                <w:rPr>
                                  <w:rFonts w:eastAsia="Arial Unicode MS"/>
                                  <w:sz w:val="18"/>
                                  <w:lang w:val="it-IT"/>
                                </w:rPr>
                                <w:t xml:space="preserve"> </w:t>
                              </w:r>
                              <w:r w:rsidRPr="00C817D2">
                                <w:rPr>
                                  <w:rFonts w:eastAsia="Arial Unicode MS"/>
                                  <w:sz w:val="18"/>
                                </w:rPr>
                                <w:t>Documents</w:t>
                              </w:r>
                            </w:p>
                            <w:p w14:paraId="0BC3D3D5" w14:textId="77777777" w:rsidR="001F4D5C" w:rsidRPr="00A81116" w:rsidRDefault="001F4D5C" w:rsidP="006F3E43">
                              <w:pPr>
                                <w:rPr>
                                  <w:rFonts w:ascii="Arial" w:hAnsi="Arial" w:cs="Arial"/>
                                  <w:sz w:val="22"/>
                                  <w:lang w:val="it-IT"/>
                                </w:rPr>
                              </w:pPr>
                            </w:p>
                          </w:txbxContent>
                        </wps:txbx>
                        <wps:bodyPr rot="0" vert="horz" wrap="square" lIns="0" tIns="45720" rIns="0" bIns="45720" anchor="t" anchorCtr="0" upright="1">
                          <a:noAutofit/>
                        </wps:bodyPr>
                      </wps:wsp>
                      <wps:wsp>
                        <wps:cNvPr id="18" name="Straight Arrow Connector 40"/>
                        <wps:cNvCnPr>
                          <a:cxnSpLocks noChangeShapeType="1"/>
                          <a:stCxn id="28" idx="3"/>
                          <a:endCxn id="16" idx="2"/>
                        </wps:cNvCnPr>
                        <wps:spPr bwMode="auto">
                          <a:xfrm flipV="1">
                            <a:off x="1443990" y="2902957"/>
                            <a:ext cx="1291937" cy="5958"/>
                          </a:xfrm>
                          <a:prstGeom prst="straightConnector1">
                            <a:avLst/>
                          </a:prstGeom>
                          <a:noFill/>
                          <a:ln w="19050">
                            <a:solidFill>
                              <a:schemeClr val="tx1"/>
                            </a:solidFill>
                            <a:miter lim="800000"/>
                            <a:headEnd/>
                            <a:tailEnd type="stealth"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9" name="Text Box 11"/>
                        <wps:cNvSpPr txBox="1">
                          <a:spLocks noChangeArrowheads="1"/>
                        </wps:cNvSpPr>
                        <wps:spPr bwMode="auto">
                          <a:xfrm>
                            <a:off x="1882300" y="1602740"/>
                            <a:ext cx="1000100" cy="36420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31AD51F" w14:textId="77777777" w:rsidR="001F4D5C" w:rsidRPr="00A81116" w:rsidRDefault="001F4D5C" w:rsidP="006F3E43">
                              <w:pPr>
                                <w:spacing w:before="0"/>
                                <w:jc w:val="center"/>
                                <w:rPr>
                                  <w:sz w:val="18"/>
                                  <w:lang w:val="it-IT"/>
                                </w:rPr>
                              </w:pPr>
                              <w:r>
                                <w:rPr>
                                  <w:rFonts w:eastAsia="Arial Unicode MS"/>
                                  <w:sz w:val="18"/>
                                  <w:lang w:val="it-IT"/>
                                </w:rPr>
                                <w:t xml:space="preserve">Query and </w:t>
                              </w:r>
                              <w:r w:rsidRPr="00A81116">
                                <w:rPr>
                                  <w:rFonts w:eastAsia="Arial Unicode MS"/>
                                  <w:sz w:val="18"/>
                                  <w:lang w:val="it-IT"/>
                                </w:rPr>
                                <w:t>R</w:t>
                              </w:r>
                              <w:r>
                                <w:rPr>
                                  <w:rFonts w:eastAsia="Arial Unicode MS"/>
                                  <w:sz w:val="18"/>
                                  <w:lang w:val="it-IT"/>
                                </w:rPr>
                                <w:t xml:space="preserve">etrieve </w:t>
                              </w:r>
                              <w:r w:rsidRPr="00767936">
                                <w:rPr>
                                  <w:rFonts w:eastAsia="Arial Unicode MS"/>
                                  <w:sz w:val="18"/>
                                </w:rPr>
                                <w:t>Documents</w:t>
                              </w:r>
                            </w:p>
                            <w:p w14:paraId="376EB5B1" w14:textId="77777777" w:rsidR="001F4D5C" w:rsidRPr="00A81116" w:rsidRDefault="001F4D5C" w:rsidP="006F3E43">
                              <w:pPr>
                                <w:jc w:val="center"/>
                                <w:rPr>
                                  <w:rFonts w:ascii="Arial" w:hAnsi="Arial" w:cs="Arial"/>
                                  <w:sz w:val="22"/>
                                  <w:lang w:val="it-IT"/>
                                </w:rPr>
                              </w:pPr>
                            </w:p>
                          </w:txbxContent>
                        </wps:txbx>
                        <wps:bodyPr rot="0" vert="horz" wrap="square" lIns="0" tIns="45720" rIns="0" bIns="45720" anchor="t" anchorCtr="0" upright="1">
                          <a:noAutofit/>
                        </wps:bodyPr>
                      </wps:wsp>
                      <wps:wsp>
                        <wps:cNvPr id="20" name="Straight Arrow Connector 40"/>
                        <wps:cNvCnPr>
                          <a:cxnSpLocks noChangeShapeType="1"/>
                          <a:stCxn id="8" idx="2"/>
                        </wps:cNvCnPr>
                        <wps:spPr bwMode="auto">
                          <a:xfrm>
                            <a:off x="1932500" y="1189384"/>
                            <a:ext cx="1163125" cy="1544291"/>
                          </a:xfrm>
                          <a:prstGeom prst="straightConnector1">
                            <a:avLst/>
                          </a:prstGeom>
                          <a:noFill/>
                          <a:ln w="19050">
                            <a:solidFill>
                              <a:schemeClr val="tx1"/>
                            </a:solidFill>
                            <a:miter lim="800000"/>
                            <a:headEnd/>
                            <a:tailEnd type="stealth"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1" name="Rectangle 8"/>
                        <wps:cNvSpPr>
                          <a:spLocks noChangeArrowheads="1"/>
                        </wps:cNvSpPr>
                        <wps:spPr bwMode="auto">
                          <a:xfrm>
                            <a:off x="2455000" y="714057"/>
                            <a:ext cx="1045000" cy="480909"/>
                          </a:xfrm>
                          <a:prstGeom prst="rect">
                            <a:avLst/>
                          </a:prstGeom>
                          <a:pattFill prst="pct20">
                            <a:fgClr>
                              <a:srgbClr val="BFBFBF"/>
                            </a:fgClr>
                            <a:bgClr>
                              <a:schemeClr val="bg1">
                                <a:lumMod val="100000"/>
                                <a:lumOff val="0"/>
                              </a:schemeClr>
                            </a:bgClr>
                          </a:pattFill>
                          <a:ln w="19050">
                            <a:solidFill>
                              <a:srgbClr val="000000"/>
                            </a:solidFill>
                            <a:miter lim="800000"/>
                            <a:headEnd/>
                            <a:tailEnd/>
                          </a:ln>
                        </wps:spPr>
                        <wps:txbx>
                          <w:txbxContent>
                            <w:p w14:paraId="1D0DAC2E" w14:textId="77777777" w:rsidR="001F4D5C" w:rsidRPr="00DB1293" w:rsidRDefault="001F4D5C" w:rsidP="006F3E43">
                              <w:pPr>
                                <w:spacing w:before="0"/>
                                <w:jc w:val="center"/>
                                <w:rPr>
                                  <w:rFonts w:eastAsia="Arial Unicode MS"/>
                                  <w:b/>
                                  <w:sz w:val="20"/>
                                  <w:szCs w:val="24"/>
                                </w:rPr>
                              </w:pPr>
                              <w:r w:rsidRPr="00DB1293">
                                <w:rPr>
                                  <w:rFonts w:eastAsia="Arial Unicode MS"/>
                                  <w:b/>
                                  <w:sz w:val="20"/>
                                  <w:szCs w:val="24"/>
                                </w:rPr>
                                <w:t>Clinical Data Consumer</w:t>
                              </w:r>
                            </w:p>
                          </w:txbxContent>
                        </wps:txbx>
                        <wps:bodyPr rot="0" vert="horz" wrap="square" lIns="91440" tIns="45720" rIns="91440" bIns="45720" anchor="ctr" anchorCtr="0" upright="1">
                          <a:noAutofit/>
                        </wps:bodyPr>
                      </wps:wsp>
                      <wps:wsp>
                        <wps:cNvPr id="22" name="Straight Arrow Connector 40"/>
                        <wps:cNvCnPr>
                          <a:cxnSpLocks noChangeShapeType="1"/>
                          <a:stCxn id="21" idx="2"/>
                        </wps:cNvCnPr>
                        <wps:spPr bwMode="auto">
                          <a:xfrm>
                            <a:off x="2977500" y="1194966"/>
                            <a:ext cx="1083960" cy="1574800"/>
                          </a:xfrm>
                          <a:prstGeom prst="straightConnector1">
                            <a:avLst/>
                          </a:prstGeom>
                          <a:noFill/>
                          <a:ln w="19050">
                            <a:solidFill>
                              <a:schemeClr val="tx1"/>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7" name="Text Box 11"/>
                        <wps:cNvSpPr txBox="1">
                          <a:spLocks noChangeArrowheads="1"/>
                        </wps:cNvSpPr>
                        <wps:spPr bwMode="auto">
                          <a:xfrm>
                            <a:off x="1468437" y="244411"/>
                            <a:ext cx="2067340" cy="45910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EC57BAE" w14:textId="77777777" w:rsidR="001F4D5C" w:rsidRPr="00D161C5" w:rsidRDefault="001F4D5C" w:rsidP="006F3E43">
                              <w:pPr>
                                <w:spacing w:before="0"/>
                                <w:jc w:val="center"/>
                                <w:rPr>
                                  <w:rFonts w:eastAsia="Arial Unicode MS"/>
                                  <w:b/>
                                  <w:color w:val="2F5496" w:themeColor="accent1" w:themeShade="BF"/>
                                  <w:lang w:val="it-IT"/>
                                </w:rPr>
                              </w:pPr>
                              <w:r w:rsidRPr="00D161C5">
                                <w:rPr>
                                  <w:rFonts w:eastAsia="Arial Unicode MS"/>
                                  <w:b/>
                                  <w:color w:val="2F5496" w:themeColor="accent1" w:themeShade="BF"/>
                                  <w:lang w:val="it-IT"/>
                                </w:rPr>
                                <w:t xml:space="preserve">Data </w:t>
                              </w:r>
                              <w:r w:rsidRPr="00767936">
                                <w:rPr>
                                  <w:rFonts w:eastAsia="Arial Unicode MS"/>
                                  <w:b/>
                                  <w:color w:val="2F5496" w:themeColor="accent1" w:themeShade="BF"/>
                                </w:rPr>
                                <w:t>Element</w:t>
                              </w:r>
                              <w:r w:rsidRPr="00D161C5">
                                <w:rPr>
                                  <w:rFonts w:eastAsia="Arial Unicode MS"/>
                                  <w:b/>
                                  <w:color w:val="2F5496" w:themeColor="accent1" w:themeShade="BF"/>
                                  <w:lang w:val="it-IT"/>
                                </w:rPr>
                                <w:t xml:space="preserve"> </w:t>
                              </w:r>
                              <w:r w:rsidRPr="00767936">
                                <w:rPr>
                                  <w:rFonts w:eastAsia="Arial Unicode MS"/>
                                  <w:b/>
                                  <w:color w:val="2F5496" w:themeColor="accent1" w:themeShade="BF"/>
                                </w:rPr>
                                <w:t>Provenance</w:t>
                              </w:r>
                            </w:p>
                            <w:p w14:paraId="0926ADF6" w14:textId="77777777" w:rsidR="001F4D5C" w:rsidRPr="00D161C5" w:rsidRDefault="001F4D5C" w:rsidP="006F3E43">
                              <w:pPr>
                                <w:spacing w:before="0"/>
                                <w:jc w:val="center"/>
                                <w:rPr>
                                  <w:rFonts w:ascii="Arial" w:hAnsi="Arial" w:cs="Arial"/>
                                  <w:b/>
                                  <w:color w:val="2F5496" w:themeColor="accent1" w:themeShade="BF"/>
                                  <w:sz w:val="32"/>
                                  <w:lang w:val="it-IT"/>
                                </w:rPr>
                              </w:pPr>
                              <w:r w:rsidRPr="00D161C5">
                                <w:rPr>
                                  <w:rFonts w:eastAsia="Arial Unicode MS"/>
                                  <w:b/>
                                  <w:color w:val="2F5496" w:themeColor="accent1" w:themeShade="BF"/>
                                  <w:lang w:val="it-IT"/>
                                </w:rPr>
                                <w:t>Consumer</w:t>
                              </w:r>
                            </w:p>
                          </w:txbxContent>
                        </wps:txbx>
                        <wps:bodyPr rot="0" vert="horz" wrap="square" lIns="0" tIns="45720" rIns="0" bIns="45720" anchor="t" anchorCtr="0" upright="1">
                          <a:noAutofit/>
                        </wps:bodyPr>
                      </wps:wsp>
                      <wps:wsp>
                        <wps:cNvPr id="28" name="Rectangle 8"/>
                        <wps:cNvSpPr>
                          <a:spLocks noChangeArrowheads="1"/>
                        </wps:cNvSpPr>
                        <wps:spPr bwMode="auto">
                          <a:xfrm>
                            <a:off x="455295" y="2640965"/>
                            <a:ext cx="988695" cy="535899"/>
                          </a:xfrm>
                          <a:prstGeom prst="rect">
                            <a:avLst/>
                          </a:prstGeom>
                          <a:solidFill>
                            <a:srgbClr val="BFBFBF"/>
                          </a:solidFill>
                          <a:ln w="19050">
                            <a:solidFill>
                              <a:srgbClr val="000000"/>
                            </a:solidFill>
                            <a:miter lim="800000"/>
                            <a:headEnd/>
                            <a:tailEnd/>
                          </a:ln>
                        </wps:spPr>
                        <wps:txbx>
                          <w:txbxContent>
                            <w:p w14:paraId="28CA87F3" w14:textId="77777777" w:rsidR="001F4D5C" w:rsidRPr="00767936" w:rsidRDefault="001F4D5C" w:rsidP="006F3E43">
                              <w:pPr>
                                <w:pStyle w:val="NormalWeb"/>
                                <w:spacing w:before="0"/>
                                <w:jc w:val="center"/>
                                <w:rPr>
                                  <w:sz w:val="20"/>
                                  <w:szCs w:val="22"/>
                                </w:rPr>
                              </w:pPr>
                              <w:r w:rsidRPr="00767936">
                                <w:rPr>
                                  <w:rFonts w:eastAsia="Arial Unicode MS"/>
                                  <w:b/>
                                  <w:bCs/>
                                  <w:sz w:val="20"/>
                                  <w:szCs w:val="22"/>
                                </w:rPr>
                                <w:t>Document Source</w:t>
                              </w:r>
                            </w:p>
                          </w:txbxContent>
                        </wps:txbx>
                        <wps:bodyPr rot="0" vert="horz" wrap="square" lIns="91440" tIns="45720" rIns="91440" bIns="45720" anchor="ctr" anchorCtr="0" upright="1">
                          <a:noAutofit/>
                        </wps:bodyPr>
                      </wps:wsp>
                      <wps:wsp>
                        <wps:cNvPr id="30" name="Text Box 11"/>
                        <wps:cNvSpPr txBox="1">
                          <a:spLocks noChangeArrowheads="1"/>
                        </wps:cNvSpPr>
                        <wps:spPr bwMode="auto">
                          <a:xfrm>
                            <a:off x="2802463" y="1507521"/>
                            <a:ext cx="1051900" cy="37942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6026FD5" w14:textId="710A00A7" w:rsidR="001F4D5C" w:rsidRDefault="001F4D5C" w:rsidP="00767936">
                              <w:pPr>
                                <w:pStyle w:val="NormalWeb"/>
                                <w:spacing w:before="0"/>
                                <w:jc w:val="center"/>
                              </w:pPr>
                              <w:r>
                                <w:rPr>
                                  <w:rFonts w:eastAsia="Arial Unicode MS"/>
                                  <w:sz w:val="18"/>
                                  <w:szCs w:val="18"/>
                                </w:rPr>
                                <w:t xml:space="preserve">Mobile Query for Existing Data </w:t>
                              </w:r>
                            </w:p>
                          </w:txbxContent>
                        </wps:txbx>
                        <wps:bodyPr rot="0" vert="horz" wrap="square" lIns="91440" tIns="45720" rIns="91440" bIns="45720" anchor="t" anchorCtr="0" upright="1">
                          <a:noAutofit/>
                        </wps:bodyPr>
                      </wps:wsp>
                      <wps:wsp>
                        <wps:cNvPr id="31" name="Text Box 11"/>
                        <wps:cNvSpPr txBox="1">
                          <a:spLocks noChangeArrowheads="1"/>
                        </wps:cNvSpPr>
                        <wps:spPr bwMode="auto">
                          <a:xfrm>
                            <a:off x="3931000" y="1507521"/>
                            <a:ext cx="1052000" cy="392908"/>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BD60AAF" w14:textId="3D91A3CB" w:rsidR="001F4D5C" w:rsidRPr="009D0B19" w:rsidRDefault="001F4D5C" w:rsidP="006F3E43">
                              <w:pPr>
                                <w:spacing w:before="0"/>
                                <w:jc w:val="center"/>
                                <w:rPr>
                                  <w:rFonts w:ascii="Arial" w:hAnsi="Arial" w:cs="Arial"/>
                                  <w:sz w:val="16"/>
                                  <w:szCs w:val="18"/>
                                </w:rPr>
                              </w:pPr>
                              <w:r>
                                <w:rPr>
                                  <w:rFonts w:eastAsia="Arial Unicode MS"/>
                                  <w:sz w:val="18"/>
                                  <w:szCs w:val="18"/>
                                </w:rPr>
                                <w:t>Mobile Query for Existing Data</w:t>
                              </w:r>
                            </w:p>
                            <w:p w14:paraId="3D64D363" w14:textId="77777777" w:rsidR="001F4D5C" w:rsidRPr="009D0B19" w:rsidRDefault="001F4D5C" w:rsidP="006F3E43">
                              <w:pPr>
                                <w:pStyle w:val="NormalWeb"/>
                                <w:spacing w:before="0"/>
                                <w:jc w:val="center"/>
                                <w:rPr>
                                  <w:sz w:val="14"/>
                                </w:rPr>
                              </w:pPr>
                            </w:p>
                          </w:txbxContent>
                        </wps:txbx>
                        <wps:bodyPr rot="0" vert="horz" wrap="square" lIns="91440" tIns="45720" rIns="91440" bIns="45720" anchor="t" anchorCtr="0" upright="1">
                          <a:noAutofit/>
                        </wps:bodyPr>
                      </wps:wsp>
                      <wps:wsp>
                        <wps:cNvPr id="64" name="Arrow: Curved Down 294"/>
                        <wps:cNvSpPr>
                          <a:spLocks noChangeArrowheads="1"/>
                        </wps:cNvSpPr>
                        <wps:spPr bwMode="auto">
                          <a:xfrm flipH="1">
                            <a:off x="1882300" y="423919"/>
                            <a:ext cx="1190800" cy="279597"/>
                          </a:xfrm>
                          <a:prstGeom prst="curvedDownArrow">
                            <a:avLst>
                              <a:gd name="adj1" fmla="val 25002"/>
                              <a:gd name="adj2" fmla="val 50004"/>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c:wpc>
                  </a:graphicData>
                </a:graphic>
              </wp:inline>
            </w:drawing>
          </mc:Choice>
          <mc:Fallback>
            <w:pict>
              <v:group w14:anchorId="5C7AE7C7" id="Area di disegno 254" o:spid="_x0000_s1094" editas="canvas" style="width:468pt;height:329.65pt;mso-position-horizontal-relative:char;mso-position-vertical-relative:line" coordsize="59436,418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">
                <v:shape id="_x0000_s1095" type="#_x0000_t75" style="position:absolute;width:59436;height:41865;visibility:visible;mso-wrap-style:square">
                  <v:fill o:detectmouseclick="t"/>
                  <v:path o:connecttype="none"/>
                </v:shape>
                <v:group id="Gruppo 90" o:spid="_x0000_s1096" style="position:absolute;left:19945;top:18790;width:32480;height:22717" coordorigin="19325,22303" coordsize="34732,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61" o:spid="_x0000_s1097" type="#_x0000_t106" style="position:absolute;left:19325;top:22303;width:34732;height:23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Gi58MA&#10;AADaAAAADwAAAGRycy9kb3ducmV2LnhtbESPQWvCQBSE7wX/w/KE3pqNVmyJWUUEwUOLNLaeH9ln&#10;Esy+Dburm/77bqHQ4zAz3zDlZjS9uJPznWUFsywHQVxb3XGj4PO0f3oF4QOyxt4yKfgmD5v15KHE&#10;QtvIH3SvQiMShH2BCtoQhkJKX7dk0Gd2IE7exTqDIUnXSO0wJrjp5TzPl9Jgx2mhxYF2LdXX6mYU&#10;zONy8X6MWzc8d9S/HO3+TG9fSj1Ox+0KRKAx/If/2getYAG/V9IN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Gi58MAAADaAAAADwAAAAAAAAAAAAAAAACYAgAAZHJzL2Rv&#10;d25yZXYueG1sUEsFBgAAAAAEAAQA9QAAAIgDAAAAAA==&#10;" adj="8143,14139" strokecolor="#2f5496 [2404]" strokeweight="1pt">
                    <v:fill r:id="rId35" o:title="" recolor="t" rotate="t" type="tile"/>
                    <v:stroke joinstyle="miter"/>
                    <v:textbox>
                      <w:txbxContent>
                        <w:p w14:paraId="1EFCA898" w14:textId="77777777" w:rsidR="001F4D5C" w:rsidRDefault="001F4D5C" w:rsidP="006F3E43">
                          <w:pPr>
                            <w:jc w:val="center"/>
                          </w:pPr>
                        </w:p>
                      </w:txbxContent>
                    </v:textbox>
                  </v:shape>
                  <v:shape id="Esagono 6" o:spid="_x0000_s1098" type="#_x0000_t9" style="position:absolute;left:37358;top:28744;width:11162;height:8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vPMQA&#10;AADaAAAADwAAAGRycy9kb3ducmV2LnhtbESPQWvCQBSE74X+h+UJvdWNQqxEV5FiQBpaqUrOz+wz&#10;iWbfhuzWpP++Wyj0OMzMN8xyPZhG3KlztWUFk3EEgriwuuZSwemYPs9BOI+ssbFMCr7JwXr1+LDE&#10;RNueP+l+8KUIEHYJKqi8bxMpXVGRQTe2LXHwLrYz6IPsSqk77APcNHIaRTNpsOawUGFLrxUVt8OX&#10;URDntzzbb/OX+Xmavn1ksb5ezbtST6NhswDhafD/4b/2TiuYwe+Vc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FLzzEAAAA2gAAAA8AAAAAAAAAAAAAAAAAmAIAAGRycy9k&#10;b3ducmV2LnhtbFBLBQYAAAAABAAEAPUAAACJAwAAAAA=&#10;" adj="4332" fillcolor="#4472c4 [3204]" strokecolor="black [3213]" strokeweight="1.5pt">
                    <v:fill r:id="rId36" o:title="" color2="white [3212]" type="pattern"/>
                    <v:textbox inset="0,0,0,0">
                      <w:txbxContent>
                        <w:p w14:paraId="70608EE4" w14:textId="77777777" w:rsidR="001F4D5C" w:rsidRPr="008F4C50" w:rsidRDefault="001F4D5C" w:rsidP="006F3E43">
                          <w:pPr>
                            <w:spacing w:before="0"/>
                            <w:jc w:val="center"/>
                            <w:rPr>
                              <w:color w:val="0D0D0D" w:themeColor="text1" w:themeTint="F2"/>
                            </w:rPr>
                          </w:pPr>
                          <w:r w:rsidRPr="008F4C50">
                            <w:rPr>
                              <w:rFonts w:eastAsia="Arial Unicode MS"/>
                              <w:b/>
                              <w:color w:val="0D0D0D" w:themeColor="text1" w:themeTint="F2"/>
                              <w:sz w:val="20"/>
                              <w:szCs w:val="24"/>
                            </w:rPr>
                            <w:t>Clinical Data Source</w:t>
                          </w:r>
                        </w:p>
                      </w:txbxContent>
                    </v:textbox>
                  </v:shape>
                  <v:group id="Group 291" o:spid="_x0000_s1099" style="position:absolute;left:27253;top:29108;width:11058;height:7861" coordorigin="15736,28814" coordsize="11058,8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lowchart: Magnetic Disk 289" o:spid="_x0000_s1100" type="#_x0000_t132" style="position:absolute;left:15736;top:28814;width:11058;height:8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C5sEA&#10;AADbAAAADwAAAGRycy9kb3ducmV2LnhtbERPzWoCMRC+F3yHMEIvRbNtYdXVKFYoFXpp1QcYNuNm&#10;dTMJSdTt25tCobf5+H5nseptJ64UYutYwfO4AEFcO91yo+Cwfx9NQcSErLFzTAp+KMJqOXhYYKXd&#10;jb/pukuNyCEcK1RgUvKVlLE2ZDGOnSfO3NEFiynD0Egd8JbDbSdfiqKUFlvODQY9bQzV593FKijf&#10;Zl9PwbQf5tV7PvDk8zTrJ0o9Dvv1HESiPv2L/9xbneeX8PtLPk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pgubBAAAA2wAAAA8AAAAAAAAAAAAAAAAAmAIAAGRycy9kb3du&#10;cmV2LnhtbFBLBQYAAAAABAAEAPUAAACGAwAAAAA=&#10;" fillcolor="#aeaaaa [2414]" strokecolor="black [3213]" strokeweight="1.5pt">
                      <v:stroke joinstyle="miter"/>
                    </v:shape>
                    <v:rect id="Rectangle 8" o:spid="_x0000_s1101" style="position:absolute;left:16343;top:32040;width:10451;height:5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14:paraId="58641CF3" w14:textId="77777777" w:rsidR="001F4D5C" w:rsidRPr="009B12B3" w:rsidRDefault="001F4D5C" w:rsidP="006F3E43">
                            <w:pPr>
                              <w:spacing w:before="0"/>
                              <w:jc w:val="center"/>
                              <w:rPr>
                                <w:rFonts w:eastAsia="Arial Unicode MS"/>
                                <w:b/>
                                <w:sz w:val="20"/>
                                <w:szCs w:val="24"/>
                              </w:rPr>
                            </w:pPr>
                            <w:r w:rsidRPr="009B12B3">
                              <w:rPr>
                                <w:rFonts w:eastAsia="Arial Unicode MS"/>
                                <w:b/>
                                <w:sz w:val="20"/>
                                <w:szCs w:val="24"/>
                              </w:rPr>
                              <w:t>Document</w:t>
                            </w:r>
                            <w:r w:rsidRPr="009B12B3">
                              <w:rPr>
                                <w:rFonts w:eastAsia="Arial Unicode MS"/>
                                <w:b/>
                                <w:sz w:val="20"/>
                                <w:szCs w:val="24"/>
                              </w:rPr>
                              <w:br/>
                              <w:t>Repository</w:t>
                            </w:r>
                          </w:p>
                        </w:txbxContent>
                      </v:textbox>
                    </v:rect>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295" o:spid="_x0000_s1102" type="#_x0000_t183" style="position:absolute;left:24065;top:35720;width:17225;height:7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fXcIA&#10;AADbAAAADwAAAGRycy9kb3ducmV2LnhtbESPQYvCMBSE78L+h/AEb5qqoKWayrIg6LHuXrw9m7dt&#10;afNSmlRrf/1mQfA4zMw3zP4wmEbcqXOVZQXLRQSCOLe64kLBz/dxHoNwHlljY5kUPMnBIf2Y7DHR&#10;9sEZ3S++EAHCLkEFpfdtIqXLSzLoFrYlDt6v7Qz6ILtC6g4fAW4auYqijTRYcVgosaWvkvL60hsF&#10;mF37WzSOWR+P52fNA8fX7Vqp2XT43IHwNPh3+NU+aQWrNfx/CT9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x9dwgAAANsAAAAPAAAAAAAAAAAAAAAAAJgCAABkcnMvZG93&#10;bnJldi54bWxQSwUGAAAAAAQABAD1AAAAhwMAAAAA&#10;" fillcolor="#bfbfbf [2412]" strokecolor="black [3213]" strokeweight="1.5pt"/>
                  <v:rect id="Rectangle 8" o:spid="_x0000_s1103" style="position:absolute;left:27325;top:37633;width:11164;height:4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v:textbox>
                      <w:txbxContent>
                        <w:p w14:paraId="15188B82" w14:textId="77777777" w:rsidR="001F4D5C" w:rsidRDefault="001F4D5C" w:rsidP="006F3E43">
                          <w:pPr>
                            <w:spacing w:before="0"/>
                            <w:jc w:val="center"/>
                            <w:rPr>
                              <w:rFonts w:eastAsia="Arial Unicode MS"/>
                              <w:b/>
                              <w:sz w:val="20"/>
                              <w:szCs w:val="24"/>
                              <w:lang w:val="it-IT"/>
                            </w:rPr>
                          </w:pPr>
                          <w:r w:rsidRPr="009B12B3">
                            <w:rPr>
                              <w:rFonts w:eastAsia="Arial Unicode MS"/>
                              <w:b/>
                              <w:sz w:val="20"/>
                              <w:szCs w:val="24"/>
                              <w:lang w:val="it-IT"/>
                            </w:rPr>
                            <w:t xml:space="preserve">Document </w:t>
                          </w:r>
                        </w:p>
                        <w:p w14:paraId="69ACC647" w14:textId="77777777" w:rsidR="001F4D5C" w:rsidRPr="009B12B3" w:rsidRDefault="001F4D5C" w:rsidP="006F3E43">
                          <w:pPr>
                            <w:spacing w:before="0"/>
                            <w:jc w:val="center"/>
                            <w:rPr>
                              <w:rFonts w:eastAsia="Arial Unicode MS"/>
                              <w:b/>
                              <w:sz w:val="20"/>
                              <w:szCs w:val="24"/>
                              <w:lang w:val="it-IT"/>
                            </w:rPr>
                          </w:pPr>
                          <w:r w:rsidRPr="009B12B3">
                            <w:rPr>
                              <w:rFonts w:eastAsia="Arial Unicode MS"/>
                              <w:b/>
                              <w:sz w:val="20"/>
                              <w:szCs w:val="24"/>
                              <w:lang w:val="it-IT"/>
                            </w:rPr>
                            <w:t>Registry</w:t>
                          </w:r>
                        </w:p>
                      </w:txbxContent>
                    </v:textbox>
                  </v:re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94" o:spid="_x0000_s1104" type="#_x0000_t105" style="position:absolute;left:33395;top:27449;width:10792;height:2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uKMQA&#10;AADbAAAADwAAAGRycy9kb3ducmV2LnhtbESP0WrCQBRE3wX/YbkFX0R3TW2R6CoiWhqkD1U/4JK9&#10;TdJm74bsatK/7xYEH4eZOcOsNr2txY1aXznWMJsqEMS5MxUXGi7nw2QBwgdkg7Vj0vBLHjbr4WCF&#10;qXEdf9LtFAoRIexT1FCG0KRS+rwki37qGuLofbnWYoiyLaRpsYtwW8tEqVdpseK4UGJDu5Lyn9PV&#10;amBF+2ScHeff2XzxbKoue1Mfjdajp367BBGoD4/wvf1uNCQv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TrijEAAAA2wAAAA8AAAAAAAAAAAAAAAAAmAIAAGRycy9k&#10;b3ducmV2LnhtbFBLBQYAAAAABAAEAPUAAACJAwAAAAA=&#10;" adj="19230,21008,16200" fillcolor="#4472c4 [3204]" strokecolor="#1f3763 [1604]" strokeweight="1pt"/>
                  <v:shape id="Text Box 11" o:spid="_x0000_s1105" type="#_x0000_t202" style="position:absolute;left:27253;top:24536;width:21975;height:3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BjMMA&#10;AADbAAAADwAAAGRycy9kb3ducmV2LnhtbESPQWvCQBSE7wX/w/IEb3VjDlKiq0iIYKEIiS14fGSf&#10;STD7NmRXXf+9Wyj0OMzMN8x6G0wv7jS6zrKCxTwBQVxb3XGj4Pu0f/8A4Tyyxt4yKXiSg+1m8rbG&#10;TNsHl3SvfCMihF2GClrvh0xKV7dk0M3tQBy9ix0N+ijHRuoRHxFuepkmyVIa7DgutDhQ3lJ9rW5G&#10;wTktmiIcy90Pf36V4Vrkp/xWKTWbht0KhKfg/8N/7YNWkC7h90v8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YBjMMAAADbAAAADwAAAAAAAAAAAAAAAACYAgAAZHJzL2Rv&#10;d25yZXYueG1sUEsFBgAAAAAEAAQA9QAAAIgDAAAAAA==&#10;" filled="f" stroked="f">
                    <v:textbox inset="0,,0">
                      <w:txbxContent>
                        <w:p w14:paraId="322A7F57" w14:textId="77777777" w:rsidR="001F4D5C" w:rsidRPr="00D161C5" w:rsidRDefault="001F4D5C" w:rsidP="006F3E43">
                          <w:pPr>
                            <w:spacing w:before="0"/>
                            <w:jc w:val="center"/>
                            <w:rPr>
                              <w:rFonts w:ascii="Arial" w:hAnsi="Arial" w:cs="Arial"/>
                              <w:b/>
                              <w:color w:val="2F5496" w:themeColor="accent1" w:themeShade="BF"/>
                              <w:sz w:val="32"/>
                              <w:lang w:val="it-IT"/>
                            </w:rPr>
                          </w:pPr>
                          <w:r w:rsidRPr="00D161C5">
                            <w:rPr>
                              <w:rFonts w:eastAsia="Arial Unicode MS"/>
                              <w:b/>
                              <w:color w:val="2F5496" w:themeColor="accent1" w:themeShade="BF"/>
                              <w:lang w:val="it-IT"/>
                            </w:rPr>
                            <w:t xml:space="preserve">Data </w:t>
                          </w:r>
                          <w:r w:rsidRPr="00D161C5">
                            <w:rPr>
                              <w:rFonts w:eastAsia="Arial Unicode MS"/>
                              <w:b/>
                              <w:color w:val="2F5496" w:themeColor="accent1" w:themeShade="BF"/>
                            </w:rPr>
                            <w:t>Element Extractor</w:t>
                          </w:r>
                        </w:p>
                      </w:txbxContent>
                    </v:textbox>
                  </v:shape>
                </v:group>
                <v:rect id="Rectangle 61" o:spid="_x0000_s1106" style="position:absolute;left:4305;width:52740;height:13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9MIA&#10;AADaAAAADwAAAGRycy9kb3ducmV2LnhtbESPQWsCMRSE7wX/Q3gFbzXbRWpZjUsVlYIn1156e908&#10;N6Gbl2UTdf33Rij0OMzMN8yiHFwrLtQH61nB6yQDQVx7bblR8HXcvryDCBFZY+uZFNwoQLkcPS2w&#10;0P7KB7pUsREJwqFABSbGrpAy1IYchonviJN38r3DmGTfSN3jNcFdK/Mse5MOLacFgx2tDdW/1dkp&#10;qK3/Nma/OW9auZr6yt52P7NKqfHz8DEHEWmI/+G/9qdWkMPjSro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8n0wgAAANoAAAAPAAAAAAAAAAAAAAAAAJgCAABkcnMvZG93&#10;bnJldi54bWxQSwUGAAAAAAQABAD1AAAAhwMAAAAA&#10;" stroked="f">
                  <v:fill r:id="rId37" o:title="" recolor="t" rotate="t" type="tile"/>
                  <v:textbox inset="0,0,0,0">
                    <w:txbxContent>
                      <w:p w14:paraId="57C1CACC" w14:textId="3E8919FB" w:rsidR="001F4D5C" w:rsidRPr="00D407C0" w:rsidRDefault="001F4D5C" w:rsidP="006F3E43">
                        <w:pPr>
                          <w:pStyle w:val="NormalWeb"/>
                          <w:jc w:val="center"/>
                          <w:rPr>
                            <w:sz w:val="32"/>
                          </w:rPr>
                        </w:pPr>
                        <w:r w:rsidRPr="00D407C0">
                          <w:rPr>
                            <w:b/>
                            <w:bCs/>
                            <w:color w:val="0D0D0D"/>
                            <w:sz w:val="22"/>
                            <w:szCs w:val="18"/>
                          </w:rPr>
                          <w:t>e.g.</w:t>
                        </w:r>
                        <w:r>
                          <w:rPr>
                            <w:b/>
                            <w:bCs/>
                            <w:color w:val="0D0D0D"/>
                            <w:sz w:val="22"/>
                            <w:szCs w:val="18"/>
                          </w:rPr>
                          <w:t>,</w:t>
                        </w:r>
                        <w:r w:rsidRPr="00D407C0">
                          <w:rPr>
                            <w:b/>
                            <w:bCs/>
                            <w:color w:val="0D0D0D"/>
                            <w:sz w:val="22"/>
                            <w:szCs w:val="18"/>
                          </w:rPr>
                          <w:t xml:space="preserve"> Point of Care System</w:t>
                        </w:r>
                      </w:p>
                    </w:txbxContent>
                  </v:textbox>
                </v:rect>
                <v:shape id="Straight Arrow Connector 40" o:spid="_x0000_s1107" type="#_x0000_t32" style="position:absolute;left:43510;top:11894;width:1025;height:158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lMMMQAAADaAAAADwAAAGRycy9kb3ducmV2LnhtbESPQWvCQBSE74X+h+UJ3uomrTQhdQ2h&#10;UFoPHmr8Aa/ZZxLMvg3Z1cT+elcQPA4z8w2zyifTiTMNrrWsIF5EIIgrq1uuFezLr5cUhPPIGjvL&#10;pOBCDvL189MKM21H/qXzztciQNhlqKDxvs+kdFVDBt3C9sTBO9jBoA9yqKUecAxw08nXKHqXBlsO&#10;Cw329NlQddydjILv41u8qTlN/07JfxnZZbGNt6NS89lUfIDwNPlH+N7+0QoSuF0JN0C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UwwxAAAANoAAAAPAAAAAAAAAAAA&#10;AAAAAKECAABkcnMvZG93bnJldi54bWxQSwUGAAAAAAQABAD5AAAAkgMAAAAA&#10;" strokecolor="black [3213]" strokeweight="1.5pt">
                  <v:stroke endarrow="block" joinstyle="miter"/>
                </v:shape>
                <v:rect id="Rectangle 8" o:spid="_x0000_s1108" style="position:absolute;left:14100;top:7140;width:10450;height:4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3Z74A&#10;AADaAAAADwAAAGRycy9kb3ducmV2LnhtbERPy2oCMRTdC/5DuII7zTgLlalRiijtzvoAcXeZ3E6G&#10;JjdDEnX8+2ZR6PJw3qtN76x4UIitZwWzaQGCuPa65UbB5byfLEHEhKzReiYFL4qwWQ8HK6y0f/KR&#10;HqfUiBzCsUIFJqWukjLWhhzGqe+IM/ftg8OUYWikDvjM4c7Ksijm0mHLucFgR1tD9c/p7hRcd/Lr&#10;45DKW3kPpvbxYt1iYZUaj/r3NxCJ+vQv/nN/agV5a76Sb4Bc/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sN2e+AAAA2gAAAA8AAAAAAAAAAAAAAAAAmAIAAGRycy9kb3ducmV2&#10;LnhtbFBLBQYAAAAABAAEAPUAAACDAwAAAAA=&#10;" fillcolor="#bfbfbf" strokeweight="1.5pt">
                  <v:textbox>
                    <w:txbxContent>
                      <w:p w14:paraId="730FB807" w14:textId="77777777" w:rsidR="001F4D5C" w:rsidRPr="00AC3460" w:rsidRDefault="001F4D5C" w:rsidP="006F3E43">
                        <w:pPr>
                          <w:spacing w:before="0"/>
                          <w:jc w:val="center"/>
                          <w:rPr>
                            <w:rFonts w:eastAsia="Arial Unicode MS"/>
                            <w:b/>
                            <w:sz w:val="21"/>
                            <w:szCs w:val="21"/>
                          </w:rPr>
                        </w:pPr>
                        <w:r w:rsidRPr="009B12B3">
                          <w:rPr>
                            <w:rFonts w:eastAsia="Arial Unicode MS"/>
                            <w:b/>
                            <w:sz w:val="20"/>
                            <w:szCs w:val="21"/>
                          </w:rPr>
                          <w:t>Document Consumer</w:t>
                        </w:r>
                      </w:p>
                    </w:txbxContent>
                  </v:textbox>
                </v:rect>
                <v:rect id="Rectangle 8" o:spid="_x0000_s1109" style="position:absolute;left:39310;top:7220;width:1045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IQ8IA&#10;AADaAAAADwAAAGRycy9kb3ducmV2LnhtbESPT4vCMBTE78J+h/AWvGm6OfinaxRxUWQvYnXvj+bZ&#10;FpuX0kStfnqzIHgcZuY3zGzR2VpcqfWVYw1fwwQEce5MxYWG42E9mIDwAdlg7Zg03MnDYv7Rm2Fq&#10;3I33dM1CISKEfYoayhCaVEqfl2TRD11DHL2Tay2GKNtCmhZvEW5rqZJkJC1WHBdKbGhVUn7OLlbD&#10;WD3kShXZ35hU/qMmv5vdY6m07n92y28QgbrwDr/aW6NhCv9X4g2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4hDwgAAANoAAAAPAAAAAAAAAAAAAAAAAJgCAABkcnMvZG93&#10;bnJldi54bWxQSwUGAAAAAAQABAD1AAAAhwMAAAAA&#10;" fillcolor="#bfbfbf" strokeweight="1.5pt">
                  <v:fill r:id="rId38" o:title="" color2="white [3212]" type="pattern"/>
                  <v:textbox>
                    <w:txbxContent>
                      <w:p w14:paraId="3B2D93E5" w14:textId="77777777" w:rsidR="001F4D5C" w:rsidRPr="00DB1293" w:rsidRDefault="001F4D5C" w:rsidP="006F3E43">
                        <w:pPr>
                          <w:spacing w:before="0"/>
                          <w:jc w:val="center"/>
                          <w:rPr>
                            <w:rFonts w:eastAsia="Arial Unicode MS"/>
                            <w:b/>
                            <w:sz w:val="20"/>
                            <w:szCs w:val="24"/>
                          </w:rPr>
                        </w:pPr>
                        <w:r w:rsidRPr="00DB1293">
                          <w:rPr>
                            <w:rFonts w:eastAsia="Arial Unicode MS"/>
                            <w:b/>
                            <w:sz w:val="20"/>
                            <w:szCs w:val="24"/>
                          </w:rPr>
                          <w:t>Clinical Data Consumer</w:t>
                        </w:r>
                      </w:p>
                    </w:txbxContent>
                  </v:textbox>
                </v:rect>
                <v:shape id="Text Box 11" o:spid="_x0000_s1110" type="#_x0000_t202" style="position:absolute;left:15691;top:26956;width:10001;height: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23sQA&#10;AADbAAAADwAAAGRycy9kb3ducmV2LnhtbESPQWvCQBCF70L/wzIFb7qpB5HUVSSk0EIpJCr0OGSn&#10;STA7G7Krbv9951DwNsN78943231yg7rRFHrPBl6WGSjixtueWwOn49tiAypEZIuDZzLwSwH2u6fZ&#10;FnPr71zRrY6tkhAOORroYhxzrUPTkcOw9COxaD9+chhlnVptJ7xLuBv0KsvW2mHP0tDhSEVHzaW+&#10;OgPfq7It01d1OPPHZ5UuZXEsrrUx8+d0eAUVKcWH+f/63Qq+0MsvMoD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P9t7EAAAA2wAAAA8AAAAAAAAAAAAAAAAAmAIAAGRycy9k&#10;b3ducmV2LnhtbFBLBQYAAAAABAAEAPUAAACJAwAAAAA=&#10;" filled="f" stroked="f">
                  <v:textbox inset="0,,0">
                    <w:txbxContent>
                      <w:p w14:paraId="45A2A5EA" w14:textId="77777777" w:rsidR="001F4D5C" w:rsidRPr="00A81116" w:rsidRDefault="001F4D5C" w:rsidP="006F3E43">
                        <w:pPr>
                          <w:spacing w:before="0"/>
                          <w:rPr>
                            <w:sz w:val="18"/>
                            <w:lang w:val="it-IT"/>
                          </w:rPr>
                        </w:pPr>
                        <w:r w:rsidRPr="00C817D2">
                          <w:rPr>
                            <w:rFonts w:eastAsia="Arial Unicode MS"/>
                            <w:sz w:val="18"/>
                          </w:rPr>
                          <w:t>Publish</w:t>
                        </w:r>
                        <w:r>
                          <w:rPr>
                            <w:rFonts w:eastAsia="Arial Unicode MS"/>
                            <w:sz w:val="18"/>
                            <w:lang w:val="it-IT"/>
                          </w:rPr>
                          <w:t xml:space="preserve"> </w:t>
                        </w:r>
                        <w:r w:rsidRPr="00C817D2">
                          <w:rPr>
                            <w:rFonts w:eastAsia="Arial Unicode MS"/>
                            <w:sz w:val="18"/>
                          </w:rPr>
                          <w:t>Documents</w:t>
                        </w:r>
                      </w:p>
                      <w:p w14:paraId="0BC3D3D5" w14:textId="77777777" w:rsidR="001F4D5C" w:rsidRPr="00A81116" w:rsidRDefault="001F4D5C" w:rsidP="006F3E43">
                        <w:pPr>
                          <w:rPr>
                            <w:rFonts w:ascii="Arial" w:hAnsi="Arial" w:cs="Arial"/>
                            <w:sz w:val="22"/>
                            <w:lang w:val="it-IT"/>
                          </w:rPr>
                        </w:pPr>
                      </w:p>
                    </w:txbxContent>
                  </v:textbox>
                </v:shape>
                <v:shape id="Straight Arrow Connector 40" o:spid="_x0000_s1111" type="#_x0000_t32" style="position:absolute;left:14439;top:29029;width:12920;height: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zGAMUAAADbAAAADwAAAGRycy9kb3ducmV2LnhtbESPQWvCQBCF74X+h2UKvRTdWIrU6Cqt&#10;IPQkaltab0N2TBazsyG7avLvnYPgbR7zvjdvZovO1+pMbXSBDYyGGSjiIljHpYGf79XgHVRMyBbr&#10;wGSgpwiL+ePDDHMbLryl8y6VSkI45migSqnJtY5FRR7jMDTEsjuE1mMS2ZbatniRcF/r1ywba4+O&#10;5UKFDS0rKo67k5ca+3758le6rd+4//63+VxP3tYnY56fuo8pqERduptv9JcVTsrKLzKAn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zGAMUAAADbAAAADwAAAAAAAAAA&#10;AAAAAAChAgAAZHJzL2Rvd25yZXYueG1sUEsFBgAAAAAEAAQA+QAAAJMDAAAAAA==&#10;" strokecolor="black [3213]" strokeweight="1.5pt">
                  <v:stroke endarrow="classic" joinstyle="miter"/>
                </v:shape>
                <v:shape id="Text Box 11" o:spid="_x0000_s1112" type="#_x0000_t202" style="position:absolute;left:18823;top:16027;width:10001;height:3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VfQ8EA&#10;AADbAAAADwAAAGRycy9kb3ducmV2LnhtbERPTYvCMBC9L/gfwgje1lQPsluNIqWCgiy07oLHoRnb&#10;YjMpTdT4783Cwt7m8T5ntQmmE3caXGtZwWyagCCurG65VvB92r1/gHAeWWNnmRQ8ycFmPXpbYart&#10;gwu6l74WMYRdigoa7/tUSlc1ZNBNbU8cuYsdDPoIh1rqAR8x3HRyniQLabDl2NBgT1lD1bW8GQXn&#10;eV7n4avY/vDhWIRrnp2yW6nUZBy2SxCegv8X/7n3Os7/hN9f4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1X0PBAAAA2wAAAA8AAAAAAAAAAAAAAAAAmAIAAGRycy9kb3du&#10;cmV2LnhtbFBLBQYAAAAABAAEAPUAAACGAwAAAAA=&#10;" filled="f" stroked="f">
                  <v:textbox inset="0,,0">
                    <w:txbxContent>
                      <w:p w14:paraId="031AD51F" w14:textId="77777777" w:rsidR="001F4D5C" w:rsidRPr="00A81116" w:rsidRDefault="001F4D5C" w:rsidP="006F3E43">
                        <w:pPr>
                          <w:spacing w:before="0"/>
                          <w:jc w:val="center"/>
                          <w:rPr>
                            <w:sz w:val="18"/>
                            <w:lang w:val="it-IT"/>
                          </w:rPr>
                        </w:pPr>
                        <w:r>
                          <w:rPr>
                            <w:rFonts w:eastAsia="Arial Unicode MS"/>
                            <w:sz w:val="18"/>
                            <w:lang w:val="it-IT"/>
                          </w:rPr>
                          <w:t xml:space="preserve">Query and </w:t>
                        </w:r>
                        <w:r w:rsidRPr="00A81116">
                          <w:rPr>
                            <w:rFonts w:eastAsia="Arial Unicode MS"/>
                            <w:sz w:val="18"/>
                            <w:lang w:val="it-IT"/>
                          </w:rPr>
                          <w:t>R</w:t>
                        </w:r>
                        <w:r>
                          <w:rPr>
                            <w:rFonts w:eastAsia="Arial Unicode MS"/>
                            <w:sz w:val="18"/>
                            <w:lang w:val="it-IT"/>
                          </w:rPr>
                          <w:t xml:space="preserve">etrieve </w:t>
                        </w:r>
                        <w:r w:rsidRPr="00767936">
                          <w:rPr>
                            <w:rFonts w:eastAsia="Arial Unicode MS"/>
                            <w:sz w:val="18"/>
                          </w:rPr>
                          <w:t>Documents</w:t>
                        </w:r>
                      </w:p>
                      <w:p w14:paraId="376EB5B1" w14:textId="77777777" w:rsidR="001F4D5C" w:rsidRPr="00A81116" w:rsidRDefault="001F4D5C" w:rsidP="006F3E43">
                        <w:pPr>
                          <w:jc w:val="center"/>
                          <w:rPr>
                            <w:rFonts w:ascii="Arial" w:hAnsi="Arial" w:cs="Arial"/>
                            <w:sz w:val="22"/>
                            <w:lang w:val="it-IT"/>
                          </w:rPr>
                        </w:pPr>
                      </w:p>
                    </w:txbxContent>
                  </v:textbox>
                </v:shape>
                <v:shape id="Straight Arrow Connector 40" o:spid="_x0000_s1113" type="#_x0000_t32" style="position:absolute;left:19325;top:11893;width:11631;height:154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WosEAAADbAAAADwAAAGRycy9kb3ducmV2LnhtbERPz2vCMBS+D/Y/hDfwMjSdhzI6oxRB&#10;EDzIqsiOj+bZFJuXLIm1+++Xw2DHj+/3ajPZQYwUYu9YwduiAEHcOt1zp+B82s3fQcSErHFwTAp+&#10;KMJm/fy0wkq7B3/S2KRO5BCOFSowKflKytgashgXzhNn7uqCxZRh6KQO+MjhdpDLoiilxZ5zg0FP&#10;W0PtrblbBf51d8R9PZp7DP7wVR7LS1N/KzV7meoPEImm9C/+c++1gmVen7/kH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EJaiwQAAANsAAAAPAAAAAAAAAAAAAAAA&#10;AKECAABkcnMvZG93bnJldi54bWxQSwUGAAAAAAQABAD5AAAAjwMAAAAA&#10;" strokecolor="black [3213]" strokeweight="1.5pt">
                  <v:stroke endarrow="classic" joinstyle="miter"/>
                </v:shape>
                <v:rect id="Rectangle 8" o:spid="_x0000_s1114" style="position:absolute;left:24550;top:7140;width:10450;height:4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U9MMA&#10;AADbAAAADwAAAGRycy9kb3ducmV2LnhtbESPQWvCQBSE74X+h+UJvdVN9lAluoqkVMRLaWzvj+wz&#10;CWbfhuw2if76riD0OMzMN8x6O9lWDNT7xrGGdJ6AIC6dabjS8H36eF2C8AHZYOuYNFzJw3bz/LTG&#10;zLiRv2goQiUihH2GGuoQukxKX9Zk0c9dRxy9s+sthij7Spoexwi3rVRJ8iYtNhwXauwor6m8FL9W&#10;w0LdZK6q4mdBqnxXy+P+87ZTWr/Mpt0KRKAp/Icf7YPRoFK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U9MMAAADbAAAADwAAAAAAAAAAAAAAAACYAgAAZHJzL2Rv&#10;d25yZXYueG1sUEsFBgAAAAAEAAQA9QAAAIgDAAAAAA==&#10;" fillcolor="#bfbfbf" strokeweight="1.5pt">
                  <v:fill r:id="rId38" o:title="" color2="white [3212]" type="pattern"/>
                  <v:textbox>
                    <w:txbxContent>
                      <w:p w14:paraId="1D0DAC2E" w14:textId="77777777" w:rsidR="001F4D5C" w:rsidRPr="00DB1293" w:rsidRDefault="001F4D5C" w:rsidP="006F3E43">
                        <w:pPr>
                          <w:spacing w:before="0"/>
                          <w:jc w:val="center"/>
                          <w:rPr>
                            <w:rFonts w:eastAsia="Arial Unicode MS"/>
                            <w:b/>
                            <w:sz w:val="20"/>
                            <w:szCs w:val="24"/>
                          </w:rPr>
                        </w:pPr>
                        <w:r w:rsidRPr="00DB1293">
                          <w:rPr>
                            <w:rFonts w:eastAsia="Arial Unicode MS"/>
                            <w:b/>
                            <w:sz w:val="20"/>
                            <w:szCs w:val="24"/>
                          </w:rPr>
                          <w:t>Clinical Data Consumer</w:t>
                        </w:r>
                      </w:p>
                    </w:txbxContent>
                  </v:textbox>
                </v:rect>
                <v:shape id="Straight Arrow Connector 40" o:spid="_x0000_s1115" type="#_x0000_t32" style="position:absolute;left:29775;top:11949;width:10839;height:15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Bo8YAAADbAAAADwAAAGRycy9kb3ducmV2LnhtbESPT2vCQBTE7wW/w/IEL0U3zUEkdRWp&#10;FmzxEP8cPD6zzyQ2+zZkV41+elcQehxm5jfMeNqaSlyocaVlBR+DCARxZnXJuYLd9rs/AuE8ssbK&#10;Mim4kYPppPM2xkTbK6/psvG5CBB2CSoovK8TKV1WkEE3sDVx8I62MeiDbHKpG7wGuKlkHEVDabDk&#10;sFBgTV8FZX+bs1GQ1u9uv/3Zpb/388rcD6P5wqYnpXrddvYJwlPr/8Ov9lIriGN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AaPGAAAA2wAAAA8AAAAAAAAA&#10;AAAAAAAAoQIAAGRycy9kb3ducmV2LnhtbFBLBQYAAAAABAAEAPkAAACUAwAAAAA=&#10;" strokecolor="black [3213]" strokeweight="1.5pt">
                  <v:stroke endarrow="block" joinstyle="miter"/>
                </v:shape>
                <v:shape id="Text Box 11" o:spid="_x0000_s1116" type="#_x0000_t202" style="position:absolute;left:14684;top:2444;width:20673;height:4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kF8QA&#10;AADbAAAADwAAAGRycy9kb3ducmV2LnhtbESPQWvCQBSE7wX/w/IEb3XTHFpJXUVCBAtSSGyhx0f2&#10;NQlm34bsquu/dwXB4zAz3zDLdTC9ONPoOssK3uYJCOLa6o4bBT+H7esChPPIGnvLpOBKDtarycsS&#10;M20vXNK58o2IEHYZKmi9HzIpXd2SQTe3A3H0/u1o0Ec5NlKPeIlw08s0Sd6lwY7jQosD5S3Vx+pk&#10;FPylRVOE73Lzy1/7MhyL/JCfKqVm07D5BOEp+Gf40d5pBekH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KpBfEAAAA2wAAAA8AAAAAAAAAAAAAAAAAmAIAAGRycy9k&#10;b3ducmV2LnhtbFBLBQYAAAAABAAEAPUAAACJAwAAAAA=&#10;" filled="f" stroked="f">
                  <v:textbox inset="0,,0">
                    <w:txbxContent>
                      <w:p w14:paraId="4EC57BAE" w14:textId="77777777" w:rsidR="001F4D5C" w:rsidRPr="00D161C5" w:rsidRDefault="001F4D5C" w:rsidP="006F3E43">
                        <w:pPr>
                          <w:spacing w:before="0"/>
                          <w:jc w:val="center"/>
                          <w:rPr>
                            <w:rFonts w:eastAsia="Arial Unicode MS"/>
                            <w:b/>
                            <w:color w:val="2F5496" w:themeColor="accent1" w:themeShade="BF"/>
                            <w:lang w:val="it-IT"/>
                          </w:rPr>
                        </w:pPr>
                        <w:r w:rsidRPr="00D161C5">
                          <w:rPr>
                            <w:rFonts w:eastAsia="Arial Unicode MS"/>
                            <w:b/>
                            <w:color w:val="2F5496" w:themeColor="accent1" w:themeShade="BF"/>
                            <w:lang w:val="it-IT"/>
                          </w:rPr>
                          <w:t xml:space="preserve">Data </w:t>
                        </w:r>
                        <w:r w:rsidRPr="00767936">
                          <w:rPr>
                            <w:rFonts w:eastAsia="Arial Unicode MS"/>
                            <w:b/>
                            <w:color w:val="2F5496" w:themeColor="accent1" w:themeShade="BF"/>
                          </w:rPr>
                          <w:t>Element</w:t>
                        </w:r>
                        <w:r w:rsidRPr="00D161C5">
                          <w:rPr>
                            <w:rFonts w:eastAsia="Arial Unicode MS"/>
                            <w:b/>
                            <w:color w:val="2F5496" w:themeColor="accent1" w:themeShade="BF"/>
                            <w:lang w:val="it-IT"/>
                          </w:rPr>
                          <w:t xml:space="preserve"> </w:t>
                        </w:r>
                        <w:r w:rsidRPr="00767936">
                          <w:rPr>
                            <w:rFonts w:eastAsia="Arial Unicode MS"/>
                            <w:b/>
                            <w:color w:val="2F5496" w:themeColor="accent1" w:themeShade="BF"/>
                          </w:rPr>
                          <w:t>Provenance</w:t>
                        </w:r>
                      </w:p>
                      <w:p w14:paraId="0926ADF6" w14:textId="77777777" w:rsidR="001F4D5C" w:rsidRPr="00D161C5" w:rsidRDefault="001F4D5C" w:rsidP="006F3E43">
                        <w:pPr>
                          <w:spacing w:before="0"/>
                          <w:jc w:val="center"/>
                          <w:rPr>
                            <w:rFonts w:ascii="Arial" w:hAnsi="Arial" w:cs="Arial"/>
                            <w:b/>
                            <w:color w:val="2F5496" w:themeColor="accent1" w:themeShade="BF"/>
                            <w:sz w:val="32"/>
                            <w:lang w:val="it-IT"/>
                          </w:rPr>
                        </w:pPr>
                        <w:r w:rsidRPr="00D161C5">
                          <w:rPr>
                            <w:rFonts w:eastAsia="Arial Unicode MS"/>
                            <w:b/>
                            <w:color w:val="2F5496" w:themeColor="accent1" w:themeShade="BF"/>
                            <w:lang w:val="it-IT"/>
                          </w:rPr>
                          <w:t>Consumer</w:t>
                        </w:r>
                      </w:p>
                    </w:txbxContent>
                  </v:textbox>
                </v:shape>
                <v:rect id="Rectangle 8" o:spid="_x0000_s1117" style="position:absolute;left:4552;top:26409;width:9887;height:5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rXg78A&#10;AADbAAAADwAAAGRycy9kb3ducmV2LnhtbERPz2vCMBS+D/wfwhO8zXQ96KimRYay3dxUGLs9mmdT&#10;TF5KErX+98thsOPH93vdjM6KG4XYe1bwMi9AELde99wpOB13z68gYkLWaD2TggdFaOrJ0xor7e/8&#10;RbdD6kQO4VihApPSUEkZW0MO49wPxJk7++AwZRg6qQPec7izsiyKhXTYc24wONCbofZyuDoF31v5&#10;+b5P5U95Dab18WTdcmmVmk3HzQpEojH9i//cH1pBmcfmL/kHy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teDvwAAANsAAAAPAAAAAAAAAAAAAAAAAJgCAABkcnMvZG93bnJl&#10;di54bWxQSwUGAAAAAAQABAD1AAAAhAMAAAAA&#10;" fillcolor="#bfbfbf" strokeweight="1.5pt">
                  <v:textbox>
                    <w:txbxContent>
                      <w:p w14:paraId="28CA87F3" w14:textId="77777777" w:rsidR="001F4D5C" w:rsidRPr="00767936" w:rsidRDefault="001F4D5C" w:rsidP="006F3E43">
                        <w:pPr>
                          <w:pStyle w:val="NormalWeb"/>
                          <w:spacing w:before="0"/>
                          <w:jc w:val="center"/>
                          <w:rPr>
                            <w:sz w:val="20"/>
                            <w:szCs w:val="22"/>
                          </w:rPr>
                        </w:pPr>
                        <w:r w:rsidRPr="00767936">
                          <w:rPr>
                            <w:rFonts w:eastAsia="Arial Unicode MS"/>
                            <w:b/>
                            <w:bCs/>
                            <w:sz w:val="20"/>
                            <w:szCs w:val="22"/>
                          </w:rPr>
                          <w:t>Document Source</w:t>
                        </w:r>
                      </w:p>
                    </w:txbxContent>
                  </v:textbox>
                </v:rect>
                <v:shape id="Text Box 11" o:spid="_x0000_s1118" type="#_x0000_t202" style="position:absolute;left:28024;top:15075;width:10519;height:3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26026FD5" w14:textId="710A00A7" w:rsidR="001F4D5C" w:rsidRDefault="001F4D5C" w:rsidP="00767936">
                        <w:pPr>
                          <w:pStyle w:val="NormalWeb"/>
                          <w:spacing w:before="0"/>
                          <w:jc w:val="center"/>
                        </w:pPr>
                        <w:r>
                          <w:rPr>
                            <w:rFonts w:eastAsia="Arial Unicode MS"/>
                            <w:sz w:val="18"/>
                            <w:szCs w:val="18"/>
                          </w:rPr>
                          <w:t xml:space="preserve">Mobile Query for Existing Data </w:t>
                        </w:r>
                      </w:p>
                    </w:txbxContent>
                  </v:textbox>
                </v:shape>
                <v:shape id="Text Box 11" o:spid="_x0000_s1119" type="#_x0000_t202" style="position:absolute;left:39310;top:15075;width:1052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5BD60AAF" w14:textId="3D91A3CB" w:rsidR="001F4D5C" w:rsidRPr="009D0B19" w:rsidRDefault="001F4D5C" w:rsidP="006F3E43">
                        <w:pPr>
                          <w:spacing w:before="0"/>
                          <w:jc w:val="center"/>
                          <w:rPr>
                            <w:rFonts w:ascii="Arial" w:hAnsi="Arial" w:cs="Arial"/>
                            <w:sz w:val="16"/>
                            <w:szCs w:val="18"/>
                          </w:rPr>
                        </w:pPr>
                        <w:r>
                          <w:rPr>
                            <w:rFonts w:eastAsia="Arial Unicode MS"/>
                            <w:sz w:val="18"/>
                            <w:szCs w:val="18"/>
                          </w:rPr>
                          <w:t>Mobile Query for Existing Data</w:t>
                        </w:r>
                      </w:p>
                      <w:p w14:paraId="3D64D363" w14:textId="77777777" w:rsidR="001F4D5C" w:rsidRPr="009D0B19" w:rsidRDefault="001F4D5C" w:rsidP="006F3E43">
                        <w:pPr>
                          <w:pStyle w:val="NormalWeb"/>
                          <w:spacing w:before="0"/>
                          <w:jc w:val="center"/>
                          <w:rPr>
                            <w:sz w:val="14"/>
                          </w:rPr>
                        </w:pPr>
                      </w:p>
                    </w:txbxContent>
                  </v:textbox>
                </v:shape>
                <v:shape id="Arrow: Curved Down 294" o:spid="_x0000_s1120" type="#_x0000_t105" style="position:absolute;left:18823;top:4239;width:11908;height:279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ygocQA&#10;AADbAAAADwAAAGRycy9kb3ducmV2LnhtbESP0WrCQBRE34X+w3IFX6RuFBtKdJVGEYRSodYPuGSv&#10;2Wj2bsyuGv++Wyj4OMzMGWa+7GwtbtT6yrGC8SgBQVw4XXGp4PCzeX0H4QOyxtoxKXiQh+XipTfH&#10;TLs7f9NtH0oRIewzVGBCaDIpfWHIoh+5hjh6R9daDFG2pdQt3iPc1nKSJKm0WHFcMNjQylBx3l+t&#10;gu70dppgLtdfO/O5q4Y6zQ/5RalBv/uYgQjUhWf4v73VCtIp/H2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coKHEAAAA2wAAAA8AAAAAAAAAAAAAAAAAmAIAAGRycy9k&#10;b3ducmV2LnhtbFBLBQYAAAAABAAEAPUAAACJAwAAAAA=&#10;" adj="19064,20966,16200" fillcolor="#4472c4 [3204]" strokecolor="#1f3763 [1604]" strokeweight="1pt"/>
                <w10:anchorlock/>
              </v:group>
            </w:pict>
          </mc:Fallback>
        </mc:AlternateContent>
      </w:r>
    </w:p>
    <w:p w14:paraId="3AA56BCE" w14:textId="31BABF10" w:rsidR="00756F25" w:rsidRPr="00CE46C3" w:rsidRDefault="00756F25" w:rsidP="00767936">
      <w:pPr>
        <w:pStyle w:val="FigureTitle"/>
      </w:pPr>
      <w:r w:rsidRPr="00AA1298">
        <w:t xml:space="preserve">Figure </w:t>
      </w:r>
      <w:r w:rsidR="006D2704" w:rsidRPr="00AA1298">
        <w:t>45</w:t>
      </w:r>
      <w:r w:rsidRPr="00AA1298">
        <w:t xml:space="preserve">-2: </w:t>
      </w:r>
      <w:r w:rsidR="00D6351F" w:rsidRPr="00CE46C3">
        <w:t>mXDE</w:t>
      </w:r>
      <w:r w:rsidRPr="00CE46C3">
        <w:t xml:space="preserve"> Profile combining actors and transactions of other IHE Profiles</w:t>
      </w:r>
    </w:p>
    <w:p w14:paraId="45E5263B" w14:textId="521BFC5E" w:rsidR="00ED15AF" w:rsidRPr="007D36C4" w:rsidRDefault="00425C95" w:rsidP="00767936">
      <w:pPr>
        <w:pStyle w:val="ListBullet2"/>
        <w:spacing w:before="0"/>
      </w:pPr>
      <w:r w:rsidRPr="007D36C4">
        <w:t>Document</w:t>
      </w:r>
      <w:r w:rsidR="00EF03BB" w:rsidRPr="007D36C4">
        <w:t>-</w:t>
      </w:r>
      <w:r w:rsidR="00E93453" w:rsidRPr="007D36C4">
        <w:t>Level G</w:t>
      </w:r>
      <w:r w:rsidR="007D102E" w:rsidRPr="007D36C4">
        <w:t xml:space="preserve">ranularity “publication” is </w:t>
      </w:r>
      <w:r w:rsidR="00CA5019" w:rsidRPr="007D36C4">
        <w:t xml:space="preserve">out of scope of this profile but may be </w:t>
      </w:r>
      <w:r w:rsidR="007D102E" w:rsidRPr="007D36C4">
        <w:t>performed using the XDS Provide and Register</w:t>
      </w:r>
      <w:r w:rsidR="00A57F5E" w:rsidRPr="007D36C4">
        <w:t xml:space="preserve"> [ITI-41]</w:t>
      </w:r>
      <w:r w:rsidR="007D102E" w:rsidRPr="007D36C4">
        <w:t xml:space="preserve"> </w:t>
      </w:r>
      <w:r w:rsidR="00DA76A1" w:rsidRPr="007D36C4">
        <w:t>t</w:t>
      </w:r>
      <w:r w:rsidR="007D102E" w:rsidRPr="007D36C4">
        <w:t>ransaction</w:t>
      </w:r>
      <w:r w:rsidR="00FD221C" w:rsidRPr="007D36C4">
        <w:t>,</w:t>
      </w:r>
      <w:r w:rsidR="007D102E" w:rsidRPr="007D36C4">
        <w:t xml:space="preserve"> the MHD</w:t>
      </w:r>
      <w:r w:rsidR="00963F03" w:rsidRPr="007D36C4">
        <w:t xml:space="preserve"> Provide Document </w:t>
      </w:r>
      <w:r w:rsidR="00A57F5E" w:rsidRPr="007D36C4">
        <w:t xml:space="preserve">Bundle [ITI-65] </w:t>
      </w:r>
      <w:r w:rsidR="00DA76A1" w:rsidRPr="007D36C4">
        <w:t>t</w:t>
      </w:r>
      <w:r w:rsidR="00963F03" w:rsidRPr="007D36C4">
        <w:t>ransaction</w:t>
      </w:r>
      <w:r w:rsidR="00FD221C" w:rsidRPr="007D36C4">
        <w:t xml:space="preserve"> or other means</w:t>
      </w:r>
      <w:r w:rsidR="00963F03" w:rsidRPr="007D36C4">
        <w:t>.</w:t>
      </w:r>
    </w:p>
    <w:p w14:paraId="02F88B57" w14:textId="455B4541" w:rsidR="00963F03" w:rsidRPr="007D36C4" w:rsidRDefault="00425C95" w:rsidP="00DE5390">
      <w:pPr>
        <w:pStyle w:val="ListBullet2"/>
      </w:pPr>
      <w:r w:rsidRPr="007D36C4">
        <w:t>Data Element</w:t>
      </w:r>
      <w:r w:rsidR="00EF03BB" w:rsidRPr="007D36C4">
        <w:t>-</w:t>
      </w:r>
      <w:r w:rsidR="00E93453" w:rsidRPr="007D36C4">
        <w:t>Level G</w:t>
      </w:r>
      <w:r w:rsidR="00963F03" w:rsidRPr="007D36C4">
        <w:t xml:space="preserve">ranularity access is central to </w:t>
      </w:r>
      <w:r w:rsidR="00D6351F" w:rsidRPr="007D36C4">
        <w:t>mXDE</w:t>
      </w:r>
      <w:r w:rsidR="00963F03" w:rsidRPr="007D36C4">
        <w:t xml:space="preserve"> </w:t>
      </w:r>
      <w:r w:rsidR="00FF37A0" w:rsidRPr="007D36C4">
        <w:t xml:space="preserve">and is </w:t>
      </w:r>
      <w:r w:rsidR="00963F03" w:rsidRPr="007D36C4">
        <w:t xml:space="preserve">discussed in Section </w:t>
      </w:r>
      <w:r w:rsidR="006D2704" w:rsidRPr="007D36C4">
        <w:t>45</w:t>
      </w:r>
      <w:r w:rsidR="00963F03" w:rsidRPr="007D36C4">
        <w:t xml:space="preserve">.1. </w:t>
      </w:r>
      <w:r w:rsidR="00B86E68" w:rsidRPr="007D36C4">
        <w:t>T</w:t>
      </w:r>
      <w:r w:rsidR="00963F03" w:rsidRPr="007D36C4">
        <w:t>he Provenance information</w:t>
      </w:r>
      <w:r w:rsidR="00B86E68" w:rsidRPr="007D36C4">
        <w:t>,</w:t>
      </w:r>
      <w:r w:rsidR="00963F03" w:rsidRPr="007D36C4">
        <w:t xml:space="preserve"> returned with each fine-grained data element in the Query responses, </w:t>
      </w:r>
      <w:r w:rsidR="00B86E68" w:rsidRPr="007D36C4">
        <w:t xml:space="preserve">allows identification of the </w:t>
      </w:r>
      <w:r w:rsidR="00963F03" w:rsidRPr="007D36C4">
        <w:t xml:space="preserve">document from which the fine-grained </w:t>
      </w:r>
      <w:r w:rsidR="001C5BBC" w:rsidRPr="007D36C4">
        <w:t>d</w:t>
      </w:r>
      <w:r w:rsidR="00963F03" w:rsidRPr="007D36C4">
        <w:t xml:space="preserve">ata </w:t>
      </w:r>
      <w:r w:rsidR="001C5BBC" w:rsidRPr="007D36C4">
        <w:t>e</w:t>
      </w:r>
      <w:r w:rsidR="00B86E68" w:rsidRPr="007D36C4">
        <w:t>lement was extracted</w:t>
      </w:r>
      <w:r w:rsidR="00963F03" w:rsidRPr="007D36C4">
        <w:t>.</w:t>
      </w:r>
    </w:p>
    <w:p w14:paraId="14063D48" w14:textId="6D996183" w:rsidR="00ED15AF" w:rsidRPr="007D36C4" w:rsidRDefault="00425C95" w:rsidP="00DE5390">
      <w:pPr>
        <w:pStyle w:val="ListBullet2"/>
      </w:pPr>
      <w:r w:rsidRPr="007D36C4">
        <w:t>Document</w:t>
      </w:r>
      <w:r w:rsidR="00EF03BB" w:rsidRPr="007D36C4">
        <w:t>-</w:t>
      </w:r>
      <w:r w:rsidR="00E93453" w:rsidRPr="007D36C4">
        <w:t>Level G</w:t>
      </w:r>
      <w:r w:rsidR="00ED15AF" w:rsidRPr="007D36C4">
        <w:t>ranularity “</w:t>
      </w:r>
      <w:r w:rsidR="007D102E" w:rsidRPr="007D36C4">
        <w:t xml:space="preserve">consumption” is central to </w:t>
      </w:r>
      <w:r w:rsidR="00D6351F" w:rsidRPr="007D36C4">
        <w:t>mXDE</w:t>
      </w:r>
      <w:r w:rsidR="007D102E" w:rsidRPr="007D36C4">
        <w:t xml:space="preserve"> </w:t>
      </w:r>
      <w:r w:rsidR="003A49FC" w:rsidRPr="007D36C4">
        <w:t xml:space="preserve">and is </w:t>
      </w:r>
      <w:r w:rsidR="007D102E" w:rsidRPr="007D36C4">
        <w:t xml:space="preserve">discussed in Section </w:t>
      </w:r>
      <w:r w:rsidR="006D2704" w:rsidRPr="007D36C4">
        <w:t>45</w:t>
      </w:r>
      <w:r w:rsidR="007D102E" w:rsidRPr="007D36C4">
        <w:t>.1</w:t>
      </w:r>
      <w:r w:rsidR="001167F6" w:rsidRPr="007D36C4">
        <w:t xml:space="preserve">. </w:t>
      </w:r>
      <w:r w:rsidR="00963F03" w:rsidRPr="007D36C4">
        <w:t xml:space="preserve">Using the identification of the document from which </w:t>
      </w:r>
      <w:r w:rsidR="00AD21E0" w:rsidRPr="007D36C4">
        <w:t xml:space="preserve">a </w:t>
      </w:r>
      <w:r w:rsidR="00963F03" w:rsidRPr="007D36C4">
        <w:t>data element was extracted, it is possible to access the clinical context in which th</w:t>
      </w:r>
      <w:r w:rsidR="00AD21E0" w:rsidRPr="007D36C4">
        <w:t>at</w:t>
      </w:r>
      <w:r w:rsidR="00963F03" w:rsidRPr="007D36C4">
        <w:t xml:space="preserve"> data element was observed. </w:t>
      </w:r>
    </w:p>
    <w:p w14:paraId="26C66C08" w14:textId="35607466" w:rsidR="002461E4" w:rsidRPr="007D36C4" w:rsidRDefault="002461E4" w:rsidP="008909A9">
      <w:pPr>
        <w:pStyle w:val="BodyText"/>
      </w:pPr>
      <w:r w:rsidRPr="007D36C4">
        <w:lastRenderedPageBreak/>
        <w:t xml:space="preserve">This </w:t>
      </w:r>
      <w:r w:rsidR="00756F25" w:rsidRPr="007D36C4">
        <w:t>p</w:t>
      </w:r>
      <w:r w:rsidRPr="007D36C4">
        <w:t>rofile supports a variety of deployment models</w:t>
      </w:r>
      <w:r w:rsidR="001167F6" w:rsidRPr="007D36C4">
        <w:t xml:space="preserve">. </w:t>
      </w:r>
      <w:r w:rsidR="00AD21E0" w:rsidRPr="007D36C4">
        <w:t xml:space="preserve">Two </w:t>
      </w:r>
      <w:r w:rsidRPr="007D36C4">
        <w:t xml:space="preserve">of those are discussed in </w:t>
      </w:r>
      <w:r w:rsidR="00FE719B" w:rsidRPr="007D36C4">
        <w:t>Section</w:t>
      </w:r>
      <w:r w:rsidRPr="007D36C4">
        <w:t xml:space="preserve"> </w:t>
      </w:r>
      <w:r w:rsidR="006D2704" w:rsidRPr="007D36C4">
        <w:t>45</w:t>
      </w:r>
      <w:r w:rsidR="00E93453" w:rsidRPr="007D36C4">
        <w:t>.7</w:t>
      </w:r>
    </w:p>
    <w:p w14:paraId="4A26EF9E" w14:textId="60D92C45" w:rsidR="00BA23F5" w:rsidRPr="007D36C4" w:rsidRDefault="006D2704" w:rsidP="00BA23F5">
      <w:pPr>
        <w:pStyle w:val="Heading2"/>
        <w:numPr>
          <w:ilvl w:val="0"/>
          <w:numId w:val="0"/>
        </w:numPr>
        <w:ind w:left="576" w:hanging="576"/>
        <w:rPr>
          <w:noProof w:val="0"/>
        </w:rPr>
      </w:pPr>
      <w:bookmarkStart w:id="34" w:name="_Toc481073755"/>
      <w:bookmarkStart w:id="35" w:name="_Toc490820907"/>
      <w:r w:rsidRPr="007D36C4">
        <w:rPr>
          <w:noProof w:val="0"/>
        </w:rPr>
        <w:t>45</w:t>
      </w:r>
      <w:r w:rsidR="00CF283F" w:rsidRPr="007D36C4">
        <w:rPr>
          <w:noProof w:val="0"/>
        </w:rPr>
        <w:t xml:space="preserve">.1 </w:t>
      </w:r>
      <w:r w:rsidR="00D6351F" w:rsidRPr="007D36C4">
        <w:rPr>
          <w:noProof w:val="0"/>
        </w:rPr>
        <w:t>mXDE</w:t>
      </w:r>
      <w:r w:rsidR="00FF4C4E" w:rsidRPr="007D36C4">
        <w:rPr>
          <w:noProof w:val="0"/>
        </w:rPr>
        <w:t xml:space="preserve"> </w:t>
      </w:r>
      <w:r w:rsidR="00CF283F" w:rsidRPr="007D36C4">
        <w:rPr>
          <w:noProof w:val="0"/>
        </w:rPr>
        <w:t>Actors</w:t>
      </w:r>
      <w:r w:rsidR="008608EF" w:rsidRPr="007D36C4">
        <w:rPr>
          <w:noProof w:val="0"/>
        </w:rPr>
        <w:t xml:space="preserve">, </w:t>
      </w:r>
      <w:r w:rsidR="00CF283F" w:rsidRPr="007D36C4">
        <w:rPr>
          <w:noProof w:val="0"/>
        </w:rPr>
        <w:t>Transactions</w:t>
      </w:r>
      <w:bookmarkEnd w:id="25"/>
      <w:bookmarkEnd w:id="26"/>
      <w:bookmarkEnd w:id="27"/>
      <w:bookmarkEnd w:id="28"/>
      <w:bookmarkEnd w:id="29"/>
      <w:bookmarkEnd w:id="30"/>
      <w:bookmarkEnd w:id="31"/>
      <w:bookmarkEnd w:id="32"/>
      <w:r w:rsidR="008608EF" w:rsidRPr="007D36C4">
        <w:rPr>
          <w:noProof w:val="0"/>
        </w:rPr>
        <w:t xml:space="preserve"> and Content Modules</w:t>
      </w:r>
      <w:bookmarkStart w:id="36" w:name="_Toc473170359"/>
      <w:bookmarkStart w:id="37" w:name="_Toc504625756"/>
      <w:bookmarkStart w:id="38" w:name="_Toc530206509"/>
      <w:bookmarkStart w:id="39" w:name="_Toc1388429"/>
      <w:bookmarkStart w:id="40" w:name="_Toc1388583"/>
      <w:bookmarkStart w:id="41" w:name="_Toc1456610"/>
      <w:bookmarkStart w:id="42" w:name="_Toc37034635"/>
      <w:bookmarkStart w:id="43" w:name="_Toc38846113"/>
      <w:bookmarkEnd w:id="34"/>
      <w:bookmarkEnd w:id="35"/>
    </w:p>
    <w:p w14:paraId="52C34B8D" w14:textId="2A424842" w:rsidR="001E1203" w:rsidRPr="007D36C4" w:rsidRDefault="001E1203" w:rsidP="00FA7921">
      <w:pPr>
        <w:pStyle w:val="BodyText"/>
        <w:rPr>
          <w:rStyle w:val="Hyperlink"/>
        </w:rPr>
      </w:pPr>
      <w:r w:rsidRPr="007D36C4">
        <w:t>This section defines the actors, transactions, and/or content modules in this profile. General definitions of actors are given in the Technical Frameworks</w:t>
      </w:r>
      <w:r w:rsidR="009F656C" w:rsidRPr="007D36C4">
        <w:t>,</w:t>
      </w:r>
      <w:r w:rsidRPr="007D36C4">
        <w:t xml:space="preserve"> General Introduction</w:t>
      </w:r>
      <w:r w:rsidR="009F656C" w:rsidRPr="007D36C4">
        <w:t>,</w:t>
      </w:r>
      <w:r w:rsidRPr="007D36C4">
        <w:t xml:space="preserve"> Appendix A at </w:t>
      </w:r>
      <w:hyperlink r:id="rId39" w:history="1">
        <w:r w:rsidR="000860F3" w:rsidRPr="007D36C4">
          <w:rPr>
            <w:rStyle w:val="Hyperlink"/>
          </w:rPr>
          <w:t>http://ihe.net/TF_Intro_Appendices.aspx</w:t>
        </w:r>
      </w:hyperlink>
      <w:r w:rsidRPr="007D36C4">
        <w:rPr>
          <w:rStyle w:val="Hyperlink"/>
        </w:rPr>
        <w:t>.</w:t>
      </w:r>
    </w:p>
    <w:p w14:paraId="6CF6A5BE" w14:textId="03060422" w:rsidR="00382836" w:rsidRPr="007D36C4" w:rsidRDefault="00382836" w:rsidP="00382836">
      <w:pPr>
        <w:pStyle w:val="BodyText"/>
        <w:rPr>
          <w:lang w:eastAsia="it-IT"/>
        </w:rPr>
      </w:pPr>
      <w:r w:rsidRPr="007D36C4">
        <w:t xml:space="preserve">The mXDE Profile </w:t>
      </w:r>
      <w:r w:rsidR="00D90F0D" w:rsidRPr="007D36C4">
        <w:t>in</w:t>
      </w:r>
      <w:r w:rsidR="00A57F5E" w:rsidRPr="007D36C4">
        <w:t>cludes</w:t>
      </w:r>
      <w:r w:rsidR="00D90F0D" w:rsidRPr="007D36C4">
        <w:t xml:space="preserve"> </w:t>
      </w:r>
      <w:r w:rsidRPr="007D36C4">
        <w:t xml:space="preserve">two </w:t>
      </w:r>
      <w:r w:rsidR="00A57F5E" w:rsidRPr="007D36C4">
        <w:t>a</w:t>
      </w:r>
      <w:r w:rsidRPr="007D36C4">
        <w:t>ctors:</w:t>
      </w:r>
    </w:p>
    <w:p w14:paraId="4D4163A2" w14:textId="3C9E40C0" w:rsidR="00382836" w:rsidRPr="007D36C4" w:rsidRDefault="00382836" w:rsidP="00767936">
      <w:pPr>
        <w:pStyle w:val="ListBullet2"/>
      </w:pPr>
      <w:r w:rsidRPr="007D36C4">
        <w:t xml:space="preserve">The </w:t>
      </w:r>
      <w:r w:rsidRPr="007D36C4">
        <w:rPr>
          <w:b/>
          <w:bCs/>
        </w:rPr>
        <w:t>Data Element Extractor Actor</w:t>
      </w:r>
      <w:r w:rsidRPr="007D36C4">
        <w:t xml:space="preserve"> accesses documents to extract data element</w:t>
      </w:r>
      <w:r w:rsidR="00763F0F" w:rsidRPr="007D36C4">
        <w:t>s</w:t>
      </w:r>
      <w:r w:rsidR="00B10164" w:rsidRPr="007D36C4">
        <w:t xml:space="preserve"> </w:t>
      </w:r>
      <w:r w:rsidRPr="007D36C4">
        <w:t xml:space="preserve">and </w:t>
      </w:r>
      <w:r w:rsidR="00CA5019" w:rsidRPr="007D36C4">
        <w:t xml:space="preserve">create </w:t>
      </w:r>
      <w:r w:rsidRPr="007D36C4">
        <w:t xml:space="preserve">the links to </w:t>
      </w:r>
      <w:r w:rsidR="00B10164" w:rsidRPr="007D36C4">
        <w:t xml:space="preserve">the data elements’ </w:t>
      </w:r>
      <w:r w:rsidRPr="007D36C4">
        <w:t>source documents</w:t>
      </w:r>
      <w:r w:rsidR="00B10164" w:rsidRPr="007D36C4">
        <w:t>.</w:t>
      </w:r>
    </w:p>
    <w:p w14:paraId="4BDACBBD" w14:textId="4D768678" w:rsidR="00382836" w:rsidRPr="007D36C4" w:rsidRDefault="00382836" w:rsidP="00767936">
      <w:pPr>
        <w:pStyle w:val="ListBullet2"/>
      </w:pPr>
      <w:r w:rsidRPr="007D36C4">
        <w:t xml:space="preserve">The </w:t>
      </w:r>
      <w:r w:rsidRPr="007D36C4">
        <w:rPr>
          <w:b/>
          <w:bCs/>
        </w:rPr>
        <w:t>Data Element Provenance Consumer Actor</w:t>
      </w:r>
      <w:r w:rsidRPr="007D36C4">
        <w:t xml:space="preserve"> </w:t>
      </w:r>
      <w:r w:rsidR="00CB1515" w:rsidRPr="007D36C4">
        <w:t xml:space="preserve">uses </w:t>
      </w:r>
      <w:r w:rsidR="00CA5019" w:rsidRPr="007D36C4">
        <w:t>the provided links from</w:t>
      </w:r>
      <w:r w:rsidR="00CB1515" w:rsidRPr="007D36C4">
        <w:t xml:space="preserve"> data element</w:t>
      </w:r>
      <w:r w:rsidR="00CA5019" w:rsidRPr="007D36C4">
        <w:t>s</w:t>
      </w:r>
      <w:r w:rsidR="00CB1515" w:rsidRPr="007D36C4">
        <w:t xml:space="preserve"> to</w:t>
      </w:r>
      <w:r w:rsidR="00CA5019" w:rsidRPr="007D36C4">
        <w:t xml:space="preserve"> </w:t>
      </w:r>
      <w:r w:rsidR="00CB1515" w:rsidRPr="007D36C4">
        <w:t>source document</w:t>
      </w:r>
      <w:r w:rsidR="00CA5019" w:rsidRPr="007D36C4">
        <w:t xml:space="preserve">s to obtain </w:t>
      </w:r>
      <w:r w:rsidR="00CB1515" w:rsidRPr="007D36C4">
        <w:t>broader clinical context in which th</w:t>
      </w:r>
      <w:r w:rsidR="00CA5019" w:rsidRPr="007D36C4">
        <w:t>e</w:t>
      </w:r>
      <w:r w:rsidR="00CB1515" w:rsidRPr="007D36C4">
        <w:t xml:space="preserve"> data element</w:t>
      </w:r>
      <w:r w:rsidR="00CA5019" w:rsidRPr="007D36C4">
        <w:t>s</w:t>
      </w:r>
      <w:r w:rsidR="00CB1515" w:rsidRPr="007D36C4">
        <w:t xml:space="preserve"> w</w:t>
      </w:r>
      <w:r w:rsidR="00CA5019" w:rsidRPr="007D36C4">
        <w:t>ere</w:t>
      </w:r>
      <w:r w:rsidR="00CB1515" w:rsidRPr="007D36C4">
        <w:t xml:space="preserve"> </w:t>
      </w:r>
      <w:r w:rsidR="00CA5019" w:rsidRPr="007D36C4">
        <w:t>recorded</w:t>
      </w:r>
      <w:r w:rsidR="00CB1515" w:rsidRPr="007D36C4">
        <w:t>.</w:t>
      </w:r>
    </w:p>
    <w:p w14:paraId="01E352DA" w14:textId="27FD808F" w:rsidR="00571F9C" w:rsidRPr="005911E3" w:rsidRDefault="009F656C" w:rsidP="00AA1298">
      <w:pPr>
        <w:pStyle w:val="BodyText"/>
      </w:pPr>
      <w:r w:rsidRPr="00AA1298">
        <w:t xml:space="preserve">Three alternative groupings of </w:t>
      </w:r>
      <w:r w:rsidR="001841A3" w:rsidRPr="00AA1298">
        <w:t>a</w:t>
      </w:r>
      <w:r w:rsidRPr="00AA1298">
        <w:t xml:space="preserve">ctors are supported by </w:t>
      </w:r>
      <w:r w:rsidR="00D6351F" w:rsidRPr="00CE46C3">
        <w:t>mXDE</w:t>
      </w:r>
      <w:r w:rsidR="001167F6" w:rsidRPr="00CE46C3">
        <w:t xml:space="preserve">. </w:t>
      </w:r>
      <w:r w:rsidRPr="00CE46C3">
        <w:t xml:space="preserve">Each one is depicted by a separate </w:t>
      </w:r>
      <w:r w:rsidR="001841A3" w:rsidRPr="00F0358D">
        <w:t>f</w:t>
      </w:r>
      <w:r w:rsidRPr="00F0358D">
        <w:t xml:space="preserve">igure </w:t>
      </w:r>
      <w:r w:rsidR="00A57F5E" w:rsidRPr="00F0358D">
        <w:t xml:space="preserve">below </w:t>
      </w:r>
      <w:r w:rsidRPr="00F0358D">
        <w:t xml:space="preserve">that </w:t>
      </w:r>
      <w:r w:rsidR="001E1203" w:rsidRPr="00F0358D">
        <w:t xml:space="preserve">shows the actors directly involved in the </w:t>
      </w:r>
      <w:r w:rsidR="00D6351F" w:rsidRPr="005911E3">
        <w:t>mXDE</w:t>
      </w:r>
      <w:r w:rsidR="001E1203" w:rsidRPr="005911E3">
        <w:t xml:space="preserve"> Profile and the relevant transactions between them. </w:t>
      </w:r>
      <w:r w:rsidR="00AA7803" w:rsidRPr="005911E3">
        <w:t xml:space="preserve">These groupings are further specified in Section </w:t>
      </w:r>
      <w:r w:rsidR="006D2704" w:rsidRPr="005911E3">
        <w:t>45</w:t>
      </w:r>
      <w:r w:rsidR="00AA7803" w:rsidRPr="005911E3">
        <w:t>.3.</w:t>
      </w:r>
    </w:p>
    <w:p w14:paraId="2BBA1360" w14:textId="3E1AC44D" w:rsidR="00756F25" w:rsidRPr="005911E3" w:rsidRDefault="0081033F" w:rsidP="00767936">
      <w:pPr>
        <w:pStyle w:val="BodyText"/>
        <w:spacing w:after="120"/>
      </w:pPr>
      <w:r w:rsidRPr="005911E3">
        <w:t>Grouped actors are</w:t>
      </w:r>
      <w:r w:rsidR="00010CD7" w:rsidRPr="005911E3">
        <w:t xml:space="preserve"> </w:t>
      </w:r>
      <w:r w:rsidR="001E1203" w:rsidRPr="005911E3">
        <w:t xml:space="preserve">shown </w:t>
      </w:r>
      <w:r w:rsidRPr="005911E3">
        <w:t xml:space="preserve">with </w:t>
      </w:r>
      <w:r w:rsidR="001E1203" w:rsidRPr="005911E3">
        <w:t>conjoined boxes.</w:t>
      </w:r>
      <w:r w:rsidR="00153C8C" w:rsidRPr="005911E3">
        <w:t xml:space="preserve"> The </w:t>
      </w:r>
      <w:r w:rsidR="001841A3" w:rsidRPr="005911E3">
        <w:t>actors</w:t>
      </w:r>
      <w:r w:rsidR="00153C8C" w:rsidRPr="005911E3">
        <w:t xml:space="preserve"> shown with dotted line boxes are specified by </w:t>
      </w:r>
      <w:r w:rsidR="00CF5179" w:rsidRPr="005911E3">
        <w:t>other IHE profiles</w:t>
      </w:r>
      <w:r w:rsidR="00153C8C" w:rsidRPr="005911E3">
        <w:t>.</w:t>
      </w:r>
    </w:p>
    <w:p w14:paraId="216F5D33" w14:textId="0C40E67C" w:rsidR="00010CD7" w:rsidRPr="007D36C4" w:rsidRDefault="00132269" w:rsidP="00DE5390">
      <w:pPr>
        <w:pStyle w:val="BodyText"/>
        <w:jc w:val="center"/>
      </w:pPr>
      <w:r w:rsidRPr="007D36C4">
        <w:rPr>
          <w:noProof/>
        </w:rPr>
        <mc:AlternateContent>
          <mc:Choice Requires="wpc">
            <w:drawing>
              <wp:inline distT="0" distB="0" distL="0" distR="0" wp14:anchorId="6BBADC91" wp14:editId="0FEED716">
                <wp:extent cx="4321810" cy="3225800"/>
                <wp:effectExtent l="0" t="0" r="21590" b="12700"/>
                <wp:docPr id="157" name="Canvas 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25400">
                          <a:solidFill>
                            <a:schemeClr val="tx1"/>
                          </a:solidFill>
                        </a:ln>
                      </wpc:whole>
                      <wps:wsp>
                        <wps:cNvPr id="139" name="Rectangle 8"/>
                        <wps:cNvSpPr>
                          <a:spLocks noChangeArrowheads="1"/>
                        </wps:cNvSpPr>
                        <wps:spPr bwMode="auto">
                          <a:xfrm>
                            <a:off x="2458369" y="2212340"/>
                            <a:ext cx="1045000" cy="523540"/>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2BEC46D2" w14:textId="77777777" w:rsidR="001F4D5C" w:rsidRPr="009B12B3" w:rsidRDefault="001F4D5C" w:rsidP="00010CD7">
                              <w:pPr>
                                <w:spacing w:before="0"/>
                                <w:jc w:val="center"/>
                                <w:rPr>
                                  <w:rFonts w:eastAsia="Arial Unicode MS"/>
                                  <w:b/>
                                  <w:sz w:val="20"/>
                                  <w:szCs w:val="24"/>
                                  <w:lang w:val="it-IT"/>
                                </w:rPr>
                              </w:pPr>
                              <w:r>
                                <w:rPr>
                                  <w:rFonts w:eastAsia="Arial Unicode MS"/>
                                  <w:b/>
                                  <w:sz w:val="20"/>
                                  <w:szCs w:val="24"/>
                                  <w:lang w:val="it-IT"/>
                                </w:rPr>
                                <w:t>MHD</w:t>
                              </w:r>
                              <w:r>
                                <w:rPr>
                                  <w:rFonts w:eastAsia="Arial Unicode MS"/>
                                  <w:b/>
                                  <w:sz w:val="20"/>
                                  <w:szCs w:val="24"/>
                                  <w:lang w:val="it-IT"/>
                                </w:rPr>
                                <w:br/>
                              </w:r>
                              <w:r w:rsidRPr="009B12B3">
                                <w:rPr>
                                  <w:rFonts w:eastAsia="Arial Unicode MS"/>
                                  <w:b/>
                                  <w:sz w:val="20"/>
                                  <w:szCs w:val="24"/>
                                  <w:lang w:val="it-IT"/>
                                </w:rPr>
                                <w:t xml:space="preserve">Document </w:t>
                              </w:r>
                              <w:r w:rsidRPr="009B12B3">
                                <w:rPr>
                                  <w:rFonts w:eastAsia="Arial Unicode MS"/>
                                  <w:b/>
                                  <w:sz w:val="20"/>
                                  <w:szCs w:val="24"/>
                                </w:rPr>
                                <w:t>Responder</w:t>
                              </w:r>
                            </w:p>
                          </w:txbxContent>
                        </wps:txbx>
                        <wps:bodyPr rot="0" vert="horz" wrap="square" lIns="0" tIns="0" rIns="0" bIns="0" anchor="ctr" anchorCtr="0" upright="1">
                          <a:noAutofit/>
                        </wps:bodyPr>
                      </wps:wsp>
                      <wps:wsp>
                        <wps:cNvPr id="141" name="Rectangle 8"/>
                        <wps:cNvSpPr>
                          <a:spLocks noChangeArrowheads="1"/>
                        </wps:cNvSpPr>
                        <wps:spPr bwMode="auto">
                          <a:xfrm>
                            <a:off x="726369" y="2202813"/>
                            <a:ext cx="1045000" cy="530441"/>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34EFFF01" w14:textId="77777777" w:rsidR="001F4D5C" w:rsidRPr="009B12B3" w:rsidRDefault="001F4D5C" w:rsidP="00010CD7">
                              <w:pPr>
                                <w:spacing w:before="0"/>
                                <w:jc w:val="center"/>
                                <w:rPr>
                                  <w:rFonts w:eastAsia="Arial Unicode MS"/>
                                  <w:b/>
                                  <w:sz w:val="20"/>
                                  <w:szCs w:val="24"/>
                                </w:rPr>
                              </w:pPr>
                              <w:r>
                                <w:rPr>
                                  <w:rFonts w:eastAsia="Arial Unicode MS"/>
                                  <w:b/>
                                  <w:sz w:val="20"/>
                                  <w:szCs w:val="24"/>
                                </w:rPr>
                                <w:t xml:space="preserve">   QEDm</w:t>
                              </w:r>
                              <w:r>
                                <w:rPr>
                                  <w:rFonts w:eastAsia="Arial Unicode MS"/>
                                  <w:b/>
                                  <w:sz w:val="20"/>
                                  <w:szCs w:val="24"/>
                                </w:rPr>
                                <w:br/>
                              </w:r>
                              <w:r w:rsidRPr="009B12B3">
                                <w:rPr>
                                  <w:rFonts w:eastAsia="Arial Unicode MS"/>
                                  <w:b/>
                                  <w:sz w:val="20"/>
                                  <w:szCs w:val="24"/>
                                </w:rPr>
                                <w:t>Clinical Data Source</w:t>
                              </w:r>
                            </w:p>
                          </w:txbxContent>
                        </wps:txbx>
                        <wps:bodyPr rot="0" vert="horz" wrap="square" lIns="0" tIns="0" rIns="0" bIns="0" anchor="ctr" anchorCtr="0" upright="1">
                          <a:noAutofit/>
                        </wps:bodyPr>
                      </wps:wsp>
                      <wpg:wgp>
                        <wpg:cNvPr id="5" name="Gruppo 5"/>
                        <wpg:cNvGrpSpPr/>
                        <wpg:grpSpPr>
                          <a:xfrm>
                            <a:off x="2689569" y="1052971"/>
                            <a:ext cx="594900" cy="1158343"/>
                            <a:chOff x="2689569" y="1031240"/>
                            <a:chExt cx="594900" cy="1182116"/>
                          </a:xfrm>
                        </wpg:grpSpPr>
                        <wps:wsp>
                          <wps:cNvPr id="140" name="Straight Arrow Connector 40"/>
                          <wps:cNvCnPr>
                            <a:cxnSpLocks noChangeShapeType="1"/>
                          </wps:cNvCnPr>
                          <wps:spPr bwMode="auto">
                            <a:xfrm flipH="1">
                              <a:off x="2980569" y="1041640"/>
                              <a:ext cx="2100" cy="1171716"/>
                            </a:xfrm>
                            <a:prstGeom prst="straightConnector1">
                              <a:avLst/>
                            </a:prstGeom>
                            <a:noFill/>
                            <a:ln w="12700">
                              <a:solidFill>
                                <a:schemeClr val="tx1"/>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2" name="Straight Arrow Connector 40"/>
                          <wps:cNvCnPr>
                            <a:cxnSpLocks noChangeShapeType="1"/>
                          </wps:cNvCnPr>
                          <wps:spPr bwMode="auto">
                            <a:xfrm>
                              <a:off x="2689569" y="1031240"/>
                              <a:ext cx="200" cy="1182016"/>
                            </a:xfrm>
                            <a:prstGeom prst="straightConnector1">
                              <a:avLst/>
                            </a:prstGeom>
                            <a:noFill/>
                            <a:ln w="12700">
                              <a:solidFill>
                                <a:schemeClr val="tx1"/>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3" name="Straight Arrow Connector 40"/>
                          <wps:cNvCnPr>
                            <a:cxnSpLocks noChangeShapeType="1"/>
                          </wps:cNvCnPr>
                          <wps:spPr bwMode="auto">
                            <a:xfrm flipH="1">
                              <a:off x="3271469" y="1041640"/>
                              <a:ext cx="13000" cy="1171716"/>
                            </a:xfrm>
                            <a:prstGeom prst="straightConnector1">
                              <a:avLst/>
                            </a:prstGeom>
                            <a:noFill/>
                            <a:ln w="12700">
                              <a:solidFill>
                                <a:schemeClr val="tx1"/>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144" name="Straight Arrow Connector 40"/>
                        <wps:cNvCnPr>
                          <a:cxnSpLocks noChangeShapeType="1"/>
                          <a:stCxn id="148" idx="2"/>
                          <a:endCxn id="141" idx="0"/>
                        </wps:cNvCnPr>
                        <wps:spPr bwMode="auto">
                          <a:xfrm>
                            <a:off x="1248810" y="1041400"/>
                            <a:ext cx="59" cy="1161413"/>
                          </a:xfrm>
                          <a:prstGeom prst="straightConnector1">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5" name="Text Box 11"/>
                        <wps:cNvSpPr txBox="1">
                          <a:spLocks noChangeArrowheads="1"/>
                        </wps:cNvSpPr>
                        <wps:spPr bwMode="auto">
                          <a:xfrm>
                            <a:off x="3327010" y="1795221"/>
                            <a:ext cx="994800" cy="39250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E320B8B" w14:textId="77777777" w:rsidR="001F4D5C" w:rsidRPr="00A81116" w:rsidRDefault="001F4D5C" w:rsidP="00010CD7">
                              <w:pPr>
                                <w:spacing w:before="0"/>
                                <w:rPr>
                                  <w:sz w:val="18"/>
                                  <w:lang w:val="it-IT"/>
                                </w:rPr>
                              </w:pPr>
                              <w:r w:rsidRPr="00A81116">
                                <w:rPr>
                                  <w:rFonts w:eastAsia="Arial Unicode MS"/>
                                  <w:sz w:val="18"/>
                                  <w:lang w:val="it-IT"/>
                                </w:rPr>
                                <w:t xml:space="preserve">Retrieve Document </w:t>
                              </w:r>
                              <w:r>
                                <w:rPr>
                                  <w:rFonts w:eastAsia="Arial Unicode MS"/>
                                  <w:sz w:val="18"/>
                                  <w:lang w:val="it-IT"/>
                                </w:rPr>
                                <w:br/>
                              </w:r>
                              <w:r w:rsidRPr="00A81116">
                                <w:rPr>
                                  <w:sz w:val="18"/>
                                  <w:lang w:val="it-IT"/>
                                </w:rPr>
                                <w:t>[</w:t>
                              </w:r>
                              <w:r>
                                <w:rPr>
                                  <w:sz w:val="18"/>
                                  <w:lang w:val="it-IT"/>
                                </w:rPr>
                                <w:t>ITI-68</w:t>
                              </w:r>
                              <w:r w:rsidRPr="00A81116">
                                <w:rPr>
                                  <w:sz w:val="18"/>
                                  <w:lang w:val="it-IT"/>
                                </w:rPr>
                                <w:t>] </w:t>
                              </w:r>
                            </w:p>
                            <w:p w14:paraId="40F1B9EC" w14:textId="77777777" w:rsidR="001F4D5C" w:rsidRPr="00A81116" w:rsidRDefault="001F4D5C" w:rsidP="00010CD7">
                              <w:pPr>
                                <w:rPr>
                                  <w:rFonts w:ascii="Arial" w:hAnsi="Arial" w:cs="Arial"/>
                                  <w:sz w:val="22"/>
                                  <w:lang w:val="it-IT"/>
                                </w:rPr>
                              </w:pPr>
                            </w:p>
                          </w:txbxContent>
                        </wps:txbx>
                        <wps:bodyPr rot="0" vert="horz" wrap="square" lIns="0" tIns="45720" rIns="0" bIns="45720" anchor="t" anchorCtr="0" upright="1">
                          <a:noAutofit/>
                        </wps:bodyPr>
                      </wps:wsp>
                      <wps:wsp>
                        <wps:cNvPr id="146" name="Text Box 11"/>
                        <wps:cNvSpPr txBox="1">
                          <a:spLocks noChangeArrowheads="1"/>
                        </wps:cNvSpPr>
                        <wps:spPr bwMode="auto">
                          <a:xfrm>
                            <a:off x="3011769" y="1467854"/>
                            <a:ext cx="1002900" cy="37150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FEDA108" w14:textId="77777777" w:rsidR="001F4D5C" w:rsidRPr="00392CEA" w:rsidRDefault="001F4D5C" w:rsidP="00010CD7">
                              <w:pPr>
                                <w:spacing w:before="0"/>
                                <w:rPr>
                                  <w:sz w:val="18"/>
                                </w:rPr>
                              </w:pPr>
                              <w:r w:rsidRPr="00603DE9">
                                <w:rPr>
                                  <w:rFonts w:eastAsia="Arial Unicode MS"/>
                                  <w:sz w:val="18"/>
                                </w:rPr>
                                <w:t>Find Document References</w:t>
                              </w:r>
                              <w:r w:rsidRPr="00392CEA">
                                <w:rPr>
                                  <w:rFonts w:eastAsia="Arial Unicode MS"/>
                                  <w:sz w:val="18"/>
                                </w:rPr>
                                <w:t xml:space="preserve"> </w:t>
                              </w:r>
                              <w:r w:rsidRPr="00392CEA">
                                <w:rPr>
                                  <w:sz w:val="18"/>
                                </w:rPr>
                                <w:t>[ITI-67] </w:t>
                              </w:r>
                            </w:p>
                            <w:p w14:paraId="7A477057" w14:textId="77777777" w:rsidR="001F4D5C" w:rsidRPr="00392CEA" w:rsidRDefault="001F4D5C" w:rsidP="00010CD7">
                              <w:pPr>
                                <w:rPr>
                                  <w:rFonts w:ascii="Arial" w:hAnsi="Arial" w:cs="Arial"/>
                                  <w:sz w:val="22"/>
                                </w:rPr>
                              </w:pPr>
                            </w:p>
                          </w:txbxContent>
                        </wps:txbx>
                        <wps:bodyPr rot="0" vert="horz" wrap="square" lIns="0" tIns="45720" rIns="0" bIns="45720" anchor="t" anchorCtr="0" upright="1">
                          <a:noAutofit/>
                        </wps:bodyPr>
                      </wps:wsp>
                      <wps:wsp>
                        <wps:cNvPr id="147" name="Text Box 11"/>
                        <wps:cNvSpPr txBox="1">
                          <a:spLocks noChangeArrowheads="1"/>
                        </wps:cNvSpPr>
                        <wps:spPr bwMode="auto">
                          <a:xfrm>
                            <a:off x="2730769" y="1131455"/>
                            <a:ext cx="1003500" cy="36050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F47DFB" w14:textId="77777777" w:rsidR="001F4D5C" w:rsidRPr="00A81116" w:rsidRDefault="001F4D5C" w:rsidP="00010CD7">
                              <w:pPr>
                                <w:spacing w:before="0"/>
                                <w:rPr>
                                  <w:sz w:val="18"/>
                                  <w:lang w:val="it-IT"/>
                                </w:rPr>
                              </w:pPr>
                              <w:r w:rsidRPr="00603DE9">
                                <w:rPr>
                                  <w:rFonts w:eastAsia="Arial Unicode MS"/>
                                  <w:sz w:val="18"/>
                                </w:rPr>
                                <w:t>Find Document Manifests</w:t>
                              </w:r>
                              <w:r>
                                <w:rPr>
                                  <w:rFonts w:eastAsia="Arial Unicode MS"/>
                                  <w:sz w:val="18"/>
                                  <w:lang w:val="it-IT"/>
                                </w:rPr>
                                <w:t xml:space="preserve"> </w:t>
                              </w:r>
                              <w:r w:rsidRPr="00A81116">
                                <w:rPr>
                                  <w:sz w:val="18"/>
                                  <w:lang w:val="it-IT"/>
                                </w:rPr>
                                <w:t>[</w:t>
                              </w:r>
                              <w:r>
                                <w:rPr>
                                  <w:sz w:val="18"/>
                                  <w:lang w:val="it-IT"/>
                                </w:rPr>
                                <w:t>ITI-66</w:t>
                              </w:r>
                              <w:r w:rsidRPr="00A81116">
                                <w:rPr>
                                  <w:sz w:val="18"/>
                                  <w:lang w:val="it-IT"/>
                                </w:rPr>
                                <w:t>] </w:t>
                              </w:r>
                            </w:p>
                            <w:p w14:paraId="3B91CF77" w14:textId="77777777" w:rsidR="001F4D5C" w:rsidRPr="00A81116" w:rsidRDefault="001F4D5C" w:rsidP="00010CD7">
                              <w:pPr>
                                <w:rPr>
                                  <w:rFonts w:ascii="Arial" w:hAnsi="Arial" w:cs="Arial"/>
                                  <w:sz w:val="22"/>
                                  <w:lang w:val="it-IT"/>
                                </w:rPr>
                              </w:pPr>
                            </w:p>
                          </w:txbxContent>
                        </wps:txbx>
                        <wps:bodyPr rot="0" vert="horz" wrap="square" lIns="0" tIns="45720" rIns="0" bIns="45720" anchor="t" anchorCtr="0" upright="1">
                          <a:noAutofit/>
                        </wps:bodyPr>
                      </wps:wsp>
                      <wps:wsp>
                        <wps:cNvPr id="148" name="Rectangle 8"/>
                        <wps:cNvSpPr>
                          <a:spLocks noChangeArrowheads="1"/>
                        </wps:cNvSpPr>
                        <wps:spPr bwMode="auto">
                          <a:xfrm>
                            <a:off x="726310" y="509587"/>
                            <a:ext cx="1045000" cy="531813"/>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5D7275BF" w14:textId="77777777" w:rsidR="001F4D5C" w:rsidRPr="00DB1293" w:rsidRDefault="001F4D5C" w:rsidP="00010CD7">
                              <w:pPr>
                                <w:spacing w:before="0"/>
                                <w:jc w:val="center"/>
                                <w:rPr>
                                  <w:rFonts w:eastAsia="Arial Unicode MS"/>
                                  <w:b/>
                                  <w:sz w:val="20"/>
                                  <w:szCs w:val="24"/>
                                </w:rPr>
                              </w:pPr>
                              <w:r>
                                <w:rPr>
                                  <w:rFonts w:eastAsia="Arial Unicode MS"/>
                                  <w:b/>
                                  <w:sz w:val="20"/>
                                  <w:szCs w:val="24"/>
                                </w:rPr>
                                <w:t xml:space="preserve">   </w:t>
                              </w:r>
                              <w:r w:rsidRPr="00DB1293">
                                <w:rPr>
                                  <w:rFonts w:eastAsia="Arial Unicode MS"/>
                                  <w:b/>
                                  <w:sz w:val="20"/>
                                  <w:szCs w:val="24"/>
                                </w:rPr>
                                <w:t>QEDm</w:t>
                              </w:r>
                              <w:r w:rsidRPr="00DB1293">
                                <w:rPr>
                                  <w:rFonts w:eastAsia="Arial Unicode MS"/>
                                  <w:b/>
                                  <w:sz w:val="20"/>
                                  <w:szCs w:val="24"/>
                                </w:rPr>
                                <w:br/>
                                <w:t>Clinical Data Consumer</w:t>
                              </w:r>
                            </w:p>
                          </w:txbxContent>
                        </wps:txbx>
                        <wps:bodyPr rot="0" vert="horz" wrap="square" lIns="0" tIns="0" rIns="0" bIns="0" anchor="ctr" anchorCtr="0" upright="1">
                          <a:noAutofit/>
                        </wps:bodyPr>
                      </wps:wsp>
                      <wps:wsp>
                        <wps:cNvPr id="149" name="Rectangle 61"/>
                        <wps:cNvSpPr>
                          <a:spLocks noChangeArrowheads="1"/>
                        </wps:cNvSpPr>
                        <wps:spPr bwMode="auto">
                          <a:xfrm>
                            <a:off x="271057" y="127000"/>
                            <a:ext cx="3323677" cy="368580"/>
                          </a:xfrm>
                          <a:prstGeom prst="rect">
                            <a:avLst/>
                          </a:prstGeom>
                          <a:solidFill>
                            <a:schemeClr val="bg1">
                              <a:lumMod val="100000"/>
                              <a:lumOff val="0"/>
                            </a:schemeClr>
                          </a:solidFill>
                          <a:ln w="19050">
                            <a:solidFill>
                              <a:schemeClr val="tx1">
                                <a:lumMod val="100000"/>
                                <a:lumOff val="0"/>
                              </a:schemeClr>
                            </a:solidFill>
                            <a:miter lim="800000"/>
                            <a:headEnd/>
                            <a:tailEnd/>
                          </a:ln>
                        </wps:spPr>
                        <wps:txbx>
                          <w:txbxContent>
                            <w:p w14:paraId="4E74B10C" w14:textId="6FBB1705" w:rsidR="001F4D5C" w:rsidRPr="00BA23F5" w:rsidRDefault="001F4D5C" w:rsidP="00010CD7">
                              <w:pPr>
                                <w:pStyle w:val="NormalWeb"/>
                                <w:spacing w:before="0"/>
                                <w:jc w:val="center"/>
                                <w:rPr>
                                  <w:b/>
                                  <w:color w:val="0D0D0D" w:themeColor="text1" w:themeTint="F2"/>
                                  <w:sz w:val="22"/>
                                  <w:lang w:val="it-IT"/>
                                </w:rPr>
                              </w:pPr>
                              <w:r w:rsidRPr="00CB2502">
                                <w:rPr>
                                  <w:b/>
                                  <w:color w:val="0D0D0D" w:themeColor="text1" w:themeTint="F2"/>
                                  <w:sz w:val="22"/>
                                  <w:lang w:val="it-IT"/>
                                </w:rPr>
                                <w:t xml:space="preserve">Data </w:t>
                              </w:r>
                              <w:r w:rsidRPr="00CB2502">
                                <w:rPr>
                                  <w:b/>
                                  <w:color w:val="0D0D0D" w:themeColor="text1" w:themeTint="F2"/>
                                  <w:sz w:val="22"/>
                                </w:rPr>
                                <w:t>Element</w:t>
                              </w:r>
                              <w:r w:rsidRPr="00CB2502">
                                <w:rPr>
                                  <w:b/>
                                  <w:color w:val="0D0D0D" w:themeColor="text1" w:themeTint="F2"/>
                                  <w:sz w:val="22"/>
                                  <w:lang w:val="it-IT"/>
                                </w:rPr>
                                <w:t xml:space="preserve"> </w:t>
                              </w:r>
                              <w:r w:rsidRPr="00CB2502">
                                <w:rPr>
                                  <w:b/>
                                  <w:bCs/>
                                  <w:color w:val="0D0D0D" w:themeColor="text1" w:themeTint="F2"/>
                                  <w:sz w:val="22"/>
                                  <w:szCs w:val="22"/>
                                </w:rPr>
                                <w:t>Provenance</w:t>
                              </w:r>
                              <w:r>
                                <w:rPr>
                                  <w:b/>
                                  <w:color w:val="0D0D0D" w:themeColor="text1" w:themeTint="F2"/>
                                  <w:sz w:val="22"/>
                                  <w:lang w:val="it-IT"/>
                                </w:rPr>
                                <w:t xml:space="preserve"> </w:t>
                              </w:r>
                              <w:r w:rsidRPr="00CB2502">
                                <w:rPr>
                                  <w:b/>
                                  <w:color w:val="0D0D0D" w:themeColor="text1" w:themeTint="F2"/>
                                  <w:sz w:val="22"/>
                                  <w:lang w:val="it-IT"/>
                                </w:rPr>
                                <w:t>Consumer</w:t>
                              </w:r>
                            </w:p>
                          </w:txbxContent>
                        </wps:txbx>
                        <wps:bodyPr rot="0" vert="horz" wrap="square" lIns="0" tIns="0" rIns="0" bIns="0" anchor="ctr" anchorCtr="0" upright="1">
                          <a:noAutofit/>
                        </wps:bodyPr>
                      </wps:wsp>
                      <wps:wsp>
                        <wps:cNvPr id="150" name="Rectangle 8"/>
                        <wps:cNvSpPr>
                          <a:spLocks noChangeArrowheads="1"/>
                        </wps:cNvSpPr>
                        <wps:spPr bwMode="auto">
                          <a:xfrm>
                            <a:off x="2460369" y="500591"/>
                            <a:ext cx="1045000" cy="540809"/>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6D4AE6B2" w14:textId="77777777" w:rsidR="001F4D5C" w:rsidRPr="00AC3460" w:rsidRDefault="001F4D5C" w:rsidP="00010CD7">
                              <w:pPr>
                                <w:pStyle w:val="NormalWeb"/>
                                <w:spacing w:before="0"/>
                                <w:jc w:val="center"/>
                                <w:rPr>
                                  <w:sz w:val="21"/>
                                  <w:szCs w:val="21"/>
                                </w:rPr>
                              </w:pPr>
                              <w:r w:rsidRPr="009B12B3">
                                <w:rPr>
                                  <w:rFonts w:eastAsia="Arial Unicode MS"/>
                                  <w:b/>
                                  <w:bCs/>
                                  <w:sz w:val="20"/>
                                  <w:szCs w:val="21"/>
                                </w:rPr>
                                <w:t>M</w:t>
                              </w:r>
                              <w:r>
                                <w:rPr>
                                  <w:rFonts w:eastAsia="Arial Unicode MS"/>
                                  <w:b/>
                                  <w:bCs/>
                                  <w:sz w:val="20"/>
                                  <w:szCs w:val="21"/>
                                </w:rPr>
                                <w:t>HD</w:t>
                              </w:r>
                              <w:r>
                                <w:rPr>
                                  <w:rFonts w:eastAsia="Arial Unicode MS"/>
                                  <w:b/>
                                  <w:bCs/>
                                  <w:sz w:val="20"/>
                                  <w:szCs w:val="21"/>
                                </w:rPr>
                                <w:br/>
                              </w:r>
                              <w:r w:rsidRPr="009B12B3">
                                <w:rPr>
                                  <w:rFonts w:eastAsia="Arial Unicode MS"/>
                                  <w:b/>
                                  <w:bCs/>
                                  <w:sz w:val="20"/>
                                  <w:szCs w:val="21"/>
                                </w:rPr>
                                <w:t>Document Consumer</w:t>
                              </w:r>
                            </w:p>
                          </w:txbxContent>
                        </wps:txbx>
                        <wps:bodyPr rot="0" vert="horz" wrap="square" lIns="0" tIns="0" rIns="0" bIns="0" anchor="ctr" anchorCtr="0" upright="1">
                          <a:noAutofit/>
                        </wps:bodyPr>
                      </wps:wsp>
                      <wps:wsp>
                        <wps:cNvPr id="151" name="Text Box 11"/>
                        <wps:cNvSpPr txBox="1">
                          <a:spLocks noChangeArrowheads="1"/>
                        </wps:cNvSpPr>
                        <wps:spPr bwMode="auto">
                          <a:xfrm>
                            <a:off x="1204069" y="1414005"/>
                            <a:ext cx="1052000" cy="50610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DB156F5" w14:textId="3360CACB" w:rsidR="001F4D5C" w:rsidRDefault="001F4D5C" w:rsidP="00010CD7">
                              <w:pPr>
                                <w:pStyle w:val="NormalWeb"/>
                                <w:spacing w:before="0"/>
                              </w:pPr>
                              <w:r>
                                <w:rPr>
                                  <w:rFonts w:eastAsia="Arial Unicode MS"/>
                                  <w:sz w:val="18"/>
                                  <w:szCs w:val="18"/>
                                </w:rPr>
                                <w:t xml:space="preserve">Mobile Query Existing Data </w:t>
                              </w:r>
                              <w:r>
                                <w:rPr>
                                  <w:rFonts w:eastAsia="Arial Unicode MS"/>
                                  <w:sz w:val="18"/>
                                  <w:szCs w:val="18"/>
                                </w:rPr>
                                <w:br/>
                              </w:r>
                              <w:r>
                                <w:rPr>
                                  <w:sz w:val="18"/>
                                  <w:szCs w:val="18"/>
                                </w:rPr>
                                <w:t>[PCC-44] </w:t>
                              </w:r>
                            </w:p>
                            <w:p w14:paraId="6761A27C" w14:textId="77777777" w:rsidR="001F4D5C" w:rsidRDefault="001F4D5C" w:rsidP="00010CD7">
                              <w:pPr>
                                <w:pStyle w:val="NormalWeb"/>
                              </w:pPr>
                              <w:r>
                                <w:rPr>
                                  <w:rFonts w:ascii="Arial" w:hAnsi="Arial" w:cs="Arial"/>
                                  <w:sz w:val="18"/>
                                  <w:szCs w:val="18"/>
                                </w:rPr>
                                <w:t> </w:t>
                              </w:r>
                            </w:p>
                          </w:txbxContent>
                        </wps:txbx>
                        <wps:bodyPr rot="0" vert="horz" wrap="square" lIns="91440" tIns="45720" rIns="91440" bIns="45720" anchor="t" anchorCtr="0" upright="1">
                          <a:noAutofit/>
                        </wps:bodyPr>
                      </wps:wsp>
                      <wps:wsp>
                        <wps:cNvPr id="152" name="Casella di testo 61"/>
                        <wps:cNvSpPr txBox="1">
                          <a:spLocks noChangeArrowheads="1"/>
                        </wps:cNvSpPr>
                        <wps:spPr bwMode="auto">
                          <a:xfrm>
                            <a:off x="1115869" y="1437205"/>
                            <a:ext cx="132700" cy="22610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3FA88D32" w14:textId="71A49BD5" w:rsidR="001F4D5C" w:rsidRPr="00AA763D" w:rsidRDefault="001F4D5C" w:rsidP="00DD7CBE">
                              <w:pPr>
                                <w:pStyle w:val="NormalWeb"/>
                                <w:rPr>
                                  <w:sz w:val="18"/>
                                  <w:szCs w:val="18"/>
                                </w:rPr>
                              </w:pPr>
                              <w:r>
                                <w:rPr>
                                  <w:rFonts w:hAnsi="Wingdings"/>
                                  <w:sz w:val="20"/>
                                  <w:szCs w:val="20"/>
                                </w:rPr>
                                <w:sym w:font="Wingdings" w:char="F0E2"/>
                              </w:r>
                            </w:p>
                          </w:txbxContent>
                        </wps:txbx>
                        <wps:bodyPr rot="0" vert="horz" wrap="square" lIns="0" tIns="0" rIns="0" bIns="0" anchor="ctr" anchorCtr="0" upright="1">
                          <a:noAutofit/>
                        </wps:bodyPr>
                      </wps:wsp>
                      <wps:wsp>
                        <wps:cNvPr id="153" name="Casella di testo 61"/>
                        <wps:cNvSpPr txBox="1">
                          <a:spLocks noChangeArrowheads="1"/>
                        </wps:cNvSpPr>
                        <wps:spPr bwMode="auto">
                          <a:xfrm>
                            <a:off x="2557069" y="1151756"/>
                            <a:ext cx="132700" cy="22610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14750A99" w14:textId="77777777" w:rsidR="001F4D5C" w:rsidRDefault="001F4D5C" w:rsidP="00010CD7">
                              <w:pPr>
                                <w:pStyle w:val="NormalWeb"/>
                              </w:pPr>
                              <w:r>
                                <w:rPr>
                                  <w:rFonts w:hAnsi="Wingdings"/>
                                  <w:sz w:val="20"/>
                                  <w:szCs w:val="20"/>
                                </w:rPr>
                                <w:sym w:font="Wingdings" w:char="F0E2"/>
                              </w:r>
                            </w:p>
                          </w:txbxContent>
                        </wps:txbx>
                        <wps:bodyPr rot="0" vert="horz" wrap="square" lIns="0" tIns="0" rIns="0" bIns="0" anchor="ctr" anchorCtr="0" upright="1">
                          <a:noAutofit/>
                        </wps:bodyPr>
                      </wps:wsp>
                      <wps:wsp>
                        <wps:cNvPr id="154" name="Casella di testo 61"/>
                        <wps:cNvSpPr txBox="1">
                          <a:spLocks noChangeArrowheads="1"/>
                        </wps:cNvSpPr>
                        <wps:spPr bwMode="auto">
                          <a:xfrm>
                            <a:off x="2850169" y="1478154"/>
                            <a:ext cx="132700" cy="22610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32AB5FE7" w14:textId="77777777" w:rsidR="001F4D5C" w:rsidRDefault="001F4D5C" w:rsidP="00010CD7">
                              <w:pPr>
                                <w:pStyle w:val="NormalWeb"/>
                              </w:pPr>
                              <w:r>
                                <w:rPr>
                                  <w:rFonts w:hAnsi="Wingdings"/>
                                  <w:sz w:val="20"/>
                                  <w:szCs w:val="20"/>
                                </w:rPr>
                                <w:sym w:font="Wingdings" w:char="F0E2"/>
                              </w:r>
                            </w:p>
                          </w:txbxContent>
                        </wps:txbx>
                        <wps:bodyPr rot="0" vert="horz" wrap="square" lIns="0" tIns="0" rIns="0" bIns="0" anchor="ctr" anchorCtr="0" upright="1">
                          <a:noAutofit/>
                        </wps:bodyPr>
                      </wps:wsp>
                      <wps:wsp>
                        <wps:cNvPr id="155" name="Casella di testo 61"/>
                        <wps:cNvSpPr txBox="1">
                          <a:spLocks noChangeArrowheads="1"/>
                        </wps:cNvSpPr>
                        <wps:spPr bwMode="auto">
                          <a:xfrm>
                            <a:off x="3152069" y="1802641"/>
                            <a:ext cx="132700" cy="22600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3358B1F4" w14:textId="77777777" w:rsidR="001F4D5C" w:rsidRDefault="001F4D5C" w:rsidP="00010CD7">
                              <w:pPr>
                                <w:pStyle w:val="NormalWeb"/>
                              </w:pPr>
                              <w:r>
                                <w:rPr>
                                  <w:rFonts w:hAnsi="Wingdings"/>
                                  <w:sz w:val="20"/>
                                  <w:szCs w:val="20"/>
                                </w:rPr>
                                <w:sym w:font="Wingdings" w:char="F0E2"/>
                              </w:r>
                            </w:p>
                          </w:txbxContent>
                        </wps:txbx>
                        <wps:bodyPr rot="0" vert="horz" wrap="square" lIns="0" tIns="0" rIns="0" bIns="0" anchor="ctr" anchorCtr="0" upright="1">
                          <a:noAutofit/>
                        </wps:bodyPr>
                      </wps:wsp>
                      <wps:wsp>
                        <wps:cNvPr id="156" name="Rectangle 59"/>
                        <wps:cNvSpPr>
                          <a:spLocks noChangeArrowheads="1"/>
                        </wps:cNvSpPr>
                        <wps:spPr bwMode="auto">
                          <a:xfrm>
                            <a:off x="301669" y="2744429"/>
                            <a:ext cx="3293066" cy="367071"/>
                          </a:xfrm>
                          <a:prstGeom prst="rect">
                            <a:avLst/>
                          </a:prstGeom>
                          <a:solidFill>
                            <a:schemeClr val="bg1">
                              <a:lumMod val="100000"/>
                              <a:lumOff val="0"/>
                            </a:schemeClr>
                          </a:solidFill>
                          <a:ln w="19050">
                            <a:solidFill>
                              <a:schemeClr val="tx1">
                                <a:lumMod val="100000"/>
                                <a:lumOff val="0"/>
                              </a:schemeClr>
                            </a:solidFill>
                            <a:miter lim="800000"/>
                            <a:headEnd/>
                            <a:tailEnd/>
                          </a:ln>
                        </wps:spPr>
                        <wps:txbx>
                          <w:txbxContent>
                            <w:p w14:paraId="2C9D35AB" w14:textId="7C6AF163" w:rsidR="001F4D5C" w:rsidRPr="00AA763D" w:rsidRDefault="001F4D5C" w:rsidP="00DD7CBE">
                              <w:pPr>
                                <w:pStyle w:val="NormalWeb"/>
                                <w:spacing w:before="0"/>
                                <w:jc w:val="center"/>
                                <w:rPr>
                                  <w:color w:val="0D0D0D" w:themeColor="text1" w:themeTint="F2"/>
                                  <w:sz w:val="18"/>
                                  <w:szCs w:val="18"/>
                                </w:rPr>
                              </w:pPr>
                              <w:r>
                                <w:rPr>
                                  <w:b/>
                                  <w:bCs/>
                                  <w:color w:val="0D0D0D" w:themeColor="text1" w:themeTint="F2"/>
                                  <w:sz w:val="22"/>
                                  <w:szCs w:val="22"/>
                                </w:rPr>
                                <w:t>Data Element Extractor</w:t>
                              </w:r>
                            </w:p>
                          </w:txbxContent>
                        </wps:txbx>
                        <wps:bodyPr rot="0" vert="horz" wrap="square" lIns="0" tIns="0" rIns="0" bIns="0" anchor="ctr" anchorCtr="0" upright="1">
                          <a:noAutofit/>
                        </wps:bodyPr>
                      </wps:wsp>
                    </wpc:wpc>
                  </a:graphicData>
                </a:graphic>
              </wp:inline>
            </w:drawing>
          </mc:Choice>
          <mc:Fallback>
            <w:pict>
              <v:group w14:anchorId="6BBADC91" id="Canvas 91" o:spid="_x0000_s1121" editas="canvas" style="width:340.3pt;height:254pt;mso-position-horizontal-relative:char;mso-position-vertical-relative:line" coordsize="43218,3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">
                <v:shape id="_x0000_s1122" type="#_x0000_t75" style="position:absolute;width:43218;height:32258;visibility:visible;mso-wrap-style:square" stroked="t" strokecolor="black [3213]" strokeweight="2pt">
                  <v:fill o:detectmouseclick="t"/>
                  <v:path o:connecttype="none"/>
                </v:shape>
                <v:rect id="Rectangle 8" o:spid="_x0000_s1123" style="position:absolute;left:24583;top:22123;width:10450;height:5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CEr8A&#10;AADcAAAADwAAAGRycy9kb3ducmV2LnhtbERPS2vCQBC+F/wPywi91Y0tiEZXUUHwWq2eh8zkodnZ&#10;kN0msb++WxB6m4/vOavNYGvVcesrJwamkwQUS+aoksLA1/nwNgflAwph7YQNPNjDZj16WWFKrpdP&#10;7k6hUDFEfIoGyhCaVGuflWzRT1zDErnctRZDhG2hqcU+httavyfJTFusJDaU2PC+5Ox++rYGyP7k&#10;e6Gdzel2pX6e1bPucTHmdTxsl6ACD+Ff/HQfKc7/WMDfM/ECv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AAISvwAAANwAAAAPAAAAAAAAAAAAAAAAAJgCAABkcnMvZG93bnJl&#10;di54bWxQSwUGAAAAAAQABAD1AAAAhAMAAAAA&#10;" filled="f" strokeweight="1.5pt">
                  <v:stroke dashstyle="dash"/>
                  <v:textbox inset="0,0,0,0">
                    <w:txbxContent>
                      <w:p w14:paraId="2BEC46D2" w14:textId="77777777" w:rsidR="001F4D5C" w:rsidRPr="009B12B3" w:rsidRDefault="001F4D5C" w:rsidP="00010CD7">
                        <w:pPr>
                          <w:spacing w:before="0"/>
                          <w:jc w:val="center"/>
                          <w:rPr>
                            <w:rFonts w:eastAsia="Arial Unicode MS"/>
                            <w:b/>
                            <w:sz w:val="20"/>
                            <w:szCs w:val="24"/>
                            <w:lang w:val="it-IT"/>
                          </w:rPr>
                        </w:pPr>
                        <w:r>
                          <w:rPr>
                            <w:rFonts w:eastAsia="Arial Unicode MS"/>
                            <w:b/>
                            <w:sz w:val="20"/>
                            <w:szCs w:val="24"/>
                            <w:lang w:val="it-IT"/>
                          </w:rPr>
                          <w:t>MHD</w:t>
                        </w:r>
                        <w:r>
                          <w:rPr>
                            <w:rFonts w:eastAsia="Arial Unicode MS"/>
                            <w:b/>
                            <w:sz w:val="20"/>
                            <w:szCs w:val="24"/>
                            <w:lang w:val="it-IT"/>
                          </w:rPr>
                          <w:br/>
                        </w:r>
                        <w:r w:rsidRPr="009B12B3">
                          <w:rPr>
                            <w:rFonts w:eastAsia="Arial Unicode MS"/>
                            <w:b/>
                            <w:sz w:val="20"/>
                            <w:szCs w:val="24"/>
                            <w:lang w:val="it-IT"/>
                          </w:rPr>
                          <w:t xml:space="preserve">Document </w:t>
                        </w:r>
                        <w:r w:rsidRPr="009B12B3">
                          <w:rPr>
                            <w:rFonts w:eastAsia="Arial Unicode MS"/>
                            <w:b/>
                            <w:sz w:val="20"/>
                            <w:szCs w:val="24"/>
                          </w:rPr>
                          <w:t>Responder</w:t>
                        </w:r>
                      </w:p>
                    </w:txbxContent>
                  </v:textbox>
                </v:rect>
                <v:rect id="Rectangle 8" o:spid="_x0000_s1124" style="position:absolute;left:7263;top:22028;width:10450;height:5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B9ab8A&#10;AADcAAAADwAAAGRycy9kb3ducmV2LnhtbERPS2vCQBC+F/wPywje6sYiItFVVCh41baeh8zkodnZ&#10;kF2T2F/fLQje5uN7zno72Fp13PrKiYHZNAHFkjmqpDDw/fX5vgTlAwph7YQNPNjDdjN6W2NKrpcT&#10;d+dQqBgiPkUDZQhNqrXPSrbop65hiVzuWoshwrbQ1GIfw22tP5JkoS1WEhtKbPhQcnY7360Bsr/5&#10;QWhvc7peqF9m9aJ7/BgzGQ+7FajAQ3iJn+4jxfnzGfw/Ey/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cH1pvwAAANwAAAAPAAAAAAAAAAAAAAAAAJgCAABkcnMvZG93bnJl&#10;di54bWxQSwUGAAAAAAQABAD1AAAAhAMAAAAA&#10;" filled="f" strokeweight="1.5pt">
                  <v:stroke dashstyle="dash"/>
                  <v:textbox inset="0,0,0,0">
                    <w:txbxContent>
                      <w:p w14:paraId="34EFFF01" w14:textId="77777777" w:rsidR="001F4D5C" w:rsidRPr="009B12B3" w:rsidRDefault="001F4D5C" w:rsidP="00010CD7">
                        <w:pPr>
                          <w:spacing w:before="0"/>
                          <w:jc w:val="center"/>
                          <w:rPr>
                            <w:rFonts w:eastAsia="Arial Unicode MS"/>
                            <w:b/>
                            <w:sz w:val="20"/>
                            <w:szCs w:val="24"/>
                          </w:rPr>
                        </w:pPr>
                        <w:r>
                          <w:rPr>
                            <w:rFonts w:eastAsia="Arial Unicode MS"/>
                            <w:b/>
                            <w:sz w:val="20"/>
                            <w:szCs w:val="24"/>
                          </w:rPr>
                          <w:t xml:space="preserve">   QEDm</w:t>
                        </w:r>
                        <w:r>
                          <w:rPr>
                            <w:rFonts w:eastAsia="Arial Unicode MS"/>
                            <w:b/>
                            <w:sz w:val="20"/>
                            <w:szCs w:val="24"/>
                          </w:rPr>
                          <w:br/>
                        </w:r>
                        <w:r w:rsidRPr="009B12B3">
                          <w:rPr>
                            <w:rFonts w:eastAsia="Arial Unicode MS"/>
                            <w:b/>
                            <w:sz w:val="20"/>
                            <w:szCs w:val="24"/>
                          </w:rPr>
                          <w:t>Clinical Data Source</w:t>
                        </w:r>
                      </w:p>
                    </w:txbxContent>
                  </v:textbox>
                </v:rect>
                <v:group id="Gruppo 5" o:spid="_x0000_s1125" style="position:absolute;left:26895;top:10529;width:5949;height:11584" coordorigin="26895,10312" coordsize="5949,11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traight Arrow Connector 40" o:spid="_x0000_s1126" type="#_x0000_t32" style="position:absolute;left:29805;top:10416;width:21;height:1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fAMYAAADcAAAADwAAAGRycy9kb3ducmV2LnhtbESPQWvCQBCF7wX/wzJCL1I3ihRJXaWI&#10;gtBTNbbXITtN0mZnw+4aY3+9cyj0NsN78943q83gWtVTiI1nA7NpBoq49LbhykBx2j8tQcWEbLH1&#10;TAZuFGGzHj2sMLf+yu/UH1OlJIRjjgbqlLpc61jW5DBOfUcs2pcPDpOsodI24FXCXavnWfasHTYs&#10;DTV2tK2p/DlenIG3j25yTqdLmLTZbnvrvz9/DwUb8zgeXl9AJRrSv/nv+mAFfyH48oxMo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RXwDGAAAA3AAAAA8AAAAAAAAA&#10;AAAAAAAAoQIAAGRycy9kb3ducmV2LnhtbFBLBQYAAAAABAAEAPkAAACUAwAAAAA=&#10;" strokecolor="black [3213]" strokeweight="1pt">
                    <v:stroke joinstyle="miter"/>
                  </v:shape>
                  <v:shape id="Straight Arrow Connector 40" o:spid="_x0000_s1127" type="#_x0000_t32" style="position:absolute;left:26895;top:10312;width:2;height:11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wg74AAADcAAAADwAAAGRycy9kb3ducmV2LnhtbERPy6rCMBDdC/5DGMGdpspVtBpFihd0&#10;Jb72QzO21WZSmqj1740guJvDec582ZhSPKh2hWUFg34Egji1uuBMwen435uAcB5ZY2mZFLzIwXLR&#10;bs0x1vbJe3ocfCZCCLsYFeTeV7GULs3JoOvbijhwF1sb9AHWmdQ1PkO4KeUwisbSYMGhIceKkpzS&#10;2+FuFGwv9pzw2CTl9G5wv3mtd9fRWqlup1nNQHhq/E/8dW90mP83hM8z4QK5e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w/CDvgAAANwAAAAPAAAAAAAAAAAAAAAAAKEC&#10;AABkcnMvZG93bnJldi54bWxQSwUGAAAAAAQABAD5AAAAjAMAAAAA&#10;" strokecolor="black [3213]" strokeweight="1pt">
                    <v:stroke joinstyle="miter"/>
                  </v:shape>
                  <v:shape id="Straight Arrow Connector 40" o:spid="_x0000_s1128" type="#_x0000_t32" style="position:absolute;left:32714;top:10416;width:130;height:1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Bd8MAAADcAAAADwAAAGRycy9kb3ducmV2LnhtbERPTWvCQBC9C/0PyxS8iG5qRSS6SpEK&#10;gqdq1OuQnSZps7Nhd42xv74rCN7m8T5nsepMLVpyvrKs4G2UgCDOra64UJAdNsMZCB+QNdaWScGN&#10;PKyWL70Fptpe+YvafShEDGGfooIyhCaV0uclGfQj2xBH7ts6gyFCV0jt8BrDTS3HSTKVBiuODSU2&#10;tC4p/91fjILdqRkcw+HiBnXyub61P+e/bcZK9V+7jzmIQF14ih/urY7zJ+9wfyZe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DwXfDAAAA3AAAAA8AAAAAAAAAAAAA&#10;AAAAoQIAAGRycy9kb3ducmV2LnhtbFBLBQYAAAAABAAEAPkAAACRAwAAAAA=&#10;" strokecolor="black [3213]" strokeweight="1pt">
                    <v:stroke joinstyle="miter"/>
                  </v:shape>
                </v:group>
                <v:shape id="Straight Arrow Connector 40" o:spid="_x0000_s1129" type="#_x0000_t32" style="position:absolute;left:12488;top:10414;width:0;height:11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MX3sYAAADcAAAADwAAAGRycy9kb3ducmV2LnhtbERPTU/CQBC9m/AfNkPCxcgWUg2pLASM&#10;CAcuRT14m3THbmN3tnSXUvn1LImJt3l5nzNf9rYWHbW+cqxgMk5AEBdOV1wq+HjfPMxA+ICssXZM&#10;Cn7Jw3IxuJtjpt2Zc+oOoRQxhH2GCkwITSalLwxZ9GPXEEfu27UWQ4RtKXWL5xhuazlNkidpseLY&#10;YLChF0PFz+FkFby6dLrvvj7X5phfTvn2cV+93c+UGg371TOIQH34F/+5dzrOT1O4PRMv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TF97GAAAA3AAAAA8AAAAAAAAA&#10;AAAAAAAAoQIAAGRycy9kb3ducmV2LnhtbFBLBQYAAAAABAAEAPkAAACUAwAAAAA=&#10;" strokeweight="1pt">
                  <v:stroke joinstyle="miter"/>
                </v:shape>
                <v:shape id="Text Box 11" o:spid="_x0000_s1130" type="#_x0000_t202" style="position:absolute;left:33270;top:17952;width:994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xPsIA&#10;AADcAAAADwAAAGRycy9kb3ducmV2LnhtbERP32vCMBB+H/g/hBP2NlNlG1KNIqWCwhi0Kvh4NGdb&#10;bC6liRr/+2Uw2Nt9fD9vuQ6mE3caXGtZwXSSgCCurG65VnA8bN/mIJxH1thZJgVPcrBejV6WmGr7&#10;4ILupa9FDGGXooLG+z6V0lUNGXQT2xNH7mIHgz7CoZZ6wEcMN52cJcmnNNhybGiwp6yh6lrejILz&#10;LK/z8F1sTrz/KsI1zw7ZrVTqdRw2CxCegv8X/7l3Os5//4DfZ+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PE+wgAAANwAAAAPAAAAAAAAAAAAAAAAAJgCAABkcnMvZG93&#10;bnJldi54bWxQSwUGAAAAAAQABAD1AAAAhwMAAAAA&#10;" filled="f" stroked="f">
                  <v:textbox inset="0,,0">
                    <w:txbxContent>
                      <w:p w14:paraId="5E320B8B" w14:textId="77777777" w:rsidR="001F4D5C" w:rsidRPr="00A81116" w:rsidRDefault="001F4D5C" w:rsidP="00010CD7">
                        <w:pPr>
                          <w:spacing w:before="0"/>
                          <w:rPr>
                            <w:sz w:val="18"/>
                            <w:lang w:val="it-IT"/>
                          </w:rPr>
                        </w:pPr>
                        <w:r w:rsidRPr="00A81116">
                          <w:rPr>
                            <w:rFonts w:eastAsia="Arial Unicode MS"/>
                            <w:sz w:val="18"/>
                            <w:lang w:val="it-IT"/>
                          </w:rPr>
                          <w:t xml:space="preserve">Retrieve Document </w:t>
                        </w:r>
                        <w:r>
                          <w:rPr>
                            <w:rFonts w:eastAsia="Arial Unicode MS"/>
                            <w:sz w:val="18"/>
                            <w:lang w:val="it-IT"/>
                          </w:rPr>
                          <w:br/>
                        </w:r>
                        <w:r w:rsidRPr="00A81116">
                          <w:rPr>
                            <w:sz w:val="18"/>
                            <w:lang w:val="it-IT"/>
                          </w:rPr>
                          <w:t>[</w:t>
                        </w:r>
                        <w:r>
                          <w:rPr>
                            <w:sz w:val="18"/>
                            <w:lang w:val="it-IT"/>
                          </w:rPr>
                          <w:t>ITI-68</w:t>
                        </w:r>
                        <w:r w:rsidRPr="00A81116">
                          <w:rPr>
                            <w:sz w:val="18"/>
                            <w:lang w:val="it-IT"/>
                          </w:rPr>
                          <w:t>] </w:t>
                        </w:r>
                      </w:p>
                      <w:p w14:paraId="40F1B9EC" w14:textId="77777777" w:rsidR="001F4D5C" w:rsidRPr="00A81116" w:rsidRDefault="001F4D5C" w:rsidP="00010CD7">
                        <w:pPr>
                          <w:rPr>
                            <w:rFonts w:ascii="Arial" w:hAnsi="Arial" w:cs="Arial"/>
                            <w:sz w:val="22"/>
                            <w:lang w:val="it-IT"/>
                          </w:rPr>
                        </w:pPr>
                      </w:p>
                    </w:txbxContent>
                  </v:textbox>
                </v:shape>
                <v:shape id="Text Box 11" o:spid="_x0000_s1131" type="#_x0000_t202" style="position:absolute;left:30117;top:14678;width:1002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5vScMA&#10;AADcAAAADwAAAGRycy9kb3ducmV2LnhtbERP32vCMBB+H+x/CCf4NlNFZHSmRUoHG8igVcHHo7m1&#10;xeZSmqjxv18Gg73dx/fztnkwg7jR5HrLCpaLBARxY3XPrYLj4f3lFYTzyBoHy6TgQQ7y7Plpi6m2&#10;d67oVvtWxBB2KSrovB9TKV3TkUG3sCNx5L7tZNBHOLVST3iP4WaQqyTZSIM9x4YORyo6ai711Sg4&#10;r8q2DF/V7sSf+ypcyuJQXGul5rOwewPhKfh/8Z/7Q8f56w38PhMv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5vScMAAADcAAAADwAAAAAAAAAAAAAAAACYAgAAZHJzL2Rv&#10;d25yZXYueG1sUEsFBgAAAAAEAAQA9QAAAIgDAAAAAA==&#10;" filled="f" stroked="f">
                  <v:textbox inset="0,,0">
                    <w:txbxContent>
                      <w:p w14:paraId="1FEDA108" w14:textId="77777777" w:rsidR="001F4D5C" w:rsidRPr="00392CEA" w:rsidRDefault="001F4D5C" w:rsidP="00010CD7">
                        <w:pPr>
                          <w:spacing w:before="0"/>
                          <w:rPr>
                            <w:sz w:val="18"/>
                          </w:rPr>
                        </w:pPr>
                        <w:r w:rsidRPr="00603DE9">
                          <w:rPr>
                            <w:rFonts w:eastAsia="Arial Unicode MS"/>
                            <w:sz w:val="18"/>
                          </w:rPr>
                          <w:t>Find Document References</w:t>
                        </w:r>
                        <w:r w:rsidRPr="00392CEA">
                          <w:rPr>
                            <w:rFonts w:eastAsia="Arial Unicode MS"/>
                            <w:sz w:val="18"/>
                          </w:rPr>
                          <w:t xml:space="preserve"> </w:t>
                        </w:r>
                        <w:r w:rsidRPr="00392CEA">
                          <w:rPr>
                            <w:sz w:val="18"/>
                          </w:rPr>
                          <w:t>[ITI-67] </w:t>
                        </w:r>
                      </w:p>
                      <w:p w14:paraId="7A477057" w14:textId="77777777" w:rsidR="001F4D5C" w:rsidRPr="00392CEA" w:rsidRDefault="001F4D5C" w:rsidP="00010CD7">
                        <w:pPr>
                          <w:rPr>
                            <w:rFonts w:ascii="Arial" w:hAnsi="Arial" w:cs="Arial"/>
                            <w:sz w:val="22"/>
                          </w:rPr>
                        </w:pPr>
                      </w:p>
                    </w:txbxContent>
                  </v:textbox>
                </v:shape>
                <v:shape id="Text Box 11" o:spid="_x0000_s1132" type="#_x0000_t202" style="position:absolute;left:27307;top:11314;width:10035;height:3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LK0sIA&#10;AADcAAAADwAAAGRycy9kb3ducmV2LnhtbERP32vCMBB+H/g/hBP2NlNlbFKNIqWCwhi0Kvh4NGdb&#10;bC6liRr/+2Uw2Nt9fD9vuQ6mE3caXGtZwXSSgCCurG65VnA8bN/mIJxH1thZJgVPcrBejV6WmGr7&#10;4ILupa9FDGGXooLG+z6V0lUNGXQT2xNH7mIHgz7CoZZ6wEcMN52cJcmHNNhybGiwp6yh6lrejILz&#10;LK/z8F1sTrz/KsI1zw7ZrVTqdRw2CxCegv8X/7l3Os5//4TfZ+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srSwgAAANwAAAAPAAAAAAAAAAAAAAAAAJgCAABkcnMvZG93&#10;bnJldi54bWxQSwUGAAAAAAQABAD1AAAAhwMAAAAA&#10;" filled="f" stroked="f">
                  <v:textbox inset="0,,0">
                    <w:txbxContent>
                      <w:p w14:paraId="21F47DFB" w14:textId="77777777" w:rsidR="001F4D5C" w:rsidRPr="00A81116" w:rsidRDefault="001F4D5C" w:rsidP="00010CD7">
                        <w:pPr>
                          <w:spacing w:before="0"/>
                          <w:rPr>
                            <w:sz w:val="18"/>
                            <w:lang w:val="it-IT"/>
                          </w:rPr>
                        </w:pPr>
                        <w:r w:rsidRPr="00603DE9">
                          <w:rPr>
                            <w:rFonts w:eastAsia="Arial Unicode MS"/>
                            <w:sz w:val="18"/>
                          </w:rPr>
                          <w:t>Find Document Manifests</w:t>
                        </w:r>
                        <w:r>
                          <w:rPr>
                            <w:rFonts w:eastAsia="Arial Unicode MS"/>
                            <w:sz w:val="18"/>
                            <w:lang w:val="it-IT"/>
                          </w:rPr>
                          <w:t xml:space="preserve"> </w:t>
                        </w:r>
                        <w:r w:rsidRPr="00A81116">
                          <w:rPr>
                            <w:sz w:val="18"/>
                            <w:lang w:val="it-IT"/>
                          </w:rPr>
                          <w:t>[</w:t>
                        </w:r>
                        <w:r>
                          <w:rPr>
                            <w:sz w:val="18"/>
                            <w:lang w:val="it-IT"/>
                          </w:rPr>
                          <w:t>ITI-66</w:t>
                        </w:r>
                        <w:r w:rsidRPr="00A81116">
                          <w:rPr>
                            <w:sz w:val="18"/>
                            <w:lang w:val="it-IT"/>
                          </w:rPr>
                          <w:t>] </w:t>
                        </w:r>
                      </w:p>
                      <w:p w14:paraId="3B91CF77" w14:textId="77777777" w:rsidR="001F4D5C" w:rsidRPr="00A81116" w:rsidRDefault="001F4D5C" w:rsidP="00010CD7">
                        <w:pPr>
                          <w:rPr>
                            <w:rFonts w:ascii="Arial" w:hAnsi="Arial" w:cs="Arial"/>
                            <w:sz w:val="22"/>
                            <w:lang w:val="it-IT"/>
                          </w:rPr>
                        </w:pPr>
                      </w:p>
                    </w:txbxContent>
                  </v:textbox>
                </v:shape>
                <v:rect id="Rectangle 8" o:spid="_x0000_s1133" style="position:absolute;left:7263;top:5095;width:10450;height:5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9MIA&#10;AADcAAAADwAAAGRycy9kb3ducmV2LnhtbESPzWrDQAyE74W+w6JCb826JYTgZhPSQKHXpEnOwpJ/&#10;Gq/WeLe206ePDoHeJGY082m1mXxrBu5jE8TB6ywDw1IEaqRycPz+fFmCiQmFsA3CDq4cYbN+fFhh&#10;TmGUPQ+HVBkNkZijgzqlLrc2FjV7jLPQsahWht5j0rWvLPU4arhv7VuWLazHRrShxo53NReXw693&#10;QP6v3Al9+JJ+zjQui3YxXE/OPT9N23cwiaf0b75ff5Hiz5VWn9EJ7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StT0wgAAANwAAAAPAAAAAAAAAAAAAAAAAJgCAABkcnMvZG93&#10;bnJldi54bWxQSwUGAAAAAAQABAD1AAAAhwMAAAAA&#10;" filled="f" strokeweight="1.5pt">
                  <v:stroke dashstyle="dash"/>
                  <v:textbox inset="0,0,0,0">
                    <w:txbxContent>
                      <w:p w14:paraId="5D7275BF" w14:textId="77777777" w:rsidR="001F4D5C" w:rsidRPr="00DB1293" w:rsidRDefault="001F4D5C" w:rsidP="00010CD7">
                        <w:pPr>
                          <w:spacing w:before="0"/>
                          <w:jc w:val="center"/>
                          <w:rPr>
                            <w:rFonts w:eastAsia="Arial Unicode MS"/>
                            <w:b/>
                            <w:sz w:val="20"/>
                            <w:szCs w:val="24"/>
                          </w:rPr>
                        </w:pPr>
                        <w:r>
                          <w:rPr>
                            <w:rFonts w:eastAsia="Arial Unicode MS"/>
                            <w:b/>
                            <w:sz w:val="20"/>
                            <w:szCs w:val="24"/>
                          </w:rPr>
                          <w:t xml:space="preserve">   </w:t>
                        </w:r>
                        <w:r w:rsidRPr="00DB1293">
                          <w:rPr>
                            <w:rFonts w:eastAsia="Arial Unicode MS"/>
                            <w:b/>
                            <w:sz w:val="20"/>
                            <w:szCs w:val="24"/>
                          </w:rPr>
                          <w:t>QEDm</w:t>
                        </w:r>
                        <w:r w:rsidRPr="00DB1293">
                          <w:rPr>
                            <w:rFonts w:eastAsia="Arial Unicode MS"/>
                            <w:b/>
                            <w:sz w:val="20"/>
                            <w:szCs w:val="24"/>
                          </w:rPr>
                          <w:br/>
                          <w:t>Clinical Data Consumer</w:t>
                        </w:r>
                      </w:p>
                    </w:txbxContent>
                  </v:textbox>
                </v:rect>
                <v:rect id="Rectangle 61" o:spid="_x0000_s1134" style="position:absolute;left:2710;top:1270;width:33237;height:3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ZksQA&#10;AADcAAAADwAAAGRycy9kb3ducmV2LnhtbERPS2vCQBC+C/0PyxR6Ed00bWyNrmIDhV59XLwN2TGJ&#10;ZmdjdvPov+8WCr3Nx/ec9XY0teipdZVlBc/zCARxbnXFhYLT8XP2DsJ5ZI21ZVLwTQ62m4fJGlNt&#10;B95Tf/CFCCHsUlRQet+kUrq8JINubhviwF1sa9AH2BZStziEcFPLOIoW0mDFoaHEhrKS8tuhMwou&#10;Xfa2y1+G+z3J6sXH9JrsY3NW6ulx3K1AeBr9v/jP/aXD/Ncl/D4TL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F2ZLEAAAA3AAAAA8AAAAAAAAAAAAAAAAAmAIAAGRycy9k&#10;b3ducmV2LnhtbFBLBQYAAAAABAAEAPUAAACJAwAAAAA=&#10;" fillcolor="white [3212]" strokecolor="black [3213]" strokeweight="1.5pt">
                  <v:textbox inset="0,0,0,0">
                    <w:txbxContent>
                      <w:p w14:paraId="4E74B10C" w14:textId="6FBB1705" w:rsidR="001F4D5C" w:rsidRPr="00BA23F5" w:rsidRDefault="001F4D5C" w:rsidP="00010CD7">
                        <w:pPr>
                          <w:pStyle w:val="NormalWeb"/>
                          <w:spacing w:before="0"/>
                          <w:jc w:val="center"/>
                          <w:rPr>
                            <w:b/>
                            <w:color w:val="0D0D0D" w:themeColor="text1" w:themeTint="F2"/>
                            <w:sz w:val="22"/>
                            <w:lang w:val="it-IT"/>
                          </w:rPr>
                        </w:pPr>
                        <w:r w:rsidRPr="00CB2502">
                          <w:rPr>
                            <w:b/>
                            <w:color w:val="0D0D0D" w:themeColor="text1" w:themeTint="F2"/>
                            <w:sz w:val="22"/>
                            <w:lang w:val="it-IT"/>
                          </w:rPr>
                          <w:t xml:space="preserve">Data </w:t>
                        </w:r>
                        <w:r w:rsidRPr="00CB2502">
                          <w:rPr>
                            <w:b/>
                            <w:color w:val="0D0D0D" w:themeColor="text1" w:themeTint="F2"/>
                            <w:sz w:val="22"/>
                          </w:rPr>
                          <w:t>Element</w:t>
                        </w:r>
                        <w:r w:rsidRPr="00CB2502">
                          <w:rPr>
                            <w:b/>
                            <w:color w:val="0D0D0D" w:themeColor="text1" w:themeTint="F2"/>
                            <w:sz w:val="22"/>
                            <w:lang w:val="it-IT"/>
                          </w:rPr>
                          <w:t xml:space="preserve"> </w:t>
                        </w:r>
                        <w:r w:rsidRPr="00CB2502">
                          <w:rPr>
                            <w:b/>
                            <w:bCs/>
                            <w:color w:val="0D0D0D" w:themeColor="text1" w:themeTint="F2"/>
                            <w:sz w:val="22"/>
                            <w:szCs w:val="22"/>
                          </w:rPr>
                          <w:t>Provenance</w:t>
                        </w:r>
                        <w:r>
                          <w:rPr>
                            <w:b/>
                            <w:color w:val="0D0D0D" w:themeColor="text1" w:themeTint="F2"/>
                            <w:sz w:val="22"/>
                            <w:lang w:val="it-IT"/>
                          </w:rPr>
                          <w:t xml:space="preserve"> </w:t>
                        </w:r>
                        <w:r w:rsidRPr="00CB2502">
                          <w:rPr>
                            <w:b/>
                            <w:color w:val="0D0D0D" w:themeColor="text1" w:themeTint="F2"/>
                            <w:sz w:val="22"/>
                            <w:lang w:val="it-IT"/>
                          </w:rPr>
                          <w:t>Consumer</w:t>
                        </w:r>
                      </w:p>
                    </w:txbxContent>
                  </v:textbox>
                </v:rect>
                <v:rect id="Rectangle 8" o:spid="_x0000_s1135" style="position:absolute;left:24603;top:5005;width:10450;height:5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L8IA&#10;AADcAAAADwAAAGRycy9kb3ducmV2LnhtbESPzWrDQAyE74W+w6JCb826hYTgZhPSQKHXpEnOwpJ/&#10;Gq/WeLe206ePDoHeJGY082m1mXxrBu5jE8TB6ywDw1IEaqRycPz+fFmCiQmFsA3CDq4cYbN+fFhh&#10;TmGUPQ+HVBkNkZijgzqlLrc2FjV7jLPQsahWht5j0rWvLPU4arhv7VuWLazHRrShxo53NReXw693&#10;QP6v3Al9+JJ+zjQui3YxXE/OPT9N23cwiaf0b75ff5HizxVfn9EJ7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5U4vwgAAANwAAAAPAAAAAAAAAAAAAAAAAJgCAABkcnMvZG93&#10;bnJldi54bWxQSwUGAAAAAAQABAD1AAAAhwMAAAAA&#10;" filled="f" strokeweight="1.5pt">
                  <v:stroke dashstyle="dash"/>
                  <v:textbox inset="0,0,0,0">
                    <w:txbxContent>
                      <w:p w14:paraId="6D4AE6B2" w14:textId="77777777" w:rsidR="001F4D5C" w:rsidRPr="00AC3460" w:rsidRDefault="001F4D5C" w:rsidP="00010CD7">
                        <w:pPr>
                          <w:pStyle w:val="NormalWeb"/>
                          <w:spacing w:before="0"/>
                          <w:jc w:val="center"/>
                          <w:rPr>
                            <w:sz w:val="21"/>
                            <w:szCs w:val="21"/>
                          </w:rPr>
                        </w:pPr>
                        <w:r w:rsidRPr="009B12B3">
                          <w:rPr>
                            <w:rFonts w:eastAsia="Arial Unicode MS"/>
                            <w:b/>
                            <w:bCs/>
                            <w:sz w:val="20"/>
                            <w:szCs w:val="21"/>
                          </w:rPr>
                          <w:t>M</w:t>
                        </w:r>
                        <w:r>
                          <w:rPr>
                            <w:rFonts w:eastAsia="Arial Unicode MS"/>
                            <w:b/>
                            <w:bCs/>
                            <w:sz w:val="20"/>
                            <w:szCs w:val="21"/>
                          </w:rPr>
                          <w:t>HD</w:t>
                        </w:r>
                        <w:r>
                          <w:rPr>
                            <w:rFonts w:eastAsia="Arial Unicode MS"/>
                            <w:b/>
                            <w:bCs/>
                            <w:sz w:val="20"/>
                            <w:szCs w:val="21"/>
                          </w:rPr>
                          <w:br/>
                        </w:r>
                        <w:r w:rsidRPr="009B12B3">
                          <w:rPr>
                            <w:rFonts w:eastAsia="Arial Unicode MS"/>
                            <w:b/>
                            <w:bCs/>
                            <w:sz w:val="20"/>
                            <w:szCs w:val="21"/>
                          </w:rPr>
                          <w:t>Document Consumer</w:t>
                        </w:r>
                      </w:p>
                    </w:txbxContent>
                  </v:textbox>
                </v:rect>
                <v:shape id="Text Box 11" o:spid="_x0000_s1136" type="#_x0000_t202" style="position:absolute;left:12040;top:14140;width:1052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14:paraId="0DB156F5" w14:textId="3360CACB" w:rsidR="001F4D5C" w:rsidRDefault="001F4D5C" w:rsidP="00010CD7">
                        <w:pPr>
                          <w:pStyle w:val="NormalWeb"/>
                          <w:spacing w:before="0"/>
                        </w:pPr>
                        <w:r>
                          <w:rPr>
                            <w:rFonts w:eastAsia="Arial Unicode MS"/>
                            <w:sz w:val="18"/>
                            <w:szCs w:val="18"/>
                          </w:rPr>
                          <w:t xml:space="preserve">Mobile Query Existing Data </w:t>
                        </w:r>
                        <w:r>
                          <w:rPr>
                            <w:rFonts w:eastAsia="Arial Unicode MS"/>
                            <w:sz w:val="18"/>
                            <w:szCs w:val="18"/>
                          </w:rPr>
                          <w:br/>
                        </w:r>
                        <w:r>
                          <w:rPr>
                            <w:sz w:val="18"/>
                            <w:szCs w:val="18"/>
                          </w:rPr>
                          <w:t>[PCC-44] </w:t>
                        </w:r>
                      </w:p>
                      <w:p w14:paraId="6761A27C" w14:textId="77777777" w:rsidR="001F4D5C" w:rsidRDefault="001F4D5C" w:rsidP="00010CD7">
                        <w:pPr>
                          <w:pStyle w:val="NormalWeb"/>
                        </w:pPr>
                        <w:r>
                          <w:rPr>
                            <w:rFonts w:ascii="Arial" w:hAnsi="Arial" w:cs="Arial"/>
                            <w:sz w:val="18"/>
                            <w:szCs w:val="18"/>
                          </w:rPr>
                          <w:t> </w:t>
                        </w:r>
                      </w:p>
                    </w:txbxContent>
                  </v:textbox>
                </v:shape>
                <v:shape id="Casella di testo 61" o:spid="_x0000_s1137" type="#_x0000_t202" style="position:absolute;left:11158;top:14372;width:1327;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DRsMA&#10;AADcAAAADwAAAGRycy9kb3ducmV2LnhtbERPS2rDMBDdB3IHMYFuQi0n0FAcy8FxadpNFnZ7gMEa&#10;f4g1MpaSuD19VSh0N4/3nfQwm0HcaHK9ZQWbKAZBXFvdc6vg8+P18RmE88gaB8uk4IscHLLlIsVE&#10;2zuXdKt8K0IIuwQVdN6PiZSu7sigi+xIHLjGTgZ9gFMr9YT3EG4GuY3jnTTYc2jocKSio/pSXY0C&#10;ykv7fb64kymPL8Wp6ZnW8k2ph9Wc70F4mv2/+M/9rsP8py38PhMu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DRsMAAADcAAAADwAAAAAAAAAAAAAAAACYAgAAZHJzL2Rv&#10;d25yZXYueG1sUEsFBgAAAAAEAAQA9QAAAIgDAAAAAA==&#10;" filled="f" stroked="f">
                  <v:textbox inset="0,0,0,0">
                    <w:txbxContent>
                      <w:p w14:paraId="3FA88D32" w14:textId="71A49BD5" w:rsidR="001F4D5C" w:rsidRPr="00AA763D" w:rsidRDefault="001F4D5C" w:rsidP="00DD7CBE">
                        <w:pPr>
                          <w:pStyle w:val="NormalWeb"/>
                          <w:rPr>
                            <w:sz w:val="18"/>
                            <w:szCs w:val="18"/>
                          </w:rPr>
                        </w:pPr>
                        <w:r>
                          <w:rPr>
                            <w:rFonts w:hAnsi="Wingdings"/>
                            <w:sz w:val="20"/>
                            <w:szCs w:val="20"/>
                          </w:rPr>
                          <w:sym w:font="Wingdings" w:char="F0E2"/>
                        </w:r>
                      </w:p>
                    </w:txbxContent>
                  </v:textbox>
                </v:shape>
                <v:shape id="Casella di testo 61" o:spid="_x0000_s1138" type="#_x0000_t202" style="position:absolute;left:25570;top:11517;width:1327;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m3cIA&#10;AADcAAAADwAAAGRycy9kb3ducmV2LnhtbERPzWrCQBC+F3yHZQpeSt2otEjqJkRF7aWHaB9gyI5J&#10;SHY2ZFeNPr0rFHqbj+93lulgWnGh3tWWFUwnEQjiwuqaSwW/x+37AoTzyBpby6TgRg7SZPSyxFjb&#10;K+d0OfhShBB2MSqovO9iKV1RkUE3sR1x4E62N+gD7Eupe7yGcNPKWRR9SoM1h4YKO1pXVDSHs1FA&#10;WW7vP43bmXy1We9ONdOb3Cs1fh2yLxCeBv8v/nN/6zD/Yw7PZ8IF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ObdwgAAANwAAAAPAAAAAAAAAAAAAAAAAJgCAABkcnMvZG93&#10;bnJldi54bWxQSwUGAAAAAAQABAD1AAAAhwMAAAAA&#10;" filled="f" stroked="f">
                  <v:textbox inset="0,0,0,0">
                    <w:txbxContent>
                      <w:p w14:paraId="14750A99" w14:textId="77777777" w:rsidR="001F4D5C" w:rsidRDefault="001F4D5C" w:rsidP="00010CD7">
                        <w:pPr>
                          <w:pStyle w:val="NormalWeb"/>
                        </w:pPr>
                        <w:r>
                          <w:rPr>
                            <w:rFonts w:hAnsi="Wingdings"/>
                            <w:sz w:val="20"/>
                            <w:szCs w:val="20"/>
                          </w:rPr>
                          <w:sym w:font="Wingdings" w:char="F0E2"/>
                        </w:r>
                      </w:p>
                    </w:txbxContent>
                  </v:textbox>
                </v:shape>
                <v:shape id="Casella di testo 61" o:spid="_x0000_s1139" type="#_x0000_t202" style="position:absolute;left:28501;top:14781;width:1327;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V+qcIA&#10;AADcAAAADwAAAGRycy9kb3ducmV2LnhtbERPzWrCQBC+F3yHZQpeSt0otkjqJkRF7aWHaB9gyI5J&#10;SHY2ZFeNPr0rFHqbj+93lulgWnGh3tWWFUwnEQjiwuqaSwW/x+37AoTzyBpby6TgRg7SZPSyxFjb&#10;K+d0OfhShBB2MSqovO9iKV1RkUE3sR1x4E62N+gD7Eupe7yGcNPKWRR9SoM1h4YKO1pXVDSHs1FA&#10;WW7vP43bmXy1We9ONdOb3Cs1fh2yLxCeBv8v/nN/6zD/Yw7PZ8IF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RX6pwgAAANwAAAAPAAAAAAAAAAAAAAAAAJgCAABkcnMvZG93&#10;bnJldi54bWxQSwUGAAAAAAQABAD1AAAAhwMAAAAA&#10;" filled="f" stroked="f">
                  <v:textbox inset="0,0,0,0">
                    <w:txbxContent>
                      <w:p w14:paraId="32AB5FE7" w14:textId="77777777" w:rsidR="001F4D5C" w:rsidRDefault="001F4D5C" w:rsidP="00010CD7">
                        <w:pPr>
                          <w:pStyle w:val="NormalWeb"/>
                        </w:pPr>
                        <w:r>
                          <w:rPr>
                            <w:rFonts w:hAnsi="Wingdings"/>
                            <w:sz w:val="20"/>
                            <w:szCs w:val="20"/>
                          </w:rPr>
                          <w:sym w:font="Wingdings" w:char="F0E2"/>
                        </w:r>
                      </w:p>
                    </w:txbxContent>
                  </v:textbox>
                </v:shape>
                <v:shape id="Casella di testo 61" o:spid="_x0000_s1140" type="#_x0000_t202" style="position:absolute;left:31520;top:18026;width:1327;height:2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bMsMA&#10;AADcAAAADwAAAGRycy9kb3ducmV2LnhtbERPS2rDMBDdB3IHMYFuQiO34BCcyCZJqdtNFnZ6gMEa&#10;f7A1MpaauD19VSh0N4/3nUM2m0HcaHKdZQVPmwgEcWV1x42Cj+vr4w6E88gaB8uk4IscZOlyccBE&#10;2zsXdCt9I0IIuwQVtN6PiZSuasmg29iROHC1nQz6AKdG6gnvIdwM8jmKttJgx6GhxZHOLVV9+WkU&#10;0LGw35fe5aY4vZzzumNayzelHlbzcQ/C0+z/xX/udx3mxzH8PhMu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nbMsMAAADcAAAADwAAAAAAAAAAAAAAAACYAgAAZHJzL2Rv&#10;d25yZXYueG1sUEsFBgAAAAAEAAQA9QAAAIgDAAAAAA==&#10;" filled="f" stroked="f">
                  <v:textbox inset="0,0,0,0">
                    <w:txbxContent>
                      <w:p w14:paraId="3358B1F4" w14:textId="77777777" w:rsidR="001F4D5C" w:rsidRDefault="001F4D5C" w:rsidP="00010CD7">
                        <w:pPr>
                          <w:pStyle w:val="NormalWeb"/>
                        </w:pPr>
                        <w:r>
                          <w:rPr>
                            <w:rFonts w:hAnsi="Wingdings"/>
                            <w:sz w:val="20"/>
                            <w:szCs w:val="20"/>
                          </w:rPr>
                          <w:sym w:font="Wingdings" w:char="F0E2"/>
                        </w:r>
                      </w:p>
                    </w:txbxContent>
                  </v:textbox>
                </v:shape>
                <v:rect id="Rectangle 59" o:spid="_x0000_s1141" style="position:absolute;left:3016;top:27444;width:32931;height:3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bPcIA&#10;AADcAAAADwAAAGRycy9kb3ducmV2LnhtbERPS4vCMBC+L/gfwgheFk11aZVqFC0Ie/Vx8TY0Y1tt&#10;JrWJtv77zcLC3ubje85q05tavKh1lWUF00kEgji3uuJCwfm0Hy9AOI+ssbZMCt7kYLMefKww1bbj&#10;A72OvhAhhF2KCkrvm1RKl5dk0E1sQxy4q20N+gDbQuoWuxBuajmLokQarDg0lNhQVlJ+Pz6Ngusz&#10;m2/zr+7xiLM62X3e4sPMXJQaDfvtEoSn3v+L/9zfOsyPE/h9Jlw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9s9wgAAANwAAAAPAAAAAAAAAAAAAAAAAJgCAABkcnMvZG93&#10;bnJldi54bWxQSwUGAAAAAAQABAD1AAAAhwMAAAAA&#10;" fillcolor="white [3212]" strokecolor="black [3213]" strokeweight="1.5pt">
                  <v:textbox inset="0,0,0,0">
                    <w:txbxContent>
                      <w:p w14:paraId="2C9D35AB" w14:textId="7C6AF163" w:rsidR="001F4D5C" w:rsidRPr="00AA763D" w:rsidRDefault="001F4D5C" w:rsidP="00DD7CBE">
                        <w:pPr>
                          <w:pStyle w:val="NormalWeb"/>
                          <w:spacing w:before="0"/>
                          <w:jc w:val="center"/>
                          <w:rPr>
                            <w:color w:val="0D0D0D" w:themeColor="text1" w:themeTint="F2"/>
                            <w:sz w:val="18"/>
                            <w:szCs w:val="18"/>
                          </w:rPr>
                        </w:pPr>
                        <w:r>
                          <w:rPr>
                            <w:b/>
                            <w:bCs/>
                            <w:color w:val="0D0D0D" w:themeColor="text1" w:themeTint="F2"/>
                            <w:sz w:val="22"/>
                            <w:szCs w:val="22"/>
                          </w:rPr>
                          <w:t>Data Element Extractor</w:t>
                        </w:r>
                      </w:p>
                    </w:txbxContent>
                  </v:textbox>
                </v:rect>
                <w10:anchorlock/>
              </v:group>
            </w:pict>
          </mc:Fallback>
        </mc:AlternateContent>
      </w:r>
    </w:p>
    <w:p w14:paraId="350016A3" w14:textId="7D393464" w:rsidR="00C523E2" w:rsidRPr="00F0358D" w:rsidRDefault="00C523E2" w:rsidP="00767936">
      <w:pPr>
        <w:pStyle w:val="FigureTitle"/>
      </w:pPr>
      <w:r w:rsidRPr="00AA1298">
        <w:t xml:space="preserve">Figure </w:t>
      </w:r>
      <w:r w:rsidR="006D2704" w:rsidRPr="00AA1298">
        <w:t>45</w:t>
      </w:r>
      <w:r w:rsidRPr="00AA1298">
        <w:t xml:space="preserve">.1-1: </w:t>
      </w:r>
      <w:r w:rsidR="00D6351F" w:rsidRPr="00CE46C3">
        <w:t>mXDE</w:t>
      </w:r>
      <w:r w:rsidRPr="00CE46C3">
        <w:t xml:space="preserve"> Actor Diagram</w:t>
      </w:r>
      <w:r w:rsidR="00FD221C" w:rsidRPr="00CE46C3">
        <w:t xml:space="preserve"> with QEDm and MHD</w:t>
      </w:r>
    </w:p>
    <w:p w14:paraId="27A151E7" w14:textId="77777777" w:rsidR="00571F9C" w:rsidRPr="007D36C4" w:rsidRDefault="00571F9C" w:rsidP="00DE5390">
      <w:pPr>
        <w:pStyle w:val="BodyText"/>
        <w:jc w:val="center"/>
        <w:rPr>
          <w:rStyle w:val="BodyTextChar"/>
        </w:rPr>
      </w:pPr>
      <w:r w:rsidRPr="007D36C4">
        <w:rPr>
          <w:noProof/>
        </w:rPr>
        <w:lastRenderedPageBreak/>
        <mc:AlternateContent>
          <mc:Choice Requires="wpc">
            <w:drawing>
              <wp:inline distT="0" distB="0" distL="0" distR="0" wp14:anchorId="4CC82681" wp14:editId="660F7EE8">
                <wp:extent cx="4959350" cy="3255010"/>
                <wp:effectExtent l="0" t="0" r="12700" b="21590"/>
                <wp:docPr id="2178" name="Canvas 2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25400" cap="flat" cmpd="sng" algn="ctr">
                          <a:solidFill>
                            <a:schemeClr val="tx1"/>
                          </a:solidFill>
                          <a:prstDash val="solid"/>
                          <a:round/>
                          <a:headEnd type="none" w="med" len="med"/>
                          <a:tailEnd type="none" w="med" len="med"/>
                        </a:ln>
                      </wpc:whole>
                      <wps:wsp>
                        <wps:cNvPr id="816" name="Straight Arrow Connector 40"/>
                        <wps:cNvCnPr>
                          <a:cxnSpLocks noChangeShapeType="1"/>
                          <a:endCxn id="830" idx="0"/>
                        </wps:cNvCnPr>
                        <wps:spPr bwMode="auto">
                          <a:xfrm rot="16200000" flipH="1">
                            <a:off x="1048306" y="1389371"/>
                            <a:ext cx="1191695" cy="478467"/>
                          </a:xfrm>
                          <a:prstGeom prst="bentConnector3">
                            <a:avLst>
                              <a:gd name="adj1" fmla="val 38265"/>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17" name="Straight Arrow Connector 40"/>
                        <wps:cNvCnPr>
                          <a:cxnSpLocks noChangeShapeType="1"/>
                          <a:endCxn id="819" idx="0"/>
                        </wps:cNvCnPr>
                        <wps:spPr bwMode="auto">
                          <a:xfrm rot="5400000">
                            <a:off x="556549" y="1147953"/>
                            <a:ext cx="655385" cy="424618"/>
                          </a:xfrm>
                          <a:prstGeom prst="bentConnector3">
                            <a:avLst>
                              <a:gd name="adj1" fmla="val 68271"/>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18" name="Text Box 11"/>
                        <wps:cNvSpPr txBox="1">
                          <a:spLocks noChangeArrowheads="1"/>
                        </wps:cNvSpPr>
                        <wps:spPr bwMode="auto">
                          <a:xfrm>
                            <a:off x="1438057" y="1120014"/>
                            <a:ext cx="756900" cy="36050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EE8AA88" w14:textId="77777777" w:rsidR="001F4D5C" w:rsidRPr="0047790E" w:rsidRDefault="001F4D5C" w:rsidP="00C23DB2">
                              <w:pPr>
                                <w:spacing w:before="0"/>
                                <w:rPr>
                                  <w:rFonts w:ascii="Arial" w:hAnsi="Arial" w:cs="Arial"/>
                                  <w:sz w:val="22"/>
                                </w:rPr>
                              </w:pPr>
                              <w:r>
                                <w:rPr>
                                  <w:rFonts w:eastAsia="Arial Unicode MS"/>
                                  <w:sz w:val="18"/>
                                </w:rPr>
                                <w:t>Registry Stored Query</w:t>
                              </w:r>
                              <w:r w:rsidRPr="0047790E">
                                <w:rPr>
                                  <w:rFonts w:eastAsia="Arial Unicode MS"/>
                                  <w:sz w:val="18"/>
                                </w:rPr>
                                <w:t xml:space="preserve"> </w:t>
                              </w:r>
                              <w:r w:rsidRPr="0047790E">
                                <w:rPr>
                                  <w:sz w:val="18"/>
                                </w:rPr>
                                <w:t>[</w:t>
                              </w:r>
                              <w:r>
                                <w:rPr>
                                  <w:sz w:val="18"/>
                                </w:rPr>
                                <w:t>ITI-18</w:t>
                              </w:r>
                              <w:r w:rsidRPr="0047790E">
                                <w:rPr>
                                  <w:sz w:val="18"/>
                                </w:rPr>
                                <w:t>]</w:t>
                              </w:r>
                            </w:p>
                          </w:txbxContent>
                        </wps:txbx>
                        <wps:bodyPr rot="0" vert="horz" wrap="square" lIns="0" tIns="45720" rIns="0" bIns="45720" anchor="t" anchorCtr="0" upright="1">
                          <a:noAutofit/>
                        </wps:bodyPr>
                      </wps:wsp>
                      <wps:wsp>
                        <wps:cNvPr id="819" name="Rectangle 8"/>
                        <wps:cNvSpPr>
                          <a:spLocks noChangeArrowheads="1"/>
                        </wps:cNvSpPr>
                        <wps:spPr bwMode="auto">
                          <a:xfrm>
                            <a:off x="178003" y="1687955"/>
                            <a:ext cx="987858" cy="528635"/>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4EE308C9" w14:textId="77777777" w:rsidR="001F4D5C" w:rsidRPr="009B12B3" w:rsidRDefault="001F4D5C" w:rsidP="00571F9C">
                              <w:pPr>
                                <w:spacing w:before="0"/>
                                <w:jc w:val="center"/>
                                <w:rPr>
                                  <w:rFonts w:eastAsia="Arial Unicode MS"/>
                                  <w:b/>
                                  <w:sz w:val="20"/>
                                  <w:szCs w:val="24"/>
                                </w:rPr>
                              </w:pPr>
                              <w:r w:rsidRPr="009B12B3">
                                <w:rPr>
                                  <w:rFonts w:eastAsia="Arial Unicode MS"/>
                                  <w:b/>
                                  <w:sz w:val="20"/>
                                  <w:szCs w:val="21"/>
                                </w:rPr>
                                <w:t>XDS</w:t>
                              </w:r>
                              <w:r>
                                <w:rPr>
                                  <w:rFonts w:eastAsia="Arial Unicode MS"/>
                                  <w:b/>
                                  <w:sz w:val="20"/>
                                  <w:szCs w:val="21"/>
                                </w:rPr>
                                <w:br/>
                              </w:r>
                              <w:r w:rsidRPr="009B12B3">
                                <w:rPr>
                                  <w:rFonts w:eastAsia="Arial Unicode MS"/>
                                  <w:b/>
                                  <w:sz w:val="20"/>
                                  <w:szCs w:val="24"/>
                                </w:rPr>
                                <w:t>Document</w:t>
                              </w:r>
                              <w:r w:rsidRPr="009B12B3">
                                <w:rPr>
                                  <w:rFonts w:eastAsia="Arial Unicode MS"/>
                                  <w:b/>
                                  <w:sz w:val="20"/>
                                  <w:szCs w:val="24"/>
                                </w:rPr>
                                <w:br/>
                                <w:t>Repository</w:t>
                              </w:r>
                            </w:p>
                          </w:txbxContent>
                        </wps:txbx>
                        <wps:bodyPr rot="0" vert="horz" wrap="square" lIns="0" tIns="0" rIns="0" bIns="0" anchor="ctr" anchorCtr="0" upright="1">
                          <a:noAutofit/>
                        </wps:bodyPr>
                      </wps:wsp>
                      <wps:wsp>
                        <wps:cNvPr id="820" name="Rectangle 8"/>
                        <wps:cNvSpPr>
                          <a:spLocks noChangeArrowheads="1"/>
                        </wps:cNvSpPr>
                        <wps:spPr bwMode="auto">
                          <a:xfrm>
                            <a:off x="2914364" y="2224520"/>
                            <a:ext cx="1045000" cy="525780"/>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76D4D7A4" w14:textId="1B250707" w:rsidR="001F4D5C" w:rsidRPr="009B12B3" w:rsidRDefault="001F4D5C" w:rsidP="00571F9C">
                              <w:pPr>
                                <w:spacing w:before="0"/>
                                <w:jc w:val="center"/>
                                <w:rPr>
                                  <w:rFonts w:eastAsia="Arial Unicode MS"/>
                                  <w:b/>
                                  <w:sz w:val="20"/>
                                  <w:szCs w:val="24"/>
                                </w:rPr>
                              </w:pPr>
                              <w:r>
                                <w:rPr>
                                  <w:rFonts w:eastAsia="Arial Unicode MS"/>
                                  <w:b/>
                                  <w:sz w:val="20"/>
                                  <w:szCs w:val="24"/>
                                </w:rPr>
                                <w:t>QEDm</w:t>
                              </w:r>
                              <w:r>
                                <w:rPr>
                                  <w:rFonts w:eastAsia="Arial Unicode MS"/>
                                  <w:b/>
                                  <w:sz w:val="20"/>
                                  <w:szCs w:val="24"/>
                                </w:rPr>
                                <w:br/>
                              </w:r>
                              <w:r w:rsidRPr="009B12B3">
                                <w:rPr>
                                  <w:rFonts w:eastAsia="Arial Unicode MS"/>
                                  <w:b/>
                                  <w:sz w:val="20"/>
                                  <w:szCs w:val="24"/>
                                </w:rPr>
                                <w:t>Clinical Data Source</w:t>
                              </w:r>
                            </w:p>
                          </w:txbxContent>
                        </wps:txbx>
                        <wps:bodyPr rot="0" vert="horz" wrap="square" lIns="0" tIns="0" rIns="0" bIns="0" anchor="ctr" anchorCtr="0" upright="1">
                          <a:noAutofit/>
                        </wps:bodyPr>
                      </wps:wsp>
                      <wps:wsp>
                        <wps:cNvPr id="821" name="Text Box 11"/>
                        <wps:cNvSpPr txBox="1">
                          <a:spLocks noChangeArrowheads="1"/>
                        </wps:cNvSpPr>
                        <wps:spPr bwMode="auto">
                          <a:xfrm>
                            <a:off x="130564" y="1115137"/>
                            <a:ext cx="914306" cy="38994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E619980" w14:textId="49DB59D3" w:rsidR="001F4D5C" w:rsidRPr="00A81116" w:rsidRDefault="001F4D5C" w:rsidP="00C23DB2">
                              <w:pPr>
                                <w:spacing w:before="0"/>
                                <w:jc w:val="right"/>
                                <w:rPr>
                                  <w:sz w:val="18"/>
                                  <w:lang w:val="it-IT"/>
                                </w:rPr>
                              </w:pPr>
                              <w:r w:rsidRPr="00A81116">
                                <w:rPr>
                                  <w:rFonts w:eastAsia="Arial Unicode MS"/>
                                  <w:sz w:val="18"/>
                                  <w:lang w:val="it-IT"/>
                                </w:rPr>
                                <w:t>Retrieve</w:t>
                              </w:r>
                              <w:r>
                                <w:rPr>
                                  <w:rFonts w:eastAsia="Arial Unicode MS"/>
                                  <w:sz w:val="18"/>
                                  <w:lang w:val="it-IT"/>
                                </w:rPr>
                                <w:t xml:space="preserve"> </w:t>
                              </w:r>
                              <w:r w:rsidRPr="00A81116">
                                <w:rPr>
                                  <w:rFonts w:eastAsia="Arial Unicode MS"/>
                                  <w:sz w:val="18"/>
                                  <w:lang w:val="it-IT"/>
                                </w:rPr>
                                <w:t>Document</w:t>
                              </w:r>
                              <w:r>
                                <w:rPr>
                                  <w:rFonts w:eastAsia="Arial Unicode MS"/>
                                  <w:sz w:val="18"/>
                                  <w:lang w:val="it-IT"/>
                                </w:rPr>
                                <w:br/>
                              </w:r>
                              <w:r w:rsidRPr="00A81116">
                                <w:rPr>
                                  <w:rFonts w:eastAsia="Arial Unicode MS"/>
                                  <w:sz w:val="18"/>
                                  <w:lang w:val="it-IT"/>
                                </w:rPr>
                                <w:t xml:space="preserve">Set </w:t>
                              </w:r>
                              <w:r w:rsidRPr="00A81116">
                                <w:rPr>
                                  <w:sz w:val="18"/>
                                  <w:lang w:val="it-IT"/>
                                </w:rPr>
                                <w:t>[ITI-43]</w:t>
                              </w:r>
                            </w:p>
                            <w:p w14:paraId="614AA521" w14:textId="77777777" w:rsidR="001F4D5C" w:rsidRPr="00A81116" w:rsidRDefault="001F4D5C" w:rsidP="00571F9C">
                              <w:pPr>
                                <w:jc w:val="right"/>
                                <w:rPr>
                                  <w:rFonts w:ascii="Arial" w:hAnsi="Arial" w:cs="Arial"/>
                                  <w:sz w:val="22"/>
                                  <w:lang w:val="it-IT"/>
                                </w:rPr>
                              </w:pPr>
                            </w:p>
                          </w:txbxContent>
                        </wps:txbx>
                        <wps:bodyPr rot="0" vert="horz" wrap="square" lIns="0" tIns="45720" rIns="0" bIns="45720" anchor="t" anchorCtr="0" upright="1">
                          <a:noAutofit/>
                        </wps:bodyPr>
                      </wps:wsp>
                      <wps:wsp>
                        <wps:cNvPr id="822" name="Straight Arrow Connector 40"/>
                        <wps:cNvCnPr>
                          <a:cxnSpLocks noChangeShapeType="1"/>
                          <a:stCxn id="824" idx="2"/>
                          <a:endCxn id="820" idx="0"/>
                        </wps:cNvCnPr>
                        <wps:spPr bwMode="auto">
                          <a:xfrm>
                            <a:off x="3436864" y="1032742"/>
                            <a:ext cx="0" cy="1191778"/>
                          </a:xfrm>
                          <a:prstGeom prst="straightConnector1">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23" name="Rectangle 8"/>
                        <wps:cNvSpPr>
                          <a:spLocks noChangeArrowheads="1"/>
                        </wps:cNvSpPr>
                        <wps:spPr bwMode="auto">
                          <a:xfrm>
                            <a:off x="720935" y="510436"/>
                            <a:ext cx="1045000" cy="518305"/>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07ADD6D5" w14:textId="77777777" w:rsidR="001F4D5C" w:rsidRPr="00AC3460" w:rsidRDefault="001F4D5C" w:rsidP="00571F9C">
                              <w:pPr>
                                <w:spacing w:before="0"/>
                                <w:jc w:val="center"/>
                                <w:rPr>
                                  <w:rFonts w:eastAsia="Arial Unicode MS"/>
                                  <w:b/>
                                  <w:sz w:val="21"/>
                                  <w:szCs w:val="21"/>
                                </w:rPr>
                              </w:pPr>
                              <w:r w:rsidRPr="009B12B3">
                                <w:rPr>
                                  <w:rFonts w:eastAsia="Arial Unicode MS"/>
                                  <w:b/>
                                  <w:sz w:val="20"/>
                                  <w:szCs w:val="21"/>
                                </w:rPr>
                                <w:t>XDS</w:t>
                              </w:r>
                              <w:r>
                                <w:rPr>
                                  <w:rFonts w:eastAsia="Arial Unicode MS"/>
                                  <w:b/>
                                  <w:sz w:val="20"/>
                                  <w:szCs w:val="21"/>
                                </w:rPr>
                                <w:br/>
                              </w:r>
                              <w:r w:rsidRPr="009B12B3">
                                <w:rPr>
                                  <w:rFonts w:eastAsia="Arial Unicode MS"/>
                                  <w:b/>
                                  <w:sz w:val="20"/>
                                  <w:szCs w:val="21"/>
                                </w:rPr>
                                <w:t>Document Consumer</w:t>
                              </w:r>
                            </w:p>
                          </w:txbxContent>
                        </wps:txbx>
                        <wps:bodyPr rot="0" vert="horz" wrap="square" lIns="0" tIns="0" rIns="0" bIns="0" anchor="ctr" anchorCtr="0" upright="1">
                          <a:noAutofit/>
                        </wps:bodyPr>
                      </wps:wsp>
                      <wps:wsp>
                        <wps:cNvPr id="824" name="Rectangle 8"/>
                        <wps:cNvSpPr>
                          <a:spLocks noChangeArrowheads="1"/>
                        </wps:cNvSpPr>
                        <wps:spPr bwMode="auto">
                          <a:xfrm>
                            <a:off x="2914364" y="510428"/>
                            <a:ext cx="1045000" cy="522314"/>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331755D0" w14:textId="6D08A3BA" w:rsidR="001F4D5C" w:rsidRPr="00DB1293" w:rsidRDefault="001F4D5C" w:rsidP="00571F9C">
                              <w:pPr>
                                <w:spacing w:before="0"/>
                                <w:jc w:val="center"/>
                                <w:rPr>
                                  <w:rFonts w:eastAsia="Arial Unicode MS"/>
                                  <w:b/>
                                  <w:sz w:val="20"/>
                                  <w:szCs w:val="24"/>
                                </w:rPr>
                              </w:pPr>
                              <w:r w:rsidRPr="00DB1293">
                                <w:rPr>
                                  <w:rFonts w:eastAsia="Arial Unicode MS"/>
                                  <w:b/>
                                  <w:sz w:val="20"/>
                                  <w:szCs w:val="24"/>
                                </w:rPr>
                                <w:t>QEDm</w:t>
                              </w:r>
                              <w:r w:rsidRPr="00DB1293">
                                <w:rPr>
                                  <w:rFonts w:eastAsia="Arial Unicode MS"/>
                                  <w:b/>
                                  <w:sz w:val="20"/>
                                  <w:szCs w:val="24"/>
                                </w:rPr>
                                <w:br/>
                                <w:t>Clinical Data Consumer</w:t>
                              </w:r>
                            </w:p>
                          </w:txbxContent>
                        </wps:txbx>
                        <wps:bodyPr rot="0" vert="horz" wrap="square" lIns="0" tIns="0" rIns="0" bIns="0" anchor="ctr" anchorCtr="0" upright="1">
                          <a:noAutofit/>
                        </wps:bodyPr>
                      </wps:wsp>
                      <wps:wsp>
                        <wps:cNvPr id="825" name="Rectangle 61"/>
                        <wps:cNvSpPr>
                          <a:spLocks noChangeArrowheads="1"/>
                        </wps:cNvSpPr>
                        <wps:spPr bwMode="auto">
                          <a:xfrm>
                            <a:off x="191020" y="128709"/>
                            <a:ext cx="4576430" cy="373269"/>
                          </a:xfrm>
                          <a:prstGeom prst="rect">
                            <a:avLst/>
                          </a:prstGeom>
                          <a:solidFill>
                            <a:schemeClr val="bg1">
                              <a:lumMod val="100000"/>
                              <a:lumOff val="0"/>
                            </a:schemeClr>
                          </a:solidFill>
                          <a:ln w="19050">
                            <a:solidFill>
                              <a:schemeClr val="tx1">
                                <a:lumMod val="100000"/>
                                <a:lumOff val="0"/>
                              </a:schemeClr>
                            </a:solidFill>
                            <a:miter lim="800000"/>
                            <a:headEnd/>
                            <a:tailEnd/>
                          </a:ln>
                        </wps:spPr>
                        <wps:txbx>
                          <w:txbxContent>
                            <w:p w14:paraId="2143DB64" w14:textId="77777777" w:rsidR="001F4D5C" w:rsidRPr="00BA23F5" w:rsidRDefault="001F4D5C" w:rsidP="00571F9C">
                              <w:pPr>
                                <w:pStyle w:val="NormalWeb"/>
                                <w:spacing w:before="0"/>
                                <w:jc w:val="center"/>
                                <w:rPr>
                                  <w:b/>
                                  <w:color w:val="0D0D0D" w:themeColor="text1" w:themeTint="F2"/>
                                  <w:sz w:val="22"/>
                                  <w:lang w:val="it-IT"/>
                                </w:rPr>
                              </w:pPr>
                              <w:r w:rsidRPr="00CB2502">
                                <w:rPr>
                                  <w:b/>
                                  <w:color w:val="0D0D0D" w:themeColor="text1" w:themeTint="F2"/>
                                  <w:sz w:val="22"/>
                                  <w:lang w:val="it-IT"/>
                                </w:rPr>
                                <w:t xml:space="preserve">Data </w:t>
                              </w:r>
                              <w:r w:rsidRPr="00CB2502">
                                <w:rPr>
                                  <w:b/>
                                  <w:color w:val="0D0D0D" w:themeColor="text1" w:themeTint="F2"/>
                                  <w:sz w:val="22"/>
                                </w:rPr>
                                <w:t>Element</w:t>
                              </w:r>
                              <w:r w:rsidRPr="00CB2502">
                                <w:rPr>
                                  <w:b/>
                                  <w:color w:val="0D0D0D" w:themeColor="text1" w:themeTint="F2"/>
                                  <w:sz w:val="22"/>
                                  <w:lang w:val="it-IT"/>
                                </w:rPr>
                                <w:t xml:space="preserve"> </w:t>
                              </w:r>
                              <w:r w:rsidRPr="00CB2502">
                                <w:rPr>
                                  <w:b/>
                                  <w:bCs/>
                                  <w:color w:val="0D0D0D" w:themeColor="text1" w:themeTint="F2"/>
                                  <w:sz w:val="22"/>
                                  <w:szCs w:val="22"/>
                                </w:rPr>
                                <w:t>Provenance</w:t>
                              </w:r>
                              <w:r>
                                <w:rPr>
                                  <w:b/>
                                  <w:color w:val="0D0D0D" w:themeColor="text1" w:themeTint="F2"/>
                                  <w:sz w:val="22"/>
                                  <w:lang w:val="it-IT"/>
                                </w:rPr>
                                <w:t xml:space="preserve"> </w:t>
                              </w:r>
                              <w:r w:rsidRPr="00CB2502">
                                <w:rPr>
                                  <w:b/>
                                  <w:color w:val="0D0D0D" w:themeColor="text1" w:themeTint="F2"/>
                                  <w:sz w:val="22"/>
                                  <w:lang w:val="it-IT"/>
                                </w:rPr>
                                <w:t>Consumer</w:t>
                              </w:r>
                            </w:p>
                          </w:txbxContent>
                        </wps:txbx>
                        <wps:bodyPr rot="0" vert="horz" wrap="square" lIns="0" tIns="0" rIns="0" bIns="0" anchor="ctr" anchorCtr="0" upright="1">
                          <a:noAutofit/>
                        </wps:bodyPr>
                      </wps:wsp>
                      <wps:wsp>
                        <wps:cNvPr id="826" name="Text Box 11"/>
                        <wps:cNvSpPr txBox="1">
                          <a:spLocks noChangeArrowheads="1"/>
                        </wps:cNvSpPr>
                        <wps:spPr bwMode="auto">
                          <a:xfrm>
                            <a:off x="3381068" y="1339392"/>
                            <a:ext cx="1228512" cy="50610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344421A" w14:textId="2350A590" w:rsidR="001F4D5C" w:rsidRDefault="001F4D5C" w:rsidP="00571F9C">
                              <w:pPr>
                                <w:pStyle w:val="NormalWeb"/>
                                <w:spacing w:before="0"/>
                              </w:pPr>
                              <w:r>
                                <w:rPr>
                                  <w:rFonts w:eastAsia="Arial Unicode MS"/>
                                  <w:sz w:val="18"/>
                                  <w:szCs w:val="18"/>
                                </w:rPr>
                                <w:t xml:space="preserve">Mobile Query Existing Data </w:t>
                              </w:r>
                              <w:r>
                                <w:rPr>
                                  <w:rFonts w:eastAsia="Arial Unicode MS"/>
                                  <w:sz w:val="18"/>
                                  <w:szCs w:val="18"/>
                                </w:rPr>
                                <w:br/>
                              </w:r>
                              <w:r>
                                <w:rPr>
                                  <w:sz w:val="18"/>
                                  <w:szCs w:val="18"/>
                                </w:rPr>
                                <w:t>[PCC-44] </w:t>
                              </w:r>
                            </w:p>
                            <w:p w14:paraId="2CA8B0D2" w14:textId="77777777" w:rsidR="001F4D5C" w:rsidRDefault="001F4D5C" w:rsidP="00571F9C">
                              <w:pPr>
                                <w:pStyle w:val="NormalWeb"/>
                              </w:pPr>
                              <w:r>
                                <w:rPr>
                                  <w:rFonts w:ascii="Arial" w:hAnsi="Arial" w:cs="Arial"/>
                                  <w:sz w:val="18"/>
                                  <w:szCs w:val="18"/>
                                </w:rPr>
                                <w:t> </w:t>
                              </w:r>
                            </w:p>
                          </w:txbxContent>
                        </wps:txbx>
                        <wps:bodyPr rot="0" vert="horz" wrap="square" lIns="91440" tIns="45720" rIns="91440" bIns="45720" anchor="t" anchorCtr="0" upright="1">
                          <a:noAutofit/>
                        </wps:bodyPr>
                      </wps:wsp>
                      <wps:wsp>
                        <wps:cNvPr id="827" name="Casella di testo 239"/>
                        <wps:cNvSpPr txBox="1">
                          <a:spLocks noChangeArrowheads="1"/>
                        </wps:cNvSpPr>
                        <wps:spPr bwMode="auto">
                          <a:xfrm>
                            <a:off x="1271820" y="1527693"/>
                            <a:ext cx="133100" cy="2266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5E9425CE" w14:textId="77777777" w:rsidR="001F4D5C" w:rsidRPr="00AA763D" w:rsidRDefault="001F4D5C" w:rsidP="00571F9C">
                              <w:pPr>
                                <w:rPr>
                                  <w:sz w:val="18"/>
                                  <w:szCs w:val="18"/>
                                </w:rPr>
                              </w:pPr>
                            </w:p>
                          </w:txbxContent>
                        </wps:txbx>
                        <wps:bodyPr rot="0" vert="horz" wrap="square" lIns="0" tIns="0" rIns="0" bIns="0" anchor="ctr" anchorCtr="0" upright="1">
                          <a:noAutofit/>
                        </wps:bodyPr>
                      </wps:wsp>
                      <wps:wsp>
                        <wps:cNvPr id="828" name="Casella di testo 61"/>
                        <wps:cNvSpPr txBox="1">
                          <a:spLocks noChangeArrowheads="1"/>
                        </wps:cNvSpPr>
                        <wps:spPr bwMode="auto">
                          <a:xfrm>
                            <a:off x="3293220" y="1391902"/>
                            <a:ext cx="132700" cy="2261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747B2E8B" w14:textId="77777777" w:rsidR="001F4D5C" w:rsidRDefault="001F4D5C" w:rsidP="00571F9C">
                              <w:pPr>
                                <w:pStyle w:val="NormalWeb"/>
                              </w:pPr>
                              <w:r>
                                <w:rPr>
                                  <w:rFonts w:hAnsi="Wingdings"/>
                                  <w:sz w:val="20"/>
                                  <w:szCs w:val="20"/>
                                </w:rPr>
                                <w:sym w:font="Wingdings" w:char="F0E2"/>
                              </w:r>
                            </w:p>
                          </w:txbxContent>
                        </wps:txbx>
                        <wps:bodyPr rot="0" vert="horz" wrap="square" lIns="0" tIns="0" rIns="0" bIns="0" anchor="ctr" anchorCtr="0" upright="1">
                          <a:noAutofit/>
                        </wps:bodyPr>
                      </wps:wsp>
                      <wps:wsp>
                        <wps:cNvPr id="829" name="Rectangle 59"/>
                        <wps:cNvSpPr>
                          <a:spLocks noChangeArrowheads="1"/>
                        </wps:cNvSpPr>
                        <wps:spPr bwMode="auto">
                          <a:xfrm>
                            <a:off x="191016" y="2757386"/>
                            <a:ext cx="4589149" cy="365983"/>
                          </a:xfrm>
                          <a:prstGeom prst="rect">
                            <a:avLst/>
                          </a:prstGeom>
                          <a:solidFill>
                            <a:schemeClr val="bg1">
                              <a:lumMod val="100000"/>
                              <a:lumOff val="0"/>
                            </a:schemeClr>
                          </a:solidFill>
                          <a:ln w="19050">
                            <a:solidFill>
                              <a:schemeClr val="tx1">
                                <a:lumMod val="100000"/>
                                <a:lumOff val="0"/>
                              </a:schemeClr>
                            </a:solidFill>
                            <a:miter lim="800000"/>
                            <a:headEnd/>
                            <a:tailEnd/>
                          </a:ln>
                        </wps:spPr>
                        <wps:txbx>
                          <w:txbxContent>
                            <w:p w14:paraId="34B57B1D" w14:textId="77777777" w:rsidR="001F4D5C" w:rsidRPr="00BA23F5" w:rsidRDefault="001F4D5C" w:rsidP="00571F9C">
                              <w:pPr>
                                <w:pStyle w:val="NormalWeb"/>
                                <w:spacing w:before="0"/>
                                <w:jc w:val="center"/>
                                <w:rPr>
                                  <w:color w:val="0D0D0D" w:themeColor="text1" w:themeTint="F2"/>
                                </w:rPr>
                              </w:pPr>
                              <w:r>
                                <w:rPr>
                                  <w:b/>
                                  <w:bCs/>
                                  <w:color w:val="0D0D0D" w:themeColor="text1" w:themeTint="F2"/>
                                  <w:sz w:val="22"/>
                                  <w:szCs w:val="22"/>
                                </w:rPr>
                                <w:t>Data Element Extractor</w:t>
                              </w:r>
                            </w:p>
                          </w:txbxContent>
                        </wps:txbx>
                        <wps:bodyPr rot="0" vert="horz" wrap="square" lIns="0" tIns="0" rIns="0" bIns="0" anchor="ctr" anchorCtr="0" upright="1">
                          <a:noAutofit/>
                        </wps:bodyPr>
                      </wps:wsp>
                      <wps:wsp>
                        <wps:cNvPr id="830" name="Rectangle 8"/>
                        <wps:cNvSpPr>
                          <a:spLocks noChangeArrowheads="1"/>
                        </wps:cNvSpPr>
                        <wps:spPr bwMode="auto">
                          <a:xfrm>
                            <a:off x="1360887" y="2224520"/>
                            <a:ext cx="1045000" cy="525780"/>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3140E1AD" w14:textId="77777777" w:rsidR="001F4D5C" w:rsidRPr="009B12B3" w:rsidRDefault="001F4D5C" w:rsidP="00571F9C">
                              <w:pPr>
                                <w:spacing w:before="0"/>
                                <w:jc w:val="center"/>
                                <w:rPr>
                                  <w:rFonts w:eastAsia="Arial Unicode MS"/>
                                  <w:b/>
                                  <w:sz w:val="20"/>
                                  <w:szCs w:val="24"/>
                                  <w:lang w:val="it-IT"/>
                                </w:rPr>
                              </w:pPr>
                              <w:r w:rsidRPr="009B12B3">
                                <w:rPr>
                                  <w:rFonts w:eastAsia="Arial Unicode MS"/>
                                  <w:b/>
                                  <w:sz w:val="20"/>
                                  <w:szCs w:val="21"/>
                                </w:rPr>
                                <w:t xml:space="preserve">XDS </w:t>
                              </w:r>
                              <w:r>
                                <w:rPr>
                                  <w:rFonts w:eastAsia="Arial Unicode MS"/>
                                  <w:b/>
                                  <w:sz w:val="20"/>
                                  <w:szCs w:val="21"/>
                                </w:rPr>
                                <w:br/>
                              </w:r>
                              <w:r w:rsidRPr="009B12B3">
                                <w:rPr>
                                  <w:rFonts w:eastAsia="Arial Unicode MS"/>
                                  <w:b/>
                                  <w:sz w:val="20"/>
                                  <w:szCs w:val="24"/>
                                  <w:lang w:val="it-IT"/>
                                </w:rPr>
                                <w:t>Document Registry</w:t>
                              </w:r>
                            </w:p>
                          </w:txbxContent>
                        </wps:txbx>
                        <wps:bodyPr rot="0" vert="horz" wrap="square" lIns="0" tIns="0" rIns="0" bIns="0" anchor="ctr" anchorCtr="0" upright="1">
                          <a:noAutofit/>
                        </wps:bodyPr>
                      </wps:wsp>
                      <wps:wsp>
                        <wps:cNvPr id="831" name="Text Box 11"/>
                        <wps:cNvSpPr txBox="1">
                          <a:spLocks noChangeArrowheads="1"/>
                        </wps:cNvSpPr>
                        <wps:spPr bwMode="auto">
                          <a:xfrm>
                            <a:off x="0" y="2295330"/>
                            <a:ext cx="625576" cy="42041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1E7108" w14:textId="6BDF4B98" w:rsidR="001F4D5C" w:rsidRPr="00A81116" w:rsidRDefault="001F4D5C" w:rsidP="00C23DB2">
                              <w:pPr>
                                <w:spacing w:before="0"/>
                                <w:jc w:val="right"/>
                                <w:rPr>
                                  <w:sz w:val="18"/>
                                  <w:lang w:val="it-IT"/>
                                </w:rPr>
                              </w:pPr>
                              <w:r w:rsidRPr="00A81116">
                                <w:rPr>
                                  <w:rFonts w:eastAsia="Arial Unicode MS"/>
                                  <w:sz w:val="18"/>
                                  <w:lang w:val="it-IT"/>
                                </w:rPr>
                                <w:t>Retrieve</w:t>
                              </w:r>
                              <w:r>
                                <w:rPr>
                                  <w:rFonts w:eastAsia="Arial Unicode MS"/>
                                  <w:sz w:val="18"/>
                                  <w:lang w:val="it-IT"/>
                                </w:rPr>
                                <w:br/>
                              </w:r>
                              <w:r w:rsidRPr="00A81116">
                                <w:rPr>
                                  <w:rFonts w:eastAsia="Arial Unicode MS"/>
                                  <w:sz w:val="18"/>
                                  <w:lang w:val="it-IT"/>
                                </w:rPr>
                                <w:t>Document</w:t>
                              </w:r>
                              <w:r>
                                <w:rPr>
                                  <w:rFonts w:eastAsia="Arial Unicode MS"/>
                                  <w:sz w:val="18"/>
                                  <w:lang w:val="it-IT"/>
                                </w:rPr>
                                <w:br/>
                              </w:r>
                              <w:r w:rsidRPr="00A81116">
                                <w:rPr>
                                  <w:rFonts w:eastAsia="Arial Unicode MS"/>
                                  <w:sz w:val="18"/>
                                  <w:lang w:val="it-IT"/>
                                </w:rPr>
                                <w:t xml:space="preserve">Set </w:t>
                              </w:r>
                              <w:r w:rsidRPr="00A81116">
                                <w:rPr>
                                  <w:sz w:val="18"/>
                                  <w:lang w:val="it-IT"/>
                                </w:rPr>
                                <w:t>[ITI-43]</w:t>
                              </w:r>
                            </w:p>
                            <w:p w14:paraId="27E308D0" w14:textId="77777777" w:rsidR="001F4D5C" w:rsidRPr="00A81116" w:rsidRDefault="001F4D5C" w:rsidP="00571F9C">
                              <w:pPr>
                                <w:rPr>
                                  <w:rFonts w:ascii="Arial" w:hAnsi="Arial" w:cs="Arial"/>
                                  <w:sz w:val="22"/>
                                  <w:lang w:val="it-IT"/>
                                </w:rPr>
                              </w:pPr>
                            </w:p>
                          </w:txbxContent>
                        </wps:txbx>
                        <wps:bodyPr rot="0" vert="horz" wrap="square" lIns="0" tIns="0" rIns="0" bIns="0" anchor="t" anchorCtr="0" upright="1">
                          <a:noAutofit/>
                        </wps:bodyPr>
                      </wps:wsp>
                      <wps:wsp>
                        <wps:cNvPr id="2176" name="Casella di testo 239"/>
                        <wps:cNvSpPr txBox="1">
                          <a:spLocks noChangeArrowheads="1"/>
                        </wps:cNvSpPr>
                        <wps:spPr bwMode="auto">
                          <a:xfrm>
                            <a:off x="536878" y="1391502"/>
                            <a:ext cx="133100" cy="2265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4BD5E349" w14:textId="77777777" w:rsidR="001F4D5C" w:rsidRPr="00C94B74" w:rsidRDefault="001F4D5C" w:rsidP="00571F9C">
                              <w:pPr>
                                <w:rPr>
                                  <w:sz w:val="20"/>
                                </w:rPr>
                              </w:pPr>
                              <w:r w:rsidRPr="00C94B74">
                                <w:rPr>
                                  <w:sz w:val="20"/>
                                </w:rPr>
                                <w:sym w:font="Wingdings" w:char="F0E2"/>
                              </w:r>
                            </w:p>
                          </w:txbxContent>
                        </wps:txbx>
                        <wps:bodyPr rot="0" vert="horz" wrap="square" lIns="0" tIns="0" rIns="0" bIns="0" anchor="ctr" anchorCtr="0" upright="1">
                          <a:noAutofit/>
                        </wps:bodyPr>
                      </wps:wsp>
                      <wps:wsp>
                        <wps:cNvPr id="2177" name="Straight Arrow Connector 2177"/>
                        <wps:cNvCnPr>
                          <a:cxnSpLocks noChangeShapeType="1"/>
                          <a:stCxn id="819" idx="2"/>
                        </wps:cNvCnPr>
                        <wps:spPr bwMode="auto">
                          <a:xfrm>
                            <a:off x="671932" y="2216590"/>
                            <a:ext cx="3489" cy="541720"/>
                          </a:xfrm>
                          <a:prstGeom prst="straightConnector1">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36" name="Casella di testo 61"/>
                        <wps:cNvSpPr txBox="1">
                          <a:spLocks noChangeArrowheads="1"/>
                        </wps:cNvSpPr>
                        <wps:spPr bwMode="auto">
                          <a:xfrm>
                            <a:off x="1932709" y="1420121"/>
                            <a:ext cx="132700" cy="2261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1AB03FAB" w14:textId="77777777" w:rsidR="001F4D5C" w:rsidRDefault="001F4D5C" w:rsidP="00571F9C">
                              <w:pPr>
                                <w:pStyle w:val="NormalWeb"/>
                              </w:pPr>
                              <w:r>
                                <w:rPr>
                                  <w:rFonts w:hAnsi="Wingdings"/>
                                  <w:sz w:val="20"/>
                                  <w:szCs w:val="20"/>
                                </w:rPr>
                                <w:sym w:font="Wingdings" w:char="F0E2"/>
                              </w:r>
                            </w:p>
                          </w:txbxContent>
                        </wps:txbx>
                        <wps:bodyPr rot="0" vert="horz" wrap="square" lIns="0" tIns="0" rIns="0" bIns="0" anchor="ctr" anchorCtr="0" upright="1">
                          <a:noAutofit/>
                        </wps:bodyPr>
                      </wps:wsp>
                      <wps:wsp>
                        <wps:cNvPr id="838" name="Casella di testo 239"/>
                        <wps:cNvSpPr txBox="1"/>
                        <wps:spPr>
                          <a:xfrm rot="10800000">
                            <a:off x="695654" y="2435375"/>
                            <a:ext cx="121764" cy="240973"/>
                          </a:xfrm>
                          <a:prstGeom prst="rect">
                            <a:avLst/>
                          </a:prstGeom>
                          <a:noFill/>
                          <a:ln w="3175">
                            <a:noFill/>
                          </a:ln>
                        </wps:spPr>
                        <wps:txbx>
                          <w:txbxContent>
                            <w:p w14:paraId="219731C8" w14:textId="77777777" w:rsidR="001F4D5C" w:rsidRDefault="001F4D5C" w:rsidP="005D2B79">
                              <w:pPr>
                                <w:pStyle w:val="NormalWeb"/>
                              </w:pPr>
                              <w:r>
                                <w:rPr>
                                  <w:rFonts w:hAnsi="Wingdings"/>
                                  <w:sz w:val="20"/>
                                  <w:szCs w:val="20"/>
                                </w:rPr>
                                <w:sym w:font="Wingdings" w:char="F0E2"/>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CC82681" id="Canvas 2178" o:spid="_x0000_s1142" editas="canvas" style="width:390.5pt;height:256.3pt;mso-position-horizontal-relative:char;mso-position-vertical-relative:line" coordsize="49593,3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">
                <v:shape id="_x0000_s1143" type="#_x0000_t75" style="position:absolute;width:49593;height:32550;visibility:visible;mso-wrap-style:square" stroked="t" strokecolor="black [3213]" strokeweight="2pt">
                  <v:fill o:detectmouseclick="t"/>
                  <v:stroke joinstyle="round"/>
                  <v:path o:connecttype="none"/>
                </v:shape>
                <v:shape id="Straight Arrow Connector 40" o:spid="_x0000_s1144" type="#_x0000_t34" style="position:absolute;left:10482;top:13894;width:11917;height:47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5mL4AAADcAAAADwAAAGRycy9kb3ducmV2LnhtbESPTQrCMBCF94J3CCO407QuilTTIoIg&#10;uBCrBxiasS02k9LEWm9vBMHl4/18vG0+mlYM1LvGsoJ4GYEgLq1uuFJwux4WaxDOI2tsLZOCNznI&#10;s+lki6m2L77QUPhKhBF2KSqove9SKV1Zk0G3tB1x8O62N+iD7Cupe3yFcdPKVRQl0mDDgVBjR/ua&#10;ykfxNAEynK9x8Rztg2N/O+3MPRnorNR8Nu42IDyN/h/+tY9awTpO4HsmHAGZ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D7mYvgAAANwAAAAPAAAAAAAAAAAAAAAAAKEC&#10;AABkcnMvZG93bnJldi54bWxQSwUGAAAAAAQABAD5AAAAjAMAAAAA&#10;" adj="8265" strokeweight="1pt"/>
                <v:shape id="Straight Arrow Connector 40" o:spid="_x0000_s1145" type="#_x0000_t34" style="position:absolute;left:5565;top:11479;width:6554;height:42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JO8QAAADcAAAADwAAAGRycy9kb3ducmV2LnhtbESPQWvCQBSE74L/YXlCb2ZjDxrSrKKC&#10;xZskbaC9PbLPJJh9G7KrSf+9Wyj0OMzMN0y2m0wnHjS41rKCVRSDIK6sbrlW8PlxWiYgnEfW2Fkm&#10;BT/kYLedzzJMtR05p0fhaxEg7FJU0Hjfp1K6qiGDLrI9cfCudjDogxxqqQccA9x08jWO19Jgy2Gh&#10;wZ6ODVW34m4UlFN8+X7vkn3CB/M1ypIuh/yu1Mti2r+B8DT5//Bf+6wVJKsN/J4JR0B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ok7xAAAANwAAAAPAAAAAAAAAAAA&#10;AAAAAKECAABkcnMvZG93bnJldi54bWxQSwUGAAAAAAQABAD5AAAAkgMAAAAA&#10;" adj="14747" strokeweight="1pt"/>
                <v:shape id="Text Box 11" o:spid="_x0000_s1146" type="#_x0000_t202" style="position:absolute;left:14380;top:11200;width:7569;height:3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nE8AA&#10;AADcAAAADwAAAGRycy9kb3ducmV2LnhtbERPTYvCMBC9L/gfwgh7W1M9iFSjSKmgIELrLngcmrEt&#10;NpPSRM3+e3MQPD7e92oTTCceNLjWsoLpJAFBXFndcq3g97z7WYBwHlljZ5kU/JODzXr0tcJU2ycX&#10;9Ch9LWIIuxQVNN73qZSuasigm9ieOHJXOxj0EQ611AM+Y7jp5CxJ5tJgy7GhwZ6yhqpbeTcKLrO8&#10;zsOp2P7x4ViEW56ds3up1Pc4bJcgPAX/Eb/de61gMY1r45l4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EnE8AAAADcAAAADwAAAAAAAAAAAAAAAACYAgAAZHJzL2Rvd25y&#10;ZXYueG1sUEsFBgAAAAAEAAQA9QAAAIUDAAAAAA==&#10;" filled="f" stroked="f">
                  <v:textbox inset="0,,0">
                    <w:txbxContent>
                      <w:p w14:paraId="4EE8AA88" w14:textId="77777777" w:rsidR="001F4D5C" w:rsidRPr="0047790E" w:rsidRDefault="001F4D5C" w:rsidP="00C23DB2">
                        <w:pPr>
                          <w:spacing w:before="0"/>
                          <w:rPr>
                            <w:rFonts w:ascii="Arial" w:hAnsi="Arial" w:cs="Arial"/>
                            <w:sz w:val="22"/>
                          </w:rPr>
                        </w:pPr>
                        <w:r>
                          <w:rPr>
                            <w:rFonts w:eastAsia="Arial Unicode MS"/>
                            <w:sz w:val="18"/>
                          </w:rPr>
                          <w:t>Registry Stored Query</w:t>
                        </w:r>
                        <w:r w:rsidRPr="0047790E">
                          <w:rPr>
                            <w:rFonts w:eastAsia="Arial Unicode MS"/>
                            <w:sz w:val="18"/>
                          </w:rPr>
                          <w:t xml:space="preserve"> </w:t>
                        </w:r>
                        <w:r w:rsidRPr="0047790E">
                          <w:rPr>
                            <w:sz w:val="18"/>
                          </w:rPr>
                          <w:t>[</w:t>
                        </w:r>
                        <w:r>
                          <w:rPr>
                            <w:sz w:val="18"/>
                          </w:rPr>
                          <w:t>ITI-18</w:t>
                        </w:r>
                        <w:r w:rsidRPr="0047790E">
                          <w:rPr>
                            <w:sz w:val="18"/>
                          </w:rPr>
                          <w:t>]</w:t>
                        </w:r>
                      </w:p>
                    </w:txbxContent>
                  </v:textbox>
                </v:shape>
                <v:rect id="Rectangle 8" o:spid="_x0000_s1147" style="position:absolute;left:1780;top:16879;width:9878;height:5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I3MIA&#10;AADcAAAADwAAAGRycy9kb3ducmV2LnhtbESPT2vCQBTE74LfYXmCt7qxB0lTV6lCwavaen7kvfxp&#10;s29Ddk2in75bEDwOM/MbZr0dbaN67nztxMBykYBiyR3VUhr4On++pKB8QCFsnLCBG3vYbqaTNWbk&#10;BjlyfwqlihDxGRqoQmgzrX1esUW/cC1L9ArXWQxRdqWmDocIt41+TZKVtlhLXKiw5X3F+e/pag2Q&#10;vRd7oZ0t6OdCQ5o3q/72bcx8Nn68gwo8hmf40T6QgXT5Bv9n4hH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gjcwgAAANwAAAAPAAAAAAAAAAAAAAAAAJgCAABkcnMvZG93&#10;bnJldi54bWxQSwUGAAAAAAQABAD1AAAAhwMAAAAA&#10;" filled="f" strokeweight="1.5pt">
                  <v:stroke dashstyle="dash"/>
                  <v:textbox inset="0,0,0,0">
                    <w:txbxContent>
                      <w:p w14:paraId="4EE308C9" w14:textId="77777777" w:rsidR="001F4D5C" w:rsidRPr="009B12B3" w:rsidRDefault="001F4D5C" w:rsidP="00571F9C">
                        <w:pPr>
                          <w:spacing w:before="0"/>
                          <w:jc w:val="center"/>
                          <w:rPr>
                            <w:rFonts w:eastAsia="Arial Unicode MS"/>
                            <w:b/>
                            <w:sz w:val="20"/>
                            <w:szCs w:val="24"/>
                          </w:rPr>
                        </w:pPr>
                        <w:r w:rsidRPr="009B12B3">
                          <w:rPr>
                            <w:rFonts w:eastAsia="Arial Unicode MS"/>
                            <w:b/>
                            <w:sz w:val="20"/>
                            <w:szCs w:val="21"/>
                          </w:rPr>
                          <w:t>XDS</w:t>
                        </w:r>
                        <w:r>
                          <w:rPr>
                            <w:rFonts w:eastAsia="Arial Unicode MS"/>
                            <w:b/>
                            <w:sz w:val="20"/>
                            <w:szCs w:val="21"/>
                          </w:rPr>
                          <w:br/>
                        </w:r>
                        <w:r w:rsidRPr="009B12B3">
                          <w:rPr>
                            <w:rFonts w:eastAsia="Arial Unicode MS"/>
                            <w:b/>
                            <w:sz w:val="20"/>
                            <w:szCs w:val="24"/>
                          </w:rPr>
                          <w:t>Document</w:t>
                        </w:r>
                        <w:r w:rsidRPr="009B12B3">
                          <w:rPr>
                            <w:rFonts w:eastAsia="Arial Unicode MS"/>
                            <w:b/>
                            <w:sz w:val="20"/>
                            <w:szCs w:val="24"/>
                          </w:rPr>
                          <w:br/>
                          <w:t>Repository</w:t>
                        </w:r>
                      </w:p>
                    </w:txbxContent>
                  </v:textbox>
                </v:rect>
                <v:rect id="Rectangle 8" o:spid="_x0000_s1148" style="position:absolute;left:29143;top:22245;width:10450;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r/L4A&#10;AADcAAAADwAAAGRycy9kb3ducmV2LnhtbERPS4vCMBC+L/gfwix4W9P1IKUaRQXBq+7qeehMH9pM&#10;ShPb6q83h4U9fnzv1Wa0jeq587UTA9+zBBRL7qiW0sDvz+ErBeUDCmHjhA082cNmPflYYUZukBP3&#10;51CqGCI+QwNVCG2mtc8rtuhnrmWJXOE6iyHCrtTU4RDDbaPnSbLQFmuJDRW2vK84v58f1gDZV7EX&#10;2tmCblca0rxZ9M+LMdPPcbsEFXgM/+I/95EMpPM4P56JR0Cv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ca/y+AAAA3AAAAA8AAAAAAAAAAAAAAAAAmAIAAGRycy9kb3ducmV2&#10;LnhtbFBLBQYAAAAABAAEAPUAAACDAwAAAAA=&#10;" filled="f" strokeweight="1.5pt">
                  <v:stroke dashstyle="dash"/>
                  <v:textbox inset="0,0,0,0">
                    <w:txbxContent>
                      <w:p w14:paraId="76D4D7A4" w14:textId="1B250707" w:rsidR="001F4D5C" w:rsidRPr="009B12B3" w:rsidRDefault="001F4D5C" w:rsidP="00571F9C">
                        <w:pPr>
                          <w:spacing w:before="0"/>
                          <w:jc w:val="center"/>
                          <w:rPr>
                            <w:rFonts w:eastAsia="Arial Unicode MS"/>
                            <w:b/>
                            <w:sz w:val="20"/>
                            <w:szCs w:val="24"/>
                          </w:rPr>
                        </w:pPr>
                        <w:r>
                          <w:rPr>
                            <w:rFonts w:eastAsia="Arial Unicode MS"/>
                            <w:b/>
                            <w:sz w:val="20"/>
                            <w:szCs w:val="24"/>
                          </w:rPr>
                          <w:t>QEDm</w:t>
                        </w:r>
                        <w:r>
                          <w:rPr>
                            <w:rFonts w:eastAsia="Arial Unicode MS"/>
                            <w:b/>
                            <w:sz w:val="20"/>
                            <w:szCs w:val="24"/>
                          </w:rPr>
                          <w:br/>
                        </w:r>
                        <w:r w:rsidRPr="009B12B3">
                          <w:rPr>
                            <w:rFonts w:eastAsia="Arial Unicode MS"/>
                            <w:b/>
                            <w:sz w:val="20"/>
                            <w:szCs w:val="24"/>
                          </w:rPr>
                          <w:t>Clinical Data Source</w:t>
                        </w:r>
                      </w:p>
                    </w:txbxContent>
                  </v:textbox>
                </v:rect>
                <v:shape id="Text Box 11" o:spid="_x0000_s1149" type="#_x0000_t202" style="position:absolute;left:1305;top:11151;width:9143;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dEM8QA&#10;AADcAAAADwAAAGRycy9kb3ducmV2LnhtbESPQWvCQBSE7wX/w/IEb3VjDiJpVpEQwUIREi30+Mi+&#10;JsHs25Bddfvvu0Khx2FmvmHyXTCDuNPkessKVssEBHFjdc+tgsv58LoB4TyyxsEyKfghB7vt7CXH&#10;TNsHV3SvfSsihF2GCjrvx0xK13Rk0C3tSBy9bzsZ9FFOrdQTPiLcDDJNkrU02HNc6HCkoqPmWt+M&#10;gq+0bMtwqvaf/P5RhWtZnItbrdRiHvZvIDwF/x/+ax+1gk26gue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nRDPEAAAA3AAAAA8AAAAAAAAAAAAAAAAAmAIAAGRycy9k&#10;b3ducmV2LnhtbFBLBQYAAAAABAAEAPUAAACJAwAAAAA=&#10;" filled="f" stroked="f">
                  <v:textbox inset="0,,0">
                    <w:txbxContent>
                      <w:p w14:paraId="5E619980" w14:textId="49DB59D3" w:rsidR="001F4D5C" w:rsidRPr="00A81116" w:rsidRDefault="001F4D5C" w:rsidP="00C23DB2">
                        <w:pPr>
                          <w:spacing w:before="0"/>
                          <w:jc w:val="right"/>
                          <w:rPr>
                            <w:sz w:val="18"/>
                            <w:lang w:val="it-IT"/>
                          </w:rPr>
                        </w:pPr>
                        <w:r w:rsidRPr="00A81116">
                          <w:rPr>
                            <w:rFonts w:eastAsia="Arial Unicode MS"/>
                            <w:sz w:val="18"/>
                            <w:lang w:val="it-IT"/>
                          </w:rPr>
                          <w:t>Retrieve</w:t>
                        </w:r>
                        <w:r>
                          <w:rPr>
                            <w:rFonts w:eastAsia="Arial Unicode MS"/>
                            <w:sz w:val="18"/>
                            <w:lang w:val="it-IT"/>
                          </w:rPr>
                          <w:t xml:space="preserve"> </w:t>
                        </w:r>
                        <w:r w:rsidRPr="00A81116">
                          <w:rPr>
                            <w:rFonts w:eastAsia="Arial Unicode MS"/>
                            <w:sz w:val="18"/>
                            <w:lang w:val="it-IT"/>
                          </w:rPr>
                          <w:t>Document</w:t>
                        </w:r>
                        <w:r>
                          <w:rPr>
                            <w:rFonts w:eastAsia="Arial Unicode MS"/>
                            <w:sz w:val="18"/>
                            <w:lang w:val="it-IT"/>
                          </w:rPr>
                          <w:br/>
                        </w:r>
                        <w:r w:rsidRPr="00A81116">
                          <w:rPr>
                            <w:rFonts w:eastAsia="Arial Unicode MS"/>
                            <w:sz w:val="18"/>
                            <w:lang w:val="it-IT"/>
                          </w:rPr>
                          <w:t xml:space="preserve">Set </w:t>
                        </w:r>
                        <w:r w:rsidRPr="00A81116">
                          <w:rPr>
                            <w:sz w:val="18"/>
                            <w:lang w:val="it-IT"/>
                          </w:rPr>
                          <w:t>[ITI-43]</w:t>
                        </w:r>
                      </w:p>
                      <w:p w14:paraId="614AA521" w14:textId="77777777" w:rsidR="001F4D5C" w:rsidRPr="00A81116" w:rsidRDefault="001F4D5C" w:rsidP="00571F9C">
                        <w:pPr>
                          <w:jc w:val="right"/>
                          <w:rPr>
                            <w:rFonts w:ascii="Arial" w:hAnsi="Arial" w:cs="Arial"/>
                            <w:sz w:val="22"/>
                            <w:lang w:val="it-IT"/>
                          </w:rPr>
                        </w:pPr>
                      </w:p>
                    </w:txbxContent>
                  </v:textbox>
                </v:shape>
                <v:shape id="Straight Arrow Connector 40" o:spid="_x0000_s1150" type="#_x0000_t32" style="position:absolute;left:34368;top:10327;width:0;height:119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ZP8gAAADcAAAADwAAAGRycy9kb3ducmV2LnhtbESPS2vDMBCE74H8B7GFXkIi16TBuFFC&#10;Wvo65OI8Drkt1tYytVaupThOf31VKPQ4zMw3zHI92Eb01PnasYK7WQKCuHS65krBYf8yzUD4gKyx&#10;cUwKruRhvRqPlphrd+GC+l2oRISwz1GBCaHNpfSlIYt+5lri6H24zmKIsquk7vAS4baRaZIspMWa&#10;44LBlp4MlZ+7s1Xw7Obptj8dH81X8X0u3u639eskU+r2Ztg8gAg0hP/wX/tdK8jSFH7PxCMgV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taZP8gAAADcAAAADwAAAAAA&#10;AAAAAAAAAAChAgAAZHJzL2Rvd25yZXYueG1sUEsFBgAAAAAEAAQA+QAAAJYDAAAAAA==&#10;" strokeweight="1pt">
                  <v:stroke joinstyle="miter"/>
                </v:shape>
                <v:rect id="Rectangle 8" o:spid="_x0000_s1151" style="position:absolute;left:7209;top:5104;width:10450;height:5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71i8IA&#10;AADcAAAADwAAAGRycy9kb3ducmV2LnhtbESPX2vCQBDE3wt+h2OFvtWLFiRET6mC0Nfa1uclu/lj&#10;c3shdybRT+8VBB+HmfkNs96OtlE9d752YmA+S0Cx5I5qKQ38fB/eUlA+oBA2TtjAlT1sN5OXNWbk&#10;Bvni/hhKFSHiMzRQhdBmWvu8Yot+5lqW6BWusxii7EpNHQ4Rbhu9SJKltlhLXKiw5X3F+d/xYg2Q&#10;vRV7oZ0t6HyiIc2bZX/9NeZ1On6sQAUewzP8aH+SgXTxDv9n4hH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vWLwgAAANwAAAAPAAAAAAAAAAAAAAAAAJgCAABkcnMvZG93&#10;bnJldi54bWxQSwUGAAAAAAQABAD1AAAAhwMAAAAA&#10;" filled="f" strokeweight="1.5pt">
                  <v:stroke dashstyle="dash"/>
                  <v:textbox inset="0,0,0,0">
                    <w:txbxContent>
                      <w:p w14:paraId="07ADD6D5" w14:textId="77777777" w:rsidR="001F4D5C" w:rsidRPr="00AC3460" w:rsidRDefault="001F4D5C" w:rsidP="00571F9C">
                        <w:pPr>
                          <w:spacing w:before="0"/>
                          <w:jc w:val="center"/>
                          <w:rPr>
                            <w:rFonts w:eastAsia="Arial Unicode MS"/>
                            <w:b/>
                            <w:sz w:val="21"/>
                            <w:szCs w:val="21"/>
                          </w:rPr>
                        </w:pPr>
                        <w:r w:rsidRPr="009B12B3">
                          <w:rPr>
                            <w:rFonts w:eastAsia="Arial Unicode MS"/>
                            <w:b/>
                            <w:sz w:val="20"/>
                            <w:szCs w:val="21"/>
                          </w:rPr>
                          <w:t>XDS</w:t>
                        </w:r>
                        <w:r>
                          <w:rPr>
                            <w:rFonts w:eastAsia="Arial Unicode MS"/>
                            <w:b/>
                            <w:sz w:val="20"/>
                            <w:szCs w:val="21"/>
                          </w:rPr>
                          <w:br/>
                        </w:r>
                        <w:r w:rsidRPr="009B12B3">
                          <w:rPr>
                            <w:rFonts w:eastAsia="Arial Unicode MS"/>
                            <w:b/>
                            <w:sz w:val="20"/>
                            <w:szCs w:val="21"/>
                          </w:rPr>
                          <w:t>Document Consumer</w:t>
                        </w:r>
                      </w:p>
                    </w:txbxContent>
                  </v:textbox>
                </v:rect>
                <v:rect id="Rectangle 8" o:spid="_x0000_s1152" style="position:absolute;left:29143;top:5104;width:10450;height:5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t/8IA&#10;AADcAAAADwAAAGRycy9kb3ducmV2LnhtbESPX2vCQBDE3wt+h2OFvtWLUiRET6mC0Nfa1uclu/lj&#10;c3shdybRT+8VBB+HmfkNs96OtlE9d752YmA+S0Cx5I5qKQ38fB/eUlA+oBA2TtjAlT1sN5OXNWbk&#10;Bvni/hhKFSHiMzRQhdBmWvu8Yot+5lqW6BWusxii7EpNHQ4Rbhu9SJKltlhLXKiw5X3F+d/xYg2Q&#10;vRV7oZ0t6HyiIc2bZX/9NeZ1On6sQAUewzP8aH+SgXTxDv9n4hH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23/wgAAANwAAAAPAAAAAAAAAAAAAAAAAJgCAABkcnMvZG93&#10;bnJldi54bWxQSwUGAAAAAAQABAD1AAAAhwMAAAAA&#10;" filled="f" strokeweight="1.5pt">
                  <v:stroke dashstyle="dash"/>
                  <v:textbox inset="0,0,0,0">
                    <w:txbxContent>
                      <w:p w14:paraId="331755D0" w14:textId="6D08A3BA" w:rsidR="001F4D5C" w:rsidRPr="00DB1293" w:rsidRDefault="001F4D5C" w:rsidP="00571F9C">
                        <w:pPr>
                          <w:spacing w:before="0"/>
                          <w:jc w:val="center"/>
                          <w:rPr>
                            <w:rFonts w:eastAsia="Arial Unicode MS"/>
                            <w:b/>
                            <w:sz w:val="20"/>
                            <w:szCs w:val="24"/>
                          </w:rPr>
                        </w:pPr>
                        <w:r w:rsidRPr="00DB1293">
                          <w:rPr>
                            <w:rFonts w:eastAsia="Arial Unicode MS"/>
                            <w:b/>
                            <w:sz w:val="20"/>
                            <w:szCs w:val="24"/>
                          </w:rPr>
                          <w:t>QEDm</w:t>
                        </w:r>
                        <w:r w:rsidRPr="00DB1293">
                          <w:rPr>
                            <w:rFonts w:eastAsia="Arial Unicode MS"/>
                            <w:b/>
                            <w:sz w:val="20"/>
                            <w:szCs w:val="24"/>
                          </w:rPr>
                          <w:br/>
                          <w:t>Clinical Data Consumer</w:t>
                        </w:r>
                      </w:p>
                    </w:txbxContent>
                  </v:textbox>
                </v:rect>
                <v:rect id="Rectangle 61" o:spid="_x0000_s1153" style="position:absolute;left:1910;top:1287;width:45764;height:3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gmcQA&#10;AADcAAAADwAAAGRycy9kb3ducmV2LnhtbESPT4vCMBTE78J+h/AEL7Km26WuVKNoYcGrfy7eHs2z&#10;rTYvtYm2++3NguBxmJnfMItVb2rxoNZVlhV8TSIQxLnVFRcKjoffzxkI55E11pZJwR85WC0/BgtM&#10;te14R4+9L0SAsEtRQel9k0rp8pIMuoltiIN3tq1BH2RbSN1iF+CmlnEUTaXBisNCiQ1lJeXX/d0o&#10;ON+zn3X+3d1uSVZPN+NLsovNSanRsF/PQXjq/Tv8am+1glmcwP+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YJnEAAAA3AAAAA8AAAAAAAAAAAAAAAAAmAIAAGRycy9k&#10;b3ducmV2LnhtbFBLBQYAAAAABAAEAPUAAACJAwAAAAA=&#10;" fillcolor="white [3212]" strokecolor="black [3213]" strokeweight="1.5pt">
                  <v:textbox inset="0,0,0,0">
                    <w:txbxContent>
                      <w:p w14:paraId="2143DB64" w14:textId="77777777" w:rsidR="001F4D5C" w:rsidRPr="00BA23F5" w:rsidRDefault="001F4D5C" w:rsidP="00571F9C">
                        <w:pPr>
                          <w:pStyle w:val="NormalWeb"/>
                          <w:spacing w:before="0"/>
                          <w:jc w:val="center"/>
                          <w:rPr>
                            <w:b/>
                            <w:color w:val="0D0D0D" w:themeColor="text1" w:themeTint="F2"/>
                            <w:sz w:val="22"/>
                            <w:lang w:val="it-IT"/>
                          </w:rPr>
                        </w:pPr>
                        <w:r w:rsidRPr="00CB2502">
                          <w:rPr>
                            <w:b/>
                            <w:color w:val="0D0D0D" w:themeColor="text1" w:themeTint="F2"/>
                            <w:sz w:val="22"/>
                            <w:lang w:val="it-IT"/>
                          </w:rPr>
                          <w:t xml:space="preserve">Data </w:t>
                        </w:r>
                        <w:r w:rsidRPr="00CB2502">
                          <w:rPr>
                            <w:b/>
                            <w:color w:val="0D0D0D" w:themeColor="text1" w:themeTint="F2"/>
                            <w:sz w:val="22"/>
                          </w:rPr>
                          <w:t>Element</w:t>
                        </w:r>
                        <w:r w:rsidRPr="00CB2502">
                          <w:rPr>
                            <w:b/>
                            <w:color w:val="0D0D0D" w:themeColor="text1" w:themeTint="F2"/>
                            <w:sz w:val="22"/>
                            <w:lang w:val="it-IT"/>
                          </w:rPr>
                          <w:t xml:space="preserve"> </w:t>
                        </w:r>
                        <w:r w:rsidRPr="00CB2502">
                          <w:rPr>
                            <w:b/>
                            <w:bCs/>
                            <w:color w:val="0D0D0D" w:themeColor="text1" w:themeTint="F2"/>
                            <w:sz w:val="22"/>
                            <w:szCs w:val="22"/>
                          </w:rPr>
                          <w:t>Provenance</w:t>
                        </w:r>
                        <w:r>
                          <w:rPr>
                            <w:b/>
                            <w:color w:val="0D0D0D" w:themeColor="text1" w:themeTint="F2"/>
                            <w:sz w:val="22"/>
                            <w:lang w:val="it-IT"/>
                          </w:rPr>
                          <w:t xml:space="preserve"> </w:t>
                        </w:r>
                        <w:r w:rsidRPr="00CB2502">
                          <w:rPr>
                            <w:b/>
                            <w:color w:val="0D0D0D" w:themeColor="text1" w:themeTint="F2"/>
                            <w:sz w:val="22"/>
                            <w:lang w:val="it-IT"/>
                          </w:rPr>
                          <w:t>Consumer</w:t>
                        </w:r>
                      </w:p>
                    </w:txbxContent>
                  </v:textbox>
                </v:rect>
                <v:shape id="Text Box 11" o:spid="_x0000_s1154" type="#_x0000_t202" style="position:absolute;left:33810;top:13393;width:12285;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8owcQA&#10;AADcAAAADwAAAGRycy9kb3ducmV2LnhtbESPQWvCQBSE7wX/w/KE3uquYoNGN0EsQk8tTVXw9sg+&#10;k2D2bchuTfrvu4VCj8PMfMNs89G24k69bxxrmM8UCOLSmYYrDcfPw9MKhA/IBlvHpOGbPOTZ5GGL&#10;qXEDf9C9CJWIEPYpaqhD6FIpfVmTRT9zHXH0rq63GKLsK2l6HCLctnKhVCItNhwXauxoX1N5K76s&#10;htPb9XJeqvfqxT53gxuVZLuWWj9Ox90GRKAx/If/2q9Gw2qR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MHEAAAA3AAAAA8AAAAAAAAAAAAAAAAAmAIAAGRycy9k&#10;b3ducmV2LnhtbFBLBQYAAAAABAAEAPUAAACJAwAAAAA=&#10;" filled="f" stroked="f">
                  <v:textbox>
                    <w:txbxContent>
                      <w:p w14:paraId="4344421A" w14:textId="2350A590" w:rsidR="001F4D5C" w:rsidRDefault="001F4D5C" w:rsidP="00571F9C">
                        <w:pPr>
                          <w:pStyle w:val="NormalWeb"/>
                          <w:spacing w:before="0"/>
                        </w:pPr>
                        <w:r>
                          <w:rPr>
                            <w:rFonts w:eastAsia="Arial Unicode MS"/>
                            <w:sz w:val="18"/>
                            <w:szCs w:val="18"/>
                          </w:rPr>
                          <w:t xml:space="preserve">Mobile Query Existing Data </w:t>
                        </w:r>
                        <w:r>
                          <w:rPr>
                            <w:rFonts w:eastAsia="Arial Unicode MS"/>
                            <w:sz w:val="18"/>
                            <w:szCs w:val="18"/>
                          </w:rPr>
                          <w:br/>
                        </w:r>
                        <w:r>
                          <w:rPr>
                            <w:sz w:val="18"/>
                            <w:szCs w:val="18"/>
                          </w:rPr>
                          <w:t>[PCC-44] </w:t>
                        </w:r>
                      </w:p>
                      <w:p w14:paraId="2CA8B0D2" w14:textId="77777777" w:rsidR="001F4D5C" w:rsidRDefault="001F4D5C" w:rsidP="00571F9C">
                        <w:pPr>
                          <w:pStyle w:val="NormalWeb"/>
                        </w:pPr>
                        <w:r>
                          <w:rPr>
                            <w:rFonts w:ascii="Arial" w:hAnsi="Arial" w:cs="Arial"/>
                            <w:sz w:val="18"/>
                            <w:szCs w:val="18"/>
                          </w:rPr>
                          <w:t> </w:t>
                        </w:r>
                      </w:p>
                    </w:txbxContent>
                  </v:textbox>
                </v:shape>
                <v:shape id="Casella di testo 239" o:spid="_x0000_s1155" type="#_x0000_t202" style="position:absolute;left:12718;top:15276;width:1331;height:2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7FDcUA&#10;AADcAAAADwAAAGRycy9kb3ducmV2LnhtbESPzW7CMBCE70h9B2uRuCDiNIcShRhEqUp74RDgAVbx&#10;5kfE6yh2SejT15Uq9TiamW80+W4ynbjT4FrLCp6jGARxaXXLtYLr5X2VgnAeWWNnmRQ8yMFu+zTL&#10;MdN25ILuZ1+LAGGXoYLG+z6T0pUNGXSR7YmDV9nBoA9yqKUecAxw08kkjl+kwZbDQoM9HRoqb+cv&#10;o4D2hf0+3dzRFK9vh2PVMi3lh1KL+bTfgPA0+f/wX/tTK0iTNfyeC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sUNxQAAANwAAAAPAAAAAAAAAAAAAAAAAJgCAABkcnMv&#10;ZG93bnJldi54bWxQSwUGAAAAAAQABAD1AAAAigMAAAAA&#10;" filled="f" stroked="f">
                  <v:textbox inset="0,0,0,0">
                    <w:txbxContent>
                      <w:p w14:paraId="5E9425CE" w14:textId="77777777" w:rsidR="001F4D5C" w:rsidRPr="00AA763D" w:rsidRDefault="001F4D5C" w:rsidP="00571F9C">
                        <w:pPr>
                          <w:rPr>
                            <w:sz w:val="18"/>
                            <w:szCs w:val="18"/>
                          </w:rPr>
                        </w:pPr>
                      </w:p>
                    </w:txbxContent>
                  </v:textbox>
                </v:shape>
                <v:shape id="Casella di testo 61" o:spid="_x0000_s1156" type="#_x0000_t202" style="position:absolute;left:32932;top:13919;width:1327;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Rf74A&#10;AADcAAAADwAAAGRycy9kb3ducmV2LnhtbERPSwrCMBDdC94hjOBGNNWFSDWKH/xsXLR6gKEZ22Iz&#10;KU3U6unNQnD5eP/FqjWVeFLjSssKxqMIBHFmdcm5gutlP5yBcB5ZY2WZFLzJwWrZ7Sww1vbFCT1T&#10;n4sQwi5GBYX3dSylywoy6Ea2Jg7czTYGfYBNLnWDrxBuKjmJoqk0WHJoKLCmbUHZPX0YBbRO7Od8&#10;dweTbHbbw61kGsijUv1eu56D8NT6v/jnPmkFs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xUX++AAAA3AAAAA8AAAAAAAAAAAAAAAAAmAIAAGRycy9kb3ducmV2&#10;LnhtbFBLBQYAAAAABAAEAPUAAACDAwAAAAA=&#10;" filled="f" stroked="f">
                  <v:textbox inset="0,0,0,0">
                    <w:txbxContent>
                      <w:p w14:paraId="747B2E8B" w14:textId="77777777" w:rsidR="001F4D5C" w:rsidRDefault="001F4D5C" w:rsidP="00571F9C">
                        <w:pPr>
                          <w:pStyle w:val="NormalWeb"/>
                        </w:pPr>
                        <w:r>
                          <w:rPr>
                            <w:rFonts w:hAnsi="Wingdings"/>
                            <w:sz w:val="20"/>
                            <w:szCs w:val="20"/>
                          </w:rPr>
                          <w:sym w:font="Wingdings" w:char="F0E2"/>
                        </w:r>
                      </w:p>
                    </w:txbxContent>
                  </v:textbox>
                </v:shape>
                <v:rect id="Rectangle 59" o:spid="_x0000_s1157" style="position:absolute;left:1910;top:27573;width:45891;height:3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qnMQA&#10;AADcAAAADwAAAGRycy9kb3ducmV2LnhtbESPT4vCMBTE7wt+h/AEL4umVvxXjaIFYa+6Xrw9mmdb&#10;bV5qE2399puFhT0OM/MbZr3tTCVe1LjSsoLxKAJBnFldcq7g/H0YLkA4j6yxskwK3uRgu+l9rDHR&#10;tuUjvU4+FwHCLkEFhfd1IqXLCjLoRrYmDt7VNgZ9kE0udYNtgJtKxlE0kwZLDgsF1pQWlN1PT6Pg&#10;+kznu2zSPh7TtJrtP2/TY2wuSg363W4FwlPn/8N/7S+tYBEv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apzEAAAA3AAAAA8AAAAAAAAAAAAAAAAAmAIAAGRycy9k&#10;b3ducmV2LnhtbFBLBQYAAAAABAAEAPUAAACJAwAAAAA=&#10;" fillcolor="white [3212]" strokecolor="black [3213]" strokeweight="1.5pt">
                  <v:textbox inset="0,0,0,0">
                    <w:txbxContent>
                      <w:p w14:paraId="34B57B1D" w14:textId="77777777" w:rsidR="001F4D5C" w:rsidRPr="00BA23F5" w:rsidRDefault="001F4D5C" w:rsidP="00571F9C">
                        <w:pPr>
                          <w:pStyle w:val="NormalWeb"/>
                          <w:spacing w:before="0"/>
                          <w:jc w:val="center"/>
                          <w:rPr>
                            <w:color w:val="0D0D0D" w:themeColor="text1" w:themeTint="F2"/>
                          </w:rPr>
                        </w:pPr>
                        <w:r>
                          <w:rPr>
                            <w:b/>
                            <w:bCs/>
                            <w:color w:val="0D0D0D" w:themeColor="text1" w:themeTint="F2"/>
                            <w:sz w:val="22"/>
                            <w:szCs w:val="22"/>
                          </w:rPr>
                          <w:t>Data Element Extractor</w:t>
                        </w:r>
                      </w:p>
                    </w:txbxContent>
                  </v:textbox>
                </v:rect>
                <v:rect id="Rectangle 8" o:spid="_x0000_s1158" style="position:absolute;left:13608;top:22245;width:10450;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X9Ib4A&#10;AADcAAAADwAAAGRycy9kb3ducmV2LnhtbERPyWrDMBC9B/IPYgK9xXIbCMaNEtJAodes58EzXhpr&#10;ZCzVdvr11aGQ4+Ptm91kWzVw7xsnBl6TFBRL4aiRysDl/LnMQPmAQtg6YQMP9rDbzmcbzMmNcuTh&#10;FCoVQ8TnaKAOocu19kXNFn3iOpbIla63GCLsK009jjHctvotTdfaYiOxocaODzUX99OPNUD2tzwI&#10;fdiSvm80ZkW7Hh5XY14W0/4dVOApPMX/7i8ykK3i/HgmHgG9/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F/SG+AAAA3AAAAA8AAAAAAAAAAAAAAAAAmAIAAGRycy9kb3ducmV2&#10;LnhtbFBLBQYAAAAABAAEAPUAAACDAwAAAAA=&#10;" filled="f" strokeweight="1.5pt">
                  <v:stroke dashstyle="dash"/>
                  <v:textbox inset="0,0,0,0">
                    <w:txbxContent>
                      <w:p w14:paraId="3140E1AD" w14:textId="77777777" w:rsidR="001F4D5C" w:rsidRPr="009B12B3" w:rsidRDefault="001F4D5C" w:rsidP="00571F9C">
                        <w:pPr>
                          <w:spacing w:before="0"/>
                          <w:jc w:val="center"/>
                          <w:rPr>
                            <w:rFonts w:eastAsia="Arial Unicode MS"/>
                            <w:b/>
                            <w:sz w:val="20"/>
                            <w:szCs w:val="24"/>
                            <w:lang w:val="it-IT"/>
                          </w:rPr>
                        </w:pPr>
                        <w:r w:rsidRPr="009B12B3">
                          <w:rPr>
                            <w:rFonts w:eastAsia="Arial Unicode MS"/>
                            <w:b/>
                            <w:sz w:val="20"/>
                            <w:szCs w:val="21"/>
                          </w:rPr>
                          <w:t xml:space="preserve">XDS </w:t>
                        </w:r>
                        <w:r>
                          <w:rPr>
                            <w:rFonts w:eastAsia="Arial Unicode MS"/>
                            <w:b/>
                            <w:sz w:val="20"/>
                            <w:szCs w:val="21"/>
                          </w:rPr>
                          <w:br/>
                        </w:r>
                        <w:r w:rsidRPr="009B12B3">
                          <w:rPr>
                            <w:rFonts w:eastAsia="Arial Unicode MS"/>
                            <w:b/>
                            <w:sz w:val="20"/>
                            <w:szCs w:val="24"/>
                            <w:lang w:val="it-IT"/>
                          </w:rPr>
                          <w:t>Document Registry</w:t>
                        </w:r>
                      </w:p>
                    </w:txbxContent>
                  </v:textbox>
                </v:rect>
                <v:shape id="Text Box 11" o:spid="_x0000_s1159" type="#_x0000_t202" style="position:absolute;top:22953;width:6255;height:4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o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8O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WhnxQAAANwAAAAPAAAAAAAAAAAAAAAAAJgCAABkcnMv&#10;ZG93bnJldi54bWxQSwUGAAAAAAQABAD1AAAAigMAAAAA&#10;" filled="f" stroked="f">
                  <v:textbox inset="0,0,0,0">
                    <w:txbxContent>
                      <w:p w14:paraId="211E7108" w14:textId="6BDF4B98" w:rsidR="001F4D5C" w:rsidRPr="00A81116" w:rsidRDefault="001F4D5C" w:rsidP="00C23DB2">
                        <w:pPr>
                          <w:spacing w:before="0"/>
                          <w:jc w:val="right"/>
                          <w:rPr>
                            <w:sz w:val="18"/>
                            <w:lang w:val="it-IT"/>
                          </w:rPr>
                        </w:pPr>
                        <w:r w:rsidRPr="00A81116">
                          <w:rPr>
                            <w:rFonts w:eastAsia="Arial Unicode MS"/>
                            <w:sz w:val="18"/>
                            <w:lang w:val="it-IT"/>
                          </w:rPr>
                          <w:t>Retrieve</w:t>
                        </w:r>
                        <w:r>
                          <w:rPr>
                            <w:rFonts w:eastAsia="Arial Unicode MS"/>
                            <w:sz w:val="18"/>
                            <w:lang w:val="it-IT"/>
                          </w:rPr>
                          <w:br/>
                        </w:r>
                        <w:r w:rsidRPr="00A81116">
                          <w:rPr>
                            <w:rFonts w:eastAsia="Arial Unicode MS"/>
                            <w:sz w:val="18"/>
                            <w:lang w:val="it-IT"/>
                          </w:rPr>
                          <w:t>Document</w:t>
                        </w:r>
                        <w:r>
                          <w:rPr>
                            <w:rFonts w:eastAsia="Arial Unicode MS"/>
                            <w:sz w:val="18"/>
                            <w:lang w:val="it-IT"/>
                          </w:rPr>
                          <w:br/>
                        </w:r>
                        <w:r w:rsidRPr="00A81116">
                          <w:rPr>
                            <w:rFonts w:eastAsia="Arial Unicode MS"/>
                            <w:sz w:val="18"/>
                            <w:lang w:val="it-IT"/>
                          </w:rPr>
                          <w:t xml:space="preserve">Set </w:t>
                        </w:r>
                        <w:r w:rsidRPr="00A81116">
                          <w:rPr>
                            <w:sz w:val="18"/>
                            <w:lang w:val="it-IT"/>
                          </w:rPr>
                          <w:t>[ITI-43]</w:t>
                        </w:r>
                      </w:p>
                      <w:p w14:paraId="27E308D0" w14:textId="77777777" w:rsidR="001F4D5C" w:rsidRPr="00A81116" w:rsidRDefault="001F4D5C" w:rsidP="00571F9C">
                        <w:pPr>
                          <w:rPr>
                            <w:rFonts w:ascii="Arial" w:hAnsi="Arial" w:cs="Arial"/>
                            <w:sz w:val="22"/>
                            <w:lang w:val="it-IT"/>
                          </w:rPr>
                        </w:pPr>
                      </w:p>
                    </w:txbxContent>
                  </v:textbox>
                </v:shape>
                <v:shape id="Casella di testo 239" o:spid="_x0000_s1160" type="#_x0000_t202" style="position:absolute;left:5368;top:13915;width:1331;height:2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A/MYA&#10;AADdAAAADwAAAGRycy9kb3ducmV2LnhtbESPzW7CMBCE70h9B2uRuKDiwCFUAQfRVKRcOIT2AVbx&#10;5kfE6yh2Q9qnr5Eq9TiamW80+8NkOjHS4FrLCtarCARxaXXLtYLPj9PzCwjnkTV2lknBNzk4pE+z&#10;PSba3rmg8eprESDsElTQeN8nUrqyIYNuZXvi4FV2MOiDHGqpB7wHuOnkJopiabDlsNBgT1lD5e36&#10;ZRTQsbA/l5vLTfH6luVVy7SU70ot5tNxB8LT5P/Df+2zVrBZb2N4vAlP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kA/MYAAADdAAAADwAAAAAAAAAAAAAAAACYAgAAZHJz&#10;L2Rvd25yZXYueG1sUEsFBgAAAAAEAAQA9QAAAIsDAAAAAA==&#10;" filled="f" stroked="f">
                  <v:textbox inset="0,0,0,0">
                    <w:txbxContent>
                      <w:p w14:paraId="4BD5E349" w14:textId="77777777" w:rsidR="001F4D5C" w:rsidRPr="00C94B74" w:rsidRDefault="001F4D5C" w:rsidP="00571F9C">
                        <w:pPr>
                          <w:rPr>
                            <w:sz w:val="20"/>
                          </w:rPr>
                        </w:pPr>
                        <w:r w:rsidRPr="00C94B74">
                          <w:rPr>
                            <w:sz w:val="20"/>
                          </w:rPr>
                          <w:sym w:font="Wingdings" w:char="F0E2"/>
                        </w:r>
                      </w:p>
                    </w:txbxContent>
                  </v:textbox>
                </v:shape>
                <v:shape id="Straight Arrow Connector 2177" o:spid="_x0000_s1161" type="#_x0000_t32" style="position:absolute;left:6719;top:22165;width:35;height:5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U0bLVygAAAN0AAAAPAAAA&#10;AAAAAAAAAAAAAKECAABkcnMvZG93bnJldi54bWxQSwUGAAAAAAQABAD5AAAAmAMAAAAA&#10;" strokeweight="1pt">
                  <v:stroke joinstyle="miter"/>
                </v:shape>
                <v:shape id="Casella di testo 61" o:spid="_x0000_s1162" type="#_x0000_t202" style="position:absolute;left:19327;top:14201;width:1327;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v2S8UA&#10;AADcAAAADwAAAGRycy9kb3ducmV2LnhtbESP3WrCQBSE7wt9h+UIvSnNxhYkRNeQKv7c9CKxD3DI&#10;HpNg9mzIrhp9ercg9HKYmW+YRTaaTlxocK1lBdMoBkFcWd1yreD3sPlIQDiPrLGzTApu5CBbvr4s&#10;MNX2ygVdSl+LAGGXooLG+z6V0lUNGXSR7YmDd7SDQR/kUEs94DXATSc/43gmDbYcFhrsadVQdSrP&#10;RgHlhb3/nNzWFN/r1fbYMr3LnVJvkzGfg/A0+v/ws73XCpKvGfyd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LxQAAANwAAAAPAAAAAAAAAAAAAAAAAJgCAABkcnMv&#10;ZG93bnJldi54bWxQSwUGAAAAAAQABAD1AAAAigMAAAAA&#10;" filled="f" stroked="f">
                  <v:textbox inset="0,0,0,0">
                    <w:txbxContent>
                      <w:p w14:paraId="1AB03FAB" w14:textId="77777777" w:rsidR="001F4D5C" w:rsidRDefault="001F4D5C" w:rsidP="00571F9C">
                        <w:pPr>
                          <w:pStyle w:val="NormalWeb"/>
                        </w:pPr>
                        <w:r>
                          <w:rPr>
                            <w:rFonts w:hAnsi="Wingdings"/>
                            <w:sz w:val="20"/>
                            <w:szCs w:val="20"/>
                          </w:rPr>
                          <w:sym w:font="Wingdings" w:char="F0E2"/>
                        </w:r>
                      </w:p>
                    </w:txbxContent>
                  </v:textbox>
                </v:shape>
                <v:shape id="Casella di testo 239" o:spid="_x0000_s1163" type="#_x0000_t202" style="position:absolute;left:6956;top:24353;width:1218;height:241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QO/MIA&#10;AADcAAAADwAAAGRycy9kb3ducmV2LnhtbERPy4rCMBTdC/MP4QqzkTF1BCudpjIoggs3PmYxu0tz&#10;bYvJTWlirX9vFoLLw3nnq8Ea0VPnG8cKZtMEBHHpdMOVgvNp+7UE4QOyRuOYFDzIw6r4GOWYaXfn&#10;A/XHUIkYwj5DBXUIbSalL2uy6KeuJY7cxXUWQ4RdJXWH9xhujfxOkoW02HBsqLGldU3l9XizCsrT&#10;/p/kNp3s0/Rv0192Zt6mRqnP8fD7AyLQEN7il3unFSzncW08E4+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A78wgAAANwAAAAPAAAAAAAAAAAAAAAAAJgCAABkcnMvZG93&#10;bnJldi54bWxQSwUGAAAAAAQABAD1AAAAhwMAAAAA&#10;" filled="f" stroked="f" strokeweight=".25pt">
                  <v:textbox inset="0,0,0,0">
                    <w:txbxContent>
                      <w:p w14:paraId="219731C8" w14:textId="77777777" w:rsidR="001F4D5C" w:rsidRDefault="001F4D5C" w:rsidP="005D2B79">
                        <w:pPr>
                          <w:pStyle w:val="NormalWeb"/>
                        </w:pPr>
                        <w:r>
                          <w:rPr>
                            <w:rFonts w:hAnsi="Wingdings"/>
                            <w:sz w:val="20"/>
                            <w:szCs w:val="20"/>
                          </w:rPr>
                          <w:sym w:font="Wingdings" w:char="F0E2"/>
                        </w:r>
                      </w:p>
                    </w:txbxContent>
                  </v:textbox>
                </v:shape>
                <w10:anchorlock/>
              </v:group>
            </w:pict>
          </mc:Fallback>
        </mc:AlternateContent>
      </w:r>
    </w:p>
    <w:p w14:paraId="6704936B" w14:textId="77777777" w:rsidR="007D36C4" w:rsidRPr="00BA321C" w:rsidRDefault="007D36C4" w:rsidP="00767936">
      <w:pPr>
        <w:pStyle w:val="BodyText"/>
        <w:rPr>
          <w:sz w:val="12"/>
        </w:rPr>
      </w:pPr>
    </w:p>
    <w:p w14:paraId="58143135" w14:textId="5E5FF449" w:rsidR="005D2B79" w:rsidRPr="00F0358D" w:rsidRDefault="00C523E2" w:rsidP="00767936">
      <w:pPr>
        <w:pStyle w:val="FigureTitle"/>
      </w:pPr>
      <w:r w:rsidRPr="00AA1298">
        <w:t xml:space="preserve">Figure </w:t>
      </w:r>
      <w:bookmarkStart w:id="44" w:name="_Hlk489341081"/>
      <w:r w:rsidR="006D2704" w:rsidRPr="00AA1298">
        <w:t>45</w:t>
      </w:r>
      <w:r w:rsidRPr="00AA1298">
        <w:t>.1-2</w:t>
      </w:r>
      <w:bookmarkEnd w:id="44"/>
      <w:r w:rsidRPr="00AA1298">
        <w:t xml:space="preserve">: </w:t>
      </w:r>
      <w:r w:rsidR="00FD221C" w:rsidRPr="00CE46C3">
        <w:t xml:space="preserve">mXDE Actor Diagram with </w:t>
      </w:r>
      <w:r w:rsidR="00985458" w:rsidRPr="00CE46C3">
        <w:t xml:space="preserve">QEDm and </w:t>
      </w:r>
      <w:r w:rsidRPr="00F0358D">
        <w:t xml:space="preserve">XDS </w:t>
      </w:r>
    </w:p>
    <w:p w14:paraId="20308121" w14:textId="0BA82942" w:rsidR="00E215C5" w:rsidRPr="007D36C4" w:rsidRDefault="00132269" w:rsidP="00DE5390">
      <w:pPr>
        <w:pStyle w:val="BodyText"/>
      </w:pPr>
      <w:r w:rsidRPr="007D36C4">
        <w:rPr>
          <w:noProof/>
        </w:rPr>
        <mc:AlternateContent>
          <mc:Choice Requires="wpc">
            <w:drawing>
              <wp:inline distT="0" distB="0" distL="0" distR="0" wp14:anchorId="3A74FA98" wp14:editId="3CABE2DA">
                <wp:extent cx="5995035" cy="3324225"/>
                <wp:effectExtent l="0" t="0" r="24765" b="28575"/>
                <wp:docPr id="132" name="Canvas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25400">
                          <a:solidFill>
                            <a:schemeClr val="tx1"/>
                          </a:solidFill>
                        </a:ln>
                      </wpc:whole>
                      <wps:wsp>
                        <wps:cNvPr id="408" name="Straight Arrow Connector 40"/>
                        <wps:cNvCnPr>
                          <a:cxnSpLocks noChangeShapeType="1"/>
                          <a:endCxn id="178" idx="0"/>
                        </wps:cNvCnPr>
                        <wps:spPr bwMode="auto">
                          <a:xfrm rot="16200000" flipH="1">
                            <a:off x="1077340" y="1425827"/>
                            <a:ext cx="1212000" cy="505034"/>
                          </a:xfrm>
                          <a:prstGeom prst="bentConnector3">
                            <a:avLst>
                              <a:gd name="adj1" fmla="val 36942"/>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409" name="Rectangle 8"/>
                        <wps:cNvSpPr>
                          <a:spLocks noChangeArrowheads="1"/>
                        </wps:cNvSpPr>
                        <wps:spPr bwMode="auto">
                          <a:xfrm>
                            <a:off x="4394835" y="2289191"/>
                            <a:ext cx="1045004" cy="502732"/>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4BF150F4" w14:textId="77777777" w:rsidR="001F4D5C" w:rsidRPr="009B12B3" w:rsidRDefault="001F4D5C" w:rsidP="001D2D77">
                              <w:pPr>
                                <w:spacing w:before="0"/>
                                <w:jc w:val="center"/>
                                <w:rPr>
                                  <w:rFonts w:eastAsia="Arial Unicode MS"/>
                                  <w:b/>
                                  <w:sz w:val="20"/>
                                  <w:szCs w:val="24"/>
                                  <w:lang w:val="it-IT"/>
                                </w:rPr>
                              </w:pPr>
                              <w:r>
                                <w:rPr>
                                  <w:rFonts w:eastAsia="Arial Unicode MS"/>
                                  <w:b/>
                                  <w:sz w:val="20"/>
                                  <w:szCs w:val="24"/>
                                  <w:lang w:val="it-IT"/>
                                </w:rPr>
                                <w:t>MHD</w:t>
                              </w:r>
                              <w:r>
                                <w:rPr>
                                  <w:rFonts w:eastAsia="Arial Unicode MS"/>
                                  <w:b/>
                                  <w:sz w:val="20"/>
                                  <w:szCs w:val="24"/>
                                  <w:lang w:val="it-IT"/>
                                </w:rPr>
                                <w:br/>
                              </w:r>
                              <w:r w:rsidRPr="009B12B3">
                                <w:rPr>
                                  <w:rFonts w:eastAsia="Arial Unicode MS"/>
                                  <w:b/>
                                  <w:sz w:val="20"/>
                                  <w:szCs w:val="24"/>
                                  <w:lang w:val="it-IT"/>
                                </w:rPr>
                                <w:t xml:space="preserve">Document </w:t>
                              </w:r>
                              <w:r w:rsidRPr="009B12B3">
                                <w:rPr>
                                  <w:rFonts w:eastAsia="Arial Unicode MS"/>
                                  <w:b/>
                                  <w:sz w:val="20"/>
                                  <w:szCs w:val="24"/>
                                </w:rPr>
                                <w:t>Responder</w:t>
                              </w:r>
                            </w:p>
                          </w:txbxContent>
                        </wps:txbx>
                        <wps:bodyPr rot="0" vert="horz" wrap="square" lIns="0" tIns="0" rIns="0" bIns="0" anchor="ctr" anchorCtr="0" upright="1">
                          <a:noAutofit/>
                        </wps:bodyPr>
                      </wps:wsp>
                      <wps:wsp>
                        <wps:cNvPr id="410" name="Straight Arrow Connector 40"/>
                        <wps:cNvCnPr>
                          <a:cxnSpLocks noChangeShapeType="1"/>
                          <a:endCxn id="413" idx="0"/>
                        </wps:cNvCnPr>
                        <wps:spPr bwMode="auto">
                          <a:xfrm rot="5400000">
                            <a:off x="561824" y="1221115"/>
                            <a:ext cx="695132" cy="397586"/>
                          </a:xfrm>
                          <a:prstGeom prst="bentConnector3">
                            <a:avLst>
                              <a:gd name="adj1" fmla="val 63492"/>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412" name="Text Box 11"/>
                        <wps:cNvSpPr txBox="1">
                          <a:spLocks noChangeArrowheads="1"/>
                        </wps:cNvSpPr>
                        <wps:spPr bwMode="auto">
                          <a:xfrm>
                            <a:off x="1476142" y="1148730"/>
                            <a:ext cx="756903" cy="36050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AC3CD71" w14:textId="77777777" w:rsidR="001F4D5C" w:rsidRPr="0047790E" w:rsidRDefault="001F4D5C" w:rsidP="00C23DB2">
                              <w:pPr>
                                <w:spacing w:before="0"/>
                                <w:rPr>
                                  <w:rFonts w:ascii="Arial" w:hAnsi="Arial" w:cs="Arial"/>
                                  <w:sz w:val="22"/>
                                </w:rPr>
                              </w:pPr>
                              <w:r>
                                <w:rPr>
                                  <w:rFonts w:eastAsia="Arial Unicode MS"/>
                                  <w:sz w:val="18"/>
                                </w:rPr>
                                <w:t>Registry Stored Query</w:t>
                              </w:r>
                              <w:r w:rsidRPr="0047790E">
                                <w:rPr>
                                  <w:rFonts w:eastAsia="Arial Unicode MS"/>
                                  <w:sz w:val="18"/>
                                </w:rPr>
                                <w:t xml:space="preserve"> </w:t>
                              </w:r>
                              <w:r w:rsidRPr="0047790E">
                                <w:rPr>
                                  <w:sz w:val="18"/>
                                </w:rPr>
                                <w:t>[</w:t>
                              </w:r>
                              <w:r>
                                <w:rPr>
                                  <w:sz w:val="18"/>
                                </w:rPr>
                                <w:t>ITI-18</w:t>
                              </w:r>
                              <w:r w:rsidRPr="0047790E">
                                <w:rPr>
                                  <w:sz w:val="18"/>
                                </w:rPr>
                                <w:t>]</w:t>
                              </w:r>
                            </w:p>
                          </w:txbxContent>
                        </wps:txbx>
                        <wps:bodyPr rot="0" vert="horz" wrap="square" lIns="0" tIns="45720" rIns="0" bIns="45720" anchor="t" anchorCtr="0" upright="1">
                          <a:noAutofit/>
                        </wps:bodyPr>
                      </wps:wsp>
                      <wps:wsp>
                        <wps:cNvPr id="413" name="Rectangle 8"/>
                        <wps:cNvSpPr>
                          <a:spLocks noChangeArrowheads="1"/>
                        </wps:cNvSpPr>
                        <wps:spPr bwMode="auto">
                          <a:xfrm>
                            <a:off x="188095" y="1767474"/>
                            <a:ext cx="1045004" cy="526632"/>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153B9FB6" w14:textId="77777777" w:rsidR="001F4D5C" w:rsidRPr="009B12B3" w:rsidRDefault="001F4D5C" w:rsidP="001D2D77">
                              <w:pPr>
                                <w:spacing w:before="0"/>
                                <w:jc w:val="center"/>
                                <w:rPr>
                                  <w:rFonts w:eastAsia="Arial Unicode MS"/>
                                  <w:b/>
                                  <w:sz w:val="20"/>
                                  <w:szCs w:val="24"/>
                                </w:rPr>
                              </w:pPr>
                              <w:r w:rsidRPr="009B12B3">
                                <w:rPr>
                                  <w:rFonts w:eastAsia="Arial Unicode MS"/>
                                  <w:b/>
                                  <w:sz w:val="20"/>
                                  <w:szCs w:val="21"/>
                                </w:rPr>
                                <w:t>XDS</w:t>
                              </w:r>
                              <w:r>
                                <w:rPr>
                                  <w:rFonts w:eastAsia="Arial Unicode MS"/>
                                  <w:b/>
                                  <w:sz w:val="20"/>
                                  <w:szCs w:val="21"/>
                                </w:rPr>
                                <w:br/>
                              </w:r>
                              <w:r w:rsidRPr="009B12B3">
                                <w:rPr>
                                  <w:rFonts w:eastAsia="Arial Unicode MS"/>
                                  <w:b/>
                                  <w:sz w:val="20"/>
                                  <w:szCs w:val="24"/>
                                </w:rPr>
                                <w:t>Document</w:t>
                              </w:r>
                              <w:r w:rsidRPr="009B12B3">
                                <w:rPr>
                                  <w:rFonts w:eastAsia="Arial Unicode MS"/>
                                  <w:b/>
                                  <w:sz w:val="20"/>
                                  <w:szCs w:val="24"/>
                                </w:rPr>
                                <w:br/>
                                <w:t>Repository</w:t>
                              </w:r>
                            </w:p>
                          </w:txbxContent>
                        </wps:txbx>
                        <wps:bodyPr rot="0" vert="horz" wrap="square" lIns="0" tIns="0" rIns="0" bIns="0" anchor="ctr" anchorCtr="0" upright="1">
                          <a:noAutofit/>
                        </wps:bodyPr>
                      </wps:wsp>
                      <wps:wsp>
                        <wps:cNvPr id="414" name="Rectangle 8"/>
                        <wps:cNvSpPr>
                          <a:spLocks noChangeArrowheads="1"/>
                        </wps:cNvSpPr>
                        <wps:spPr bwMode="auto">
                          <a:xfrm>
                            <a:off x="2805521" y="2289191"/>
                            <a:ext cx="1045004" cy="502064"/>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39A69B52" w14:textId="23BDD5C9" w:rsidR="001F4D5C" w:rsidRPr="009B12B3" w:rsidRDefault="001F4D5C" w:rsidP="001D2D77">
                              <w:pPr>
                                <w:spacing w:before="0"/>
                                <w:jc w:val="center"/>
                                <w:rPr>
                                  <w:rFonts w:eastAsia="Arial Unicode MS"/>
                                  <w:b/>
                                  <w:sz w:val="20"/>
                                  <w:szCs w:val="24"/>
                                </w:rPr>
                              </w:pPr>
                              <w:r>
                                <w:rPr>
                                  <w:rFonts w:eastAsia="Arial Unicode MS"/>
                                  <w:b/>
                                  <w:sz w:val="20"/>
                                  <w:szCs w:val="24"/>
                                </w:rPr>
                                <w:t>QEDm</w:t>
                              </w:r>
                              <w:r>
                                <w:rPr>
                                  <w:rFonts w:eastAsia="Arial Unicode MS"/>
                                  <w:b/>
                                  <w:sz w:val="20"/>
                                  <w:szCs w:val="24"/>
                                </w:rPr>
                                <w:br/>
                              </w:r>
                              <w:r w:rsidRPr="009B12B3">
                                <w:rPr>
                                  <w:rFonts w:eastAsia="Arial Unicode MS"/>
                                  <w:b/>
                                  <w:sz w:val="20"/>
                                  <w:szCs w:val="24"/>
                                </w:rPr>
                                <w:t>Clinical Data Source</w:t>
                              </w:r>
                            </w:p>
                          </w:txbxContent>
                        </wps:txbx>
                        <wps:bodyPr rot="0" vert="horz" wrap="square" lIns="0" tIns="0" rIns="0" bIns="0" anchor="ctr" anchorCtr="0" upright="1">
                          <a:noAutofit/>
                        </wps:bodyPr>
                      </wps:wsp>
                      <wps:wsp>
                        <wps:cNvPr id="415" name="Text Box 11"/>
                        <wps:cNvSpPr txBox="1">
                          <a:spLocks noChangeArrowheads="1"/>
                        </wps:cNvSpPr>
                        <wps:spPr bwMode="auto">
                          <a:xfrm>
                            <a:off x="105865" y="1151900"/>
                            <a:ext cx="957687" cy="36420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7F0D994" w14:textId="77777777" w:rsidR="001F4D5C" w:rsidRPr="00A81116" w:rsidRDefault="001F4D5C" w:rsidP="00DE5390">
                              <w:pPr>
                                <w:spacing w:before="0"/>
                                <w:jc w:val="right"/>
                                <w:rPr>
                                  <w:sz w:val="18"/>
                                  <w:lang w:val="it-IT"/>
                                </w:rPr>
                              </w:pPr>
                              <w:r w:rsidRPr="00A81116">
                                <w:rPr>
                                  <w:rFonts w:eastAsia="Arial Unicode MS"/>
                                  <w:sz w:val="18"/>
                                  <w:lang w:val="it-IT"/>
                                </w:rPr>
                                <w:t xml:space="preserve">Retrieve Document Set </w:t>
                              </w:r>
                              <w:r w:rsidRPr="00A81116">
                                <w:rPr>
                                  <w:sz w:val="18"/>
                                  <w:lang w:val="it-IT"/>
                                </w:rPr>
                                <w:t>[ITI-43] </w:t>
                              </w:r>
                            </w:p>
                            <w:p w14:paraId="0DD7B01A" w14:textId="77777777" w:rsidR="001F4D5C" w:rsidRPr="00A81116" w:rsidRDefault="001F4D5C" w:rsidP="00DE5390">
                              <w:pPr>
                                <w:jc w:val="right"/>
                                <w:rPr>
                                  <w:rFonts w:ascii="Arial" w:hAnsi="Arial" w:cs="Arial"/>
                                  <w:sz w:val="22"/>
                                  <w:lang w:val="it-IT"/>
                                </w:rPr>
                              </w:pPr>
                            </w:p>
                          </w:txbxContent>
                        </wps:txbx>
                        <wps:bodyPr rot="0" vert="horz" wrap="square" lIns="0" tIns="45720" rIns="0" bIns="45720" anchor="t" anchorCtr="0" upright="1">
                          <a:noAutofit/>
                        </wps:bodyPr>
                      </wps:wsp>
                      <wpg:wgp>
                        <wpg:cNvPr id="114" name="Gruppo 114"/>
                        <wpg:cNvGrpSpPr/>
                        <wpg:grpSpPr>
                          <a:xfrm>
                            <a:off x="4626297" y="1066264"/>
                            <a:ext cx="594902" cy="1224896"/>
                            <a:chOff x="4626297" y="1048022"/>
                            <a:chExt cx="594902" cy="1224896"/>
                          </a:xfrm>
                        </wpg:grpSpPr>
                        <wps:wsp>
                          <wps:cNvPr id="411" name="Straight Arrow Connector 40"/>
                          <wps:cNvCnPr>
                            <a:cxnSpLocks noChangeShapeType="1"/>
                            <a:stCxn id="170" idx="2"/>
                          </wps:cNvCnPr>
                          <wps:spPr bwMode="auto">
                            <a:xfrm>
                              <a:off x="4919598" y="1048022"/>
                              <a:ext cx="0" cy="1217846"/>
                            </a:xfrm>
                            <a:prstGeom prst="straightConnector1">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60" name="Straight Arrow Connector 40"/>
                          <wps:cNvCnPr>
                            <a:cxnSpLocks noChangeShapeType="1"/>
                          </wps:cNvCnPr>
                          <wps:spPr bwMode="auto">
                            <a:xfrm>
                              <a:off x="4626297" y="1054100"/>
                              <a:ext cx="0" cy="1214201"/>
                            </a:xfrm>
                            <a:prstGeom prst="straightConnector1">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61" name="Straight Arrow Connector 40"/>
                          <wps:cNvCnPr>
                            <a:cxnSpLocks noChangeShapeType="1"/>
                          </wps:cNvCnPr>
                          <wps:spPr bwMode="auto">
                            <a:xfrm>
                              <a:off x="5221199" y="1063350"/>
                              <a:ext cx="0" cy="1209568"/>
                            </a:xfrm>
                            <a:prstGeom prst="straightConnector1">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162" name="Straight Arrow Connector 40"/>
                        <wps:cNvCnPr>
                          <a:cxnSpLocks noChangeShapeType="1"/>
                          <a:stCxn id="168" idx="2"/>
                          <a:endCxn id="414" idx="0"/>
                        </wps:cNvCnPr>
                        <wps:spPr bwMode="auto">
                          <a:xfrm>
                            <a:off x="3325088" y="1066264"/>
                            <a:ext cx="2935" cy="1222927"/>
                          </a:xfrm>
                          <a:prstGeom prst="straightConnector1">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63" name="Text Box 11"/>
                        <wps:cNvSpPr txBox="1">
                          <a:spLocks noChangeArrowheads="1"/>
                        </wps:cNvSpPr>
                        <wps:spPr bwMode="auto">
                          <a:xfrm>
                            <a:off x="5276749" y="1777295"/>
                            <a:ext cx="580928" cy="51318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1727E85" w14:textId="7063FB08" w:rsidR="001F4D5C" w:rsidRPr="00A81116" w:rsidRDefault="001F4D5C" w:rsidP="001D2D77">
                              <w:pPr>
                                <w:spacing w:before="0"/>
                                <w:rPr>
                                  <w:sz w:val="18"/>
                                  <w:lang w:val="it-IT"/>
                                </w:rPr>
                              </w:pPr>
                              <w:r w:rsidRPr="00A81116">
                                <w:rPr>
                                  <w:rFonts w:eastAsia="Arial Unicode MS"/>
                                  <w:sz w:val="18"/>
                                  <w:lang w:val="it-IT"/>
                                </w:rPr>
                                <w:t>Retrieve</w:t>
                              </w:r>
                              <w:r>
                                <w:rPr>
                                  <w:rFonts w:eastAsia="Arial Unicode MS"/>
                                  <w:sz w:val="18"/>
                                  <w:lang w:val="it-IT"/>
                                </w:rPr>
                                <w:br/>
                              </w:r>
                              <w:r w:rsidRPr="00A81116">
                                <w:rPr>
                                  <w:rFonts w:eastAsia="Arial Unicode MS"/>
                                  <w:sz w:val="18"/>
                                  <w:lang w:val="it-IT"/>
                                </w:rPr>
                                <w:t xml:space="preserve">Document </w:t>
                              </w:r>
                              <w:r>
                                <w:rPr>
                                  <w:rFonts w:eastAsia="Arial Unicode MS"/>
                                  <w:sz w:val="18"/>
                                  <w:lang w:val="it-IT"/>
                                </w:rPr>
                                <w:br/>
                              </w:r>
                              <w:r w:rsidRPr="00A81116">
                                <w:rPr>
                                  <w:sz w:val="18"/>
                                  <w:lang w:val="it-IT"/>
                                </w:rPr>
                                <w:t>[</w:t>
                              </w:r>
                              <w:r>
                                <w:rPr>
                                  <w:sz w:val="18"/>
                                  <w:lang w:val="it-IT"/>
                                </w:rPr>
                                <w:t>ITI-68</w:t>
                              </w:r>
                              <w:r w:rsidRPr="00A81116">
                                <w:rPr>
                                  <w:sz w:val="18"/>
                                  <w:lang w:val="it-IT"/>
                                </w:rPr>
                                <w:t>] </w:t>
                              </w:r>
                            </w:p>
                            <w:p w14:paraId="306C8A2F" w14:textId="77777777" w:rsidR="001F4D5C" w:rsidRPr="00A81116" w:rsidRDefault="001F4D5C" w:rsidP="001D2D77">
                              <w:pPr>
                                <w:rPr>
                                  <w:rFonts w:ascii="Arial" w:hAnsi="Arial" w:cs="Arial"/>
                                  <w:sz w:val="22"/>
                                  <w:lang w:val="it-IT"/>
                                </w:rPr>
                              </w:pPr>
                            </w:p>
                          </w:txbxContent>
                        </wps:txbx>
                        <wps:bodyPr rot="0" vert="horz" wrap="square" lIns="0" tIns="45720" rIns="0" bIns="45720" anchor="t" anchorCtr="0" upright="1">
                          <a:noAutofit/>
                        </wps:bodyPr>
                      </wps:wsp>
                      <wps:wsp>
                        <wps:cNvPr id="165" name="Text Box 11"/>
                        <wps:cNvSpPr txBox="1">
                          <a:spLocks noChangeArrowheads="1"/>
                        </wps:cNvSpPr>
                        <wps:spPr bwMode="auto">
                          <a:xfrm>
                            <a:off x="4964329" y="1465945"/>
                            <a:ext cx="971798" cy="37150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347C614" w14:textId="77777777" w:rsidR="001F4D5C" w:rsidRPr="005D60C2" w:rsidRDefault="001F4D5C" w:rsidP="001D2D77">
                              <w:pPr>
                                <w:spacing w:before="0"/>
                                <w:rPr>
                                  <w:sz w:val="18"/>
                                </w:rPr>
                              </w:pPr>
                              <w:r w:rsidRPr="005D60C2">
                                <w:rPr>
                                  <w:rFonts w:eastAsia="Arial Unicode MS"/>
                                  <w:sz w:val="18"/>
                                </w:rPr>
                                <w:t xml:space="preserve">Find Document References </w:t>
                              </w:r>
                              <w:r w:rsidRPr="005D60C2">
                                <w:rPr>
                                  <w:sz w:val="18"/>
                                </w:rPr>
                                <w:t>[ITI-67] </w:t>
                              </w:r>
                            </w:p>
                            <w:p w14:paraId="7386A7A2" w14:textId="77777777" w:rsidR="001F4D5C" w:rsidRPr="005D60C2" w:rsidRDefault="001F4D5C" w:rsidP="001D2D77">
                              <w:pPr>
                                <w:rPr>
                                  <w:rFonts w:ascii="Arial" w:hAnsi="Arial" w:cs="Arial"/>
                                  <w:sz w:val="22"/>
                                </w:rPr>
                              </w:pPr>
                            </w:p>
                          </w:txbxContent>
                        </wps:txbx>
                        <wps:bodyPr rot="0" vert="horz" wrap="square" lIns="0" tIns="45720" rIns="0" bIns="45720" anchor="t" anchorCtr="0" upright="1">
                          <a:noAutofit/>
                        </wps:bodyPr>
                      </wps:wsp>
                      <wps:wsp>
                        <wps:cNvPr id="166" name="Text Box 11"/>
                        <wps:cNvSpPr txBox="1">
                          <a:spLocks noChangeArrowheads="1"/>
                        </wps:cNvSpPr>
                        <wps:spPr bwMode="auto">
                          <a:xfrm>
                            <a:off x="4667497" y="1119242"/>
                            <a:ext cx="1003504" cy="36050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4452D13" w14:textId="77777777" w:rsidR="001F4D5C" w:rsidRPr="005D60C2" w:rsidRDefault="001F4D5C" w:rsidP="001D2D77">
                              <w:pPr>
                                <w:spacing w:before="0"/>
                                <w:rPr>
                                  <w:sz w:val="18"/>
                                  <w:lang w:val="it-IT"/>
                                </w:rPr>
                              </w:pPr>
                              <w:r w:rsidRPr="005D60C2">
                                <w:rPr>
                                  <w:rFonts w:eastAsia="Arial Unicode MS"/>
                                  <w:sz w:val="18"/>
                                </w:rPr>
                                <w:t>Find Document Manifests</w:t>
                              </w:r>
                              <w:r w:rsidRPr="005D60C2">
                                <w:rPr>
                                  <w:rFonts w:eastAsia="Arial Unicode MS"/>
                                  <w:sz w:val="18"/>
                                  <w:lang w:val="it-IT"/>
                                </w:rPr>
                                <w:t xml:space="preserve"> </w:t>
                              </w:r>
                              <w:r w:rsidRPr="005D60C2">
                                <w:rPr>
                                  <w:sz w:val="18"/>
                                  <w:lang w:val="it-IT"/>
                                </w:rPr>
                                <w:t>[ITI-66] </w:t>
                              </w:r>
                            </w:p>
                            <w:p w14:paraId="5CDEFA22" w14:textId="77777777" w:rsidR="001F4D5C" w:rsidRPr="005D60C2" w:rsidRDefault="001F4D5C" w:rsidP="001D2D77">
                              <w:pPr>
                                <w:rPr>
                                  <w:rFonts w:ascii="Arial" w:hAnsi="Arial" w:cs="Arial"/>
                                  <w:sz w:val="22"/>
                                  <w:lang w:val="it-IT"/>
                                </w:rPr>
                              </w:pPr>
                            </w:p>
                          </w:txbxContent>
                        </wps:txbx>
                        <wps:bodyPr rot="0" vert="horz" wrap="square" lIns="0" tIns="45720" rIns="0" bIns="45720" anchor="t" anchorCtr="0" upright="1">
                          <a:noAutofit/>
                        </wps:bodyPr>
                      </wps:wsp>
                      <wps:wsp>
                        <wps:cNvPr id="167" name="Rectangle 8"/>
                        <wps:cNvSpPr>
                          <a:spLocks noChangeArrowheads="1"/>
                        </wps:cNvSpPr>
                        <wps:spPr bwMode="auto">
                          <a:xfrm>
                            <a:off x="744855" y="542264"/>
                            <a:ext cx="1045004" cy="519024"/>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2ABED6C0" w14:textId="77777777" w:rsidR="001F4D5C" w:rsidRPr="00AC3460" w:rsidRDefault="001F4D5C" w:rsidP="001D2D77">
                              <w:pPr>
                                <w:spacing w:before="0"/>
                                <w:jc w:val="center"/>
                                <w:rPr>
                                  <w:rFonts w:eastAsia="Arial Unicode MS"/>
                                  <w:b/>
                                  <w:sz w:val="21"/>
                                  <w:szCs w:val="21"/>
                                </w:rPr>
                              </w:pPr>
                              <w:r w:rsidRPr="009B12B3">
                                <w:rPr>
                                  <w:rFonts w:eastAsia="Arial Unicode MS"/>
                                  <w:b/>
                                  <w:sz w:val="20"/>
                                  <w:szCs w:val="21"/>
                                </w:rPr>
                                <w:t>XDS</w:t>
                              </w:r>
                              <w:r>
                                <w:rPr>
                                  <w:rFonts w:eastAsia="Arial Unicode MS"/>
                                  <w:b/>
                                  <w:sz w:val="20"/>
                                  <w:szCs w:val="21"/>
                                </w:rPr>
                                <w:br/>
                              </w:r>
                              <w:r w:rsidRPr="009B12B3">
                                <w:rPr>
                                  <w:rFonts w:eastAsia="Arial Unicode MS"/>
                                  <w:b/>
                                  <w:sz w:val="20"/>
                                  <w:szCs w:val="21"/>
                                </w:rPr>
                                <w:t>Document Consumer</w:t>
                              </w:r>
                            </w:p>
                          </w:txbxContent>
                        </wps:txbx>
                        <wps:bodyPr rot="0" vert="horz" wrap="square" lIns="0" tIns="0" rIns="0" bIns="0" anchor="ctr" anchorCtr="0" upright="1">
                          <a:noAutofit/>
                        </wps:bodyPr>
                      </wps:wsp>
                      <wps:wsp>
                        <wps:cNvPr id="168" name="Rectangle 8"/>
                        <wps:cNvSpPr>
                          <a:spLocks noChangeArrowheads="1"/>
                        </wps:cNvSpPr>
                        <wps:spPr bwMode="auto">
                          <a:xfrm>
                            <a:off x="2802586" y="542265"/>
                            <a:ext cx="1045004" cy="523999"/>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414662D8" w14:textId="77777777" w:rsidR="001F4D5C" w:rsidRPr="00DB1293" w:rsidRDefault="001F4D5C" w:rsidP="001D2D77">
                              <w:pPr>
                                <w:spacing w:before="0"/>
                                <w:jc w:val="center"/>
                                <w:rPr>
                                  <w:rFonts w:eastAsia="Arial Unicode MS"/>
                                  <w:b/>
                                  <w:sz w:val="20"/>
                                  <w:szCs w:val="24"/>
                                </w:rPr>
                              </w:pPr>
                              <w:r>
                                <w:rPr>
                                  <w:rFonts w:eastAsia="Arial Unicode MS"/>
                                  <w:b/>
                                  <w:sz w:val="20"/>
                                  <w:szCs w:val="24"/>
                                </w:rPr>
                                <w:t xml:space="preserve">   </w:t>
                              </w:r>
                              <w:r w:rsidRPr="00DB1293">
                                <w:rPr>
                                  <w:rFonts w:eastAsia="Arial Unicode MS"/>
                                  <w:b/>
                                  <w:sz w:val="20"/>
                                  <w:szCs w:val="24"/>
                                </w:rPr>
                                <w:t>QEDm</w:t>
                              </w:r>
                              <w:r w:rsidRPr="00DB1293">
                                <w:rPr>
                                  <w:rFonts w:eastAsia="Arial Unicode MS"/>
                                  <w:b/>
                                  <w:sz w:val="20"/>
                                  <w:szCs w:val="24"/>
                                </w:rPr>
                                <w:br/>
                                <w:t>Clinical Data Consumer</w:t>
                              </w:r>
                            </w:p>
                          </w:txbxContent>
                        </wps:txbx>
                        <wps:bodyPr rot="0" vert="horz" wrap="square" lIns="0" tIns="0" rIns="0" bIns="0" anchor="ctr" anchorCtr="0" upright="1">
                          <a:noAutofit/>
                        </wps:bodyPr>
                      </wps:wsp>
                      <wps:wsp>
                        <wps:cNvPr id="169" name="Rectangle 61"/>
                        <wps:cNvSpPr>
                          <a:spLocks noChangeArrowheads="1"/>
                        </wps:cNvSpPr>
                        <wps:spPr bwMode="auto">
                          <a:xfrm>
                            <a:off x="243752" y="140335"/>
                            <a:ext cx="5294083" cy="391182"/>
                          </a:xfrm>
                          <a:prstGeom prst="rect">
                            <a:avLst/>
                          </a:prstGeom>
                          <a:solidFill>
                            <a:schemeClr val="bg1">
                              <a:lumMod val="100000"/>
                              <a:lumOff val="0"/>
                            </a:schemeClr>
                          </a:solidFill>
                          <a:ln w="19050">
                            <a:solidFill>
                              <a:schemeClr val="tx1">
                                <a:lumMod val="100000"/>
                                <a:lumOff val="0"/>
                              </a:schemeClr>
                            </a:solidFill>
                            <a:miter lim="800000"/>
                            <a:headEnd/>
                            <a:tailEnd/>
                          </a:ln>
                        </wps:spPr>
                        <wps:txbx>
                          <w:txbxContent>
                            <w:p w14:paraId="036D89A7" w14:textId="2DBB55FB" w:rsidR="001F4D5C" w:rsidRPr="00BA23F5" w:rsidRDefault="001F4D5C" w:rsidP="00812031">
                              <w:pPr>
                                <w:pStyle w:val="NormalWeb"/>
                                <w:spacing w:before="0"/>
                                <w:jc w:val="center"/>
                                <w:rPr>
                                  <w:b/>
                                  <w:color w:val="0D0D0D" w:themeColor="text1" w:themeTint="F2"/>
                                  <w:sz w:val="22"/>
                                  <w:lang w:val="it-IT"/>
                                </w:rPr>
                              </w:pPr>
                              <w:r w:rsidRPr="00CB2502">
                                <w:rPr>
                                  <w:b/>
                                  <w:color w:val="0D0D0D" w:themeColor="text1" w:themeTint="F2"/>
                                  <w:sz w:val="22"/>
                                  <w:lang w:val="it-IT"/>
                                </w:rPr>
                                <w:t xml:space="preserve">Data </w:t>
                              </w:r>
                              <w:r w:rsidRPr="00CB2502">
                                <w:rPr>
                                  <w:b/>
                                  <w:color w:val="0D0D0D" w:themeColor="text1" w:themeTint="F2"/>
                                  <w:sz w:val="22"/>
                                </w:rPr>
                                <w:t>Element</w:t>
                              </w:r>
                              <w:r w:rsidRPr="00CB2502">
                                <w:rPr>
                                  <w:b/>
                                  <w:color w:val="0D0D0D" w:themeColor="text1" w:themeTint="F2"/>
                                  <w:sz w:val="22"/>
                                  <w:lang w:val="it-IT"/>
                                </w:rPr>
                                <w:t xml:space="preserve"> </w:t>
                              </w:r>
                              <w:r w:rsidRPr="00CB2502">
                                <w:rPr>
                                  <w:b/>
                                  <w:bCs/>
                                  <w:color w:val="0D0D0D" w:themeColor="text1" w:themeTint="F2"/>
                                  <w:sz w:val="22"/>
                                  <w:szCs w:val="22"/>
                                </w:rPr>
                                <w:t>Provenance</w:t>
                              </w:r>
                              <w:r>
                                <w:rPr>
                                  <w:b/>
                                  <w:color w:val="0D0D0D" w:themeColor="text1" w:themeTint="F2"/>
                                  <w:sz w:val="22"/>
                                  <w:lang w:val="it-IT"/>
                                </w:rPr>
                                <w:t xml:space="preserve"> </w:t>
                              </w:r>
                              <w:r w:rsidRPr="00CB2502">
                                <w:rPr>
                                  <w:b/>
                                  <w:color w:val="0D0D0D" w:themeColor="text1" w:themeTint="F2"/>
                                  <w:sz w:val="22"/>
                                  <w:lang w:val="it-IT"/>
                                </w:rPr>
                                <w:t>Consumer</w:t>
                              </w:r>
                            </w:p>
                          </w:txbxContent>
                        </wps:txbx>
                        <wps:bodyPr rot="0" vert="horz" wrap="square" lIns="0" tIns="0" rIns="0" bIns="0" anchor="ctr" anchorCtr="0" upright="1">
                          <a:noAutofit/>
                        </wps:bodyPr>
                      </wps:wsp>
                      <wps:wsp>
                        <wps:cNvPr id="170" name="Rectangle 8"/>
                        <wps:cNvSpPr>
                          <a:spLocks noChangeArrowheads="1"/>
                        </wps:cNvSpPr>
                        <wps:spPr bwMode="auto">
                          <a:xfrm>
                            <a:off x="4397096" y="542264"/>
                            <a:ext cx="1045004" cy="524000"/>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5965AAA5" w14:textId="77777777" w:rsidR="001F4D5C" w:rsidRPr="00AC3460" w:rsidRDefault="001F4D5C" w:rsidP="001D2D77">
                              <w:pPr>
                                <w:pStyle w:val="NormalWeb"/>
                                <w:spacing w:before="0"/>
                                <w:jc w:val="center"/>
                                <w:rPr>
                                  <w:sz w:val="21"/>
                                  <w:szCs w:val="21"/>
                                </w:rPr>
                              </w:pPr>
                              <w:r w:rsidRPr="009B12B3">
                                <w:rPr>
                                  <w:rFonts w:eastAsia="Arial Unicode MS"/>
                                  <w:b/>
                                  <w:bCs/>
                                  <w:sz w:val="20"/>
                                  <w:szCs w:val="21"/>
                                </w:rPr>
                                <w:t>M</w:t>
                              </w:r>
                              <w:r>
                                <w:rPr>
                                  <w:rFonts w:eastAsia="Arial Unicode MS"/>
                                  <w:b/>
                                  <w:bCs/>
                                  <w:sz w:val="20"/>
                                  <w:szCs w:val="21"/>
                                </w:rPr>
                                <w:t>HD</w:t>
                              </w:r>
                              <w:r>
                                <w:rPr>
                                  <w:rFonts w:eastAsia="Arial Unicode MS"/>
                                  <w:b/>
                                  <w:bCs/>
                                  <w:sz w:val="20"/>
                                  <w:szCs w:val="21"/>
                                </w:rPr>
                                <w:br/>
                              </w:r>
                              <w:r w:rsidRPr="009B12B3">
                                <w:rPr>
                                  <w:rFonts w:eastAsia="Arial Unicode MS"/>
                                  <w:b/>
                                  <w:bCs/>
                                  <w:sz w:val="20"/>
                                  <w:szCs w:val="21"/>
                                </w:rPr>
                                <w:t>Document Consumer</w:t>
                              </w:r>
                            </w:p>
                          </w:txbxContent>
                        </wps:txbx>
                        <wps:bodyPr rot="0" vert="horz" wrap="square" lIns="0" tIns="0" rIns="0" bIns="0" anchor="ctr" anchorCtr="0" upright="1">
                          <a:noAutofit/>
                        </wps:bodyPr>
                      </wps:wsp>
                      <wps:wsp>
                        <wps:cNvPr id="171" name="Text Box 11"/>
                        <wps:cNvSpPr txBox="1">
                          <a:spLocks noChangeArrowheads="1"/>
                        </wps:cNvSpPr>
                        <wps:spPr bwMode="auto">
                          <a:xfrm>
                            <a:off x="3272337" y="1392382"/>
                            <a:ext cx="893898" cy="506109"/>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DDA0FC" w14:textId="67EC5AA7" w:rsidR="001F4D5C" w:rsidRDefault="001F4D5C" w:rsidP="001D2D77">
                              <w:pPr>
                                <w:pStyle w:val="NormalWeb"/>
                                <w:spacing w:before="0"/>
                              </w:pPr>
                              <w:r>
                                <w:rPr>
                                  <w:rFonts w:eastAsia="Arial Unicode MS"/>
                                  <w:sz w:val="18"/>
                                  <w:szCs w:val="18"/>
                                </w:rPr>
                                <w:t xml:space="preserve">Mobile Query Existing Data </w:t>
                              </w:r>
                              <w:r>
                                <w:rPr>
                                  <w:rFonts w:eastAsia="Arial Unicode MS"/>
                                  <w:sz w:val="18"/>
                                  <w:szCs w:val="18"/>
                                </w:rPr>
                                <w:br/>
                              </w:r>
                              <w:r>
                                <w:rPr>
                                  <w:sz w:val="18"/>
                                  <w:szCs w:val="18"/>
                                </w:rPr>
                                <w:t>[PCC-44] </w:t>
                              </w:r>
                            </w:p>
                            <w:p w14:paraId="4E75A628" w14:textId="77777777" w:rsidR="001F4D5C" w:rsidRDefault="001F4D5C" w:rsidP="001D2D77">
                              <w:pPr>
                                <w:pStyle w:val="NormalWeb"/>
                              </w:pPr>
                              <w:r>
                                <w:rPr>
                                  <w:rFonts w:ascii="Arial" w:hAnsi="Arial" w:cs="Arial"/>
                                  <w:sz w:val="18"/>
                                  <w:szCs w:val="18"/>
                                </w:rPr>
                                <w:t> </w:t>
                              </w:r>
                            </w:p>
                          </w:txbxContent>
                        </wps:txbx>
                        <wps:bodyPr rot="0" vert="horz" wrap="square" lIns="91440" tIns="45720" rIns="91440" bIns="45720" anchor="t" anchorCtr="0" upright="1">
                          <a:noAutofit/>
                        </wps:bodyPr>
                      </wps:wsp>
                      <wps:wsp>
                        <wps:cNvPr id="172" name="Casella di testo 239"/>
                        <wps:cNvSpPr txBox="1">
                          <a:spLocks noChangeArrowheads="1"/>
                        </wps:cNvSpPr>
                        <wps:spPr bwMode="auto">
                          <a:xfrm>
                            <a:off x="1952774" y="1462843"/>
                            <a:ext cx="133101" cy="22660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0FB11C81" w14:textId="77777777" w:rsidR="001F4D5C" w:rsidRPr="00C94B74" w:rsidRDefault="001F4D5C" w:rsidP="001D2D77">
                              <w:pPr>
                                <w:rPr>
                                  <w:sz w:val="20"/>
                                </w:rPr>
                              </w:pPr>
                              <w:r w:rsidRPr="00C94B74">
                                <w:rPr>
                                  <w:sz w:val="20"/>
                                </w:rPr>
                                <w:sym w:font="Wingdings" w:char="F0E2"/>
                              </w:r>
                            </w:p>
                          </w:txbxContent>
                        </wps:txbx>
                        <wps:bodyPr rot="0" vert="horz" wrap="square" lIns="0" tIns="0" rIns="0" bIns="0" anchor="ctr" anchorCtr="0" upright="1">
                          <a:noAutofit/>
                        </wps:bodyPr>
                      </wps:wsp>
                      <wps:wsp>
                        <wps:cNvPr id="173" name="Casella di testo 61"/>
                        <wps:cNvSpPr txBox="1">
                          <a:spLocks noChangeArrowheads="1"/>
                        </wps:cNvSpPr>
                        <wps:spPr bwMode="auto">
                          <a:xfrm>
                            <a:off x="3183444" y="1491783"/>
                            <a:ext cx="132701" cy="22610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2CC1F523" w14:textId="77777777" w:rsidR="001F4D5C" w:rsidRDefault="001F4D5C" w:rsidP="001D2D77">
                              <w:pPr>
                                <w:pStyle w:val="NormalWeb"/>
                              </w:pPr>
                              <w:r>
                                <w:rPr>
                                  <w:rFonts w:hAnsi="Wingdings"/>
                                  <w:sz w:val="20"/>
                                  <w:szCs w:val="20"/>
                                </w:rPr>
                                <w:sym w:font="Wingdings" w:char="F0E2"/>
                              </w:r>
                            </w:p>
                          </w:txbxContent>
                        </wps:txbx>
                        <wps:bodyPr rot="0" vert="horz" wrap="square" lIns="0" tIns="0" rIns="0" bIns="0" anchor="ctr" anchorCtr="0" upright="1">
                          <a:noAutofit/>
                        </wps:bodyPr>
                      </wps:wsp>
                      <wps:wsp>
                        <wps:cNvPr id="174" name="Casella di testo 61"/>
                        <wps:cNvSpPr txBox="1">
                          <a:spLocks noChangeArrowheads="1"/>
                        </wps:cNvSpPr>
                        <wps:spPr bwMode="auto">
                          <a:xfrm>
                            <a:off x="4493796" y="1158592"/>
                            <a:ext cx="132701" cy="22610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3C814708" w14:textId="77777777" w:rsidR="001F4D5C" w:rsidRDefault="001F4D5C" w:rsidP="001D2D77">
                              <w:pPr>
                                <w:pStyle w:val="NormalWeb"/>
                              </w:pPr>
                              <w:r>
                                <w:rPr>
                                  <w:rFonts w:hAnsi="Wingdings"/>
                                  <w:sz w:val="20"/>
                                  <w:szCs w:val="20"/>
                                </w:rPr>
                                <w:sym w:font="Wingdings" w:char="F0E2"/>
                              </w:r>
                            </w:p>
                          </w:txbxContent>
                        </wps:txbx>
                        <wps:bodyPr rot="0" vert="horz" wrap="square" lIns="0" tIns="0" rIns="0" bIns="0" anchor="ctr" anchorCtr="0" upright="1">
                          <a:noAutofit/>
                        </wps:bodyPr>
                      </wps:wsp>
                      <wps:wsp>
                        <wps:cNvPr id="175" name="Casella di testo 61"/>
                        <wps:cNvSpPr txBox="1">
                          <a:spLocks noChangeArrowheads="1"/>
                        </wps:cNvSpPr>
                        <wps:spPr bwMode="auto">
                          <a:xfrm>
                            <a:off x="4786897" y="1465945"/>
                            <a:ext cx="132701" cy="22610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71CF225B" w14:textId="77777777" w:rsidR="001F4D5C" w:rsidRDefault="001F4D5C" w:rsidP="001D2D77">
                              <w:pPr>
                                <w:pStyle w:val="NormalWeb"/>
                              </w:pPr>
                              <w:r>
                                <w:rPr>
                                  <w:rFonts w:hAnsi="Wingdings"/>
                                  <w:sz w:val="20"/>
                                  <w:szCs w:val="20"/>
                                </w:rPr>
                                <w:sym w:font="Wingdings" w:char="F0E2"/>
                              </w:r>
                            </w:p>
                          </w:txbxContent>
                        </wps:txbx>
                        <wps:bodyPr rot="0" vert="horz" wrap="square" lIns="0" tIns="0" rIns="0" bIns="0" anchor="ctr" anchorCtr="0" upright="1">
                          <a:noAutofit/>
                        </wps:bodyPr>
                      </wps:wsp>
                      <wps:wsp>
                        <wps:cNvPr id="176" name="Casella di testo 61"/>
                        <wps:cNvSpPr txBox="1">
                          <a:spLocks noChangeArrowheads="1"/>
                        </wps:cNvSpPr>
                        <wps:spPr bwMode="auto">
                          <a:xfrm>
                            <a:off x="5088798" y="1853583"/>
                            <a:ext cx="132701" cy="22600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0D4D298B" w14:textId="77777777" w:rsidR="001F4D5C" w:rsidRDefault="001F4D5C" w:rsidP="001D2D77">
                              <w:pPr>
                                <w:pStyle w:val="NormalWeb"/>
                              </w:pPr>
                              <w:r>
                                <w:rPr>
                                  <w:rFonts w:hAnsi="Wingdings"/>
                                  <w:sz w:val="20"/>
                                  <w:szCs w:val="20"/>
                                </w:rPr>
                                <w:sym w:font="Wingdings" w:char="F0E2"/>
                              </w:r>
                            </w:p>
                          </w:txbxContent>
                        </wps:txbx>
                        <wps:bodyPr rot="0" vert="horz" wrap="square" lIns="0" tIns="0" rIns="0" bIns="0" anchor="ctr" anchorCtr="0" upright="1">
                          <a:noAutofit/>
                        </wps:bodyPr>
                      </wps:wsp>
                      <wps:wsp>
                        <wps:cNvPr id="177" name="Rectangle 59"/>
                        <wps:cNvSpPr>
                          <a:spLocks noChangeArrowheads="1"/>
                        </wps:cNvSpPr>
                        <wps:spPr bwMode="auto">
                          <a:xfrm>
                            <a:off x="243752" y="2809037"/>
                            <a:ext cx="5294083" cy="379125"/>
                          </a:xfrm>
                          <a:prstGeom prst="rect">
                            <a:avLst/>
                          </a:prstGeom>
                          <a:solidFill>
                            <a:schemeClr val="bg1">
                              <a:lumMod val="100000"/>
                              <a:lumOff val="0"/>
                            </a:schemeClr>
                          </a:solidFill>
                          <a:ln w="19050">
                            <a:solidFill>
                              <a:schemeClr val="tx1">
                                <a:lumMod val="100000"/>
                                <a:lumOff val="0"/>
                              </a:schemeClr>
                            </a:solidFill>
                            <a:miter lim="800000"/>
                            <a:headEnd/>
                            <a:tailEnd/>
                          </a:ln>
                        </wps:spPr>
                        <wps:txbx>
                          <w:txbxContent>
                            <w:p w14:paraId="6ED18ECF" w14:textId="19DB3BC1" w:rsidR="001F4D5C" w:rsidRPr="00BA23F5" w:rsidRDefault="001F4D5C" w:rsidP="009D0B19">
                              <w:pPr>
                                <w:pStyle w:val="NormalWeb"/>
                                <w:spacing w:before="0"/>
                                <w:jc w:val="center"/>
                                <w:rPr>
                                  <w:color w:val="0D0D0D" w:themeColor="text1" w:themeTint="F2"/>
                                </w:rPr>
                              </w:pPr>
                              <w:r>
                                <w:rPr>
                                  <w:b/>
                                  <w:bCs/>
                                  <w:color w:val="0D0D0D" w:themeColor="text1" w:themeTint="F2"/>
                                  <w:sz w:val="22"/>
                                  <w:szCs w:val="22"/>
                                </w:rPr>
                                <w:t>Data Element Extractor</w:t>
                              </w:r>
                            </w:p>
                          </w:txbxContent>
                        </wps:txbx>
                        <wps:bodyPr rot="0" vert="horz" wrap="square" lIns="0" tIns="0" rIns="0" bIns="0" anchor="ctr" anchorCtr="0" upright="1">
                          <a:noAutofit/>
                        </wps:bodyPr>
                      </wps:wsp>
                      <wps:wsp>
                        <wps:cNvPr id="178" name="Rectangle 8"/>
                        <wps:cNvSpPr>
                          <a:spLocks noChangeArrowheads="1"/>
                        </wps:cNvSpPr>
                        <wps:spPr bwMode="auto">
                          <a:xfrm>
                            <a:off x="1413355" y="2284344"/>
                            <a:ext cx="1045004" cy="507291"/>
                          </a:xfrm>
                          <a:prstGeom prst="rect">
                            <a:avLst/>
                          </a:prstGeom>
                          <a:noFill/>
                          <a:ln w="19050">
                            <a:solidFill>
                              <a:srgbClr val="000000"/>
                            </a:solidFill>
                            <a:prstDash val="dash"/>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txbx>
                          <w:txbxContent>
                            <w:p w14:paraId="2C537A4F" w14:textId="77777777" w:rsidR="001F4D5C" w:rsidRPr="009B12B3" w:rsidRDefault="001F4D5C" w:rsidP="001D2D77">
                              <w:pPr>
                                <w:spacing w:before="0"/>
                                <w:jc w:val="center"/>
                                <w:rPr>
                                  <w:rFonts w:eastAsia="Arial Unicode MS"/>
                                  <w:b/>
                                  <w:sz w:val="20"/>
                                  <w:szCs w:val="24"/>
                                  <w:lang w:val="it-IT"/>
                                </w:rPr>
                              </w:pPr>
                              <w:r w:rsidRPr="009B12B3">
                                <w:rPr>
                                  <w:rFonts w:eastAsia="Arial Unicode MS"/>
                                  <w:b/>
                                  <w:sz w:val="20"/>
                                  <w:szCs w:val="21"/>
                                </w:rPr>
                                <w:t xml:space="preserve">XDS </w:t>
                              </w:r>
                              <w:r>
                                <w:rPr>
                                  <w:rFonts w:eastAsia="Arial Unicode MS"/>
                                  <w:b/>
                                  <w:sz w:val="20"/>
                                  <w:szCs w:val="21"/>
                                </w:rPr>
                                <w:br/>
                              </w:r>
                              <w:r w:rsidRPr="009B12B3">
                                <w:rPr>
                                  <w:rFonts w:eastAsia="Arial Unicode MS"/>
                                  <w:b/>
                                  <w:sz w:val="20"/>
                                  <w:szCs w:val="24"/>
                                  <w:lang w:val="it-IT"/>
                                </w:rPr>
                                <w:t>Document Registry</w:t>
                              </w:r>
                            </w:p>
                          </w:txbxContent>
                        </wps:txbx>
                        <wps:bodyPr rot="0" vert="horz" wrap="square" lIns="0" tIns="0" rIns="0" bIns="0" anchor="ctr" anchorCtr="0" upright="1">
                          <a:noAutofit/>
                        </wps:bodyPr>
                      </wps:wsp>
                      <wps:wsp>
                        <wps:cNvPr id="181" name="Text Box 11"/>
                        <wps:cNvSpPr txBox="1">
                          <a:spLocks noChangeArrowheads="1"/>
                        </wps:cNvSpPr>
                        <wps:spPr bwMode="auto">
                          <a:xfrm>
                            <a:off x="21840" y="2321919"/>
                            <a:ext cx="643843" cy="471878"/>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ED3DC78" w14:textId="17457FCF" w:rsidR="001F4D5C" w:rsidRPr="00C23DB2" w:rsidRDefault="001F4D5C" w:rsidP="00C23DB2">
                              <w:pPr>
                                <w:spacing w:before="0"/>
                                <w:jc w:val="right"/>
                                <w:rPr>
                                  <w:sz w:val="18"/>
                                </w:rPr>
                              </w:pPr>
                              <w:r w:rsidRPr="00C23DB2">
                                <w:rPr>
                                  <w:rFonts w:eastAsia="Arial Unicode MS"/>
                                  <w:sz w:val="18"/>
                                </w:rPr>
                                <w:t>Retrieve</w:t>
                              </w:r>
                              <w:r w:rsidRPr="00C23DB2">
                                <w:rPr>
                                  <w:rFonts w:eastAsia="Arial Unicode MS"/>
                                  <w:sz w:val="18"/>
                                </w:rPr>
                                <w:br/>
                                <w:t>Document</w:t>
                              </w:r>
                              <w:r w:rsidRPr="00C23DB2">
                                <w:rPr>
                                  <w:rFonts w:eastAsia="Arial Unicode MS"/>
                                  <w:sz w:val="18"/>
                                </w:rPr>
                                <w:br/>
                                <w:t xml:space="preserve">Set </w:t>
                              </w:r>
                              <w:r w:rsidRPr="00C23DB2">
                                <w:rPr>
                                  <w:sz w:val="18"/>
                                </w:rPr>
                                <w:t>[ITI-43]</w:t>
                              </w:r>
                            </w:p>
                            <w:p w14:paraId="70BD9286" w14:textId="77777777" w:rsidR="001F4D5C" w:rsidRPr="00C23DB2" w:rsidRDefault="001F4D5C" w:rsidP="00C23DB2">
                              <w:pPr>
                                <w:jc w:val="right"/>
                                <w:rPr>
                                  <w:rFonts w:ascii="Arial" w:hAnsi="Arial" w:cs="Arial"/>
                                  <w:sz w:val="22"/>
                                </w:rPr>
                              </w:pPr>
                            </w:p>
                          </w:txbxContent>
                        </wps:txbx>
                        <wps:bodyPr rot="0" vert="horz" wrap="square" lIns="0" tIns="45720" rIns="0" bIns="45720" anchor="t" anchorCtr="0" upright="1">
                          <a:noAutofit/>
                        </wps:bodyPr>
                      </wps:wsp>
                      <wps:wsp>
                        <wps:cNvPr id="182" name="Casella di testo 239"/>
                        <wps:cNvSpPr txBox="1">
                          <a:spLocks noChangeArrowheads="1"/>
                        </wps:cNvSpPr>
                        <wps:spPr bwMode="auto">
                          <a:xfrm rot="10800000">
                            <a:off x="576358" y="1442363"/>
                            <a:ext cx="133101" cy="22650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3175">
                                <a:solidFill>
                                  <a:srgbClr val="000000"/>
                                </a:solidFill>
                                <a:miter lim="800000"/>
                                <a:headEnd/>
                                <a:tailEnd/>
                              </a14:hiddenLine>
                            </a:ext>
                          </a:extLst>
                        </wps:spPr>
                        <wps:txbx>
                          <w:txbxContent>
                            <w:p w14:paraId="47427079" w14:textId="77777777" w:rsidR="001F4D5C" w:rsidRPr="00C94B74" w:rsidRDefault="001F4D5C" w:rsidP="001D2D77">
                              <w:pPr>
                                <w:rPr>
                                  <w:sz w:val="20"/>
                                </w:rPr>
                              </w:pPr>
                              <w:r w:rsidRPr="00C94B74">
                                <w:rPr>
                                  <w:sz w:val="20"/>
                                </w:rPr>
                                <w:sym w:font="Wingdings" w:char="F0E2"/>
                              </w:r>
                            </w:p>
                          </w:txbxContent>
                        </wps:txbx>
                        <wps:bodyPr rot="0" vert="horz" wrap="square" lIns="0" tIns="0" rIns="0" bIns="0" anchor="ctr" anchorCtr="0" upright="1">
                          <a:noAutofit/>
                        </wps:bodyPr>
                      </wps:wsp>
                      <wps:wsp>
                        <wps:cNvPr id="833" name="Casella di testo 239"/>
                        <wps:cNvSpPr txBox="1"/>
                        <wps:spPr>
                          <a:xfrm rot="10800000">
                            <a:off x="754220" y="2517804"/>
                            <a:ext cx="100625" cy="260645"/>
                          </a:xfrm>
                          <a:prstGeom prst="rect">
                            <a:avLst/>
                          </a:prstGeom>
                          <a:noFill/>
                          <a:ln w="3175">
                            <a:noFill/>
                          </a:ln>
                        </wps:spPr>
                        <wps:txbx>
                          <w:txbxContent>
                            <w:p w14:paraId="35DDD68E" w14:textId="77777777" w:rsidR="001F4D5C" w:rsidRPr="009D0B19" w:rsidRDefault="001F4D5C" w:rsidP="00704C23">
                              <w:pPr>
                                <w:pStyle w:val="NormalWeb"/>
                                <w:rPr>
                                  <w:sz w:val="28"/>
                                </w:rPr>
                              </w:pPr>
                              <w:r w:rsidRPr="009D0B19">
                                <w:rPr>
                                  <w:rFonts w:hAnsi="Wingdings"/>
                                  <w:sz w:val="20"/>
                                  <w:szCs w:val="18"/>
                                </w:rPr>
                                <w:sym w:font="Wingdings" w:char="F0E2"/>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5" name="Straight Arrow Connector 40"/>
                        <wps:cNvCnPr>
                          <a:cxnSpLocks noChangeShapeType="1"/>
                          <a:stCxn id="413" idx="2"/>
                        </wps:cNvCnPr>
                        <wps:spPr bwMode="auto">
                          <a:xfrm flipH="1">
                            <a:off x="709459" y="2294106"/>
                            <a:ext cx="1138" cy="515317"/>
                          </a:xfrm>
                          <a:prstGeom prst="straightConnector1">
                            <a:avLst/>
                          </a:prstGeom>
                          <a:noFill/>
                          <a:ln w="1270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c:wpc>
                  </a:graphicData>
                </a:graphic>
              </wp:inline>
            </w:drawing>
          </mc:Choice>
          <mc:Fallback>
            <w:pict>
              <v:group w14:anchorId="3A74FA98" id="Canvas 132" o:spid="_x0000_s1164" editas="canvas" style="width:472.05pt;height:261.75pt;mso-position-horizontal-relative:char;mso-position-vertical-relative:line" coordsize="59950,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">
                <v:shape id="_x0000_s1165" type="#_x0000_t75" style="position:absolute;width:59950;height:33242;visibility:visible;mso-wrap-style:square" stroked="t" strokecolor="black [3213]" strokeweight="2pt">
                  <v:fill o:detectmouseclick="t"/>
                  <v:path o:connecttype="none"/>
                </v:shape>
                <v:shape id="Straight Arrow Connector 40" o:spid="_x0000_s1166" type="#_x0000_t34" style="position:absolute;left:10773;top:14258;width:12120;height:50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E0cAAAADcAAAADwAAAGRycy9kb3ducmV2LnhtbERPTWsCMRC9C/6HMEJvmihVy2oUEQQv&#10;hXYV6XHYjJvFzWRJoq7/vjkUeny87/W2d614UIiNZw3TiQJBXHnTcK3hfDqMP0DEhGyw9UwaXhRh&#10;uxkO1lgY/+RvepSpFjmEY4EabEpdIWWsLDmME98RZ+7qg8OUYailCfjM4a6VM6UW0mHDucFiR3tL&#10;1a28Ow2qZL7ar/lnDIv5ZXk+HHev5kfrt1G/W4FI1Kd/8Z/7aDS8q7w2n8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RNHAAAAA3AAAAA8AAAAAAAAAAAAAAAAA&#10;oQIAAGRycy9kb3ducmV2LnhtbFBLBQYAAAAABAAEAPkAAACOAwAAAAA=&#10;" adj="7979" strokeweight="1pt"/>
                <v:rect id="Rectangle 8" o:spid="_x0000_s1167" style="position:absolute;left:43948;top:22891;width:10450;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rK8IA&#10;AADcAAAADwAAAGRycy9kb3ducmV2LnhtbESPX2vCQBDE3wt+h2OFvtWLpYhGT1FB8LVafV6ymz+a&#10;2wu5axL76XsFoY/DzPyGWW0GW6uOW185MTCdJKBYMkeVFAa+zoe3OSgfUAhrJ2zgwR4269HLClNy&#10;vXxydwqFihDxKRooQ2hSrX1WskU/cQ1L9HLXWgxRtoWmFvsIt7V+T5KZtlhJXCix4X3J2f30bQ2Q&#10;/cn3Qjub0+1K/TyrZ93jYszreNguQQUewn/42T6SgY9kAX9n4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AmsrwgAAANwAAAAPAAAAAAAAAAAAAAAAAJgCAABkcnMvZG93&#10;bnJldi54bWxQSwUGAAAAAAQABAD1AAAAhwMAAAAA&#10;" filled="f" strokeweight="1.5pt">
                  <v:stroke dashstyle="dash"/>
                  <v:textbox inset="0,0,0,0">
                    <w:txbxContent>
                      <w:p w14:paraId="4BF150F4" w14:textId="77777777" w:rsidR="001F4D5C" w:rsidRPr="009B12B3" w:rsidRDefault="001F4D5C" w:rsidP="001D2D77">
                        <w:pPr>
                          <w:spacing w:before="0"/>
                          <w:jc w:val="center"/>
                          <w:rPr>
                            <w:rFonts w:eastAsia="Arial Unicode MS"/>
                            <w:b/>
                            <w:sz w:val="20"/>
                            <w:szCs w:val="24"/>
                            <w:lang w:val="it-IT"/>
                          </w:rPr>
                        </w:pPr>
                        <w:r>
                          <w:rPr>
                            <w:rFonts w:eastAsia="Arial Unicode MS"/>
                            <w:b/>
                            <w:sz w:val="20"/>
                            <w:szCs w:val="24"/>
                            <w:lang w:val="it-IT"/>
                          </w:rPr>
                          <w:t>MHD</w:t>
                        </w:r>
                        <w:r>
                          <w:rPr>
                            <w:rFonts w:eastAsia="Arial Unicode MS"/>
                            <w:b/>
                            <w:sz w:val="20"/>
                            <w:szCs w:val="24"/>
                            <w:lang w:val="it-IT"/>
                          </w:rPr>
                          <w:br/>
                        </w:r>
                        <w:r w:rsidRPr="009B12B3">
                          <w:rPr>
                            <w:rFonts w:eastAsia="Arial Unicode MS"/>
                            <w:b/>
                            <w:sz w:val="20"/>
                            <w:szCs w:val="24"/>
                            <w:lang w:val="it-IT"/>
                          </w:rPr>
                          <w:t xml:space="preserve">Document </w:t>
                        </w:r>
                        <w:r w:rsidRPr="009B12B3">
                          <w:rPr>
                            <w:rFonts w:eastAsia="Arial Unicode MS"/>
                            <w:b/>
                            <w:sz w:val="20"/>
                            <w:szCs w:val="24"/>
                          </w:rPr>
                          <w:t>Responder</w:t>
                        </w:r>
                      </w:p>
                    </w:txbxContent>
                  </v:textbox>
                </v:rect>
                <v:shape id="Straight Arrow Connector 40" o:spid="_x0000_s1168" type="#_x0000_t34" style="position:absolute;left:5617;top:12211;width:6951;height:397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noMQAAADcAAAADwAAAGRycy9kb3ducmV2LnhtbERPW2vCMBR+H/gfwhH2MjTtmLJVo4yN&#10;DUVheHnY46E5tsHmJDRZ2/178zDY48d3X64H24iO2mAcK8inGQji0mnDlYLz6WPyDCJEZI2NY1Lw&#10;SwHWq9HdEgvtej5Qd4yVSCEcClRQx+gLKUNZk8UwdZ44cRfXWowJtpXULfYp3DbyMcvm0qLh1FCj&#10;p7eayuvxxyqYffX+8n32D1vzsu/e88Ns92m2St2Ph9cFiEhD/Bf/uTdawVOe5qcz6Qj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egxAAAANwAAAAPAAAAAAAAAAAA&#10;AAAAAKECAABkcnMvZG93bnJldi54bWxQSwUGAAAAAAQABAD5AAAAkgMAAAAA&#10;" adj="13714" strokeweight="1pt"/>
                <v:shape id="Text Box 11" o:spid="_x0000_s1169" type="#_x0000_t202" style="position:absolute;left:14761;top:11487;width:7569;height:3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l08QA&#10;AADcAAAADwAAAGRycy9kb3ducmV2LnhtbESPQWvCQBSE7wX/w/KE3urGUIpEV5EQwUIpJFro8ZF9&#10;JsHs25Bddfvvu4LgcZiZb5jVJpheXGl0nWUF81kCgri2uuNGwfGwe1uAcB5ZY2+ZFPyRg8168rLC&#10;TNsbl3StfCMihF2GClrvh0xKV7dk0M3sQBy9kx0N+ijHRuoRbxFuepkmyYc02HFcaHGgvKX6XF2M&#10;gt+0aIrwXW5/+POrDOciP+SXSqnXadguQXgK/hl+tPdawfs8hfu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I5dPEAAAA3AAAAA8AAAAAAAAAAAAAAAAAmAIAAGRycy9k&#10;b3ducmV2LnhtbFBLBQYAAAAABAAEAPUAAACJAwAAAAA=&#10;" filled="f" stroked="f">
                  <v:textbox inset="0,,0">
                    <w:txbxContent>
                      <w:p w14:paraId="4AC3CD71" w14:textId="77777777" w:rsidR="001F4D5C" w:rsidRPr="0047790E" w:rsidRDefault="001F4D5C" w:rsidP="00C23DB2">
                        <w:pPr>
                          <w:spacing w:before="0"/>
                          <w:rPr>
                            <w:rFonts w:ascii="Arial" w:hAnsi="Arial" w:cs="Arial"/>
                            <w:sz w:val="22"/>
                          </w:rPr>
                        </w:pPr>
                        <w:r>
                          <w:rPr>
                            <w:rFonts w:eastAsia="Arial Unicode MS"/>
                            <w:sz w:val="18"/>
                          </w:rPr>
                          <w:t>Registry Stored Query</w:t>
                        </w:r>
                        <w:r w:rsidRPr="0047790E">
                          <w:rPr>
                            <w:rFonts w:eastAsia="Arial Unicode MS"/>
                            <w:sz w:val="18"/>
                          </w:rPr>
                          <w:t xml:space="preserve"> </w:t>
                        </w:r>
                        <w:r w:rsidRPr="0047790E">
                          <w:rPr>
                            <w:sz w:val="18"/>
                          </w:rPr>
                          <w:t>[</w:t>
                        </w:r>
                        <w:r>
                          <w:rPr>
                            <w:sz w:val="18"/>
                          </w:rPr>
                          <w:t>ITI-18</w:t>
                        </w:r>
                        <w:r w:rsidRPr="0047790E">
                          <w:rPr>
                            <w:sz w:val="18"/>
                          </w:rPr>
                          <w:t>]</w:t>
                        </w:r>
                      </w:p>
                    </w:txbxContent>
                  </v:textbox>
                </v:shape>
                <v:rect id="Rectangle 8" o:spid="_x0000_s1170" style="position:absolute;left:1880;top:17674;width:10450;height:5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PKHMIA&#10;AADcAAAADwAAAGRycy9kb3ducmV2LnhtbESPX2vCQBDE3wv9DscWfKsXrYiknqJCoa9q9XnJbv7U&#10;3F7IXZPop/cEoY/DzPyGWa4HW6uOW185MTAZJ6BYMkeVFAZ+jl/vC1A+oBDWTtjAlT2sV68vS0zJ&#10;9bLn7hAKFSHiUzRQhtCkWvusZIt+7BqW6OWutRiibAtNLfYRbms9TZK5tlhJXCix4V3J2eXwZw2Q&#10;veU7oa3N6fdM/SKr5931ZMzobdh8ggo8hP/ws/1NBmaTD3iciUd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M8ocwgAAANwAAAAPAAAAAAAAAAAAAAAAAJgCAABkcnMvZG93&#10;bnJldi54bWxQSwUGAAAAAAQABAD1AAAAhwMAAAAA&#10;" filled="f" strokeweight="1.5pt">
                  <v:stroke dashstyle="dash"/>
                  <v:textbox inset="0,0,0,0">
                    <w:txbxContent>
                      <w:p w14:paraId="153B9FB6" w14:textId="77777777" w:rsidR="001F4D5C" w:rsidRPr="009B12B3" w:rsidRDefault="001F4D5C" w:rsidP="001D2D77">
                        <w:pPr>
                          <w:spacing w:before="0"/>
                          <w:jc w:val="center"/>
                          <w:rPr>
                            <w:rFonts w:eastAsia="Arial Unicode MS"/>
                            <w:b/>
                            <w:sz w:val="20"/>
                            <w:szCs w:val="24"/>
                          </w:rPr>
                        </w:pPr>
                        <w:r w:rsidRPr="009B12B3">
                          <w:rPr>
                            <w:rFonts w:eastAsia="Arial Unicode MS"/>
                            <w:b/>
                            <w:sz w:val="20"/>
                            <w:szCs w:val="21"/>
                          </w:rPr>
                          <w:t>XDS</w:t>
                        </w:r>
                        <w:r>
                          <w:rPr>
                            <w:rFonts w:eastAsia="Arial Unicode MS"/>
                            <w:b/>
                            <w:sz w:val="20"/>
                            <w:szCs w:val="21"/>
                          </w:rPr>
                          <w:br/>
                        </w:r>
                        <w:r w:rsidRPr="009B12B3">
                          <w:rPr>
                            <w:rFonts w:eastAsia="Arial Unicode MS"/>
                            <w:b/>
                            <w:sz w:val="20"/>
                            <w:szCs w:val="24"/>
                          </w:rPr>
                          <w:t>Document</w:t>
                        </w:r>
                        <w:r w:rsidRPr="009B12B3">
                          <w:rPr>
                            <w:rFonts w:eastAsia="Arial Unicode MS"/>
                            <w:b/>
                            <w:sz w:val="20"/>
                            <w:szCs w:val="24"/>
                          </w:rPr>
                          <w:br/>
                          <w:t>Repository</w:t>
                        </w:r>
                      </w:p>
                    </w:txbxContent>
                  </v:textbox>
                </v:rect>
                <v:rect id="Rectangle 8" o:spid="_x0000_s1171" style="position:absolute;left:28055;top:22891;width:10450;height:5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pSaMEA&#10;AADcAAAADwAAAGRycy9kb3ducmV2LnhtbESPX2vCQBDE34V+h2MLfdOLIiLRU1QQfK1Vn5fs5k+b&#10;2wu5M4n99L2C4OMwM79h1tvB1qrj1ldODEwnCSiWzFElhYHL13G8BOUDCmHthA082MN28zZaY0qu&#10;l0/uzqFQESI+RQNlCE2qtc9KtugnrmGJXu5aiyHKttDUYh/httazJFloi5XEhRIbPpSc/Zzv1gDZ&#10;3/wgtLc5fd+oX2b1ontcjfl4H3YrUIGH8Ao/2ycyMJ/O4f9MPAJ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aUmjBAAAA3AAAAA8AAAAAAAAAAAAAAAAAmAIAAGRycy9kb3du&#10;cmV2LnhtbFBLBQYAAAAABAAEAPUAAACGAwAAAAA=&#10;" filled="f" strokeweight="1.5pt">
                  <v:stroke dashstyle="dash"/>
                  <v:textbox inset="0,0,0,0">
                    <w:txbxContent>
                      <w:p w14:paraId="39A69B52" w14:textId="23BDD5C9" w:rsidR="001F4D5C" w:rsidRPr="009B12B3" w:rsidRDefault="001F4D5C" w:rsidP="001D2D77">
                        <w:pPr>
                          <w:spacing w:before="0"/>
                          <w:jc w:val="center"/>
                          <w:rPr>
                            <w:rFonts w:eastAsia="Arial Unicode MS"/>
                            <w:b/>
                            <w:sz w:val="20"/>
                            <w:szCs w:val="24"/>
                          </w:rPr>
                        </w:pPr>
                        <w:r>
                          <w:rPr>
                            <w:rFonts w:eastAsia="Arial Unicode MS"/>
                            <w:b/>
                            <w:sz w:val="20"/>
                            <w:szCs w:val="24"/>
                          </w:rPr>
                          <w:t>QEDm</w:t>
                        </w:r>
                        <w:r>
                          <w:rPr>
                            <w:rFonts w:eastAsia="Arial Unicode MS"/>
                            <w:b/>
                            <w:sz w:val="20"/>
                            <w:szCs w:val="24"/>
                          </w:rPr>
                          <w:br/>
                        </w:r>
                        <w:r w:rsidRPr="009B12B3">
                          <w:rPr>
                            <w:rFonts w:eastAsia="Arial Unicode MS"/>
                            <w:b/>
                            <w:sz w:val="20"/>
                            <w:szCs w:val="24"/>
                          </w:rPr>
                          <w:t>Clinical Data Source</w:t>
                        </w:r>
                      </w:p>
                    </w:txbxContent>
                  </v:textbox>
                </v:rect>
                <v:shape id="Text Box 11" o:spid="_x0000_s1172" type="#_x0000_t202" style="position:absolute;left:1058;top:11519;width:9577;height:3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F9p8UA&#10;AADcAAAADwAAAGRycy9kb3ducmV2LnhtbESPQWvCQBSE70L/w/IKvelGaaWkriIhggUREit4fGRf&#10;k2D2bciuuv33bkHwOMzMN8xiFUwnrjS41rKC6SQBQVxZ3XKt4OewGX+CcB5ZY2eZFPyRg9XyZbTA&#10;VNsbF3QtfS0ihF2KChrv+1RKVzVk0E1sTxy9XzsY9FEOtdQD3iLcdHKWJHNpsOW40GBPWUPVubwY&#10;BadZXudhX6yP/L0rwjnPDtmlVOrtNay/QHgK/hl+tLdawfv0A/7P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X2nxQAAANwAAAAPAAAAAAAAAAAAAAAAAJgCAABkcnMv&#10;ZG93bnJldi54bWxQSwUGAAAAAAQABAD1AAAAigMAAAAA&#10;" filled="f" stroked="f">
                  <v:textbox inset="0,,0">
                    <w:txbxContent>
                      <w:p w14:paraId="17F0D994" w14:textId="77777777" w:rsidR="001F4D5C" w:rsidRPr="00A81116" w:rsidRDefault="001F4D5C" w:rsidP="00DE5390">
                        <w:pPr>
                          <w:spacing w:before="0"/>
                          <w:jc w:val="right"/>
                          <w:rPr>
                            <w:sz w:val="18"/>
                            <w:lang w:val="it-IT"/>
                          </w:rPr>
                        </w:pPr>
                        <w:r w:rsidRPr="00A81116">
                          <w:rPr>
                            <w:rFonts w:eastAsia="Arial Unicode MS"/>
                            <w:sz w:val="18"/>
                            <w:lang w:val="it-IT"/>
                          </w:rPr>
                          <w:t xml:space="preserve">Retrieve Document Set </w:t>
                        </w:r>
                        <w:r w:rsidRPr="00A81116">
                          <w:rPr>
                            <w:sz w:val="18"/>
                            <w:lang w:val="it-IT"/>
                          </w:rPr>
                          <w:t>[ITI-43] </w:t>
                        </w:r>
                      </w:p>
                      <w:p w14:paraId="0DD7B01A" w14:textId="77777777" w:rsidR="001F4D5C" w:rsidRPr="00A81116" w:rsidRDefault="001F4D5C" w:rsidP="00DE5390">
                        <w:pPr>
                          <w:jc w:val="right"/>
                          <w:rPr>
                            <w:rFonts w:ascii="Arial" w:hAnsi="Arial" w:cs="Arial"/>
                            <w:sz w:val="22"/>
                            <w:lang w:val="it-IT"/>
                          </w:rPr>
                        </w:pPr>
                      </w:p>
                    </w:txbxContent>
                  </v:textbox>
                </v:shape>
                <v:group id="Gruppo 114" o:spid="_x0000_s1173" style="position:absolute;left:46262;top:10662;width:5949;height:12249" coordorigin="46262,10480" coordsize="5949,12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Straight Arrow Connector 40" o:spid="_x0000_s1174" type="#_x0000_t32" style="position:absolute;left:49195;top:10480;width:0;height:12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438gAAADcAAAADwAAAGRycy9kb3ducmV2LnhtbESPS2vDMBCE74X8B7GFXkoiO6QhuJZD&#10;Wvo65OI8Drkt1tYytVaupThuf31VKPQ4zMw3TL4ebSsG6n3jWEE6S0AQV043XCs47J+nKxA+IGts&#10;HZOCL/KwLiZXOWbaXbikYRdqESHsM1RgQugyKX1lyKKfuY44eu+utxii7Gupe7xEuG3lPEmW0mLD&#10;ccFgR4+Gqo/d2Sp4cov5djgdH8xn+X0uX++2zcvtSqmb63FzDyLQGP7Df+03rWCRpvB7Jh4BWf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fk438gAAADcAAAADwAAAAAA&#10;AAAAAAAAAAChAgAAZHJzL2Rvd25yZXYueG1sUEsFBgAAAAAEAAQA+QAAAJYDAAAAAA==&#10;" strokeweight="1pt">
                    <v:stroke joinstyle="miter"/>
                  </v:shape>
                  <v:shape id="Straight Arrow Connector 40" o:spid="_x0000_s1175" type="#_x0000_t32" style="position:absolute;left:46262;top:10541;width:0;height:121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NvcgAAADcAAAADwAAAGRycy9kb3ducmV2LnhtbESPQU/CQBCF7yb+h82YcDGylQAhlYWo&#10;EeTApagHb5Pu2G3sztbuUqq/3jmQcJvJe/PeN8v14BvVUxfrwAbuxxko4jLYmisD72+buwWomJAt&#10;NoHJwC9FWK+ur5aY23DigvpDqpSEcMzRgEupzbWOpSOPcRxaYtG+QucxydpV2nZ4knDf6EmWzbXH&#10;mqXBYUvPjsrvw9EbeAnTyb7//HhyP8XfsXid7evt7cKY0c3w+AAq0ZAu5vP1zgr+XPDlGZlAr/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1NvcgAAADcAAAADwAAAAAA&#10;AAAAAAAAAAChAgAAZHJzL2Rvd25yZXYueG1sUEsFBgAAAAAEAAQA+QAAAJYDAAAAAA==&#10;" strokeweight="1pt">
                    <v:stroke joinstyle="miter"/>
                  </v:shape>
                  <v:shape id="Straight Arrow Connector 40" o:spid="_x0000_s1176" type="#_x0000_t32" style="position:absolute;left:52211;top:10633;width:0;height:1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HoJsUAAADcAAAADwAAAGRycy9kb3ducmV2LnhtbERPTWvCQBC9F/oflil4KXWjWJHoKq2o&#10;7cFLtB68DdkxG5qdTbNrTPvru4LgbR7vc2aLzlaipcaXjhUM+gkI4tzpkgsFX/v1ywSED8gaK8ek&#10;4Jc8LOaPDzNMtbtwRu0uFCKGsE9RgQmhTqX0uSGLvu9q4sidXGMxRNgUUjd4ieG2ksMkGUuLJccG&#10;gzUtDeXfu7NVsHKj4bY9Ht7NT/Z3zj5et+XmeaJU76l7m4II1IW7+Ob+1HH+eADXZ+IF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HoJsUAAADcAAAADwAAAAAAAAAA&#10;AAAAAAChAgAAZHJzL2Rvd25yZXYueG1sUEsFBgAAAAAEAAQA+QAAAJMDAAAAAA==&#10;" strokeweight="1pt">
                    <v:stroke joinstyle="miter"/>
                  </v:shape>
                </v:group>
                <v:shape id="Straight Arrow Connector 40" o:spid="_x0000_s1177" type="#_x0000_t32" style="position:absolute;left:33250;top:10662;width:30;height:12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2UcUAAADcAAAADwAAAGRycy9kb3ducmV2LnhtbERPS2vCQBC+F/wPywi9lLppaEWiq6jY&#10;x8FLbHvwNmTHbDA7m2bXmPbXdwXB23x8z5kteluLjlpfOVbwNEpAEBdOV1wq+Pp8fZyA8AFZY+2Y&#10;FPySh8V8cDfDTLsz59TtQiliCPsMFZgQmkxKXxiy6EeuIY7cwbUWQ4RtKXWL5xhua5kmyVharDg2&#10;GGxobag47k5WwcY9p9tu/70yP/nfKX9/2VZvDxOl7of9cgoiUB9u4qv7Q8f54xQuz8QL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N2UcUAAADcAAAADwAAAAAAAAAA&#10;AAAAAAChAgAAZHJzL2Rvd25yZXYueG1sUEsFBgAAAAAEAAQA+QAAAJMDAAAAAA==&#10;" strokeweight="1pt">
                  <v:stroke joinstyle="miter"/>
                </v:shape>
                <v:shape id="Text Box 11" o:spid="_x0000_s1178" type="#_x0000_t202" style="position:absolute;left:52767;top:17772;width:5809;height:5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yQscMA&#10;AADcAAAADwAAAGRycy9kb3ducmV2LnhtbERP32vCMBB+H+x/CCf4NlMVZHSmRUoHG8igVcHHo7m1&#10;xeZSmqjxv18Gg73dx/fztnkwg7jR5HrLCpaLBARxY3XPrYLj4f3lFYTzyBoHy6TgQQ7y7Plpi6m2&#10;d67oVvtWxBB2KSrovB9TKV3TkUG3sCNx5L7tZNBHOLVST3iP4WaQqyTZSIM9x4YORyo6ai711Sg4&#10;r8q2DF/V7sSf+ypcyuJQXGul5rOwewPhKfh/8Z/7Q8f5mzX8PhMv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yQscMAAADcAAAADwAAAAAAAAAAAAAAAACYAgAAZHJzL2Rv&#10;d25yZXYueG1sUEsFBgAAAAAEAAQA9QAAAIgDAAAAAA==&#10;" filled="f" stroked="f">
                  <v:textbox inset="0,,0">
                    <w:txbxContent>
                      <w:p w14:paraId="51727E85" w14:textId="7063FB08" w:rsidR="001F4D5C" w:rsidRPr="00A81116" w:rsidRDefault="001F4D5C" w:rsidP="001D2D77">
                        <w:pPr>
                          <w:spacing w:before="0"/>
                          <w:rPr>
                            <w:sz w:val="18"/>
                            <w:lang w:val="it-IT"/>
                          </w:rPr>
                        </w:pPr>
                        <w:r w:rsidRPr="00A81116">
                          <w:rPr>
                            <w:rFonts w:eastAsia="Arial Unicode MS"/>
                            <w:sz w:val="18"/>
                            <w:lang w:val="it-IT"/>
                          </w:rPr>
                          <w:t>Retrieve</w:t>
                        </w:r>
                        <w:r>
                          <w:rPr>
                            <w:rFonts w:eastAsia="Arial Unicode MS"/>
                            <w:sz w:val="18"/>
                            <w:lang w:val="it-IT"/>
                          </w:rPr>
                          <w:br/>
                        </w:r>
                        <w:r w:rsidRPr="00A81116">
                          <w:rPr>
                            <w:rFonts w:eastAsia="Arial Unicode MS"/>
                            <w:sz w:val="18"/>
                            <w:lang w:val="it-IT"/>
                          </w:rPr>
                          <w:t xml:space="preserve">Document </w:t>
                        </w:r>
                        <w:r>
                          <w:rPr>
                            <w:rFonts w:eastAsia="Arial Unicode MS"/>
                            <w:sz w:val="18"/>
                            <w:lang w:val="it-IT"/>
                          </w:rPr>
                          <w:br/>
                        </w:r>
                        <w:r w:rsidRPr="00A81116">
                          <w:rPr>
                            <w:sz w:val="18"/>
                            <w:lang w:val="it-IT"/>
                          </w:rPr>
                          <w:t>[</w:t>
                        </w:r>
                        <w:r>
                          <w:rPr>
                            <w:sz w:val="18"/>
                            <w:lang w:val="it-IT"/>
                          </w:rPr>
                          <w:t>ITI-68</w:t>
                        </w:r>
                        <w:r w:rsidRPr="00A81116">
                          <w:rPr>
                            <w:sz w:val="18"/>
                            <w:lang w:val="it-IT"/>
                          </w:rPr>
                          <w:t>] </w:t>
                        </w:r>
                      </w:p>
                      <w:p w14:paraId="306C8A2F" w14:textId="77777777" w:rsidR="001F4D5C" w:rsidRPr="00A81116" w:rsidRDefault="001F4D5C" w:rsidP="001D2D77">
                        <w:pPr>
                          <w:rPr>
                            <w:rFonts w:ascii="Arial" w:hAnsi="Arial" w:cs="Arial"/>
                            <w:sz w:val="22"/>
                            <w:lang w:val="it-IT"/>
                          </w:rPr>
                        </w:pPr>
                      </w:p>
                    </w:txbxContent>
                  </v:textbox>
                </v:shape>
                <v:shape id="Text Box 11" o:spid="_x0000_s1179" type="#_x0000_t202" style="position:absolute;left:49643;top:14659;width:971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tXsMA&#10;AADcAAAADwAAAGRycy9kb3ducmV2LnhtbERP32vCMBB+H+x/CCf4NlMFZXSmRUoHG8igVcHHo7m1&#10;xeZSmqjxv18Gg73dx/fztnkwg7jR5HrLCpaLBARxY3XPrYLj4f3lFYTzyBoHy6TgQQ7y7Plpi6m2&#10;d67oVvtWxBB2KSrovB9TKV3TkUG3sCNx5L7tZNBHOLVST3iP4WaQqyTZSIM9x4YORyo6ai711Sg4&#10;r8q2DF/V7sSf+ypcyuJQXGul5rOwewPhKfh/8Z/7Q8f5mzX8PhMv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mtXsMAAADcAAAADwAAAAAAAAAAAAAAAACYAgAAZHJzL2Rv&#10;d25yZXYueG1sUEsFBgAAAAAEAAQA9QAAAIgDAAAAAA==&#10;" filled="f" stroked="f">
                  <v:textbox inset="0,,0">
                    <w:txbxContent>
                      <w:p w14:paraId="0347C614" w14:textId="77777777" w:rsidR="001F4D5C" w:rsidRPr="005D60C2" w:rsidRDefault="001F4D5C" w:rsidP="001D2D77">
                        <w:pPr>
                          <w:spacing w:before="0"/>
                          <w:rPr>
                            <w:sz w:val="18"/>
                          </w:rPr>
                        </w:pPr>
                        <w:r w:rsidRPr="005D60C2">
                          <w:rPr>
                            <w:rFonts w:eastAsia="Arial Unicode MS"/>
                            <w:sz w:val="18"/>
                          </w:rPr>
                          <w:t xml:space="preserve">Find Document References </w:t>
                        </w:r>
                        <w:r w:rsidRPr="005D60C2">
                          <w:rPr>
                            <w:sz w:val="18"/>
                          </w:rPr>
                          <w:t>[ITI-67] </w:t>
                        </w:r>
                      </w:p>
                      <w:p w14:paraId="7386A7A2" w14:textId="77777777" w:rsidR="001F4D5C" w:rsidRPr="005D60C2" w:rsidRDefault="001F4D5C" w:rsidP="001D2D77">
                        <w:pPr>
                          <w:rPr>
                            <w:rFonts w:ascii="Arial" w:hAnsi="Arial" w:cs="Arial"/>
                            <w:sz w:val="22"/>
                          </w:rPr>
                        </w:pPr>
                      </w:p>
                    </w:txbxContent>
                  </v:textbox>
                </v:shape>
                <v:shape id="Text Box 11" o:spid="_x0000_s1180" type="#_x0000_t202" style="position:absolute;left:46674;top:11192;width:10036;height:3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zKcIA&#10;AADcAAAADwAAAGRycy9kb3ducmV2LnhtbERPTYvCMBC9C/6HMMLeNF0PZalGkVLBhUVo3QWPQzPb&#10;FptJaaJm/71ZELzN433OehtML240us6ygvdFAoK4trrjRsH3aT//AOE8ssbeMin4IwfbzXSyxkzb&#10;O5d0q3wjYgi7DBW03g+ZlK5uyaBb2IE4cr92NOgjHBupR7zHcNPLZZKk0mDHsaHFgfKW6kt1NQrO&#10;y6IpwrHc/fDnVxkuRX7Kr5VSb7OwW4HwFPxL/HQfdJyfpvD/TLx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2zMpwgAAANwAAAAPAAAAAAAAAAAAAAAAAJgCAABkcnMvZG93&#10;bnJldi54bWxQSwUGAAAAAAQABAD1AAAAhwMAAAAA&#10;" filled="f" stroked="f">
                  <v:textbox inset="0,,0">
                    <w:txbxContent>
                      <w:p w14:paraId="34452D13" w14:textId="77777777" w:rsidR="001F4D5C" w:rsidRPr="005D60C2" w:rsidRDefault="001F4D5C" w:rsidP="001D2D77">
                        <w:pPr>
                          <w:spacing w:before="0"/>
                          <w:rPr>
                            <w:sz w:val="18"/>
                            <w:lang w:val="it-IT"/>
                          </w:rPr>
                        </w:pPr>
                        <w:r w:rsidRPr="005D60C2">
                          <w:rPr>
                            <w:rFonts w:eastAsia="Arial Unicode MS"/>
                            <w:sz w:val="18"/>
                          </w:rPr>
                          <w:t>Find Document Manifests</w:t>
                        </w:r>
                        <w:r w:rsidRPr="005D60C2">
                          <w:rPr>
                            <w:rFonts w:eastAsia="Arial Unicode MS"/>
                            <w:sz w:val="18"/>
                            <w:lang w:val="it-IT"/>
                          </w:rPr>
                          <w:t xml:space="preserve"> </w:t>
                        </w:r>
                        <w:r w:rsidRPr="005D60C2">
                          <w:rPr>
                            <w:sz w:val="18"/>
                            <w:lang w:val="it-IT"/>
                          </w:rPr>
                          <w:t>[ITI-66] </w:t>
                        </w:r>
                      </w:p>
                      <w:p w14:paraId="5CDEFA22" w14:textId="77777777" w:rsidR="001F4D5C" w:rsidRPr="005D60C2" w:rsidRDefault="001F4D5C" w:rsidP="001D2D77">
                        <w:pPr>
                          <w:rPr>
                            <w:rFonts w:ascii="Arial" w:hAnsi="Arial" w:cs="Arial"/>
                            <w:sz w:val="22"/>
                            <w:lang w:val="it-IT"/>
                          </w:rPr>
                        </w:pPr>
                      </w:p>
                    </w:txbxContent>
                  </v:textbox>
                </v:shape>
                <v:rect id="Rectangle 8" o:spid="_x0000_s1181" style="position:absolute;left:7448;top:5422;width:10450;height:5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c5r8A&#10;AADcAAAADwAAAGRycy9kb3ducmV2LnhtbERPS2vCQBC+F/wPywi91Y09REldRYWCV7XtechMHpqd&#10;Ddk1if313YLgbT6+56w2o21Uz52vnRiYzxJQLLmjWkoDX+fPtyUoH1AIGyds4M4eNuvJywozcoMc&#10;uT+FUsUQ8RkaqEJoM619XrFFP3MtS+QK11kMEXalpg6HGG4b/Z4kqbZYS2yosOV9xfn1dLMGyP4W&#10;e6GdLejyQ8Myb9L+/m3M63TcfoAKPIan+OE+UJyfLuD/mXiBX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YBzmvwAAANwAAAAPAAAAAAAAAAAAAAAAAJgCAABkcnMvZG93bnJl&#10;di54bWxQSwUGAAAAAAQABAD1AAAAhAMAAAAA&#10;" filled="f" strokeweight="1.5pt">
                  <v:stroke dashstyle="dash"/>
                  <v:textbox inset="0,0,0,0">
                    <w:txbxContent>
                      <w:p w14:paraId="2ABED6C0" w14:textId="77777777" w:rsidR="001F4D5C" w:rsidRPr="00AC3460" w:rsidRDefault="001F4D5C" w:rsidP="001D2D77">
                        <w:pPr>
                          <w:spacing w:before="0"/>
                          <w:jc w:val="center"/>
                          <w:rPr>
                            <w:rFonts w:eastAsia="Arial Unicode MS"/>
                            <w:b/>
                            <w:sz w:val="21"/>
                            <w:szCs w:val="21"/>
                          </w:rPr>
                        </w:pPr>
                        <w:r w:rsidRPr="009B12B3">
                          <w:rPr>
                            <w:rFonts w:eastAsia="Arial Unicode MS"/>
                            <w:b/>
                            <w:sz w:val="20"/>
                            <w:szCs w:val="21"/>
                          </w:rPr>
                          <w:t>XDS</w:t>
                        </w:r>
                        <w:r>
                          <w:rPr>
                            <w:rFonts w:eastAsia="Arial Unicode MS"/>
                            <w:b/>
                            <w:sz w:val="20"/>
                            <w:szCs w:val="21"/>
                          </w:rPr>
                          <w:br/>
                        </w:r>
                        <w:r w:rsidRPr="009B12B3">
                          <w:rPr>
                            <w:rFonts w:eastAsia="Arial Unicode MS"/>
                            <w:b/>
                            <w:sz w:val="20"/>
                            <w:szCs w:val="21"/>
                          </w:rPr>
                          <w:t>Document Consumer</w:t>
                        </w:r>
                      </w:p>
                    </w:txbxContent>
                  </v:textbox>
                </v:rect>
                <v:rect id="Rectangle 8" o:spid="_x0000_s1182" style="position:absolute;left:28025;top:5422;width:10450;height:5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MIA&#10;AADcAAAADwAAAGRycy9kb3ducmV2LnhtbESPzWrDQAyE74W+w6JCb826OZjgZBPaQCHXJk3OwpJ/&#10;Uq/WeLe206evDoHeJGY082mzm31nRh5iG8TB6yIDw1IGaqV28HX6eFmBiQmFsAvCDm4cYbd9fNhg&#10;QWGSTx6PqTYaIrFAB01KfWFtLBv2GBehZ1GtCoPHpOtQWxpw0nDf2WWW5dZjK9rQYM/7hsvv4493&#10;QP632gu9+4quF5pWZZePt7Nzz0/z2xpM4jn9m+/XB1L8XGn1GZ3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iUwgAAANwAAAAPAAAAAAAAAAAAAAAAAJgCAABkcnMvZG93&#10;bnJldi54bWxQSwUGAAAAAAQABAD1AAAAhwMAAAAA&#10;" filled="f" strokeweight="1.5pt">
                  <v:stroke dashstyle="dash"/>
                  <v:textbox inset="0,0,0,0">
                    <w:txbxContent>
                      <w:p w14:paraId="414662D8" w14:textId="77777777" w:rsidR="001F4D5C" w:rsidRPr="00DB1293" w:rsidRDefault="001F4D5C" w:rsidP="001D2D77">
                        <w:pPr>
                          <w:spacing w:before="0"/>
                          <w:jc w:val="center"/>
                          <w:rPr>
                            <w:rFonts w:eastAsia="Arial Unicode MS"/>
                            <w:b/>
                            <w:sz w:val="20"/>
                            <w:szCs w:val="24"/>
                          </w:rPr>
                        </w:pPr>
                        <w:r>
                          <w:rPr>
                            <w:rFonts w:eastAsia="Arial Unicode MS"/>
                            <w:b/>
                            <w:sz w:val="20"/>
                            <w:szCs w:val="24"/>
                          </w:rPr>
                          <w:t xml:space="preserve">   </w:t>
                        </w:r>
                        <w:r w:rsidRPr="00DB1293">
                          <w:rPr>
                            <w:rFonts w:eastAsia="Arial Unicode MS"/>
                            <w:b/>
                            <w:sz w:val="20"/>
                            <w:szCs w:val="24"/>
                          </w:rPr>
                          <w:t>QEDm</w:t>
                        </w:r>
                        <w:r w:rsidRPr="00DB1293">
                          <w:rPr>
                            <w:rFonts w:eastAsia="Arial Unicode MS"/>
                            <w:b/>
                            <w:sz w:val="20"/>
                            <w:szCs w:val="24"/>
                          </w:rPr>
                          <w:br/>
                          <w:t>Clinical Data Consumer</w:t>
                        </w:r>
                      </w:p>
                    </w:txbxContent>
                  </v:textbox>
                </v:rect>
                <v:rect id="Rectangle 61" o:spid="_x0000_s1183" style="position:absolute;left:2437;top:1403;width:52941;height:3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F8sIA&#10;AADcAAAADwAAAGRycy9kb3ducmV2LnhtbERPTYvCMBC9C/6HMIIX0XRd7Go1iltY8Kq7l70NzdhW&#10;m0ltoq3/3giCt3m8z1ltOlOJGzWutKzgYxKBIM6sLjlX8Pf7M56DcB5ZY2WZFNzJwWbd760w0bbl&#10;Pd0OPhchhF2CCgrv60RKlxVk0E1sTRy4o20M+gCbXOoG2xBuKjmNolgaLDk0FFhTWlB2PlyNguM1&#10;/dpmn+3lMkur+Ht0mu2n5l+p4aDbLkF46vxb/HLvdJgfL+D5TLh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IXywgAAANwAAAAPAAAAAAAAAAAAAAAAAJgCAABkcnMvZG93&#10;bnJldi54bWxQSwUGAAAAAAQABAD1AAAAhwMAAAAA&#10;" fillcolor="white [3212]" strokecolor="black [3213]" strokeweight="1.5pt">
                  <v:textbox inset="0,0,0,0">
                    <w:txbxContent>
                      <w:p w14:paraId="036D89A7" w14:textId="2DBB55FB" w:rsidR="001F4D5C" w:rsidRPr="00BA23F5" w:rsidRDefault="001F4D5C" w:rsidP="00812031">
                        <w:pPr>
                          <w:pStyle w:val="NormalWeb"/>
                          <w:spacing w:before="0"/>
                          <w:jc w:val="center"/>
                          <w:rPr>
                            <w:b/>
                            <w:color w:val="0D0D0D" w:themeColor="text1" w:themeTint="F2"/>
                            <w:sz w:val="22"/>
                            <w:lang w:val="it-IT"/>
                          </w:rPr>
                        </w:pPr>
                        <w:r w:rsidRPr="00CB2502">
                          <w:rPr>
                            <w:b/>
                            <w:color w:val="0D0D0D" w:themeColor="text1" w:themeTint="F2"/>
                            <w:sz w:val="22"/>
                            <w:lang w:val="it-IT"/>
                          </w:rPr>
                          <w:t xml:space="preserve">Data </w:t>
                        </w:r>
                        <w:r w:rsidRPr="00CB2502">
                          <w:rPr>
                            <w:b/>
                            <w:color w:val="0D0D0D" w:themeColor="text1" w:themeTint="F2"/>
                            <w:sz w:val="22"/>
                          </w:rPr>
                          <w:t>Element</w:t>
                        </w:r>
                        <w:r w:rsidRPr="00CB2502">
                          <w:rPr>
                            <w:b/>
                            <w:color w:val="0D0D0D" w:themeColor="text1" w:themeTint="F2"/>
                            <w:sz w:val="22"/>
                            <w:lang w:val="it-IT"/>
                          </w:rPr>
                          <w:t xml:space="preserve"> </w:t>
                        </w:r>
                        <w:r w:rsidRPr="00CB2502">
                          <w:rPr>
                            <w:b/>
                            <w:bCs/>
                            <w:color w:val="0D0D0D" w:themeColor="text1" w:themeTint="F2"/>
                            <w:sz w:val="22"/>
                            <w:szCs w:val="22"/>
                          </w:rPr>
                          <w:t>Provenance</w:t>
                        </w:r>
                        <w:r>
                          <w:rPr>
                            <w:b/>
                            <w:color w:val="0D0D0D" w:themeColor="text1" w:themeTint="F2"/>
                            <w:sz w:val="22"/>
                            <w:lang w:val="it-IT"/>
                          </w:rPr>
                          <w:t xml:space="preserve"> </w:t>
                        </w:r>
                        <w:r w:rsidRPr="00CB2502">
                          <w:rPr>
                            <w:b/>
                            <w:color w:val="0D0D0D" w:themeColor="text1" w:themeTint="F2"/>
                            <w:sz w:val="22"/>
                            <w:lang w:val="it-IT"/>
                          </w:rPr>
                          <w:t>Consumer</w:t>
                        </w:r>
                      </w:p>
                    </w:txbxContent>
                  </v:textbox>
                </v:rect>
                <v:rect id="Rectangle 8" o:spid="_x0000_s1184" style="position:absolute;left:43970;top:5422;width:10451;height:5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ST8IA&#10;AADcAAAADwAAAGRycy9kb3ducmV2LnhtbESPzW7CQAyE75X6DitX4lY25UBRyoIoUiWu0JazFTs/&#10;JeuNstsk8PT4UKk3WzOe+bzeTr41A/exCeLgZZ6BYSkCNVI5+Pr8eF6BiQmFsA3CDq4cYbt5fFhj&#10;TmGUIw+nVBkNkZijgzqlLrc2FjV7jPPQsahWht5j0rWvLPU4arhv7SLLltZjI9pQY8f7movL6dc7&#10;IH8r90LvvqSfM42rol0O12/nZk/T7g1M4in9m/+uD6T4r4qvz+gEd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BJPwgAAANwAAAAPAAAAAAAAAAAAAAAAAJgCAABkcnMvZG93&#10;bnJldi54bWxQSwUGAAAAAAQABAD1AAAAhwMAAAAA&#10;" filled="f" strokeweight="1.5pt">
                  <v:stroke dashstyle="dash"/>
                  <v:textbox inset="0,0,0,0">
                    <w:txbxContent>
                      <w:p w14:paraId="5965AAA5" w14:textId="77777777" w:rsidR="001F4D5C" w:rsidRPr="00AC3460" w:rsidRDefault="001F4D5C" w:rsidP="001D2D77">
                        <w:pPr>
                          <w:pStyle w:val="NormalWeb"/>
                          <w:spacing w:before="0"/>
                          <w:jc w:val="center"/>
                          <w:rPr>
                            <w:sz w:val="21"/>
                            <w:szCs w:val="21"/>
                          </w:rPr>
                        </w:pPr>
                        <w:r w:rsidRPr="009B12B3">
                          <w:rPr>
                            <w:rFonts w:eastAsia="Arial Unicode MS"/>
                            <w:b/>
                            <w:bCs/>
                            <w:sz w:val="20"/>
                            <w:szCs w:val="21"/>
                          </w:rPr>
                          <w:t>M</w:t>
                        </w:r>
                        <w:r>
                          <w:rPr>
                            <w:rFonts w:eastAsia="Arial Unicode MS"/>
                            <w:b/>
                            <w:bCs/>
                            <w:sz w:val="20"/>
                            <w:szCs w:val="21"/>
                          </w:rPr>
                          <w:t>HD</w:t>
                        </w:r>
                        <w:r>
                          <w:rPr>
                            <w:rFonts w:eastAsia="Arial Unicode MS"/>
                            <w:b/>
                            <w:bCs/>
                            <w:sz w:val="20"/>
                            <w:szCs w:val="21"/>
                          </w:rPr>
                          <w:br/>
                        </w:r>
                        <w:r w:rsidRPr="009B12B3">
                          <w:rPr>
                            <w:rFonts w:eastAsia="Arial Unicode MS"/>
                            <w:b/>
                            <w:bCs/>
                            <w:sz w:val="20"/>
                            <w:szCs w:val="21"/>
                          </w:rPr>
                          <w:t>Document Consumer</w:t>
                        </w:r>
                      </w:p>
                    </w:txbxContent>
                  </v:textbox>
                </v:rect>
                <v:shape id="Text Box 11" o:spid="_x0000_s1185" type="#_x0000_t202" style="position:absolute;left:32723;top:13923;width:893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14:paraId="21DDA0FC" w14:textId="67EC5AA7" w:rsidR="001F4D5C" w:rsidRDefault="001F4D5C" w:rsidP="001D2D77">
                        <w:pPr>
                          <w:pStyle w:val="NormalWeb"/>
                          <w:spacing w:before="0"/>
                        </w:pPr>
                        <w:r>
                          <w:rPr>
                            <w:rFonts w:eastAsia="Arial Unicode MS"/>
                            <w:sz w:val="18"/>
                            <w:szCs w:val="18"/>
                          </w:rPr>
                          <w:t xml:space="preserve">Mobile Query Existing Data </w:t>
                        </w:r>
                        <w:r>
                          <w:rPr>
                            <w:rFonts w:eastAsia="Arial Unicode MS"/>
                            <w:sz w:val="18"/>
                            <w:szCs w:val="18"/>
                          </w:rPr>
                          <w:br/>
                        </w:r>
                        <w:r>
                          <w:rPr>
                            <w:sz w:val="18"/>
                            <w:szCs w:val="18"/>
                          </w:rPr>
                          <w:t>[PCC-44] </w:t>
                        </w:r>
                      </w:p>
                      <w:p w14:paraId="4E75A628" w14:textId="77777777" w:rsidR="001F4D5C" w:rsidRDefault="001F4D5C" w:rsidP="001D2D77">
                        <w:pPr>
                          <w:pStyle w:val="NormalWeb"/>
                        </w:pPr>
                        <w:r>
                          <w:rPr>
                            <w:rFonts w:ascii="Arial" w:hAnsi="Arial" w:cs="Arial"/>
                            <w:sz w:val="18"/>
                            <w:szCs w:val="18"/>
                          </w:rPr>
                          <w:t> </w:t>
                        </w:r>
                      </w:p>
                    </w:txbxContent>
                  </v:textbox>
                </v:shape>
                <v:shape id="Casella di testo 239" o:spid="_x0000_s1186" type="#_x0000_t202" style="position:absolute;left:19527;top:14628;width:1331;height:2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fJsMA&#10;AADcAAAADwAAAGRycy9kb3ducmV2LnhtbERPS2rDMBDdB3IHMYFuQi0ni6Y4loPj0rSbLOz2AIM1&#10;/hBrZCwlcXv6qlDobh7vO+lhNoO40eR6ywo2UQyCuLa651bB58fr4zMI55E1DpZJwRc5OGTLRYqJ&#10;tncu6Vb5VoQQdgkq6LwfEyld3ZFBF9mROHCNnQz6AKdW6gnvIdwMchvHT9Jgz6Ghw5GKjupLdTUK&#10;KC/t9/niTqY8vhSnpmdayzelHlZzvgfhafb/4j/3uw7zd1v4fSZ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UfJsMAAADcAAAADwAAAAAAAAAAAAAAAACYAgAAZHJzL2Rv&#10;d25yZXYueG1sUEsFBgAAAAAEAAQA9QAAAIgDAAAAAA==&#10;" filled="f" stroked="f">
                  <v:textbox inset="0,0,0,0">
                    <w:txbxContent>
                      <w:p w14:paraId="0FB11C81" w14:textId="77777777" w:rsidR="001F4D5C" w:rsidRPr="00C94B74" w:rsidRDefault="001F4D5C" w:rsidP="001D2D77">
                        <w:pPr>
                          <w:rPr>
                            <w:sz w:val="20"/>
                          </w:rPr>
                        </w:pPr>
                        <w:r w:rsidRPr="00C94B74">
                          <w:rPr>
                            <w:sz w:val="20"/>
                          </w:rPr>
                          <w:sym w:font="Wingdings" w:char="F0E2"/>
                        </w:r>
                      </w:p>
                    </w:txbxContent>
                  </v:textbox>
                </v:shape>
                <v:shape id="Casella di testo 61" o:spid="_x0000_s1187" type="#_x0000_t202" style="position:absolute;left:31834;top:14917;width:1327;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6vcIA&#10;AADcAAAADwAAAGRycy9kb3ducmV2LnhtbERPzWrCQBC+F3yHZQpeSt2o0ErqJkRF7aWHaB9gyI5J&#10;SHY2ZFeNPr0rFHqbj+93lulgWnGh3tWWFUwnEQjiwuqaSwW/x+37AoTzyBpby6TgRg7SZPSyxFjb&#10;K+d0OfhShBB2MSqovO9iKV1RkUE3sR1x4E62N+gD7Eupe7yGcNPKWRR9SIM1h4YKO1pXVDSHs1FA&#10;WW7vP43bmXy1We9ONdOb3Cs1fh2yLxCeBv8v/nN/6zD/cw7PZ8IF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bq9wgAAANwAAAAPAAAAAAAAAAAAAAAAAJgCAABkcnMvZG93&#10;bnJldi54bWxQSwUGAAAAAAQABAD1AAAAhwMAAAAA&#10;" filled="f" stroked="f">
                  <v:textbox inset="0,0,0,0">
                    <w:txbxContent>
                      <w:p w14:paraId="2CC1F523" w14:textId="77777777" w:rsidR="001F4D5C" w:rsidRDefault="001F4D5C" w:rsidP="001D2D77">
                        <w:pPr>
                          <w:pStyle w:val="NormalWeb"/>
                        </w:pPr>
                        <w:r>
                          <w:rPr>
                            <w:rFonts w:hAnsi="Wingdings"/>
                            <w:sz w:val="20"/>
                            <w:szCs w:val="20"/>
                          </w:rPr>
                          <w:sym w:font="Wingdings" w:char="F0E2"/>
                        </w:r>
                      </w:p>
                    </w:txbxContent>
                  </v:textbox>
                </v:shape>
                <v:shape id="Casella di testo 61" o:spid="_x0000_s1188" type="#_x0000_t202" style="position:absolute;left:44937;top:11585;width:1327;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AiycIA&#10;AADcAAAADwAAAGRycy9kb3ducmV2LnhtbERPzWrCQBC+F3yHZQpeSt0o0krqJkRF7aWHaB9gyI5J&#10;SHY2ZFeNPr0rFHqbj+93lulgWnGh3tWWFUwnEQjiwuqaSwW/x+37AoTzyBpby6TgRg7SZPSyxFjb&#10;K+d0OfhShBB2MSqovO9iKV1RkUE3sR1x4E62N+gD7Eupe7yGcNPKWRR9SIM1h4YKO1pXVDSHs1FA&#10;WW7vP43bmXy1We9ONdOb3Cs1fh2yLxCeBv8v/nN/6zD/cw7PZ8IF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8CLJwgAAANwAAAAPAAAAAAAAAAAAAAAAAJgCAABkcnMvZG93&#10;bnJldi54bWxQSwUGAAAAAAQABAD1AAAAhwMAAAAA&#10;" filled="f" stroked="f">
                  <v:textbox inset="0,0,0,0">
                    <w:txbxContent>
                      <w:p w14:paraId="3C814708" w14:textId="77777777" w:rsidR="001F4D5C" w:rsidRDefault="001F4D5C" w:rsidP="001D2D77">
                        <w:pPr>
                          <w:pStyle w:val="NormalWeb"/>
                        </w:pPr>
                        <w:r>
                          <w:rPr>
                            <w:rFonts w:hAnsi="Wingdings"/>
                            <w:sz w:val="20"/>
                            <w:szCs w:val="20"/>
                          </w:rPr>
                          <w:sym w:font="Wingdings" w:char="F0E2"/>
                        </w:r>
                      </w:p>
                    </w:txbxContent>
                  </v:textbox>
                </v:shape>
                <v:shape id="Casella di testo 61" o:spid="_x0000_s1189" type="#_x0000_t202" style="position:absolute;left:47868;top:14659;width:1327;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yHUsIA&#10;AADcAAAADwAAAGRycy9kb3ducmV2LnhtbERPzWrCQBC+F3yHZQpeSt0o2ErqJkRF7aWHaB9gyI5J&#10;SHY2ZFeNPr0rFHqbj+93lulgWnGh3tWWFUwnEQjiwuqaSwW/x+37AoTzyBpby6TgRg7SZPSyxFjb&#10;K+d0OfhShBB2MSqovO9iKV1RkUE3sR1x4E62N+gD7Eupe7yGcNPKWRR9SIM1h4YKO1pXVDSHs1FA&#10;WW7vP43bmXy1We9ONdOb3Cs1fh2yLxCeBv8v/nN/6zD/cw7PZ8IF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IdSwgAAANwAAAAPAAAAAAAAAAAAAAAAAJgCAABkcnMvZG93&#10;bnJldi54bWxQSwUGAAAAAAQABAD1AAAAhwMAAAAA&#10;" filled="f" stroked="f">
                  <v:textbox inset="0,0,0,0">
                    <w:txbxContent>
                      <w:p w14:paraId="71CF225B" w14:textId="77777777" w:rsidR="001F4D5C" w:rsidRDefault="001F4D5C" w:rsidP="001D2D77">
                        <w:pPr>
                          <w:pStyle w:val="NormalWeb"/>
                        </w:pPr>
                        <w:r>
                          <w:rPr>
                            <w:rFonts w:hAnsi="Wingdings"/>
                            <w:sz w:val="20"/>
                            <w:szCs w:val="20"/>
                          </w:rPr>
                          <w:sym w:font="Wingdings" w:char="F0E2"/>
                        </w:r>
                      </w:p>
                    </w:txbxContent>
                  </v:textbox>
                </v:shape>
                <v:shape id="Casella di testo 61" o:spid="_x0000_s1190" type="#_x0000_t202" style="position:absolute;left:50887;top:18535;width:1327;height:2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4ZJcMA&#10;AADcAAAADwAAAGRycy9kb3ducmV2LnhtbERPS2rDMBDdB3IHMYFuQiO3Cyc4kU2SUrebLOz0AIM1&#10;/mBrZCw1cXv6qlDobh7vO4dsNoO40eQ6ywqeNhEI4srqjhsFH9fXxx0I55E1DpZJwRc5yNLl4oCJ&#10;tncu6Fb6RoQQdgkqaL0fEyld1ZJBt7EjceBqOxn0AU6N1BPeQ7gZ5HMUxdJgx6GhxZHOLVV9+WkU&#10;0LGw35fe5aY4vZzzumNayzelHlbzcQ/C0+z/xX/udx3mb2P4fSZ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4ZJcMAAADcAAAADwAAAAAAAAAAAAAAAACYAgAAZHJzL2Rv&#10;d25yZXYueG1sUEsFBgAAAAAEAAQA9QAAAIgDAAAAAA==&#10;" filled="f" stroked="f">
                  <v:textbox inset="0,0,0,0">
                    <w:txbxContent>
                      <w:p w14:paraId="0D4D298B" w14:textId="77777777" w:rsidR="001F4D5C" w:rsidRDefault="001F4D5C" w:rsidP="001D2D77">
                        <w:pPr>
                          <w:pStyle w:val="NormalWeb"/>
                        </w:pPr>
                        <w:r>
                          <w:rPr>
                            <w:rFonts w:hAnsi="Wingdings"/>
                            <w:sz w:val="20"/>
                            <w:szCs w:val="20"/>
                          </w:rPr>
                          <w:sym w:font="Wingdings" w:char="F0E2"/>
                        </w:r>
                      </w:p>
                    </w:txbxContent>
                  </v:textbox>
                </v:shape>
                <v:rect id="Rectangle 59" o:spid="_x0000_s1191" style="position:absolute;left:2437;top:28090;width:52941;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oixsEA&#10;AADcAAAADwAAAGRycy9kb3ducmV2LnhtbERPS4vCMBC+L/gfwgh7WTRV0Uo1ilsQ9urj4m1oxrba&#10;TGoTbf33G0HwNh/fc5brzlTiQY0rLSsYDSMQxJnVJecKjoftYA7CeWSNlWVS8CQH61Xva4mJti3v&#10;6LH3uQgh7BJUUHhfJ1K6rCCDbmhr4sCdbWPQB9jkUjfYhnBTyXEUzaTBkkNDgTWlBWXX/d0oON/T&#10;eJNN2tttmlaz35/LdDc2J6W++91mAcJT5z/it/tPh/lxDK9nw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6IsbBAAAA3AAAAA8AAAAAAAAAAAAAAAAAmAIAAGRycy9kb3du&#10;cmV2LnhtbFBLBQYAAAAABAAEAPUAAACGAwAAAAA=&#10;" fillcolor="white [3212]" strokecolor="black [3213]" strokeweight="1.5pt">
                  <v:textbox inset="0,0,0,0">
                    <w:txbxContent>
                      <w:p w14:paraId="6ED18ECF" w14:textId="19DB3BC1" w:rsidR="001F4D5C" w:rsidRPr="00BA23F5" w:rsidRDefault="001F4D5C" w:rsidP="009D0B19">
                        <w:pPr>
                          <w:pStyle w:val="NormalWeb"/>
                          <w:spacing w:before="0"/>
                          <w:jc w:val="center"/>
                          <w:rPr>
                            <w:color w:val="0D0D0D" w:themeColor="text1" w:themeTint="F2"/>
                          </w:rPr>
                        </w:pPr>
                        <w:r>
                          <w:rPr>
                            <w:b/>
                            <w:bCs/>
                            <w:color w:val="0D0D0D" w:themeColor="text1" w:themeTint="F2"/>
                            <w:sz w:val="22"/>
                            <w:szCs w:val="22"/>
                          </w:rPr>
                          <w:t>Data Element Extractor</w:t>
                        </w:r>
                      </w:p>
                    </w:txbxContent>
                  </v:textbox>
                </v:rect>
                <v:rect id="Rectangle 8" o:spid="_x0000_s1192" style="position:absolute;left:14133;top:22843;width:10450;height:5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eScIA&#10;AADcAAAADwAAAGRycy9kb3ducmV2LnhtbESPzW7CQAyE75X6DitX4lY25UBRyoIoUiWu0JazFTs/&#10;JeuNstsk8PT4UKk3WzOe+bzeTr41A/exCeLgZZ6BYSkCNVI5+Pr8eF6BiQmFsA3CDq4cYbt5fFhj&#10;TmGUIw+nVBkNkZijgzqlLrc2FjV7jPPQsahWht5j0rWvLPU4arhv7SLLltZjI9pQY8f7movL6dc7&#10;IH8r90LvvqSfM42rol0O12/nZk/T7g1M4in9m/+uD6T4r0qrz+gEd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h5JwgAAANwAAAAPAAAAAAAAAAAAAAAAAJgCAABkcnMvZG93&#10;bnJldi54bWxQSwUGAAAAAAQABAD1AAAAhwMAAAAA&#10;" filled="f" strokeweight="1.5pt">
                  <v:stroke dashstyle="dash"/>
                  <v:textbox inset="0,0,0,0">
                    <w:txbxContent>
                      <w:p w14:paraId="2C537A4F" w14:textId="77777777" w:rsidR="001F4D5C" w:rsidRPr="009B12B3" w:rsidRDefault="001F4D5C" w:rsidP="001D2D77">
                        <w:pPr>
                          <w:spacing w:before="0"/>
                          <w:jc w:val="center"/>
                          <w:rPr>
                            <w:rFonts w:eastAsia="Arial Unicode MS"/>
                            <w:b/>
                            <w:sz w:val="20"/>
                            <w:szCs w:val="24"/>
                            <w:lang w:val="it-IT"/>
                          </w:rPr>
                        </w:pPr>
                        <w:r w:rsidRPr="009B12B3">
                          <w:rPr>
                            <w:rFonts w:eastAsia="Arial Unicode MS"/>
                            <w:b/>
                            <w:sz w:val="20"/>
                            <w:szCs w:val="21"/>
                          </w:rPr>
                          <w:t xml:space="preserve">XDS </w:t>
                        </w:r>
                        <w:r>
                          <w:rPr>
                            <w:rFonts w:eastAsia="Arial Unicode MS"/>
                            <w:b/>
                            <w:sz w:val="20"/>
                            <w:szCs w:val="21"/>
                          </w:rPr>
                          <w:br/>
                        </w:r>
                        <w:r w:rsidRPr="009B12B3">
                          <w:rPr>
                            <w:rFonts w:eastAsia="Arial Unicode MS"/>
                            <w:b/>
                            <w:sz w:val="20"/>
                            <w:szCs w:val="24"/>
                            <w:lang w:val="it-IT"/>
                          </w:rPr>
                          <w:t>Document Registry</w:t>
                        </w:r>
                      </w:p>
                    </w:txbxContent>
                  </v:textbox>
                </v:rect>
                <v:shape id="Text Box 11" o:spid="_x0000_s1193" type="#_x0000_t202" style="position:absolute;left:218;top:23219;width:6438;height:4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5Np8EA&#10;AADcAAAADwAAAGRycy9kb3ducmV2LnhtbERPTYvCMBC9C/sfwix401QPItUoUiooyEKrgsehGdti&#10;MylN1Oy/3yws7G0e73PW22A68aLBtZYVzKYJCOLK6pZrBZfzfrIE4Tyyxs4yKfgmB9vNx2iNqbZv&#10;LuhV+lrEEHYpKmi871MpXdWQQTe1PXHk7nYw6CMcaqkHfMdw08l5kiykwZZjQ4M9ZQ1Vj/JpFNzm&#10;eZ2Hr2J35eOpCI88O2fPUqnxZ9itQHgK/l/85z7oOH85g99n4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TafBAAAA3AAAAA8AAAAAAAAAAAAAAAAAmAIAAGRycy9kb3du&#10;cmV2LnhtbFBLBQYAAAAABAAEAPUAAACGAwAAAAA=&#10;" filled="f" stroked="f">
                  <v:textbox inset="0,,0">
                    <w:txbxContent>
                      <w:p w14:paraId="0ED3DC78" w14:textId="17457FCF" w:rsidR="001F4D5C" w:rsidRPr="00C23DB2" w:rsidRDefault="001F4D5C" w:rsidP="00C23DB2">
                        <w:pPr>
                          <w:spacing w:before="0"/>
                          <w:jc w:val="right"/>
                          <w:rPr>
                            <w:sz w:val="18"/>
                          </w:rPr>
                        </w:pPr>
                        <w:r w:rsidRPr="00C23DB2">
                          <w:rPr>
                            <w:rFonts w:eastAsia="Arial Unicode MS"/>
                            <w:sz w:val="18"/>
                          </w:rPr>
                          <w:t>Retrieve</w:t>
                        </w:r>
                        <w:r w:rsidRPr="00C23DB2">
                          <w:rPr>
                            <w:rFonts w:eastAsia="Arial Unicode MS"/>
                            <w:sz w:val="18"/>
                          </w:rPr>
                          <w:br/>
                          <w:t>Document</w:t>
                        </w:r>
                        <w:r w:rsidRPr="00C23DB2">
                          <w:rPr>
                            <w:rFonts w:eastAsia="Arial Unicode MS"/>
                            <w:sz w:val="18"/>
                          </w:rPr>
                          <w:br/>
                          <w:t xml:space="preserve">Set </w:t>
                        </w:r>
                        <w:r w:rsidRPr="00C23DB2">
                          <w:rPr>
                            <w:sz w:val="18"/>
                          </w:rPr>
                          <w:t>[ITI-43]</w:t>
                        </w:r>
                      </w:p>
                      <w:p w14:paraId="70BD9286" w14:textId="77777777" w:rsidR="001F4D5C" w:rsidRPr="00C23DB2" w:rsidRDefault="001F4D5C" w:rsidP="00C23DB2">
                        <w:pPr>
                          <w:jc w:val="right"/>
                          <w:rPr>
                            <w:rFonts w:ascii="Arial" w:hAnsi="Arial" w:cs="Arial"/>
                            <w:sz w:val="22"/>
                          </w:rPr>
                        </w:pPr>
                      </w:p>
                    </w:txbxContent>
                  </v:textbox>
                </v:shape>
                <v:shape id="Casella di testo 239" o:spid="_x0000_s1194" type="#_x0000_t202" style="position:absolute;left:5763;top:14423;width:1331;height:226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xGQMMA&#10;AADcAAAADwAAAGRycy9kb3ducmV2LnhtbERP22rCQBB9L/gPywh9qxstFIluggqlpRdBjfg6Zsck&#10;mJ0Nu1uNf98tFHybw7nOPO9NKy7kfGNZwXiUgCAurW64UlDsXp+mIHxA1thaJgU38pBng4c5ptpe&#10;eUOXbahEDGGfooI6hC6V0pc1GfQj2xFH7mSdwRChq6R2eI3hppWTJHmRBhuODTV2tKqpPG9/jIJ1&#10;gcvTx95tPovj8wH5q/l+W96Uehz2ixmIQH24i//d7zrOn07g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xGQMMAAADcAAAADwAAAAAAAAAAAAAAAACYAgAAZHJzL2Rv&#10;d25yZXYueG1sUEsFBgAAAAAEAAQA9QAAAIgDAAAAAA==&#10;" filled="f" stroked="f">
                  <v:textbox inset="0,0,0,0">
                    <w:txbxContent>
                      <w:p w14:paraId="47427079" w14:textId="77777777" w:rsidR="001F4D5C" w:rsidRPr="00C94B74" w:rsidRDefault="001F4D5C" w:rsidP="001D2D77">
                        <w:pPr>
                          <w:rPr>
                            <w:sz w:val="20"/>
                          </w:rPr>
                        </w:pPr>
                        <w:r w:rsidRPr="00C94B74">
                          <w:rPr>
                            <w:sz w:val="20"/>
                          </w:rPr>
                          <w:sym w:font="Wingdings" w:char="F0E2"/>
                        </w:r>
                      </w:p>
                    </w:txbxContent>
                  </v:textbox>
                </v:shape>
                <v:shape id="Casella di testo 239" o:spid="_x0000_s1195" type="#_x0000_t202" style="position:absolute;left:7542;top:25178;width:1006;height:260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cjcYA&#10;AADcAAAADwAAAGRycy9kb3ducmV2LnhtbESPwWrDMBBE74X+g9hCLyWRG0Md3CgmJARy8KVOe8ht&#10;sTa2qbQylmq7fx8FCj0OM/OG2RSzNWKkwXeOFbwuExDEtdMdNwo+z8fFGoQPyBqNY1LwSx6K7ePD&#10;BnPtJv6gsQqNiBD2OSpoQ+hzKX3dkkW/dD1x9K5usBiiHBqpB5wi3Bq5SpI3abHjuNBiT/uW6u/q&#10;xyqoz+WF5DF7KbPs6zBeTybtM6PU89O8ewcRaA7/4b/2SStYpyncz8Qj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CcjcYAAADcAAAADwAAAAAAAAAAAAAAAACYAgAAZHJz&#10;L2Rvd25yZXYueG1sUEsFBgAAAAAEAAQA9QAAAIsDAAAAAA==&#10;" filled="f" stroked="f" strokeweight=".25pt">
                  <v:textbox inset="0,0,0,0">
                    <w:txbxContent>
                      <w:p w14:paraId="35DDD68E" w14:textId="77777777" w:rsidR="001F4D5C" w:rsidRPr="009D0B19" w:rsidRDefault="001F4D5C" w:rsidP="00704C23">
                        <w:pPr>
                          <w:pStyle w:val="NormalWeb"/>
                          <w:rPr>
                            <w:sz w:val="28"/>
                          </w:rPr>
                        </w:pPr>
                        <w:r w:rsidRPr="009D0B19">
                          <w:rPr>
                            <w:rFonts w:hAnsi="Wingdings"/>
                            <w:sz w:val="20"/>
                            <w:szCs w:val="18"/>
                          </w:rPr>
                          <w:sym w:font="Wingdings" w:char="F0E2"/>
                        </w:r>
                      </w:p>
                    </w:txbxContent>
                  </v:textbox>
                </v:shape>
                <v:shape id="Straight Arrow Connector 40" o:spid="_x0000_s1196" type="#_x0000_t32" style="position:absolute;left:7094;top:22941;width:11;height:51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Zl9sQAAADcAAAADwAAAGRycy9kb3ducmV2LnhtbESPwW7CMBBE70j9B2uRuIFDgShKcRBF&#10;CmqP0H7AKt4mIfHajQ2Ev68rVepxNDNvNNvdaHpxo8G3lhUsFwkI4srqlmsFnx/lPAPhA7LG3jIp&#10;eJCHXfE02WKu7Z1PdDuHWkQI+xwVNCG4XEpfNWTQL6wjjt6XHQyGKIda6gHvEW56+ZwkqTTYclxo&#10;0NGhoao7X40CnR3K1WV9XL67bixf15y6/Xeq1Gw67l9ABBrDf/iv/aYVZKsN/J6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mX2xAAAANwAAAAPAAAAAAAAAAAA&#10;AAAAAKECAABkcnMvZG93bnJldi54bWxQSwUGAAAAAAQABAD5AAAAkgMAAAAA&#10;" strokeweight="1pt">
                  <v:stroke joinstyle="miter"/>
                </v:shape>
                <w10:anchorlock/>
              </v:group>
            </w:pict>
          </mc:Fallback>
        </mc:AlternateContent>
      </w:r>
    </w:p>
    <w:p w14:paraId="770984EE" w14:textId="0614DA6A" w:rsidR="00C523E2" w:rsidRPr="00F0358D" w:rsidRDefault="00E16542" w:rsidP="00767936">
      <w:pPr>
        <w:pStyle w:val="FigureTitle"/>
      </w:pPr>
      <w:r w:rsidRPr="00AA1298">
        <w:t xml:space="preserve">Figure </w:t>
      </w:r>
      <w:r w:rsidR="006D2704" w:rsidRPr="00AA1298">
        <w:t>45</w:t>
      </w:r>
      <w:r w:rsidRPr="00AA1298">
        <w:t>.1-3</w:t>
      </w:r>
      <w:r w:rsidR="00C523E2" w:rsidRPr="00CE46C3">
        <w:t xml:space="preserve">: </w:t>
      </w:r>
      <w:r w:rsidR="00FD221C" w:rsidRPr="00CE46C3">
        <w:t xml:space="preserve">mXDE Actor Diagram with </w:t>
      </w:r>
      <w:r w:rsidR="00C523E2" w:rsidRPr="00CE46C3">
        <w:t>QEDm</w:t>
      </w:r>
      <w:r w:rsidR="00985458" w:rsidRPr="00CE46C3">
        <w:t>, XDS</w:t>
      </w:r>
      <w:r w:rsidR="00C523E2" w:rsidRPr="00F0358D">
        <w:t xml:space="preserve"> and MHD</w:t>
      </w:r>
    </w:p>
    <w:p w14:paraId="328C52FC" w14:textId="4D7C3E64" w:rsidR="00646A67" w:rsidRPr="007D36C4" w:rsidRDefault="00CF283F" w:rsidP="00646A67">
      <w:pPr>
        <w:pStyle w:val="BodyText"/>
      </w:pPr>
      <w:r w:rsidRPr="007D36C4">
        <w:lastRenderedPageBreak/>
        <w:t xml:space="preserve">Table </w:t>
      </w:r>
      <w:r w:rsidR="006D2704" w:rsidRPr="007D36C4">
        <w:t>45</w:t>
      </w:r>
      <w:r w:rsidRPr="007D36C4">
        <w:t>.1-</w:t>
      </w:r>
      <w:r w:rsidR="00045031" w:rsidRPr="007D36C4">
        <w:t>1</w:t>
      </w:r>
      <w:r w:rsidRPr="007D36C4">
        <w:t xml:space="preserve"> lists the transactions for each actor directly involved in the </w:t>
      </w:r>
      <w:r w:rsidR="00D6351F" w:rsidRPr="007D36C4">
        <w:t>mXDE</w:t>
      </w:r>
      <w:r w:rsidRPr="007D36C4">
        <w:t xml:space="preserve"> Profile. </w:t>
      </w:r>
    </w:p>
    <w:p w14:paraId="4C5854CE" w14:textId="3B991AA2" w:rsidR="00646A67" w:rsidRPr="007D36C4" w:rsidRDefault="00646A67" w:rsidP="00DE5390">
      <w:pPr>
        <w:pStyle w:val="TableTitle"/>
      </w:pPr>
      <w:r w:rsidRPr="007D36C4">
        <w:t xml:space="preserve">Table </w:t>
      </w:r>
      <w:r w:rsidR="006D2704" w:rsidRPr="007D36C4">
        <w:t>45</w:t>
      </w:r>
      <w:r w:rsidRPr="007D36C4">
        <w:t>.1-</w:t>
      </w:r>
      <w:r w:rsidR="00AD76CE" w:rsidRPr="007D36C4">
        <w:t>1</w:t>
      </w:r>
      <w:r w:rsidRPr="007D36C4">
        <w:t xml:space="preserve">: </w:t>
      </w:r>
      <w:r w:rsidR="00D6351F" w:rsidRPr="007D36C4">
        <w:t>mXDE</w:t>
      </w:r>
      <w:r w:rsidRPr="007D36C4">
        <w:t xml:space="preserve"> Profile - Actors and Transactions</w:t>
      </w:r>
    </w:p>
    <w:tbl>
      <w:tblPr>
        <w:tblW w:w="9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63"/>
        <w:gridCol w:w="2835"/>
        <w:gridCol w:w="1559"/>
        <w:gridCol w:w="1966"/>
      </w:tblGrid>
      <w:tr w:rsidR="00646A67" w:rsidRPr="007D36C4" w14:paraId="2A9FF8C1" w14:textId="77777777" w:rsidTr="00FA7AC9">
        <w:trPr>
          <w:cantSplit/>
          <w:tblHeader/>
          <w:jc w:val="center"/>
        </w:trPr>
        <w:tc>
          <w:tcPr>
            <w:tcW w:w="2963" w:type="dxa"/>
            <w:shd w:val="pct15" w:color="auto" w:fill="FFFFFF"/>
          </w:tcPr>
          <w:p w14:paraId="73BA32B5" w14:textId="77777777" w:rsidR="00646A67" w:rsidRPr="007D36C4" w:rsidRDefault="00646A67" w:rsidP="00DE5390">
            <w:pPr>
              <w:pStyle w:val="TableEntryHeader"/>
            </w:pPr>
            <w:r w:rsidRPr="007D36C4">
              <w:t>Actors</w:t>
            </w:r>
            <w:r w:rsidR="00155085" w:rsidRPr="007D36C4" w:rsidDel="00006312">
              <w:rPr>
                <w:rFonts w:eastAsia="Arial Unicode MS"/>
              </w:rPr>
              <w:t xml:space="preserve"> List</w:t>
            </w:r>
          </w:p>
        </w:tc>
        <w:tc>
          <w:tcPr>
            <w:tcW w:w="2835" w:type="dxa"/>
            <w:shd w:val="pct15" w:color="auto" w:fill="FFFFFF"/>
          </w:tcPr>
          <w:p w14:paraId="49383BB8" w14:textId="77777777" w:rsidR="00646A67" w:rsidRPr="007D36C4" w:rsidRDefault="00646A67" w:rsidP="00DE5390">
            <w:pPr>
              <w:pStyle w:val="TableEntryHeader"/>
            </w:pPr>
            <w:r w:rsidRPr="007D36C4">
              <w:t xml:space="preserve">Transactions </w:t>
            </w:r>
          </w:p>
        </w:tc>
        <w:tc>
          <w:tcPr>
            <w:tcW w:w="1559" w:type="dxa"/>
            <w:shd w:val="pct15" w:color="auto" w:fill="FFFFFF"/>
          </w:tcPr>
          <w:p w14:paraId="0D57E653" w14:textId="77777777" w:rsidR="00646A67" w:rsidRPr="007D36C4" w:rsidRDefault="00646A67" w:rsidP="00DE5390">
            <w:pPr>
              <w:pStyle w:val="TableEntryHeader"/>
            </w:pPr>
            <w:r w:rsidRPr="007D36C4">
              <w:t>Optionality</w:t>
            </w:r>
          </w:p>
        </w:tc>
        <w:tc>
          <w:tcPr>
            <w:tcW w:w="1966" w:type="dxa"/>
            <w:shd w:val="pct15" w:color="auto" w:fill="FFFFFF"/>
          </w:tcPr>
          <w:p w14:paraId="002BC7E3" w14:textId="77777777" w:rsidR="00646A67" w:rsidRPr="007D36C4" w:rsidRDefault="00646A67" w:rsidP="00DE5390">
            <w:pPr>
              <w:pStyle w:val="TableEntryHeader"/>
            </w:pPr>
            <w:r w:rsidRPr="007D36C4">
              <w:t>Reference</w:t>
            </w:r>
          </w:p>
        </w:tc>
      </w:tr>
      <w:tr w:rsidR="00D9600F" w:rsidRPr="007D36C4" w14:paraId="095E45C7" w14:textId="77777777" w:rsidTr="00FA7AC9">
        <w:trPr>
          <w:cantSplit/>
          <w:jc w:val="center"/>
        </w:trPr>
        <w:tc>
          <w:tcPr>
            <w:tcW w:w="2963" w:type="dxa"/>
          </w:tcPr>
          <w:p w14:paraId="5616BAD0" w14:textId="04B90768" w:rsidR="00D9600F" w:rsidRPr="007D36C4" w:rsidRDefault="001242EE" w:rsidP="00DE5390">
            <w:pPr>
              <w:pStyle w:val="TableEntry"/>
            </w:pPr>
            <w:r w:rsidRPr="007D36C4">
              <w:t xml:space="preserve">Data Element </w:t>
            </w:r>
            <w:r w:rsidR="00EA667C" w:rsidRPr="007D36C4">
              <w:t>Extractor</w:t>
            </w:r>
          </w:p>
        </w:tc>
        <w:tc>
          <w:tcPr>
            <w:tcW w:w="2835" w:type="dxa"/>
          </w:tcPr>
          <w:p w14:paraId="4109965A" w14:textId="791BEC5D" w:rsidR="00D9600F" w:rsidRPr="007D36C4" w:rsidRDefault="005F2558" w:rsidP="00DE5390">
            <w:pPr>
              <w:pStyle w:val="TableEntry"/>
            </w:pPr>
            <w:r w:rsidRPr="007D36C4">
              <w:rPr>
                <w:rFonts w:eastAsia="Arial Unicode MS"/>
              </w:rPr>
              <w:t xml:space="preserve">Retrieve Document Set </w:t>
            </w:r>
            <w:r w:rsidRPr="007D36C4">
              <w:t xml:space="preserve">[ITI-43]  </w:t>
            </w:r>
          </w:p>
        </w:tc>
        <w:tc>
          <w:tcPr>
            <w:tcW w:w="1559" w:type="dxa"/>
          </w:tcPr>
          <w:p w14:paraId="27D9DDE7" w14:textId="7FDA23AA" w:rsidR="00D9600F" w:rsidRPr="007D36C4" w:rsidRDefault="003346BA" w:rsidP="00DE5390">
            <w:pPr>
              <w:pStyle w:val="TableEntry"/>
            </w:pPr>
            <w:r w:rsidRPr="007D36C4">
              <w:t xml:space="preserve">O </w:t>
            </w:r>
            <w:r w:rsidR="00AE4B2E" w:rsidRPr="007D36C4">
              <w:t xml:space="preserve">(See </w:t>
            </w:r>
            <w:r w:rsidR="00AA7803" w:rsidRPr="007D36C4">
              <w:t>N</w:t>
            </w:r>
            <w:r w:rsidR="00AE4B2E" w:rsidRPr="007D36C4">
              <w:t>ote 1)</w:t>
            </w:r>
          </w:p>
        </w:tc>
        <w:tc>
          <w:tcPr>
            <w:tcW w:w="1966" w:type="dxa"/>
          </w:tcPr>
          <w:p w14:paraId="6C22AD46" w14:textId="6E97311C" w:rsidR="00D9600F" w:rsidRPr="00CE46C3" w:rsidRDefault="00AE4B2E" w:rsidP="00767936">
            <w:pPr>
              <w:pStyle w:val="TableEntry"/>
            </w:pPr>
            <w:r w:rsidRPr="00AA1298">
              <w:t>ITI TF-2</w:t>
            </w:r>
            <w:r w:rsidR="00C3003E" w:rsidRPr="00AA1298">
              <w:t>b</w:t>
            </w:r>
            <w:r w:rsidRPr="00AA1298">
              <w:t>: 3.43</w:t>
            </w:r>
          </w:p>
        </w:tc>
      </w:tr>
      <w:tr w:rsidR="008257C8" w:rsidRPr="007D36C4" w14:paraId="4285CDFC" w14:textId="77777777" w:rsidTr="00FA7AC9">
        <w:trPr>
          <w:cantSplit/>
          <w:jc w:val="center"/>
        </w:trPr>
        <w:tc>
          <w:tcPr>
            <w:tcW w:w="2963" w:type="dxa"/>
          </w:tcPr>
          <w:p w14:paraId="00A793C7" w14:textId="77777777" w:rsidR="008257C8" w:rsidRPr="007D36C4" w:rsidRDefault="008257C8" w:rsidP="00DE5390">
            <w:pPr>
              <w:pStyle w:val="TableEntry"/>
            </w:pPr>
            <w:r w:rsidRPr="007D36C4">
              <w:t>Data Element Provenance Consumer</w:t>
            </w:r>
          </w:p>
        </w:tc>
        <w:tc>
          <w:tcPr>
            <w:tcW w:w="2835" w:type="dxa"/>
          </w:tcPr>
          <w:p w14:paraId="37DCDA69" w14:textId="77777777" w:rsidR="008257C8" w:rsidRPr="007D36C4" w:rsidRDefault="008257C8" w:rsidP="00DE5390">
            <w:pPr>
              <w:pStyle w:val="TableEntry"/>
              <w:rPr>
                <w:rFonts w:eastAsia="Arial Unicode MS"/>
              </w:rPr>
            </w:pPr>
            <w:r w:rsidRPr="007D36C4">
              <w:rPr>
                <w:rFonts w:eastAsia="Arial Unicode MS"/>
              </w:rPr>
              <w:t>None</w:t>
            </w:r>
          </w:p>
        </w:tc>
        <w:tc>
          <w:tcPr>
            <w:tcW w:w="1559" w:type="dxa"/>
          </w:tcPr>
          <w:p w14:paraId="2EB3D2ED" w14:textId="77777777" w:rsidR="008257C8" w:rsidRPr="007D36C4" w:rsidRDefault="008257C8" w:rsidP="00DE5390">
            <w:pPr>
              <w:pStyle w:val="TableEntry"/>
            </w:pPr>
            <w:r w:rsidRPr="007D36C4">
              <w:t>-</w:t>
            </w:r>
          </w:p>
        </w:tc>
        <w:tc>
          <w:tcPr>
            <w:tcW w:w="1966" w:type="dxa"/>
          </w:tcPr>
          <w:p w14:paraId="43AF98CD" w14:textId="77777777" w:rsidR="008257C8" w:rsidRPr="007D36C4" w:rsidRDefault="008257C8" w:rsidP="00DE5390">
            <w:pPr>
              <w:pStyle w:val="TableEntry"/>
            </w:pPr>
            <w:r w:rsidRPr="007D36C4">
              <w:t>-</w:t>
            </w:r>
          </w:p>
        </w:tc>
      </w:tr>
    </w:tbl>
    <w:p w14:paraId="5191A70C" w14:textId="66EB0638" w:rsidR="006B5F18" w:rsidRPr="007D36C4" w:rsidRDefault="00AE4B2E" w:rsidP="003B4697">
      <w:pPr>
        <w:pStyle w:val="Note"/>
      </w:pPr>
      <w:r w:rsidRPr="007D36C4">
        <w:t xml:space="preserve">Note 1: This transaction </w:t>
      </w:r>
      <w:r w:rsidR="00795C8A" w:rsidRPr="007D36C4">
        <w:t xml:space="preserve">is </w:t>
      </w:r>
      <w:r w:rsidRPr="007D36C4">
        <w:t>required if the</w:t>
      </w:r>
      <w:r w:rsidR="00795C8A" w:rsidRPr="007D36C4">
        <w:t xml:space="preserve"> Data Element</w:t>
      </w:r>
      <w:r w:rsidR="0083073F" w:rsidRPr="007D36C4">
        <w:t xml:space="preserve"> Extractor supports the</w:t>
      </w:r>
      <w:r w:rsidRPr="007D36C4">
        <w:t xml:space="preserve"> </w:t>
      </w:r>
      <w:r w:rsidR="00851C3E" w:rsidRPr="007D36C4">
        <w:t>XDS Document Registry Integration</w:t>
      </w:r>
      <w:r w:rsidRPr="007D36C4">
        <w:t xml:space="preserve"> Option</w:t>
      </w:r>
      <w:r w:rsidR="007D36C4">
        <w:t xml:space="preserve">. </w:t>
      </w:r>
      <w:r w:rsidR="00A57F5E" w:rsidRPr="007D36C4">
        <w:t>See Section 45.2.1.1.</w:t>
      </w:r>
    </w:p>
    <w:p w14:paraId="7467BA53" w14:textId="7C12AE2E" w:rsidR="0099672E" w:rsidRPr="007D36C4" w:rsidRDefault="006D2704" w:rsidP="0099672E">
      <w:pPr>
        <w:pStyle w:val="Heading3"/>
        <w:numPr>
          <w:ilvl w:val="0"/>
          <w:numId w:val="0"/>
        </w:numPr>
        <w:rPr>
          <w:bCs/>
          <w:noProof w:val="0"/>
        </w:rPr>
      </w:pPr>
      <w:bookmarkStart w:id="45" w:name="_Toc345074652"/>
      <w:bookmarkStart w:id="46" w:name="_Toc481073756"/>
      <w:bookmarkStart w:id="47" w:name="_Toc490820908"/>
      <w:r w:rsidRPr="007D36C4">
        <w:rPr>
          <w:bCs/>
          <w:noProof w:val="0"/>
        </w:rPr>
        <w:t>45</w:t>
      </w:r>
      <w:r w:rsidR="0099672E" w:rsidRPr="007D36C4">
        <w:rPr>
          <w:bCs/>
          <w:noProof w:val="0"/>
        </w:rPr>
        <w:t>.1.</w:t>
      </w:r>
      <w:r w:rsidR="009D5C13" w:rsidRPr="007D36C4">
        <w:rPr>
          <w:bCs/>
          <w:noProof w:val="0"/>
        </w:rPr>
        <w:t xml:space="preserve">1 </w:t>
      </w:r>
      <w:r w:rsidR="0099672E" w:rsidRPr="007D36C4">
        <w:rPr>
          <w:bCs/>
          <w:noProof w:val="0"/>
        </w:rPr>
        <w:t>Actor Descriptions and Actor Profile Requirements</w:t>
      </w:r>
      <w:bookmarkEnd w:id="45"/>
      <w:bookmarkEnd w:id="46"/>
      <w:bookmarkEnd w:id="47"/>
    </w:p>
    <w:p w14:paraId="4A640919" w14:textId="6B591486" w:rsidR="0099672E" w:rsidRPr="007D36C4" w:rsidRDefault="006D2704" w:rsidP="0099672E">
      <w:pPr>
        <w:pStyle w:val="Heading4"/>
        <w:numPr>
          <w:ilvl w:val="0"/>
          <w:numId w:val="0"/>
        </w:numPr>
        <w:rPr>
          <w:noProof w:val="0"/>
        </w:rPr>
      </w:pPr>
      <w:bookmarkStart w:id="48" w:name="_Toc345074653"/>
      <w:bookmarkStart w:id="49" w:name="_Toc481073757"/>
      <w:bookmarkStart w:id="50" w:name="_Toc490820909"/>
      <w:r w:rsidRPr="007D36C4">
        <w:rPr>
          <w:noProof w:val="0"/>
        </w:rPr>
        <w:t>45</w:t>
      </w:r>
      <w:r w:rsidR="0099672E" w:rsidRPr="007D36C4">
        <w:rPr>
          <w:noProof w:val="0"/>
        </w:rPr>
        <w:t>.1.</w:t>
      </w:r>
      <w:r w:rsidR="009D5C13" w:rsidRPr="007D36C4">
        <w:rPr>
          <w:noProof w:val="0"/>
        </w:rPr>
        <w:t>1</w:t>
      </w:r>
      <w:r w:rsidR="0099672E" w:rsidRPr="007D36C4">
        <w:rPr>
          <w:noProof w:val="0"/>
        </w:rPr>
        <w:t xml:space="preserve">.1 </w:t>
      </w:r>
      <w:bookmarkEnd w:id="48"/>
      <w:r w:rsidR="0099672E" w:rsidRPr="007D36C4">
        <w:rPr>
          <w:noProof w:val="0"/>
        </w:rPr>
        <w:t xml:space="preserve">Data Element </w:t>
      </w:r>
      <w:bookmarkEnd w:id="49"/>
      <w:r w:rsidR="005449EC" w:rsidRPr="007D36C4">
        <w:rPr>
          <w:noProof w:val="0"/>
        </w:rPr>
        <w:t>Extractor</w:t>
      </w:r>
      <w:bookmarkEnd w:id="50"/>
    </w:p>
    <w:p w14:paraId="7ABDE32A" w14:textId="4F7395F6" w:rsidR="00584B03" w:rsidRPr="007D36C4" w:rsidRDefault="004934FA" w:rsidP="00DE5390">
      <w:pPr>
        <w:pStyle w:val="BodyText"/>
      </w:pPr>
      <w:r w:rsidRPr="007D36C4">
        <w:t xml:space="preserve">The Data Element </w:t>
      </w:r>
      <w:r w:rsidR="00614088" w:rsidRPr="007D36C4">
        <w:t>Extractor</w:t>
      </w:r>
      <w:r w:rsidR="00584B03" w:rsidRPr="007D36C4">
        <w:t>:</w:t>
      </w:r>
    </w:p>
    <w:p w14:paraId="61C0AF5A" w14:textId="62BBCEF3" w:rsidR="0005329E" w:rsidRPr="007D36C4" w:rsidRDefault="007C7018" w:rsidP="00DE5390">
      <w:pPr>
        <w:pStyle w:val="ListBullet2"/>
      </w:pPr>
      <w:r w:rsidRPr="007D36C4">
        <w:t xml:space="preserve">Shall </w:t>
      </w:r>
      <w:r w:rsidR="00584B03" w:rsidRPr="007D36C4">
        <w:t xml:space="preserve">access </w:t>
      </w:r>
      <w:r w:rsidR="001C5BBC" w:rsidRPr="007D36C4">
        <w:t>d</w:t>
      </w:r>
      <w:r w:rsidR="00584B03" w:rsidRPr="007D36C4">
        <w:t>ocuments</w:t>
      </w:r>
      <w:r w:rsidR="0005329E" w:rsidRPr="007D36C4">
        <w:t>, through:</w:t>
      </w:r>
    </w:p>
    <w:p w14:paraId="3813FB85" w14:textId="61CE758D" w:rsidR="0005329E" w:rsidRPr="007D36C4" w:rsidRDefault="006C6B00" w:rsidP="00DE5390">
      <w:pPr>
        <w:pStyle w:val="ListBullet3"/>
      </w:pPr>
      <w:r w:rsidRPr="007D36C4">
        <w:t>a</w:t>
      </w:r>
      <w:r w:rsidR="0005329E" w:rsidRPr="007D36C4">
        <w:t xml:space="preserve"> grouped XDS</w:t>
      </w:r>
      <w:r w:rsidR="00913FFC" w:rsidRPr="007D36C4">
        <w:t xml:space="preserve"> </w:t>
      </w:r>
      <w:r w:rsidR="0005329E" w:rsidRPr="007D36C4">
        <w:t>Document Registry</w:t>
      </w:r>
      <w:r w:rsidR="00614088" w:rsidRPr="007D36C4">
        <w:t xml:space="preserve"> and the Retrieve Document Set </w:t>
      </w:r>
      <w:r w:rsidR="00C3003E" w:rsidRPr="007D36C4">
        <w:t>[</w:t>
      </w:r>
      <w:r w:rsidR="00614088" w:rsidRPr="007D36C4">
        <w:t>ITI-43</w:t>
      </w:r>
      <w:r w:rsidR="00C3003E" w:rsidRPr="007D36C4">
        <w:t>] transaction</w:t>
      </w:r>
      <w:r w:rsidR="0005329E" w:rsidRPr="007D36C4">
        <w:t>, or</w:t>
      </w:r>
    </w:p>
    <w:p w14:paraId="5D1B5433" w14:textId="488081D5" w:rsidR="00584B03" w:rsidRPr="007D36C4" w:rsidRDefault="006C6B00" w:rsidP="00DE5390">
      <w:pPr>
        <w:pStyle w:val="ListBullet3"/>
      </w:pPr>
      <w:r w:rsidRPr="007D36C4">
        <w:t>a</w:t>
      </w:r>
      <w:r w:rsidR="0005329E" w:rsidRPr="007D36C4">
        <w:t xml:space="preserve"> grouped MHD Document Responder.</w:t>
      </w:r>
    </w:p>
    <w:p w14:paraId="7C7A0403" w14:textId="3943DEDB" w:rsidR="0005329E" w:rsidRPr="007D36C4" w:rsidRDefault="0005329E" w:rsidP="00DE5390">
      <w:pPr>
        <w:pStyle w:val="ListBullet2"/>
      </w:pPr>
      <w:r w:rsidRPr="007D36C4">
        <w:t xml:space="preserve">Shall extract the </w:t>
      </w:r>
      <w:r w:rsidR="001C5BBC" w:rsidRPr="007D36C4">
        <w:t>d</w:t>
      </w:r>
      <w:r w:rsidRPr="007D36C4">
        <w:t xml:space="preserve">ata </w:t>
      </w:r>
      <w:r w:rsidR="001C5BBC" w:rsidRPr="007D36C4">
        <w:t>e</w:t>
      </w:r>
      <w:r w:rsidRPr="007D36C4">
        <w:t xml:space="preserve">lement information from the retrieved </w:t>
      </w:r>
      <w:r w:rsidR="00AA7803" w:rsidRPr="007D36C4">
        <w:t>d</w:t>
      </w:r>
      <w:r w:rsidRPr="007D36C4">
        <w:t>ocuments</w:t>
      </w:r>
    </w:p>
    <w:p w14:paraId="6FF8DEF9" w14:textId="78BFA41C" w:rsidR="00584B03" w:rsidRPr="007D36C4" w:rsidRDefault="007C7018" w:rsidP="00DE5390">
      <w:pPr>
        <w:pStyle w:val="ListBullet2"/>
      </w:pPr>
      <w:r w:rsidRPr="007D36C4">
        <w:t xml:space="preserve">Shall </w:t>
      </w:r>
      <w:r w:rsidR="00584B03" w:rsidRPr="007D36C4">
        <w:t>obtain</w:t>
      </w:r>
      <w:r w:rsidR="004934FA" w:rsidRPr="007D36C4">
        <w:t xml:space="preserve"> </w:t>
      </w:r>
      <w:r w:rsidR="00516F6A" w:rsidRPr="007D36C4">
        <w:t xml:space="preserve">the provenance information </w:t>
      </w:r>
      <w:r w:rsidR="00584B03" w:rsidRPr="007D36C4">
        <w:t>and create</w:t>
      </w:r>
      <w:r w:rsidR="004934FA" w:rsidRPr="007D36C4">
        <w:t xml:space="preserve"> </w:t>
      </w:r>
      <w:r w:rsidR="00AA7803" w:rsidRPr="007D36C4">
        <w:t>an HL7</w:t>
      </w:r>
      <w:r w:rsidR="00544C3F" w:rsidRPr="00767936">
        <w:rPr>
          <w:vertAlign w:val="superscript"/>
        </w:rPr>
        <w:t>®</w:t>
      </w:r>
      <w:r w:rsidR="00544C3F">
        <w:rPr>
          <w:rStyle w:val="FootnoteReference"/>
        </w:rPr>
        <w:footnoteReference w:id="2"/>
      </w:r>
      <w:r w:rsidR="00AA7803" w:rsidRPr="007D36C4">
        <w:t xml:space="preserve"> FHIR </w:t>
      </w:r>
      <w:r w:rsidR="001C5BBC" w:rsidRPr="007D36C4">
        <w:t>P</w:t>
      </w:r>
      <w:r w:rsidR="004934FA" w:rsidRPr="007D36C4">
        <w:t>rovenan</w:t>
      </w:r>
      <w:r w:rsidR="00913FFC" w:rsidRPr="007D36C4">
        <w:t xml:space="preserve">ce </w:t>
      </w:r>
      <w:r w:rsidR="001C5BBC" w:rsidRPr="007D36C4">
        <w:t>R</w:t>
      </w:r>
      <w:r w:rsidR="00516F6A" w:rsidRPr="007D36C4">
        <w:t xml:space="preserve">esource </w:t>
      </w:r>
      <w:r w:rsidR="00913FFC" w:rsidRPr="007D36C4">
        <w:t>associated with extracted</w:t>
      </w:r>
      <w:r w:rsidR="004934FA" w:rsidRPr="007D36C4">
        <w:t xml:space="preserve"> </w:t>
      </w:r>
      <w:r w:rsidR="001C5BBC" w:rsidRPr="007D36C4">
        <w:t>d</w:t>
      </w:r>
      <w:r w:rsidR="004934FA" w:rsidRPr="007D36C4">
        <w:t xml:space="preserve">ata </w:t>
      </w:r>
      <w:r w:rsidR="001C5BBC" w:rsidRPr="007D36C4">
        <w:t>e</w:t>
      </w:r>
      <w:r w:rsidR="004934FA" w:rsidRPr="007D36C4">
        <w:t>le</w:t>
      </w:r>
      <w:r w:rsidR="00972C9F" w:rsidRPr="007D36C4">
        <w:t>ment</w:t>
      </w:r>
      <w:r w:rsidR="00516F6A" w:rsidRPr="007D36C4">
        <w:t>s</w:t>
      </w:r>
      <w:r w:rsidR="00972C9F" w:rsidRPr="007D36C4">
        <w:t xml:space="preserve"> </w:t>
      </w:r>
      <w:r w:rsidR="000D23BE" w:rsidRPr="007D36C4">
        <w:t>(see PCC QEDm Trial Implementation S</w:t>
      </w:r>
      <w:r w:rsidR="00623BAE" w:rsidRPr="007D36C4">
        <w:t>upplement, Volume 2, Section 3.44</w:t>
      </w:r>
      <w:r w:rsidR="000D23BE" w:rsidRPr="007D36C4">
        <w:t>.4.2.2.1 “Resource Specific Contents”)</w:t>
      </w:r>
      <w:r w:rsidR="00972C9F" w:rsidRPr="007D36C4">
        <w:t xml:space="preserve">. </w:t>
      </w:r>
    </w:p>
    <w:p w14:paraId="398EE846" w14:textId="6A288615" w:rsidR="00584B03" w:rsidRPr="007D36C4" w:rsidRDefault="007C7018" w:rsidP="00DE5390">
      <w:pPr>
        <w:pStyle w:val="ListBullet2"/>
      </w:pPr>
      <w:r w:rsidRPr="007D36C4">
        <w:t xml:space="preserve">Shall </w:t>
      </w:r>
      <w:r w:rsidR="003D5921" w:rsidRPr="007D36C4">
        <w:t>make</w:t>
      </w:r>
      <w:r w:rsidR="00584B03" w:rsidRPr="007D36C4">
        <w:t xml:space="preserve"> </w:t>
      </w:r>
      <w:r w:rsidR="001C5BBC" w:rsidRPr="007D36C4">
        <w:t>the P</w:t>
      </w:r>
      <w:r w:rsidR="008F3977" w:rsidRPr="007D36C4">
        <w:t xml:space="preserve">rovenance </w:t>
      </w:r>
      <w:r w:rsidR="001C5BBC" w:rsidRPr="007D36C4">
        <w:t>R</w:t>
      </w:r>
      <w:r w:rsidR="008F3977" w:rsidRPr="007D36C4">
        <w:t xml:space="preserve">esource </w:t>
      </w:r>
      <w:r w:rsidR="00584B03" w:rsidRPr="007D36C4">
        <w:t xml:space="preserve">available </w:t>
      </w:r>
      <w:r w:rsidR="0051037C" w:rsidRPr="007D36C4">
        <w:t xml:space="preserve">to </w:t>
      </w:r>
      <w:r w:rsidR="00D12722" w:rsidRPr="007D36C4">
        <w:t>the grouped</w:t>
      </w:r>
      <w:r w:rsidR="0051037C" w:rsidRPr="007D36C4">
        <w:t xml:space="preserve"> </w:t>
      </w:r>
      <w:r w:rsidR="00855A1F" w:rsidRPr="007D36C4">
        <w:t xml:space="preserve">PCC </w:t>
      </w:r>
      <w:r w:rsidR="004018E9" w:rsidRPr="007D36C4">
        <w:t xml:space="preserve">QEDm </w:t>
      </w:r>
      <w:r w:rsidR="0051037C" w:rsidRPr="007D36C4">
        <w:t xml:space="preserve">Clinical Data Source </w:t>
      </w:r>
      <w:r w:rsidR="00143096" w:rsidRPr="007D36C4">
        <w:t>using</w:t>
      </w:r>
      <w:r w:rsidR="00962F19" w:rsidRPr="007D36C4">
        <w:t xml:space="preserve"> the Document Provenance Option</w:t>
      </w:r>
      <w:r w:rsidR="007D36C4">
        <w:t xml:space="preserve">. </w:t>
      </w:r>
      <w:r w:rsidR="00247758" w:rsidRPr="007D36C4">
        <w:t xml:space="preserve">This allows </w:t>
      </w:r>
      <w:r w:rsidR="00614088" w:rsidRPr="007D36C4">
        <w:t>provenance information</w:t>
      </w:r>
      <w:r w:rsidR="00247758" w:rsidRPr="007D36C4">
        <w:t xml:space="preserve"> to</w:t>
      </w:r>
      <w:r w:rsidR="0051037C" w:rsidRPr="007D36C4">
        <w:t xml:space="preserve"> be returned in its query response</w:t>
      </w:r>
      <w:r w:rsidR="001C1F2E" w:rsidRPr="007D36C4">
        <w:t>s</w:t>
      </w:r>
      <w:r w:rsidR="00614088" w:rsidRPr="007D36C4">
        <w:t xml:space="preserve"> along with the extracted </w:t>
      </w:r>
      <w:r w:rsidR="001C5BBC" w:rsidRPr="007D36C4">
        <w:t>d</w:t>
      </w:r>
      <w:r w:rsidR="00614088" w:rsidRPr="007D36C4">
        <w:t xml:space="preserve">ata </w:t>
      </w:r>
      <w:r w:rsidR="001C5BBC" w:rsidRPr="007D36C4">
        <w:t>e</w:t>
      </w:r>
      <w:r w:rsidR="00614088" w:rsidRPr="007D36C4">
        <w:t>lements</w:t>
      </w:r>
      <w:r w:rsidR="0051037C" w:rsidRPr="007D36C4">
        <w:t>.</w:t>
      </w:r>
    </w:p>
    <w:p w14:paraId="3A719BF9" w14:textId="454EDC57" w:rsidR="0099672E" w:rsidRPr="007D36C4" w:rsidRDefault="006D2704" w:rsidP="0099672E">
      <w:pPr>
        <w:pStyle w:val="Heading4"/>
        <w:numPr>
          <w:ilvl w:val="0"/>
          <w:numId w:val="0"/>
        </w:numPr>
        <w:rPr>
          <w:noProof w:val="0"/>
        </w:rPr>
      </w:pPr>
      <w:bookmarkStart w:id="51" w:name="_Toc345074654"/>
      <w:bookmarkStart w:id="52" w:name="_Toc481073758"/>
      <w:bookmarkStart w:id="53" w:name="_Toc490820910"/>
      <w:r w:rsidRPr="007D36C4">
        <w:rPr>
          <w:noProof w:val="0"/>
        </w:rPr>
        <w:t>45</w:t>
      </w:r>
      <w:r w:rsidR="0099672E" w:rsidRPr="007D36C4">
        <w:rPr>
          <w:noProof w:val="0"/>
        </w:rPr>
        <w:t>.1.</w:t>
      </w:r>
      <w:r w:rsidR="009D5C13" w:rsidRPr="007D36C4">
        <w:rPr>
          <w:noProof w:val="0"/>
        </w:rPr>
        <w:t>1</w:t>
      </w:r>
      <w:r w:rsidR="0099672E" w:rsidRPr="007D36C4">
        <w:rPr>
          <w:noProof w:val="0"/>
        </w:rPr>
        <w:t xml:space="preserve">.2 </w:t>
      </w:r>
      <w:bookmarkEnd w:id="51"/>
      <w:r w:rsidR="0099672E" w:rsidRPr="007D36C4">
        <w:rPr>
          <w:noProof w:val="0"/>
        </w:rPr>
        <w:t>Data Element Provenance Consumer</w:t>
      </w:r>
      <w:bookmarkEnd w:id="52"/>
      <w:bookmarkEnd w:id="53"/>
    </w:p>
    <w:p w14:paraId="3379716E" w14:textId="77777777" w:rsidR="00134B34" w:rsidRPr="007D36C4" w:rsidRDefault="00972C9F" w:rsidP="00DE5390">
      <w:pPr>
        <w:pStyle w:val="BodyText"/>
      </w:pPr>
      <w:r w:rsidRPr="007D36C4">
        <w:t>The Data Element Provenance Consumer</w:t>
      </w:r>
      <w:r w:rsidR="00134B34" w:rsidRPr="007D36C4">
        <w:t>:</w:t>
      </w:r>
    </w:p>
    <w:p w14:paraId="550157DC" w14:textId="73BEE9E7" w:rsidR="00FA740C" w:rsidRPr="007D36C4" w:rsidRDefault="00A84E01" w:rsidP="00DE5390">
      <w:pPr>
        <w:pStyle w:val="ListBullet2"/>
      </w:pPr>
      <w:r w:rsidRPr="007D36C4">
        <w:t>Shall be grouped with a QEDm Clinical Data Consumer using the Document Provenance Option. The Clinical Data Consumer retrieves data elements together with the provenance information through the Mobile Query Existing Data [PCC-44] transaction</w:t>
      </w:r>
      <w:r w:rsidR="00FA740C" w:rsidRPr="007D36C4">
        <w:t>.</w:t>
      </w:r>
    </w:p>
    <w:p w14:paraId="3DD59400" w14:textId="6A301A9D" w:rsidR="00FA740C" w:rsidRPr="007D36C4" w:rsidRDefault="00A84E01" w:rsidP="00DE5390">
      <w:pPr>
        <w:pStyle w:val="ListBullet2"/>
      </w:pPr>
      <w:r w:rsidRPr="007D36C4">
        <w:t>Shall be capable of using the provenance information returned in response</w:t>
      </w:r>
      <w:r w:rsidR="005C32D5" w:rsidRPr="007D36C4">
        <w:t>s</w:t>
      </w:r>
      <w:r w:rsidRPr="007D36C4">
        <w:t xml:space="preserve"> to access source document</w:t>
      </w:r>
      <w:r w:rsidR="005C32D5" w:rsidRPr="007D36C4">
        <w:t>s</w:t>
      </w:r>
      <w:r w:rsidRPr="007D36C4">
        <w:t xml:space="preserve"> through</w:t>
      </w:r>
      <w:r w:rsidR="00FA740C" w:rsidRPr="007D36C4">
        <w:t>:</w:t>
      </w:r>
    </w:p>
    <w:p w14:paraId="459B9F56" w14:textId="5EB9F1B3" w:rsidR="00FA740C" w:rsidRPr="007D36C4" w:rsidRDefault="006C6B00" w:rsidP="006C6B00">
      <w:pPr>
        <w:pStyle w:val="ListBullet3"/>
      </w:pPr>
      <w:r w:rsidRPr="007D36C4">
        <w:t>a</w:t>
      </w:r>
      <w:r w:rsidR="00FA740C" w:rsidRPr="007D36C4">
        <w:t xml:space="preserve"> </w:t>
      </w:r>
      <w:r w:rsidR="00851C3E" w:rsidRPr="007D36C4">
        <w:t xml:space="preserve">grouped </w:t>
      </w:r>
      <w:r w:rsidR="007B3588" w:rsidRPr="007D36C4">
        <w:t>XDS Document Consumer</w:t>
      </w:r>
      <w:r w:rsidR="00FA740C" w:rsidRPr="007D36C4">
        <w:t>,</w:t>
      </w:r>
      <w:r w:rsidR="007B3588" w:rsidRPr="007D36C4">
        <w:t xml:space="preserve"> or</w:t>
      </w:r>
      <w:r w:rsidR="00102597" w:rsidRPr="007D36C4">
        <w:t xml:space="preserve"> </w:t>
      </w:r>
    </w:p>
    <w:p w14:paraId="7E3C9030" w14:textId="1E7A4DCD" w:rsidR="007B3588" w:rsidRPr="007D36C4" w:rsidRDefault="006C6B00" w:rsidP="006C6B00">
      <w:pPr>
        <w:pStyle w:val="ListBullet3"/>
      </w:pPr>
      <w:r w:rsidRPr="007D36C4">
        <w:lastRenderedPageBreak/>
        <w:t>a</w:t>
      </w:r>
      <w:r w:rsidR="00DA6516" w:rsidRPr="007D36C4">
        <w:t xml:space="preserve"> </w:t>
      </w:r>
      <w:r w:rsidR="00FA740C" w:rsidRPr="007D36C4">
        <w:t xml:space="preserve">grouped </w:t>
      </w:r>
      <w:r w:rsidR="007B3588" w:rsidRPr="007D36C4">
        <w:t>MHD Document Consumer.</w:t>
      </w:r>
    </w:p>
    <w:p w14:paraId="33B28CEE" w14:textId="4D0499F8" w:rsidR="00AC5E18" w:rsidRPr="007D36C4" w:rsidRDefault="006D2704" w:rsidP="00AC5E18">
      <w:pPr>
        <w:pStyle w:val="Heading2"/>
        <w:numPr>
          <w:ilvl w:val="0"/>
          <w:numId w:val="0"/>
        </w:numPr>
        <w:rPr>
          <w:noProof w:val="0"/>
        </w:rPr>
      </w:pPr>
      <w:bookmarkStart w:id="54" w:name="_Toc481073759"/>
      <w:bookmarkStart w:id="55" w:name="_Toc490820911"/>
      <w:bookmarkStart w:id="56" w:name="_Toc37034636"/>
      <w:bookmarkStart w:id="57" w:name="_Toc38846114"/>
      <w:bookmarkStart w:id="58" w:name="_Toc504625757"/>
      <w:bookmarkStart w:id="59" w:name="_Toc530206510"/>
      <w:bookmarkStart w:id="60" w:name="_Toc1388430"/>
      <w:bookmarkStart w:id="61" w:name="_Toc1388584"/>
      <w:bookmarkStart w:id="62" w:name="_Toc1456611"/>
      <w:bookmarkEnd w:id="36"/>
      <w:bookmarkEnd w:id="37"/>
      <w:bookmarkEnd w:id="38"/>
      <w:bookmarkEnd w:id="39"/>
      <w:bookmarkEnd w:id="40"/>
      <w:bookmarkEnd w:id="41"/>
      <w:bookmarkEnd w:id="42"/>
      <w:bookmarkEnd w:id="43"/>
      <w:r w:rsidRPr="007D36C4">
        <w:rPr>
          <w:noProof w:val="0"/>
        </w:rPr>
        <w:t>45</w:t>
      </w:r>
      <w:r w:rsidR="00AC5E18" w:rsidRPr="007D36C4">
        <w:rPr>
          <w:noProof w:val="0"/>
        </w:rPr>
        <w:t xml:space="preserve">.2 </w:t>
      </w:r>
      <w:r w:rsidR="00D6351F" w:rsidRPr="007D36C4">
        <w:rPr>
          <w:noProof w:val="0"/>
        </w:rPr>
        <w:t>mXDE</w:t>
      </w:r>
      <w:r w:rsidR="00AC5E18" w:rsidRPr="007D36C4">
        <w:rPr>
          <w:noProof w:val="0"/>
        </w:rPr>
        <w:t xml:space="preserve"> Actor Options</w:t>
      </w:r>
      <w:bookmarkEnd w:id="54"/>
      <w:bookmarkEnd w:id="55"/>
    </w:p>
    <w:p w14:paraId="0BBF7CF1" w14:textId="786D9A33" w:rsidR="00AC5E18" w:rsidRPr="007D36C4" w:rsidRDefault="00AC5E18" w:rsidP="00AC5E18">
      <w:pPr>
        <w:pStyle w:val="BodyText"/>
      </w:pPr>
      <w:r w:rsidRPr="007D36C4">
        <w:t xml:space="preserve">Options that may be selected for each actor in this profile, if any, are listed in the </w:t>
      </w:r>
      <w:r w:rsidR="000860F3" w:rsidRPr="007D36C4">
        <w:t>Table</w:t>
      </w:r>
      <w:r w:rsidRPr="007D36C4">
        <w:t xml:space="preserve"> </w:t>
      </w:r>
      <w:r w:rsidR="006D2704" w:rsidRPr="007D36C4">
        <w:t>45</w:t>
      </w:r>
      <w:r w:rsidRPr="007D36C4">
        <w:t>.2-1. Dependencies between options when applicable are specified in notes.</w:t>
      </w:r>
    </w:p>
    <w:p w14:paraId="4C28DF6C" w14:textId="2BAE4B2C" w:rsidR="00AC5E18" w:rsidRPr="007D36C4" w:rsidRDefault="00AC5E18" w:rsidP="00DE5390">
      <w:pPr>
        <w:pStyle w:val="TableTitle"/>
      </w:pPr>
      <w:r w:rsidRPr="007D36C4">
        <w:t xml:space="preserve">Table </w:t>
      </w:r>
      <w:r w:rsidR="006D2704" w:rsidRPr="007D36C4">
        <w:t>45</w:t>
      </w:r>
      <w:r w:rsidRPr="007D36C4">
        <w:t xml:space="preserve">.2-1: </w:t>
      </w:r>
      <w:r w:rsidR="00007121" w:rsidRPr="007D36C4">
        <w:t>mXDE</w:t>
      </w:r>
      <w:r w:rsidRPr="007D36C4">
        <w:t xml:space="preserve"> – Actors and Options</w:t>
      </w:r>
    </w:p>
    <w:tbl>
      <w:tblPr>
        <w:tblW w:w="8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24"/>
        <w:gridCol w:w="4008"/>
        <w:gridCol w:w="1788"/>
      </w:tblGrid>
      <w:tr w:rsidR="00FA7AC9" w:rsidRPr="007D36C4" w14:paraId="5F197E38" w14:textId="77777777" w:rsidTr="001E093F">
        <w:trPr>
          <w:cantSplit/>
          <w:tblHeader/>
          <w:jc w:val="center"/>
        </w:trPr>
        <w:tc>
          <w:tcPr>
            <w:tcW w:w="2224" w:type="dxa"/>
            <w:shd w:val="pct15" w:color="auto" w:fill="FFFFFF"/>
            <w:vAlign w:val="center"/>
          </w:tcPr>
          <w:p w14:paraId="57102313" w14:textId="77777777" w:rsidR="00F11EA1" w:rsidRPr="007D36C4" w:rsidRDefault="00F11EA1" w:rsidP="00DE5390">
            <w:pPr>
              <w:pStyle w:val="TableEntryHeader"/>
            </w:pPr>
            <w:r w:rsidRPr="007D36C4">
              <w:t>Actor</w:t>
            </w:r>
          </w:p>
        </w:tc>
        <w:tc>
          <w:tcPr>
            <w:tcW w:w="4008" w:type="dxa"/>
            <w:shd w:val="pct15" w:color="auto" w:fill="FFFFFF"/>
            <w:vAlign w:val="center"/>
          </w:tcPr>
          <w:p w14:paraId="211E7EE0" w14:textId="77777777" w:rsidR="00F11EA1" w:rsidRPr="007D36C4" w:rsidRDefault="00F11EA1" w:rsidP="00DE5390">
            <w:pPr>
              <w:pStyle w:val="TableEntryHeader"/>
            </w:pPr>
            <w:r w:rsidRPr="007D36C4">
              <w:t>Option Name</w:t>
            </w:r>
          </w:p>
        </w:tc>
        <w:tc>
          <w:tcPr>
            <w:tcW w:w="1788" w:type="dxa"/>
            <w:shd w:val="pct15" w:color="auto" w:fill="FFFFFF"/>
            <w:vAlign w:val="center"/>
          </w:tcPr>
          <w:p w14:paraId="29F60B3A" w14:textId="77777777" w:rsidR="00F11EA1" w:rsidRPr="007D36C4" w:rsidRDefault="00F11EA1" w:rsidP="00DE5390">
            <w:pPr>
              <w:pStyle w:val="TableEntryHeader"/>
            </w:pPr>
            <w:r w:rsidRPr="007D36C4">
              <w:t>Reference</w:t>
            </w:r>
          </w:p>
        </w:tc>
      </w:tr>
      <w:tr w:rsidR="00FA7AC9" w:rsidRPr="007D36C4" w14:paraId="0A4A473B" w14:textId="77777777" w:rsidTr="001E093F">
        <w:trPr>
          <w:cantSplit/>
          <w:trHeight w:val="156"/>
          <w:jc w:val="center"/>
        </w:trPr>
        <w:tc>
          <w:tcPr>
            <w:tcW w:w="2224" w:type="dxa"/>
            <w:vMerge w:val="restart"/>
            <w:vAlign w:val="center"/>
          </w:tcPr>
          <w:p w14:paraId="700C157D" w14:textId="36A3C511" w:rsidR="00F11EA1" w:rsidRPr="007D36C4" w:rsidRDefault="00F11EA1" w:rsidP="00DE5390">
            <w:pPr>
              <w:pStyle w:val="TableEntry"/>
            </w:pPr>
            <w:r w:rsidRPr="007D36C4">
              <w:t xml:space="preserve">Data Element </w:t>
            </w:r>
            <w:r w:rsidR="00E445A1" w:rsidRPr="007D36C4">
              <w:t>Extractor</w:t>
            </w:r>
          </w:p>
        </w:tc>
        <w:tc>
          <w:tcPr>
            <w:tcW w:w="4008" w:type="dxa"/>
            <w:vAlign w:val="center"/>
          </w:tcPr>
          <w:p w14:paraId="1AA152E0" w14:textId="2863E9A5" w:rsidR="00F11EA1" w:rsidRPr="00CE46C3" w:rsidRDefault="00F11EA1" w:rsidP="00AA1298">
            <w:pPr>
              <w:pStyle w:val="TableEntry"/>
            </w:pPr>
            <w:r w:rsidRPr="00AA1298">
              <w:t>XDS Document Registry</w:t>
            </w:r>
            <w:r w:rsidR="00E445A1" w:rsidRPr="00AA1298">
              <w:t xml:space="preserve"> </w:t>
            </w:r>
            <w:r w:rsidR="003C5644" w:rsidRPr="00AA1298">
              <w:t xml:space="preserve">Integration </w:t>
            </w:r>
            <w:r w:rsidR="00E445A1" w:rsidRPr="00CE46C3">
              <w:t>(</w:t>
            </w:r>
            <w:r w:rsidR="00AA7803" w:rsidRPr="00CE46C3">
              <w:t>N</w:t>
            </w:r>
            <w:r w:rsidR="00E445A1" w:rsidRPr="00CE46C3">
              <w:t>ote 1)</w:t>
            </w:r>
          </w:p>
        </w:tc>
        <w:tc>
          <w:tcPr>
            <w:tcW w:w="1788" w:type="dxa"/>
            <w:vAlign w:val="center"/>
          </w:tcPr>
          <w:p w14:paraId="39F51598" w14:textId="0244D5D7" w:rsidR="00F11EA1" w:rsidRPr="007D36C4" w:rsidRDefault="00F11EA1" w:rsidP="00DE5390">
            <w:pPr>
              <w:pStyle w:val="TableEntry"/>
            </w:pPr>
            <w:r w:rsidRPr="007D36C4">
              <w:t xml:space="preserve">Section </w:t>
            </w:r>
            <w:r w:rsidR="006D2704" w:rsidRPr="007D36C4">
              <w:t>45</w:t>
            </w:r>
            <w:r w:rsidRPr="007D36C4">
              <w:t>.2.1.1</w:t>
            </w:r>
          </w:p>
        </w:tc>
      </w:tr>
      <w:tr w:rsidR="00FA7AC9" w:rsidRPr="007D36C4" w14:paraId="62425267" w14:textId="77777777" w:rsidTr="001E093F">
        <w:trPr>
          <w:cantSplit/>
          <w:trHeight w:val="262"/>
          <w:jc w:val="center"/>
        </w:trPr>
        <w:tc>
          <w:tcPr>
            <w:tcW w:w="2224" w:type="dxa"/>
            <w:vMerge/>
            <w:vAlign w:val="center"/>
          </w:tcPr>
          <w:p w14:paraId="5E9B6232" w14:textId="77777777" w:rsidR="00F11EA1" w:rsidRPr="007D36C4" w:rsidRDefault="00F11EA1" w:rsidP="00DE5390">
            <w:pPr>
              <w:pStyle w:val="TableEntry"/>
            </w:pPr>
          </w:p>
        </w:tc>
        <w:tc>
          <w:tcPr>
            <w:tcW w:w="4008" w:type="dxa"/>
            <w:vAlign w:val="center"/>
          </w:tcPr>
          <w:p w14:paraId="0A13081C" w14:textId="2535241B" w:rsidR="00F11EA1" w:rsidRPr="00F0358D" w:rsidRDefault="003C5644" w:rsidP="00767936">
            <w:pPr>
              <w:pStyle w:val="TableEntry"/>
            </w:pPr>
            <w:r w:rsidRPr="00AA1298">
              <w:t xml:space="preserve">MHD </w:t>
            </w:r>
            <w:r w:rsidR="00F11EA1" w:rsidRPr="00AA1298">
              <w:t>Document Responder</w:t>
            </w:r>
            <w:r w:rsidR="00E445A1" w:rsidRPr="00CE46C3">
              <w:t xml:space="preserve"> </w:t>
            </w:r>
            <w:r w:rsidRPr="00CE46C3">
              <w:t xml:space="preserve">Integration </w:t>
            </w:r>
            <w:r w:rsidR="00E445A1" w:rsidRPr="00CE46C3">
              <w:t>(</w:t>
            </w:r>
            <w:r w:rsidR="00AA7803" w:rsidRPr="00CE46C3">
              <w:t>N</w:t>
            </w:r>
            <w:r w:rsidR="00E445A1" w:rsidRPr="00F0358D">
              <w:t>ote 1)</w:t>
            </w:r>
          </w:p>
        </w:tc>
        <w:tc>
          <w:tcPr>
            <w:tcW w:w="1788" w:type="dxa"/>
            <w:vAlign w:val="center"/>
          </w:tcPr>
          <w:p w14:paraId="172ADBE3" w14:textId="6C0F11AD" w:rsidR="00F11EA1" w:rsidRPr="007D36C4" w:rsidRDefault="00F11EA1" w:rsidP="00DE5390">
            <w:pPr>
              <w:pStyle w:val="TableEntry"/>
              <w:rPr>
                <w:highlight w:val="yellow"/>
              </w:rPr>
            </w:pPr>
            <w:r w:rsidRPr="007D36C4">
              <w:t xml:space="preserve">Section </w:t>
            </w:r>
            <w:r w:rsidR="006D2704" w:rsidRPr="007D36C4">
              <w:t>45</w:t>
            </w:r>
            <w:r w:rsidRPr="007D36C4">
              <w:t>.2.1.2</w:t>
            </w:r>
          </w:p>
        </w:tc>
      </w:tr>
      <w:tr w:rsidR="00FA7AC9" w:rsidRPr="007D36C4" w14:paraId="67BBE7FB" w14:textId="77777777" w:rsidTr="001E093F">
        <w:trPr>
          <w:cantSplit/>
          <w:trHeight w:val="156"/>
          <w:jc w:val="center"/>
        </w:trPr>
        <w:tc>
          <w:tcPr>
            <w:tcW w:w="2224" w:type="dxa"/>
            <w:vMerge w:val="restart"/>
            <w:vAlign w:val="center"/>
          </w:tcPr>
          <w:p w14:paraId="25602970" w14:textId="011B3B41" w:rsidR="00F11EA1" w:rsidRPr="007D36C4" w:rsidRDefault="00F11EA1" w:rsidP="00DE5390">
            <w:pPr>
              <w:pStyle w:val="TableEntry"/>
            </w:pPr>
            <w:r w:rsidRPr="007D36C4">
              <w:t>Data Element Provenance Consumer</w:t>
            </w:r>
          </w:p>
        </w:tc>
        <w:tc>
          <w:tcPr>
            <w:tcW w:w="4008" w:type="dxa"/>
            <w:vAlign w:val="center"/>
          </w:tcPr>
          <w:p w14:paraId="7522765D" w14:textId="7DDAC419" w:rsidR="00F11EA1" w:rsidRPr="00F0358D" w:rsidRDefault="003C5644" w:rsidP="00AA1298">
            <w:pPr>
              <w:pStyle w:val="TableEntry"/>
            </w:pPr>
            <w:r w:rsidRPr="00AA1298">
              <w:t xml:space="preserve">XDS </w:t>
            </w:r>
            <w:r w:rsidR="00F11EA1" w:rsidRPr="00AA1298">
              <w:t>Document Consumer</w:t>
            </w:r>
            <w:r w:rsidR="00E445A1" w:rsidRPr="00AA1298">
              <w:t xml:space="preserve"> </w:t>
            </w:r>
            <w:r w:rsidRPr="00CE46C3">
              <w:t xml:space="preserve">Integration </w:t>
            </w:r>
            <w:r w:rsidR="00E445A1" w:rsidRPr="00CE46C3">
              <w:t>(</w:t>
            </w:r>
            <w:r w:rsidR="00AA7803" w:rsidRPr="00CE46C3">
              <w:t>N</w:t>
            </w:r>
            <w:r w:rsidR="00E445A1" w:rsidRPr="00CE46C3">
              <w:t>ote 2)</w:t>
            </w:r>
          </w:p>
        </w:tc>
        <w:tc>
          <w:tcPr>
            <w:tcW w:w="1788" w:type="dxa"/>
            <w:vAlign w:val="center"/>
          </w:tcPr>
          <w:p w14:paraId="4623D555" w14:textId="332D43AE" w:rsidR="00F11EA1" w:rsidRPr="007D36C4" w:rsidRDefault="00F11EA1" w:rsidP="00DE5390">
            <w:pPr>
              <w:pStyle w:val="TableEntry"/>
            </w:pPr>
            <w:r w:rsidRPr="007D36C4">
              <w:t xml:space="preserve">Section </w:t>
            </w:r>
            <w:r w:rsidR="006D2704" w:rsidRPr="007D36C4">
              <w:t>45</w:t>
            </w:r>
            <w:r w:rsidRPr="007D36C4">
              <w:t>.2.2.1</w:t>
            </w:r>
          </w:p>
        </w:tc>
      </w:tr>
      <w:tr w:rsidR="00FA7AC9" w:rsidRPr="007D36C4" w14:paraId="1483E86F" w14:textId="77777777" w:rsidTr="001E093F">
        <w:trPr>
          <w:cantSplit/>
          <w:trHeight w:val="156"/>
          <w:jc w:val="center"/>
        </w:trPr>
        <w:tc>
          <w:tcPr>
            <w:tcW w:w="2224" w:type="dxa"/>
            <w:vMerge/>
            <w:vAlign w:val="center"/>
          </w:tcPr>
          <w:p w14:paraId="2EBF7AAD" w14:textId="77777777" w:rsidR="00F11EA1" w:rsidRPr="007D36C4" w:rsidRDefault="00F11EA1" w:rsidP="00DE5390">
            <w:pPr>
              <w:pStyle w:val="TableEntry"/>
              <w:rPr>
                <w:highlight w:val="yellow"/>
              </w:rPr>
            </w:pPr>
          </w:p>
        </w:tc>
        <w:tc>
          <w:tcPr>
            <w:tcW w:w="4008" w:type="dxa"/>
            <w:vAlign w:val="center"/>
          </w:tcPr>
          <w:p w14:paraId="02D2074F" w14:textId="27E9DAC6" w:rsidR="00F11EA1" w:rsidRPr="00F0358D" w:rsidRDefault="003C5644" w:rsidP="00AA1298">
            <w:pPr>
              <w:pStyle w:val="TableEntry"/>
            </w:pPr>
            <w:r w:rsidRPr="00AA1298">
              <w:t xml:space="preserve">MHD </w:t>
            </w:r>
            <w:r w:rsidR="00F11EA1" w:rsidRPr="00AA1298">
              <w:t>Document Consumer</w:t>
            </w:r>
            <w:r w:rsidR="00E445A1" w:rsidRPr="00AA1298">
              <w:t xml:space="preserve"> </w:t>
            </w:r>
            <w:r w:rsidRPr="00CE46C3">
              <w:t xml:space="preserve">Integration </w:t>
            </w:r>
            <w:r w:rsidR="00E445A1" w:rsidRPr="00CE46C3">
              <w:t>(</w:t>
            </w:r>
            <w:r w:rsidR="00AA7803" w:rsidRPr="00CE46C3">
              <w:t>N</w:t>
            </w:r>
            <w:r w:rsidR="00E445A1" w:rsidRPr="00CE46C3">
              <w:t>ote 2)</w:t>
            </w:r>
          </w:p>
        </w:tc>
        <w:tc>
          <w:tcPr>
            <w:tcW w:w="1788" w:type="dxa"/>
            <w:vAlign w:val="center"/>
          </w:tcPr>
          <w:p w14:paraId="4E6F079D" w14:textId="2EE19EC6" w:rsidR="00F11EA1" w:rsidRPr="007D36C4" w:rsidRDefault="00F11EA1" w:rsidP="00DE5390">
            <w:pPr>
              <w:pStyle w:val="TableEntry"/>
              <w:rPr>
                <w:highlight w:val="yellow"/>
              </w:rPr>
            </w:pPr>
            <w:r w:rsidRPr="007D36C4">
              <w:t>Section</w:t>
            </w:r>
            <w:r w:rsidR="006D2704" w:rsidRPr="007D36C4">
              <w:t xml:space="preserve"> 45</w:t>
            </w:r>
            <w:r w:rsidRPr="007D36C4">
              <w:t>.2.2.2</w:t>
            </w:r>
          </w:p>
        </w:tc>
      </w:tr>
    </w:tbl>
    <w:p w14:paraId="23789F00" w14:textId="685C7B1A" w:rsidR="00AC5E18" w:rsidRPr="00767936" w:rsidRDefault="00AC5E18" w:rsidP="00767936">
      <w:pPr>
        <w:pStyle w:val="Note"/>
        <w:ind w:left="1267"/>
      </w:pPr>
      <w:r w:rsidRPr="00AA1298">
        <w:t xml:space="preserve">Note 1: The actor shall implement at least one of the options </w:t>
      </w:r>
      <w:r w:rsidR="00851C3E" w:rsidRPr="00AA1298">
        <w:t>XDS Document Registry Integration</w:t>
      </w:r>
      <w:r w:rsidRPr="00AA1298">
        <w:t xml:space="preserve"> or </w:t>
      </w:r>
      <w:r w:rsidR="00777E9B" w:rsidRPr="00CE46C3">
        <w:t>MHD Document Responder Integration</w:t>
      </w:r>
    </w:p>
    <w:p w14:paraId="65789113" w14:textId="6E50BA5F" w:rsidR="00AC5E18" w:rsidRPr="00767936" w:rsidRDefault="00AC5E18" w:rsidP="00767936">
      <w:pPr>
        <w:pStyle w:val="Note"/>
        <w:ind w:left="1267"/>
      </w:pPr>
      <w:r w:rsidRPr="00AA1298">
        <w:t xml:space="preserve">Note 2: The actor shall implement at least one of the options </w:t>
      </w:r>
      <w:r w:rsidR="00777E9B" w:rsidRPr="00AA1298">
        <w:t>XDS Document Consumer Integration</w:t>
      </w:r>
      <w:r w:rsidRPr="00AA1298">
        <w:t xml:space="preserve"> or </w:t>
      </w:r>
      <w:r w:rsidR="00777E9B" w:rsidRPr="00CE46C3">
        <w:t>MHD Document Consumer Integration.</w:t>
      </w:r>
    </w:p>
    <w:p w14:paraId="5D626A14" w14:textId="26AC1FFD" w:rsidR="00AC5E18" w:rsidRPr="007D36C4" w:rsidRDefault="006D2704" w:rsidP="00AC5E18">
      <w:pPr>
        <w:pStyle w:val="Heading3"/>
        <w:numPr>
          <w:ilvl w:val="0"/>
          <w:numId w:val="0"/>
        </w:numPr>
        <w:ind w:left="720" w:hanging="720"/>
        <w:rPr>
          <w:noProof w:val="0"/>
        </w:rPr>
      </w:pPr>
      <w:bookmarkStart w:id="63" w:name="_Toc481073760"/>
      <w:bookmarkStart w:id="64" w:name="_Toc490820912"/>
      <w:r w:rsidRPr="007D36C4">
        <w:rPr>
          <w:noProof w:val="0"/>
        </w:rPr>
        <w:t>45</w:t>
      </w:r>
      <w:r w:rsidR="00AC5E18" w:rsidRPr="007D36C4">
        <w:rPr>
          <w:noProof w:val="0"/>
        </w:rPr>
        <w:t xml:space="preserve">.2.1 Data Element </w:t>
      </w:r>
      <w:r w:rsidR="00E445A1" w:rsidRPr="007D36C4">
        <w:rPr>
          <w:noProof w:val="0"/>
        </w:rPr>
        <w:t>Extractor</w:t>
      </w:r>
      <w:r w:rsidR="00AC5E18" w:rsidRPr="007D36C4">
        <w:rPr>
          <w:noProof w:val="0"/>
        </w:rPr>
        <w:t xml:space="preserve"> Actor Options</w:t>
      </w:r>
      <w:bookmarkEnd w:id="63"/>
      <w:bookmarkEnd w:id="64"/>
    </w:p>
    <w:p w14:paraId="238C7BDA" w14:textId="0F34F8DB" w:rsidR="00AC5E18" w:rsidRPr="007D36C4" w:rsidRDefault="006D2704" w:rsidP="00AC5E18">
      <w:pPr>
        <w:pStyle w:val="Heading4"/>
        <w:numPr>
          <w:ilvl w:val="0"/>
          <w:numId w:val="0"/>
        </w:numPr>
        <w:ind w:left="864" w:hanging="864"/>
        <w:rPr>
          <w:noProof w:val="0"/>
        </w:rPr>
      </w:pPr>
      <w:bookmarkStart w:id="65" w:name="_Toc481073761"/>
      <w:bookmarkStart w:id="66" w:name="_Toc490820913"/>
      <w:r w:rsidRPr="007D36C4">
        <w:rPr>
          <w:noProof w:val="0"/>
        </w:rPr>
        <w:t>45</w:t>
      </w:r>
      <w:r w:rsidR="00AC5E18" w:rsidRPr="007D36C4">
        <w:rPr>
          <w:noProof w:val="0"/>
        </w:rPr>
        <w:t xml:space="preserve">.2.1.1 </w:t>
      </w:r>
      <w:bookmarkEnd w:id="65"/>
      <w:r w:rsidR="00851C3E" w:rsidRPr="007D36C4">
        <w:rPr>
          <w:noProof w:val="0"/>
        </w:rPr>
        <w:t>XDS Document Registry Integration</w:t>
      </w:r>
      <w:bookmarkEnd w:id="66"/>
      <w:r w:rsidR="00AC5E18" w:rsidRPr="007D36C4">
        <w:rPr>
          <w:noProof w:val="0"/>
        </w:rPr>
        <w:t xml:space="preserve"> </w:t>
      </w:r>
    </w:p>
    <w:p w14:paraId="5F7813F7" w14:textId="419CC6A3" w:rsidR="00AC5E18" w:rsidRPr="007D36C4" w:rsidRDefault="00AC5E18" w:rsidP="00DE5390">
      <w:pPr>
        <w:pStyle w:val="BodyText"/>
      </w:pPr>
      <w:r w:rsidRPr="007D36C4">
        <w:t xml:space="preserve">The support of this </w:t>
      </w:r>
      <w:r w:rsidR="00C3003E" w:rsidRPr="007D36C4">
        <w:t>o</w:t>
      </w:r>
      <w:r w:rsidRPr="007D36C4">
        <w:t xml:space="preserve">ption by a Data Element </w:t>
      </w:r>
      <w:r w:rsidR="00E445A1" w:rsidRPr="007D36C4">
        <w:t>Extractor</w:t>
      </w:r>
      <w:r w:rsidRPr="007D36C4">
        <w:t xml:space="preserve"> enables:</w:t>
      </w:r>
    </w:p>
    <w:p w14:paraId="1CA2C64C" w14:textId="286EFB98" w:rsidR="00AC5E18" w:rsidRPr="007D36C4" w:rsidRDefault="00E00AAC" w:rsidP="00DE5390">
      <w:pPr>
        <w:pStyle w:val="ListBullet2"/>
      </w:pPr>
      <w:r w:rsidRPr="007D36C4">
        <w:t xml:space="preserve">extracting </w:t>
      </w:r>
      <w:r w:rsidR="00AC5E18" w:rsidRPr="007D36C4">
        <w:t>data elements contained in document</w:t>
      </w:r>
      <w:r w:rsidR="007B3588" w:rsidRPr="007D36C4">
        <w:t>s</w:t>
      </w:r>
      <w:r w:rsidR="00AC5E18" w:rsidRPr="007D36C4">
        <w:t xml:space="preserve"> stored </w:t>
      </w:r>
      <w:r w:rsidR="00C511FF" w:rsidRPr="007D36C4">
        <w:t>in an</w:t>
      </w:r>
      <w:r w:rsidR="00AC5E18" w:rsidRPr="007D36C4">
        <w:t xml:space="preserve"> XDS Document Repository</w:t>
      </w:r>
      <w:r w:rsidR="00F26C7B" w:rsidRPr="007D36C4">
        <w:t>;</w:t>
      </w:r>
      <w:r w:rsidR="00AC5E18" w:rsidRPr="007D36C4">
        <w:t xml:space="preserve"> </w:t>
      </w:r>
    </w:p>
    <w:p w14:paraId="2B9E03BD" w14:textId="5B206C24" w:rsidR="00AC5E18" w:rsidRPr="007D36C4" w:rsidRDefault="00AC5E18" w:rsidP="00DE5390">
      <w:pPr>
        <w:pStyle w:val="ListBullet2"/>
      </w:pPr>
      <w:r w:rsidRPr="007D36C4">
        <w:t>tracking of document provenance for the extracted data elements through references to source documents managed by the XDS Document Registry</w:t>
      </w:r>
      <w:r w:rsidR="0052659E" w:rsidRPr="007D36C4">
        <w:t>.</w:t>
      </w:r>
      <w:r w:rsidRPr="007D36C4">
        <w:t xml:space="preserve"> </w:t>
      </w:r>
    </w:p>
    <w:p w14:paraId="16A88502" w14:textId="77777777" w:rsidR="008F3977" w:rsidRPr="007D36C4" w:rsidRDefault="008F3977" w:rsidP="00767936">
      <w:pPr>
        <w:pStyle w:val="BodyText"/>
      </w:pPr>
      <w:r w:rsidRPr="007D36C4">
        <w:t>The Data Element Extractor that supports this option:</w:t>
      </w:r>
    </w:p>
    <w:p w14:paraId="5287BFD1" w14:textId="59BFB43C" w:rsidR="008F3977" w:rsidRPr="007D36C4" w:rsidRDefault="008F3977" w:rsidP="008F3977">
      <w:pPr>
        <w:pStyle w:val="ListBullet2"/>
      </w:pPr>
      <w:r w:rsidRPr="007D36C4">
        <w:t>shall be grouped with an XDS</w:t>
      </w:r>
      <w:r w:rsidR="004203AA" w:rsidRPr="007D36C4">
        <w:t>.b</w:t>
      </w:r>
      <w:r w:rsidRPr="007D36C4">
        <w:t xml:space="preserve"> Document Registry</w:t>
      </w:r>
      <w:r w:rsidR="00F26C7B" w:rsidRPr="007D36C4">
        <w:t>;</w:t>
      </w:r>
      <w:r w:rsidRPr="007D36C4">
        <w:t xml:space="preserve"> </w:t>
      </w:r>
    </w:p>
    <w:p w14:paraId="6E47E28A" w14:textId="2451ADD3" w:rsidR="008F3977" w:rsidRPr="007D36C4" w:rsidRDefault="008F3977" w:rsidP="008F3977">
      <w:pPr>
        <w:pStyle w:val="ListBullet2"/>
      </w:pPr>
      <w:r w:rsidRPr="007D36C4">
        <w:t xml:space="preserve">shall make available data elements extracted from documents </w:t>
      </w:r>
      <w:r w:rsidR="00B63FFF" w:rsidRPr="007D36C4">
        <w:t xml:space="preserve">that are </w:t>
      </w:r>
      <w:r w:rsidRPr="007D36C4">
        <w:t>known to the Document Registry</w:t>
      </w:r>
      <w:r w:rsidR="00F26C7B" w:rsidRPr="007D36C4">
        <w:t>;</w:t>
      </w:r>
    </w:p>
    <w:p w14:paraId="747E807F" w14:textId="55CD9BD9" w:rsidR="009A7461" w:rsidRPr="007D36C4" w:rsidRDefault="009A7461" w:rsidP="008F3977">
      <w:pPr>
        <w:pStyle w:val="ListBullet2"/>
      </w:pPr>
      <w:r w:rsidRPr="007D36C4">
        <w:t xml:space="preserve">shall </w:t>
      </w:r>
      <w:r w:rsidR="00247758" w:rsidRPr="007D36C4">
        <w:t xml:space="preserve">be able to </w:t>
      </w:r>
      <w:r w:rsidRPr="007D36C4">
        <w:t>retrieve documents from a</w:t>
      </w:r>
      <w:r w:rsidR="003422F1" w:rsidRPr="007D36C4">
        <w:t>n</w:t>
      </w:r>
      <w:r w:rsidRPr="007D36C4">
        <w:t xml:space="preserve"> XDS</w:t>
      </w:r>
      <w:r w:rsidR="004203AA" w:rsidRPr="007D36C4">
        <w:t>.b</w:t>
      </w:r>
      <w:r w:rsidRPr="007D36C4">
        <w:t xml:space="preserve"> Document Repository using the Retrieve Document Set </w:t>
      </w:r>
      <w:r w:rsidR="007C2B28" w:rsidRPr="007D36C4">
        <w:t xml:space="preserve">[ITI-43] </w:t>
      </w:r>
      <w:r w:rsidRPr="007D36C4">
        <w:t>transaction</w:t>
      </w:r>
      <w:r w:rsidR="00F26C7B" w:rsidRPr="007D36C4">
        <w:t>.</w:t>
      </w:r>
    </w:p>
    <w:p w14:paraId="7B5E3997" w14:textId="2A0AC0EE" w:rsidR="00AC5E18" w:rsidRPr="007D36C4" w:rsidRDefault="006D2704" w:rsidP="00DE5390">
      <w:pPr>
        <w:pStyle w:val="Heading4"/>
        <w:numPr>
          <w:ilvl w:val="0"/>
          <w:numId w:val="0"/>
        </w:numPr>
        <w:rPr>
          <w:noProof w:val="0"/>
        </w:rPr>
      </w:pPr>
      <w:bookmarkStart w:id="67" w:name="_Toc481073762"/>
      <w:bookmarkStart w:id="68" w:name="_Toc490820914"/>
      <w:r w:rsidRPr="007D36C4">
        <w:rPr>
          <w:noProof w:val="0"/>
        </w:rPr>
        <w:t>45</w:t>
      </w:r>
      <w:r w:rsidR="00AC5E18" w:rsidRPr="007D36C4">
        <w:rPr>
          <w:noProof w:val="0"/>
        </w:rPr>
        <w:t xml:space="preserve">.2.1.2 </w:t>
      </w:r>
      <w:r w:rsidR="00777E9B" w:rsidRPr="007D36C4">
        <w:rPr>
          <w:noProof w:val="0"/>
        </w:rPr>
        <w:t>MHD Document Responder Integration</w:t>
      </w:r>
      <w:bookmarkEnd w:id="67"/>
      <w:bookmarkEnd w:id="68"/>
    </w:p>
    <w:p w14:paraId="68D45EE6" w14:textId="78D5A26C" w:rsidR="00AC5E18" w:rsidRPr="007D36C4" w:rsidRDefault="00AC5E18" w:rsidP="00DE5390">
      <w:pPr>
        <w:pStyle w:val="BodyText"/>
      </w:pPr>
      <w:r w:rsidRPr="007D36C4">
        <w:t xml:space="preserve">The support of this </w:t>
      </w:r>
      <w:r w:rsidR="00C3003E" w:rsidRPr="007D36C4">
        <w:t>o</w:t>
      </w:r>
      <w:r w:rsidRPr="007D36C4">
        <w:t xml:space="preserve">ption by a Data Element </w:t>
      </w:r>
      <w:r w:rsidR="00417F59" w:rsidRPr="007D36C4">
        <w:t>Extractor</w:t>
      </w:r>
      <w:r w:rsidRPr="007D36C4">
        <w:t xml:space="preserve"> enables:</w:t>
      </w:r>
    </w:p>
    <w:p w14:paraId="36497FF0" w14:textId="6D56814E" w:rsidR="00AC5E18" w:rsidRPr="007D36C4" w:rsidRDefault="00E00AAC" w:rsidP="00DE5390">
      <w:pPr>
        <w:pStyle w:val="ListBullet2"/>
      </w:pPr>
      <w:r w:rsidRPr="007D36C4">
        <w:t>extracting</w:t>
      </w:r>
      <w:r w:rsidR="00AC5E18" w:rsidRPr="007D36C4">
        <w:t xml:space="preserve"> </w:t>
      </w:r>
      <w:r w:rsidR="001C5BBC" w:rsidRPr="007D36C4">
        <w:t>d</w:t>
      </w:r>
      <w:r w:rsidR="00AC5E18" w:rsidRPr="007D36C4">
        <w:t xml:space="preserve">ata </w:t>
      </w:r>
      <w:r w:rsidR="001C5BBC" w:rsidRPr="007D36C4">
        <w:t>e</w:t>
      </w:r>
      <w:r w:rsidR="00AC5E18" w:rsidRPr="007D36C4">
        <w:t xml:space="preserve">lements contained in </w:t>
      </w:r>
      <w:r w:rsidR="001C5BBC" w:rsidRPr="007D36C4">
        <w:t>d</w:t>
      </w:r>
      <w:r w:rsidR="00AC5E18" w:rsidRPr="007D36C4">
        <w:t>ocuments provided by the MHD Document Responder</w:t>
      </w:r>
      <w:r w:rsidR="00F26C7B" w:rsidRPr="007D36C4">
        <w:t>;</w:t>
      </w:r>
    </w:p>
    <w:p w14:paraId="3CBDE09F" w14:textId="66CF987F" w:rsidR="00AC5E18" w:rsidRPr="007D36C4" w:rsidRDefault="00AC5E18" w:rsidP="00DE5390">
      <w:pPr>
        <w:pStyle w:val="ListBullet2"/>
      </w:pPr>
      <w:r w:rsidRPr="007D36C4">
        <w:lastRenderedPageBreak/>
        <w:t xml:space="preserve">tracking of document provenance for the extracted </w:t>
      </w:r>
      <w:r w:rsidR="001C5BBC" w:rsidRPr="007D36C4">
        <w:t>d</w:t>
      </w:r>
      <w:r w:rsidR="003D5921" w:rsidRPr="007D36C4">
        <w:t xml:space="preserve">ata </w:t>
      </w:r>
      <w:r w:rsidR="001C5BBC" w:rsidRPr="007D36C4">
        <w:t>e</w:t>
      </w:r>
      <w:r w:rsidR="003D5921" w:rsidRPr="007D36C4">
        <w:t xml:space="preserve">lements </w:t>
      </w:r>
      <w:r w:rsidRPr="007D36C4">
        <w:t>through references to source documents provided by the MHD Document Responder</w:t>
      </w:r>
      <w:r w:rsidR="00F26C7B" w:rsidRPr="007D36C4">
        <w:t>.</w:t>
      </w:r>
      <w:r w:rsidRPr="007D36C4">
        <w:t xml:space="preserve"> </w:t>
      </w:r>
    </w:p>
    <w:p w14:paraId="5B5F03B5" w14:textId="605EA197" w:rsidR="003D5921" w:rsidRPr="007D36C4" w:rsidRDefault="00AC5E18" w:rsidP="00DE5390">
      <w:pPr>
        <w:pStyle w:val="BodyText"/>
      </w:pPr>
      <w:r w:rsidRPr="007D36C4">
        <w:t xml:space="preserve">The Data Element </w:t>
      </w:r>
      <w:r w:rsidR="00590ED4" w:rsidRPr="007D36C4">
        <w:t>Extractor</w:t>
      </w:r>
      <w:r w:rsidRPr="007D36C4">
        <w:t xml:space="preserve"> </w:t>
      </w:r>
      <w:r w:rsidR="003D5921" w:rsidRPr="007D36C4">
        <w:t>that supports this option</w:t>
      </w:r>
      <w:r w:rsidR="00590ED4" w:rsidRPr="007D36C4">
        <w:t>:</w:t>
      </w:r>
    </w:p>
    <w:p w14:paraId="671E2FB0" w14:textId="7ABA047A" w:rsidR="00AC5E18" w:rsidRPr="007D36C4" w:rsidRDefault="00AC5E18" w:rsidP="00DE5390">
      <w:pPr>
        <w:pStyle w:val="ListBullet2"/>
      </w:pPr>
      <w:r w:rsidRPr="007D36C4">
        <w:t xml:space="preserve">shall be grouped with </w:t>
      </w:r>
      <w:r w:rsidR="007379EC" w:rsidRPr="007D36C4">
        <w:t>an MHD</w:t>
      </w:r>
      <w:r w:rsidRPr="007D36C4">
        <w:t xml:space="preserve"> Document Responder</w:t>
      </w:r>
      <w:r w:rsidR="00F26C7B" w:rsidRPr="007D36C4">
        <w:t>;</w:t>
      </w:r>
    </w:p>
    <w:p w14:paraId="73C5D46A" w14:textId="76FF7318" w:rsidR="002E1413" w:rsidRPr="007D36C4" w:rsidRDefault="002E1413" w:rsidP="002E1413">
      <w:pPr>
        <w:pStyle w:val="ListBullet2"/>
      </w:pPr>
      <w:r w:rsidRPr="007D36C4">
        <w:t>shall make available data elements extracted from documents that are known to the MHD Document Responder</w:t>
      </w:r>
      <w:r w:rsidR="00F26C7B" w:rsidRPr="007D36C4">
        <w:t>;</w:t>
      </w:r>
    </w:p>
    <w:p w14:paraId="2E263A19" w14:textId="2B1D5596" w:rsidR="002E1413" w:rsidRPr="007D36C4" w:rsidRDefault="002E1413" w:rsidP="002E1413">
      <w:pPr>
        <w:pStyle w:val="ListBullet2"/>
      </w:pPr>
      <w:r w:rsidRPr="007D36C4">
        <w:t xml:space="preserve">shall obtain documents from the grouped </w:t>
      </w:r>
      <w:r w:rsidR="00F26C7B" w:rsidRPr="007D36C4">
        <w:t>MHD Document Responder.</w:t>
      </w:r>
    </w:p>
    <w:p w14:paraId="2577680C" w14:textId="7A8762DB" w:rsidR="00AC5E18" w:rsidRPr="007D36C4" w:rsidRDefault="006D2704" w:rsidP="00AC5E18">
      <w:pPr>
        <w:pStyle w:val="Heading3"/>
        <w:numPr>
          <w:ilvl w:val="0"/>
          <w:numId w:val="0"/>
        </w:numPr>
        <w:ind w:left="720" w:hanging="720"/>
        <w:rPr>
          <w:noProof w:val="0"/>
        </w:rPr>
      </w:pPr>
      <w:bookmarkStart w:id="69" w:name="_Toc481073763"/>
      <w:bookmarkStart w:id="70" w:name="_Toc490820915"/>
      <w:r w:rsidRPr="007D36C4">
        <w:rPr>
          <w:noProof w:val="0"/>
        </w:rPr>
        <w:t>45</w:t>
      </w:r>
      <w:r w:rsidR="00AC5E18" w:rsidRPr="007D36C4">
        <w:rPr>
          <w:noProof w:val="0"/>
        </w:rPr>
        <w:t>.2.2 Data Element Provenance Consumer Actor Options</w:t>
      </w:r>
      <w:bookmarkEnd w:id="69"/>
      <w:bookmarkEnd w:id="70"/>
    </w:p>
    <w:p w14:paraId="70DF66ED" w14:textId="79982C05" w:rsidR="00AC5E18" w:rsidRPr="007D36C4" w:rsidRDefault="006D2704" w:rsidP="00DE5390">
      <w:pPr>
        <w:pStyle w:val="Heading4"/>
        <w:numPr>
          <w:ilvl w:val="0"/>
          <w:numId w:val="0"/>
        </w:numPr>
        <w:rPr>
          <w:noProof w:val="0"/>
        </w:rPr>
      </w:pPr>
      <w:bookmarkStart w:id="71" w:name="_Toc481073764"/>
      <w:bookmarkStart w:id="72" w:name="_Toc490820916"/>
      <w:r w:rsidRPr="007D36C4">
        <w:rPr>
          <w:noProof w:val="0"/>
        </w:rPr>
        <w:t>45</w:t>
      </w:r>
      <w:r w:rsidR="004F0AF4" w:rsidRPr="007D36C4">
        <w:rPr>
          <w:noProof w:val="0"/>
        </w:rPr>
        <w:t xml:space="preserve">.2.2.1 </w:t>
      </w:r>
      <w:r w:rsidR="00777E9B" w:rsidRPr="007D36C4">
        <w:rPr>
          <w:noProof w:val="0"/>
        </w:rPr>
        <w:t>XDS Document Consumer Integration</w:t>
      </w:r>
      <w:bookmarkEnd w:id="71"/>
      <w:bookmarkEnd w:id="72"/>
    </w:p>
    <w:p w14:paraId="3F489A6F" w14:textId="6E1522BB" w:rsidR="001B6230" w:rsidRPr="007D36C4" w:rsidRDefault="00A84E01" w:rsidP="00767936">
      <w:pPr>
        <w:pStyle w:val="BodyText"/>
      </w:pPr>
      <w:r w:rsidRPr="007D36C4">
        <w:t>The support of this option enables a Data Element Provenance Consumer to access the referenced source documents managed by the XDS Document Registry and Repositories</w:t>
      </w:r>
      <w:r w:rsidR="000E288E" w:rsidRPr="007D36C4">
        <w:t>.</w:t>
      </w:r>
    </w:p>
    <w:p w14:paraId="5F59647F" w14:textId="63DFA570" w:rsidR="001B6230" w:rsidRPr="007D36C4" w:rsidRDefault="001B6230">
      <w:pPr>
        <w:pStyle w:val="BodyText"/>
      </w:pPr>
      <w:r w:rsidRPr="007D36C4">
        <w:t>The Data Element Provenance Consumer that supports this option:</w:t>
      </w:r>
    </w:p>
    <w:p w14:paraId="66DD9E62" w14:textId="4F2E5B5F" w:rsidR="001B6230" w:rsidRPr="007D36C4" w:rsidRDefault="00E62FA1" w:rsidP="00D44A1B">
      <w:pPr>
        <w:pStyle w:val="ListBullet2"/>
      </w:pPr>
      <w:r w:rsidRPr="007D36C4">
        <w:t xml:space="preserve">shall </w:t>
      </w:r>
      <w:r w:rsidR="001B6230" w:rsidRPr="007D36C4">
        <w:t xml:space="preserve">be grouped with </w:t>
      </w:r>
      <w:r w:rsidR="007379EC" w:rsidRPr="007D36C4">
        <w:t>an XDS</w:t>
      </w:r>
      <w:r w:rsidR="001B6230" w:rsidRPr="007D36C4">
        <w:t xml:space="preserve"> Document Consumer</w:t>
      </w:r>
      <w:r w:rsidR="0098557B" w:rsidRPr="007D36C4">
        <w:t xml:space="preserve"> and </w:t>
      </w:r>
      <w:r w:rsidR="00BA6ED4" w:rsidRPr="007D36C4">
        <w:t xml:space="preserve">thus </w:t>
      </w:r>
      <w:r w:rsidR="0098557B" w:rsidRPr="007D36C4">
        <w:t xml:space="preserve">be capable </w:t>
      </w:r>
      <w:r w:rsidR="004307FC" w:rsidRPr="007D36C4">
        <w:t>of</w:t>
      </w:r>
      <w:r w:rsidR="0098557B" w:rsidRPr="007D36C4">
        <w:t xml:space="preserve"> access</w:t>
      </w:r>
      <w:r w:rsidR="004307FC" w:rsidRPr="007D36C4">
        <w:t>ing</w:t>
      </w:r>
      <w:r w:rsidR="0098557B" w:rsidRPr="007D36C4">
        <w:t xml:space="preserve"> the documents referenced by any </w:t>
      </w:r>
      <w:r w:rsidR="000738B7" w:rsidRPr="007D36C4">
        <w:t>P</w:t>
      </w:r>
      <w:r w:rsidR="0098557B" w:rsidRPr="007D36C4">
        <w:t xml:space="preserve">rovenance </w:t>
      </w:r>
      <w:r w:rsidR="000738B7" w:rsidRPr="007D36C4">
        <w:t>R</w:t>
      </w:r>
      <w:r w:rsidR="0098557B" w:rsidRPr="007D36C4">
        <w:t>esource.</w:t>
      </w:r>
    </w:p>
    <w:p w14:paraId="5F1212F4" w14:textId="5DDDB98B" w:rsidR="00AC5E18" w:rsidRPr="007D36C4" w:rsidRDefault="006D2704" w:rsidP="00DE5390">
      <w:pPr>
        <w:pStyle w:val="Heading4"/>
        <w:numPr>
          <w:ilvl w:val="0"/>
          <w:numId w:val="0"/>
        </w:numPr>
        <w:rPr>
          <w:noProof w:val="0"/>
        </w:rPr>
      </w:pPr>
      <w:bookmarkStart w:id="73" w:name="_Toc481073765"/>
      <w:bookmarkStart w:id="74" w:name="_Toc490820917"/>
      <w:r w:rsidRPr="007D36C4">
        <w:rPr>
          <w:noProof w:val="0"/>
        </w:rPr>
        <w:t>45</w:t>
      </w:r>
      <w:r w:rsidR="00AC5E18" w:rsidRPr="007D36C4">
        <w:rPr>
          <w:noProof w:val="0"/>
        </w:rPr>
        <w:t xml:space="preserve">.2.2.2 </w:t>
      </w:r>
      <w:r w:rsidR="00777E9B" w:rsidRPr="007D36C4">
        <w:rPr>
          <w:noProof w:val="0"/>
        </w:rPr>
        <w:t>MHD Document Consumer Integration</w:t>
      </w:r>
      <w:bookmarkEnd w:id="73"/>
      <w:bookmarkEnd w:id="74"/>
      <w:r w:rsidR="00AC5E18" w:rsidRPr="007D36C4">
        <w:rPr>
          <w:noProof w:val="0"/>
        </w:rPr>
        <w:t xml:space="preserve"> </w:t>
      </w:r>
    </w:p>
    <w:p w14:paraId="7606B0EA" w14:textId="2608FE86" w:rsidR="0098557B" w:rsidRPr="007D36C4" w:rsidRDefault="00A84E01" w:rsidP="00767936">
      <w:pPr>
        <w:pStyle w:val="BodyText"/>
      </w:pPr>
      <w:r w:rsidRPr="007D36C4">
        <w:t>The support of this option enables a Data Element Provenance Consumer to access the referenced source documents managed by the MHD Document Responder</w:t>
      </w:r>
      <w:r w:rsidR="0098557B" w:rsidRPr="007D36C4">
        <w:t>.</w:t>
      </w:r>
    </w:p>
    <w:p w14:paraId="79BE05DA" w14:textId="4EF1C160" w:rsidR="0098557B" w:rsidRPr="007D36C4" w:rsidRDefault="0098557B">
      <w:pPr>
        <w:pStyle w:val="BodyText"/>
      </w:pPr>
      <w:r w:rsidRPr="007D36C4">
        <w:t>The Data Element Provenance Consume that supports this option:</w:t>
      </w:r>
    </w:p>
    <w:p w14:paraId="6A1C27FC" w14:textId="2FE3111C" w:rsidR="0098557B" w:rsidRPr="007D36C4" w:rsidRDefault="00F119A4" w:rsidP="00DE5390">
      <w:pPr>
        <w:pStyle w:val="ListBullet2"/>
      </w:pPr>
      <w:r w:rsidRPr="007D36C4">
        <w:t>s</w:t>
      </w:r>
      <w:r w:rsidR="00E62FA1" w:rsidRPr="007D36C4">
        <w:t xml:space="preserve">hall </w:t>
      </w:r>
      <w:r w:rsidR="0098557B" w:rsidRPr="007D36C4">
        <w:t xml:space="preserve">be grouped with </w:t>
      </w:r>
      <w:r w:rsidR="007379EC" w:rsidRPr="007D36C4">
        <w:t>an MHD</w:t>
      </w:r>
      <w:r w:rsidR="0098557B" w:rsidRPr="007D36C4">
        <w:t xml:space="preserve"> Document Consumer and </w:t>
      </w:r>
      <w:r w:rsidR="00BA6ED4" w:rsidRPr="007D36C4">
        <w:t xml:space="preserve">thus </w:t>
      </w:r>
      <w:r w:rsidR="0098557B" w:rsidRPr="007D36C4">
        <w:t xml:space="preserve">be capable </w:t>
      </w:r>
      <w:r w:rsidR="004307FC" w:rsidRPr="007D36C4">
        <w:t>of</w:t>
      </w:r>
      <w:r w:rsidR="0098557B" w:rsidRPr="007D36C4">
        <w:t xml:space="preserve"> access</w:t>
      </w:r>
      <w:r w:rsidR="004307FC" w:rsidRPr="007D36C4">
        <w:t>ing</w:t>
      </w:r>
      <w:r w:rsidR="0098557B" w:rsidRPr="007D36C4">
        <w:t xml:space="preserve"> the documents referenced by any </w:t>
      </w:r>
      <w:r w:rsidR="000738B7" w:rsidRPr="007D36C4">
        <w:t>P</w:t>
      </w:r>
      <w:r w:rsidR="0098557B" w:rsidRPr="007D36C4">
        <w:t xml:space="preserve">rovenance </w:t>
      </w:r>
      <w:r w:rsidR="000738B7" w:rsidRPr="007D36C4">
        <w:t>R</w:t>
      </w:r>
      <w:r w:rsidR="0098557B" w:rsidRPr="007D36C4">
        <w:t>esource.</w:t>
      </w:r>
    </w:p>
    <w:p w14:paraId="5536E8C1" w14:textId="77BB110F" w:rsidR="00AC5E18" w:rsidRPr="007D36C4" w:rsidRDefault="006D2704" w:rsidP="00AC5E18">
      <w:pPr>
        <w:pStyle w:val="Heading2"/>
        <w:numPr>
          <w:ilvl w:val="0"/>
          <w:numId w:val="0"/>
        </w:numPr>
        <w:rPr>
          <w:noProof w:val="0"/>
        </w:rPr>
      </w:pPr>
      <w:bookmarkStart w:id="75" w:name="_Toc481073766"/>
      <w:bookmarkStart w:id="76" w:name="_Toc490820918"/>
      <w:r w:rsidRPr="007D36C4">
        <w:rPr>
          <w:noProof w:val="0"/>
        </w:rPr>
        <w:t>45</w:t>
      </w:r>
      <w:r w:rsidR="00AC5E18" w:rsidRPr="007D36C4">
        <w:rPr>
          <w:noProof w:val="0"/>
        </w:rPr>
        <w:t xml:space="preserve">.3 </w:t>
      </w:r>
      <w:r w:rsidR="00D6351F" w:rsidRPr="007D36C4">
        <w:rPr>
          <w:noProof w:val="0"/>
        </w:rPr>
        <w:t>mXDE</w:t>
      </w:r>
      <w:r w:rsidR="00AC5E18" w:rsidRPr="007D36C4">
        <w:rPr>
          <w:noProof w:val="0"/>
        </w:rPr>
        <w:t xml:space="preserve"> Required Actor Groupings</w:t>
      </w:r>
      <w:bookmarkEnd w:id="75"/>
      <w:bookmarkEnd w:id="76"/>
      <w:r w:rsidR="00AC5E18" w:rsidRPr="007D36C4">
        <w:rPr>
          <w:noProof w:val="0"/>
        </w:rPr>
        <w:t xml:space="preserve"> </w:t>
      </w:r>
    </w:p>
    <w:p w14:paraId="557820A2" w14:textId="311AE062" w:rsidR="00B6316A" w:rsidRPr="007D36C4" w:rsidRDefault="00AC5E18" w:rsidP="00AC5E18">
      <w:pPr>
        <w:pStyle w:val="BodyText"/>
      </w:pPr>
      <w:r w:rsidRPr="007D36C4">
        <w:t xml:space="preserve">An actor from this profile (Column 1) shall implement all required transactions for the grouped actor (Column </w:t>
      </w:r>
      <w:r w:rsidR="009E6910" w:rsidRPr="007D36C4">
        <w:t>3</w:t>
      </w:r>
      <w:r w:rsidRPr="007D36C4">
        <w:t>)</w:t>
      </w:r>
      <w:r w:rsidR="007802A5" w:rsidRPr="007D36C4">
        <w:t xml:space="preserve"> in the Required Actor Groupings Table </w:t>
      </w:r>
      <w:r w:rsidR="004307FC" w:rsidRPr="007D36C4">
        <w:t xml:space="preserve">as shown </w:t>
      </w:r>
      <w:r w:rsidR="007802A5" w:rsidRPr="007D36C4">
        <w:t>below</w:t>
      </w:r>
      <w:r w:rsidR="007D36C4">
        <w:t xml:space="preserve">. </w:t>
      </w:r>
    </w:p>
    <w:p w14:paraId="69A31ADE" w14:textId="7C88CA47" w:rsidR="006C197C" w:rsidRPr="007D36C4" w:rsidRDefault="003B1CE2" w:rsidP="00AC5E18">
      <w:pPr>
        <w:pStyle w:val="BodyText"/>
      </w:pPr>
      <w:r w:rsidRPr="007D36C4">
        <w:t>Note that each one of the three alternatives of actor diagrams specified for the mXDE Profile in Section 45.1 has different required actor groupings.</w:t>
      </w:r>
    </w:p>
    <w:p w14:paraId="089F6CB6" w14:textId="142CE9A3" w:rsidR="00B876E0" w:rsidRPr="007D36C4" w:rsidRDefault="00B876E0" w:rsidP="00767936">
      <w:pPr>
        <w:pStyle w:val="TableTitle"/>
      </w:pPr>
      <w:r w:rsidRPr="007D36C4">
        <w:t xml:space="preserve">Table </w:t>
      </w:r>
      <w:r w:rsidR="006D2704" w:rsidRPr="007D36C4">
        <w:t>45</w:t>
      </w:r>
      <w:r w:rsidRPr="007D36C4">
        <w:t xml:space="preserve">.3-1: </w:t>
      </w:r>
      <w:r w:rsidR="00D6351F" w:rsidRPr="007D36C4">
        <w:t>mXDE</w:t>
      </w:r>
      <w:r w:rsidRPr="007D36C4">
        <w:t xml:space="preserve"> Profile - Required Actor Groupings</w:t>
      </w:r>
    </w:p>
    <w:tbl>
      <w:tblPr>
        <w:tblW w:w="9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90"/>
        <w:gridCol w:w="2497"/>
        <w:gridCol w:w="3239"/>
        <w:gridCol w:w="2005"/>
      </w:tblGrid>
      <w:tr w:rsidR="00B876E0" w:rsidRPr="007D36C4" w14:paraId="3CB2C50E" w14:textId="77777777" w:rsidTr="00767936">
        <w:trPr>
          <w:cantSplit/>
          <w:tblHeader/>
          <w:jc w:val="center"/>
        </w:trPr>
        <w:tc>
          <w:tcPr>
            <w:tcW w:w="1590" w:type="dxa"/>
            <w:shd w:val="pct15" w:color="auto" w:fill="FFFFFF"/>
            <w:vAlign w:val="center"/>
          </w:tcPr>
          <w:p w14:paraId="522C56B9" w14:textId="44AA98A8" w:rsidR="00B876E0" w:rsidRPr="007D36C4" w:rsidRDefault="00D6351F" w:rsidP="001C67B1">
            <w:pPr>
              <w:pStyle w:val="TableEntryHeader"/>
            </w:pPr>
            <w:r w:rsidRPr="007D36C4">
              <w:t>mXDE</w:t>
            </w:r>
            <w:r w:rsidR="00B876E0" w:rsidRPr="007D36C4">
              <w:t xml:space="preserve"> Actor</w:t>
            </w:r>
          </w:p>
        </w:tc>
        <w:tc>
          <w:tcPr>
            <w:tcW w:w="2497" w:type="dxa"/>
            <w:shd w:val="pct15" w:color="auto" w:fill="FFFFFF"/>
            <w:vAlign w:val="center"/>
          </w:tcPr>
          <w:p w14:paraId="0A07C6C9" w14:textId="77777777" w:rsidR="00B876E0" w:rsidRPr="007D36C4" w:rsidRDefault="00B876E0" w:rsidP="001C67B1">
            <w:pPr>
              <w:pStyle w:val="TableEntryHeader"/>
            </w:pPr>
            <w:r w:rsidRPr="007D36C4">
              <w:t>Grouping Condition</w:t>
            </w:r>
          </w:p>
        </w:tc>
        <w:tc>
          <w:tcPr>
            <w:tcW w:w="3239" w:type="dxa"/>
            <w:shd w:val="pct15" w:color="auto" w:fill="FFFFFF"/>
            <w:vAlign w:val="center"/>
          </w:tcPr>
          <w:p w14:paraId="6761BCBF" w14:textId="34621B0B" w:rsidR="00B876E0" w:rsidRPr="007D36C4" w:rsidRDefault="00B876E0" w:rsidP="001C67B1">
            <w:pPr>
              <w:pStyle w:val="TableEntryHeader"/>
            </w:pPr>
            <w:r w:rsidRPr="007D36C4">
              <w:t>Actor(s) to be grouped</w:t>
            </w:r>
            <w:r w:rsidR="00CE7A7C" w:rsidRPr="007D36C4">
              <w:t xml:space="preserve"> </w:t>
            </w:r>
            <w:r w:rsidRPr="007D36C4">
              <w:t>with</w:t>
            </w:r>
          </w:p>
        </w:tc>
        <w:tc>
          <w:tcPr>
            <w:tcW w:w="2005" w:type="dxa"/>
            <w:shd w:val="pct15" w:color="auto" w:fill="FFFFFF"/>
            <w:vAlign w:val="center"/>
          </w:tcPr>
          <w:p w14:paraId="2B92E047" w14:textId="77777777" w:rsidR="00B876E0" w:rsidRPr="007D36C4" w:rsidRDefault="00B876E0" w:rsidP="001C67B1">
            <w:pPr>
              <w:pStyle w:val="TableEntryHeader"/>
            </w:pPr>
            <w:r w:rsidRPr="007D36C4">
              <w:t>Reference</w:t>
            </w:r>
          </w:p>
        </w:tc>
      </w:tr>
      <w:tr w:rsidR="004705D2" w:rsidRPr="007D36C4" w14:paraId="1DEBCAFF" w14:textId="77777777" w:rsidTr="00767936">
        <w:trPr>
          <w:cantSplit/>
          <w:trHeight w:val="748"/>
          <w:jc w:val="center"/>
        </w:trPr>
        <w:tc>
          <w:tcPr>
            <w:tcW w:w="1590" w:type="dxa"/>
            <w:vMerge w:val="restart"/>
            <w:vAlign w:val="center"/>
          </w:tcPr>
          <w:p w14:paraId="478B7EEE" w14:textId="02972644" w:rsidR="004705D2" w:rsidRPr="00AA1298" w:rsidRDefault="004705D2" w:rsidP="00767936">
            <w:pPr>
              <w:pStyle w:val="TableEntry"/>
            </w:pPr>
            <w:r w:rsidRPr="00AA1298">
              <w:t>Data Element Extractor</w:t>
            </w:r>
          </w:p>
        </w:tc>
        <w:tc>
          <w:tcPr>
            <w:tcW w:w="2497" w:type="dxa"/>
            <w:vAlign w:val="center"/>
          </w:tcPr>
          <w:p w14:paraId="4D915D42" w14:textId="28F24D0E" w:rsidR="004705D2" w:rsidRPr="00CE46C3" w:rsidRDefault="00C17431" w:rsidP="00767936">
            <w:pPr>
              <w:pStyle w:val="TableEntry"/>
            </w:pPr>
            <w:r w:rsidRPr="00CE46C3">
              <w:t>R</w:t>
            </w:r>
            <w:r w:rsidR="004705D2" w:rsidRPr="00CE46C3">
              <w:t>equired</w:t>
            </w:r>
          </w:p>
        </w:tc>
        <w:tc>
          <w:tcPr>
            <w:tcW w:w="3239" w:type="dxa"/>
            <w:vAlign w:val="center"/>
          </w:tcPr>
          <w:p w14:paraId="5CB37CEC" w14:textId="1D1D49DA" w:rsidR="004705D2" w:rsidRPr="00F0358D" w:rsidRDefault="004705D2" w:rsidP="00767936">
            <w:pPr>
              <w:pStyle w:val="TableEntry"/>
            </w:pPr>
            <w:r w:rsidRPr="00F0358D">
              <w:t>PCC QEDm / Clinical Data Source with the Document Provenance Option</w:t>
            </w:r>
          </w:p>
        </w:tc>
        <w:tc>
          <w:tcPr>
            <w:tcW w:w="2005" w:type="dxa"/>
          </w:tcPr>
          <w:p w14:paraId="6CCC62AB" w14:textId="7B5CE234" w:rsidR="004705D2" w:rsidRPr="007D36C4" w:rsidRDefault="004705D2" w:rsidP="00767936">
            <w:pPr>
              <w:pStyle w:val="TableEntry"/>
            </w:pPr>
            <w:r w:rsidRPr="00F0358D">
              <w:t xml:space="preserve">PCC TF-1: </w:t>
            </w:r>
            <w:r w:rsidR="00B76285" w:rsidRPr="007D36C4">
              <w:t>X</w:t>
            </w:r>
            <w:r w:rsidRPr="007D36C4">
              <w:t>.1.1.1</w:t>
            </w:r>
          </w:p>
          <w:p w14:paraId="77F21A67" w14:textId="66B4C676" w:rsidR="004705D2" w:rsidRPr="00AA1298" w:rsidRDefault="004705D2" w:rsidP="00767936">
            <w:pPr>
              <w:pStyle w:val="TableEntry"/>
            </w:pPr>
            <w:r w:rsidRPr="007D36C4">
              <w:t xml:space="preserve">PCC TF-1: </w:t>
            </w:r>
            <w:r w:rsidR="00B76285" w:rsidRPr="007D36C4">
              <w:t>X</w:t>
            </w:r>
            <w:r w:rsidRPr="007D36C4">
              <w:t xml:space="preserve">.2.2.9 </w:t>
            </w:r>
            <w:r w:rsidRPr="00767936">
              <w:t>(Note 1)</w:t>
            </w:r>
          </w:p>
        </w:tc>
      </w:tr>
      <w:tr w:rsidR="00C17431" w:rsidRPr="007D36C4" w14:paraId="6B7B793B" w14:textId="77777777" w:rsidTr="00767936">
        <w:trPr>
          <w:cantSplit/>
          <w:trHeight w:val="332"/>
          <w:jc w:val="center"/>
        </w:trPr>
        <w:tc>
          <w:tcPr>
            <w:tcW w:w="1590" w:type="dxa"/>
            <w:vMerge/>
          </w:tcPr>
          <w:p w14:paraId="0F4EA8ED" w14:textId="77777777" w:rsidR="00C17431" w:rsidRPr="007D36C4" w:rsidRDefault="00C17431" w:rsidP="00767936">
            <w:pPr>
              <w:pStyle w:val="TableEntry"/>
            </w:pPr>
          </w:p>
        </w:tc>
        <w:tc>
          <w:tcPr>
            <w:tcW w:w="2497" w:type="dxa"/>
          </w:tcPr>
          <w:p w14:paraId="57B3542D" w14:textId="7BE852B4" w:rsidR="00C17431" w:rsidRPr="007D36C4" w:rsidRDefault="00C17431" w:rsidP="00767936">
            <w:pPr>
              <w:pStyle w:val="TableEntry"/>
            </w:pPr>
            <w:r w:rsidRPr="007D36C4">
              <w:t>Required</w:t>
            </w:r>
          </w:p>
        </w:tc>
        <w:tc>
          <w:tcPr>
            <w:tcW w:w="3239" w:type="dxa"/>
            <w:vAlign w:val="center"/>
          </w:tcPr>
          <w:p w14:paraId="15B13883" w14:textId="78B90ADF" w:rsidR="00C17431" w:rsidRPr="007D36C4" w:rsidRDefault="00C17431" w:rsidP="00767936">
            <w:pPr>
              <w:pStyle w:val="TableEntry"/>
            </w:pPr>
            <w:r w:rsidRPr="007D36C4">
              <w:t>ATNA / Secure Node or Secure Application</w:t>
            </w:r>
          </w:p>
        </w:tc>
        <w:tc>
          <w:tcPr>
            <w:tcW w:w="2005" w:type="dxa"/>
          </w:tcPr>
          <w:p w14:paraId="4AD1BE39" w14:textId="7C4F2F81" w:rsidR="00C17431" w:rsidRPr="007D36C4" w:rsidRDefault="00C17431" w:rsidP="00767936">
            <w:pPr>
              <w:pStyle w:val="TableEntry"/>
            </w:pPr>
            <w:r w:rsidRPr="007D36C4">
              <w:t>ITI TF-1: 9</w:t>
            </w:r>
          </w:p>
        </w:tc>
      </w:tr>
      <w:tr w:rsidR="004705D2" w:rsidRPr="007D36C4" w14:paraId="217C82D4" w14:textId="77777777" w:rsidTr="00767936">
        <w:trPr>
          <w:cantSplit/>
          <w:trHeight w:val="332"/>
          <w:jc w:val="center"/>
        </w:trPr>
        <w:tc>
          <w:tcPr>
            <w:tcW w:w="1590" w:type="dxa"/>
            <w:vMerge/>
          </w:tcPr>
          <w:p w14:paraId="79D74990" w14:textId="77777777" w:rsidR="004705D2" w:rsidRPr="007D36C4" w:rsidRDefault="004705D2" w:rsidP="00767936">
            <w:pPr>
              <w:pStyle w:val="TableEntry"/>
            </w:pPr>
          </w:p>
        </w:tc>
        <w:tc>
          <w:tcPr>
            <w:tcW w:w="2497" w:type="dxa"/>
          </w:tcPr>
          <w:p w14:paraId="532E0A9A" w14:textId="1E2401E9" w:rsidR="004705D2" w:rsidRPr="007D36C4" w:rsidRDefault="004705D2" w:rsidP="00767936">
            <w:pPr>
              <w:pStyle w:val="TableEntry"/>
            </w:pPr>
            <w:r w:rsidRPr="007D36C4">
              <w:t xml:space="preserve">If the </w:t>
            </w:r>
            <w:r w:rsidR="00777E9B" w:rsidRPr="007D36C4">
              <w:t>MHD Document Responder Integration</w:t>
            </w:r>
            <w:r w:rsidRPr="007D36C4">
              <w:t xml:space="preserve"> Option is supported.</w:t>
            </w:r>
          </w:p>
        </w:tc>
        <w:tc>
          <w:tcPr>
            <w:tcW w:w="3239" w:type="dxa"/>
            <w:vAlign w:val="center"/>
          </w:tcPr>
          <w:p w14:paraId="2859A85D" w14:textId="77777777" w:rsidR="004705D2" w:rsidRPr="007D36C4" w:rsidRDefault="004705D2" w:rsidP="00767936">
            <w:pPr>
              <w:pStyle w:val="TableEntry"/>
            </w:pPr>
            <w:r w:rsidRPr="007D36C4">
              <w:t>MHD / Document Responder</w:t>
            </w:r>
          </w:p>
        </w:tc>
        <w:tc>
          <w:tcPr>
            <w:tcW w:w="2005" w:type="dxa"/>
          </w:tcPr>
          <w:p w14:paraId="129CB947" w14:textId="7860E699" w:rsidR="004705D2" w:rsidRPr="00AA1298" w:rsidRDefault="004705D2" w:rsidP="00767936">
            <w:pPr>
              <w:pStyle w:val="TableEntry"/>
            </w:pPr>
            <w:r w:rsidRPr="007D36C4">
              <w:t xml:space="preserve">ITI TF-1: 33 </w:t>
            </w:r>
            <w:r w:rsidRPr="00767936">
              <w:t>(Note 2)</w:t>
            </w:r>
          </w:p>
        </w:tc>
      </w:tr>
      <w:tr w:rsidR="004705D2" w:rsidRPr="007D36C4" w14:paraId="6A973785" w14:textId="77777777" w:rsidTr="00767936">
        <w:trPr>
          <w:cantSplit/>
          <w:trHeight w:val="332"/>
          <w:jc w:val="center"/>
        </w:trPr>
        <w:tc>
          <w:tcPr>
            <w:tcW w:w="1590" w:type="dxa"/>
            <w:vMerge/>
          </w:tcPr>
          <w:p w14:paraId="40B3D509" w14:textId="77777777" w:rsidR="004705D2" w:rsidRPr="007D36C4" w:rsidRDefault="004705D2" w:rsidP="00767936">
            <w:pPr>
              <w:pStyle w:val="TableEntry"/>
            </w:pPr>
          </w:p>
        </w:tc>
        <w:tc>
          <w:tcPr>
            <w:tcW w:w="2497" w:type="dxa"/>
            <w:vAlign w:val="center"/>
          </w:tcPr>
          <w:p w14:paraId="4E0081D3" w14:textId="6669F726" w:rsidR="004705D2" w:rsidRPr="007D36C4" w:rsidRDefault="004705D2" w:rsidP="00767936">
            <w:pPr>
              <w:pStyle w:val="TableEntry"/>
            </w:pPr>
            <w:r w:rsidRPr="007D36C4">
              <w:t xml:space="preserve">If the </w:t>
            </w:r>
            <w:r w:rsidR="00777E9B" w:rsidRPr="007D36C4">
              <w:t>XDS Document Registry Integration</w:t>
            </w:r>
            <w:r w:rsidRPr="007D36C4">
              <w:t xml:space="preserve"> Option is supported.</w:t>
            </w:r>
          </w:p>
        </w:tc>
        <w:tc>
          <w:tcPr>
            <w:tcW w:w="3239" w:type="dxa"/>
            <w:vAlign w:val="center"/>
          </w:tcPr>
          <w:p w14:paraId="73689589" w14:textId="4317960D" w:rsidR="004705D2" w:rsidRPr="007D36C4" w:rsidRDefault="004705D2" w:rsidP="00767936">
            <w:pPr>
              <w:pStyle w:val="TableEntry"/>
            </w:pPr>
            <w:r w:rsidRPr="007D36C4">
              <w:t>XDS / Document Registry</w:t>
            </w:r>
          </w:p>
        </w:tc>
        <w:tc>
          <w:tcPr>
            <w:tcW w:w="2005" w:type="dxa"/>
          </w:tcPr>
          <w:p w14:paraId="0E3D8EAD" w14:textId="77777777" w:rsidR="004705D2" w:rsidRPr="007D36C4" w:rsidRDefault="004705D2" w:rsidP="00767936">
            <w:pPr>
              <w:pStyle w:val="TableEntry"/>
            </w:pPr>
            <w:r w:rsidRPr="007D36C4">
              <w:t>ITI TF-1: 10</w:t>
            </w:r>
          </w:p>
        </w:tc>
      </w:tr>
      <w:tr w:rsidR="00B876E0" w:rsidRPr="007D36C4" w14:paraId="7F28A8B1" w14:textId="77777777" w:rsidTr="00767936">
        <w:trPr>
          <w:cantSplit/>
          <w:trHeight w:val="332"/>
          <w:jc w:val="center"/>
        </w:trPr>
        <w:tc>
          <w:tcPr>
            <w:tcW w:w="1590" w:type="dxa"/>
            <w:vMerge w:val="restart"/>
            <w:vAlign w:val="center"/>
          </w:tcPr>
          <w:p w14:paraId="4639DDC1" w14:textId="77777777" w:rsidR="00B876E0" w:rsidRPr="00AA1298" w:rsidRDefault="00B876E0" w:rsidP="00767936">
            <w:pPr>
              <w:pStyle w:val="TableEntry"/>
            </w:pPr>
            <w:r w:rsidRPr="00AA1298">
              <w:t>Data Element Provenance Consumer</w:t>
            </w:r>
          </w:p>
        </w:tc>
        <w:tc>
          <w:tcPr>
            <w:tcW w:w="2497" w:type="dxa"/>
            <w:vAlign w:val="center"/>
          </w:tcPr>
          <w:p w14:paraId="34FD194B" w14:textId="43EA20FB" w:rsidR="00B876E0" w:rsidRPr="00CE46C3" w:rsidRDefault="00C17431" w:rsidP="00767936">
            <w:pPr>
              <w:pStyle w:val="TableEntry"/>
            </w:pPr>
            <w:r w:rsidRPr="00CE46C3">
              <w:t>R</w:t>
            </w:r>
            <w:r w:rsidR="00B876E0" w:rsidRPr="00CE46C3">
              <w:t>equired</w:t>
            </w:r>
          </w:p>
        </w:tc>
        <w:tc>
          <w:tcPr>
            <w:tcW w:w="3239" w:type="dxa"/>
            <w:vAlign w:val="center"/>
          </w:tcPr>
          <w:p w14:paraId="6CC02677" w14:textId="7C9DB883" w:rsidR="00B876E0" w:rsidRPr="007D36C4" w:rsidRDefault="00B876E0" w:rsidP="00767936">
            <w:pPr>
              <w:pStyle w:val="TableEntry"/>
            </w:pPr>
            <w:r w:rsidRPr="00F0358D">
              <w:t xml:space="preserve">PCC QEDm / Clinical Data Consumer with the </w:t>
            </w:r>
            <w:r w:rsidR="00DA6BBC" w:rsidRPr="00F0358D">
              <w:t xml:space="preserve">Document </w:t>
            </w:r>
            <w:r w:rsidRPr="007D36C4">
              <w:t>Provenance Option</w:t>
            </w:r>
          </w:p>
        </w:tc>
        <w:tc>
          <w:tcPr>
            <w:tcW w:w="2005" w:type="dxa"/>
          </w:tcPr>
          <w:p w14:paraId="2290835E" w14:textId="453BA3E5" w:rsidR="00B876E0" w:rsidRPr="007D36C4" w:rsidRDefault="00B876E0" w:rsidP="00767936">
            <w:pPr>
              <w:pStyle w:val="TableEntry"/>
            </w:pPr>
            <w:r w:rsidRPr="007D36C4">
              <w:t xml:space="preserve">PCC TF-1: </w:t>
            </w:r>
            <w:r w:rsidR="00B76285" w:rsidRPr="007D36C4">
              <w:t>X</w:t>
            </w:r>
            <w:r w:rsidRPr="007D36C4">
              <w:t>.1.1.2</w:t>
            </w:r>
          </w:p>
          <w:p w14:paraId="1D0C626D" w14:textId="7A668DF7" w:rsidR="00B876E0" w:rsidRPr="00AA1298" w:rsidRDefault="00B876E0" w:rsidP="00767936">
            <w:pPr>
              <w:pStyle w:val="TableEntry"/>
            </w:pPr>
            <w:r w:rsidRPr="007D36C4">
              <w:t xml:space="preserve">PCC TF-1: </w:t>
            </w:r>
            <w:r w:rsidR="00B76285" w:rsidRPr="007D36C4">
              <w:t>X</w:t>
            </w:r>
            <w:r w:rsidRPr="007D36C4">
              <w:t xml:space="preserve">.2.1.9 </w:t>
            </w:r>
            <w:r w:rsidRPr="00767936">
              <w:t>(Note 1)</w:t>
            </w:r>
          </w:p>
        </w:tc>
      </w:tr>
      <w:tr w:rsidR="00B876E0" w:rsidRPr="007D36C4" w14:paraId="0DDE880F" w14:textId="77777777" w:rsidTr="00767936">
        <w:trPr>
          <w:cantSplit/>
          <w:trHeight w:val="332"/>
          <w:jc w:val="center"/>
        </w:trPr>
        <w:tc>
          <w:tcPr>
            <w:tcW w:w="1590" w:type="dxa"/>
            <w:vMerge/>
          </w:tcPr>
          <w:p w14:paraId="55DC77E0" w14:textId="77777777" w:rsidR="00B876E0" w:rsidRPr="007D36C4" w:rsidRDefault="00B876E0" w:rsidP="001C67B1">
            <w:pPr>
              <w:pStyle w:val="TableEntry"/>
            </w:pPr>
          </w:p>
        </w:tc>
        <w:tc>
          <w:tcPr>
            <w:tcW w:w="2497" w:type="dxa"/>
            <w:vAlign w:val="center"/>
          </w:tcPr>
          <w:p w14:paraId="05EFA3AC" w14:textId="0A3B4CCB" w:rsidR="00B876E0" w:rsidRPr="00CE46C3" w:rsidRDefault="00B876E0" w:rsidP="00767936">
            <w:pPr>
              <w:pStyle w:val="TableEntry"/>
            </w:pPr>
            <w:r w:rsidRPr="00AA1298">
              <w:t xml:space="preserve">If the </w:t>
            </w:r>
            <w:r w:rsidR="00777E9B" w:rsidRPr="00AA1298">
              <w:t>MHD Document Consumer Integration</w:t>
            </w:r>
            <w:r w:rsidRPr="00CE46C3">
              <w:t xml:space="preserve"> Option is supported.</w:t>
            </w:r>
          </w:p>
        </w:tc>
        <w:tc>
          <w:tcPr>
            <w:tcW w:w="3239" w:type="dxa"/>
            <w:vAlign w:val="center"/>
          </w:tcPr>
          <w:p w14:paraId="5D6398C6" w14:textId="68EEA605" w:rsidR="00B876E0" w:rsidRPr="00F0358D" w:rsidRDefault="00B876E0" w:rsidP="00767936">
            <w:pPr>
              <w:pStyle w:val="TableEntry"/>
            </w:pPr>
            <w:r w:rsidRPr="00F0358D">
              <w:t>MHD / Document Consumer</w:t>
            </w:r>
          </w:p>
        </w:tc>
        <w:tc>
          <w:tcPr>
            <w:tcW w:w="2005" w:type="dxa"/>
          </w:tcPr>
          <w:p w14:paraId="50E8CBC8" w14:textId="1CB7B1D2" w:rsidR="00B876E0" w:rsidRPr="00AA1298" w:rsidRDefault="00B876E0" w:rsidP="00767936">
            <w:pPr>
              <w:pStyle w:val="TableEntry"/>
            </w:pPr>
            <w:r w:rsidRPr="00F0358D">
              <w:t xml:space="preserve">ITI TF-1: 33 </w:t>
            </w:r>
            <w:r w:rsidRPr="00767936">
              <w:t>(Note 2)</w:t>
            </w:r>
          </w:p>
        </w:tc>
      </w:tr>
      <w:tr w:rsidR="00B876E0" w:rsidRPr="007D36C4" w14:paraId="138ADA30" w14:textId="77777777" w:rsidTr="00767936">
        <w:trPr>
          <w:cantSplit/>
          <w:trHeight w:val="332"/>
          <w:jc w:val="center"/>
        </w:trPr>
        <w:tc>
          <w:tcPr>
            <w:tcW w:w="1590" w:type="dxa"/>
            <w:vMerge/>
          </w:tcPr>
          <w:p w14:paraId="2D16571B" w14:textId="77777777" w:rsidR="00B876E0" w:rsidRPr="007D36C4" w:rsidRDefault="00B876E0" w:rsidP="001C67B1">
            <w:pPr>
              <w:pStyle w:val="TableEntry"/>
            </w:pPr>
          </w:p>
        </w:tc>
        <w:tc>
          <w:tcPr>
            <w:tcW w:w="2497" w:type="dxa"/>
            <w:vAlign w:val="center"/>
          </w:tcPr>
          <w:p w14:paraId="4D186E5D" w14:textId="1FFDAF03" w:rsidR="00B876E0" w:rsidRPr="00CE46C3" w:rsidRDefault="00B876E0" w:rsidP="00767936">
            <w:pPr>
              <w:pStyle w:val="TableEntry"/>
            </w:pPr>
            <w:r w:rsidRPr="00AA1298">
              <w:t xml:space="preserve">If the </w:t>
            </w:r>
            <w:r w:rsidR="00777E9B" w:rsidRPr="00AA1298">
              <w:t>XDS Document Consumer Integration</w:t>
            </w:r>
            <w:r w:rsidRPr="00CE46C3">
              <w:t xml:space="preserve"> Option is supported.</w:t>
            </w:r>
          </w:p>
        </w:tc>
        <w:tc>
          <w:tcPr>
            <w:tcW w:w="3239" w:type="dxa"/>
            <w:vAlign w:val="center"/>
          </w:tcPr>
          <w:p w14:paraId="13C92FE4" w14:textId="069EFDA7" w:rsidR="00B876E0" w:rsidRPr="00F0358D" w:rsidRDefault="00B876E0" w:rsidP="00767936">
            <w:pPr>
              <w:pStyle w:val="TableEntry"/>
            </w:pPr>
            <w:r w:rsidRPr="00F0358D">
              <w:t>XDS / Document Consumer</w:t>
            </w:r>
          </w:p>
        </w:tc>
        <w:tc>
          <w:tcPr>
            <w:tcW w:w="2005" w:type="dxa"/>
          </w:tcPr>
          <w:p w14:paraId="283EFD5E" w14:textId="77777777" w:rsidR="00B876E0" w:rsidRPr="00F0358D" w:rsidRDefault="00B876E0" w:rsidP="00767936">
            <w:pPr>
              <w:pStyle w:val="TableEntry"/>
            </w:pPr>
            <w:r w:rsidRPr="00F0358D">
              <w:t>ITI TF-1: 10</w:t>
            </w:r>
          </w:p>
        </w:tc>
      </w:tr>
    </w:tbl>
    <w:p w14:paraId="5CAFC501" w14:textId="77777777" w:rsidR="00B876E0" w:rsidRPr="007D36C4" w:rsidRDefault="00B876E0" w:rsidP="00767936">
      <w:pPr>
        <w:pStyle w:val="Note"/>
      </w:pPr>
      <w:r w:rsidRPr="007D36C4">
        <w:t>Note 1: Currently in the PCC QEDm Trial Implementation Supplement</w:t>
      </w:r>
    </w:p>
    <w:p w14:paraId="5E2598C5" w14:textId="1C81FED7" w:rsidR="00B876E0" w:rsidRPr="007D36C4" w:rsidRDefault="00B876E0" w:rsidP="00767936">
      <w:pPr>
        <w:pStyle w:val="Note"/>
      </w:pPr>
      <w:r w:rsidRPr="007D36C4">
        <w:t>Note 2: Currently in the MHD Trial Implementation Supplement</w:t>
      </w:r>
    </w:p>
    <w:p w14:paraId="4A96ABB2" w14:textId="3EF38127" w:rsidR="001F6783" w:rsidRPr="007D36C4" w:rsidRDefault="002A3C17" w:rsidP="00DE5390">
      <w:pPr>
        <w:pStyle w:val="BodyText"/>
      </w:pPr>
      <w:r w:rsidRPr="007D36C4">
        <w:t xml:space="preserve">Section </w:t>
      </w:r>
      <w:r w:rsidR="006D2704" w:rsidRPr="007D36C4">
        <w:t>45</w:t>
      </w:r>
      <w:r w:rsidRPr="007D36C4">
        <w:t xml:space="preserve">.5 describes some optional groupings that may be of interest for security considerations and </w:t>
      </w:r>
      <w:r w:rsidR="000860F3" w:rsidRPr="007D36C4">
        <w:t>Section</w:t>
      </w:r>
      <w:r w:rsidRPr="007D36C4">
        <w:t xml:space="preserve"> </w:t>
      </w:r>
      <w:r w:rsidR="006D2704" w:rsidRPr="007D36C4">
        <w:t>45</w:t>
      </w:r>
      <w:r w:rsidRPr="007D36C4">
        <w:t>.6 describes some optional groupings in other related profiles.</w:t>
      </w:r>
    </w:p>
    <w:p w14:paraId="11459A0B" w14:textId="08881A86" w:rsidR="00CF283F" w:rsidRPr="007D36C4" w:rsidRDefault="006D2704" w:rsidP="00303E20">
      <w:pPr>
        <w:pStyle w:val="Heading2"/>
        <w:numPr>
          <w:ilvl w:val="0"/>
          <w:numId w:val="0"/>
        </w:numPr>
        <w:rPr>
          <w:noProof w:val="0"/>
        </w:rPr>
      </w:pPr>
      <w:bookmarkStart w:id="77" w:name="_Toc481073767"/>
      <w:bookmarkStart w:id="78" w:name="_Toc490820919"/>
      <w:r w:rsidRPr="007D36C4">
        <w:rPr>
          <w:noProof w:val="0"/>
        </w:rPr>
        <w:t>45</w:t>
      </w:r>
      <w:r w:rsidR="00CF283F" w:rsidRPr="007D36C4">
        <w:rPr>
          <w:noProof w:val="0"/>
        </w:rPr>
        <w:t>.</w:t>
      </w:r>
      <w:r w:rsidR="00AF472E" w:rsidRPr="007D36C4">
        <w:rPr>
          <w:noProof w:val="0"/>
        </w:rPr>
        <w:t>4</w:t>
      </w:r>
      <w:r w:rsidR="005F21E7" w:rsidRPr="007D36C4">
        <w:rPr>
          <w:noProof w:val="0"/>
        </w:rPr>
        <w:t xml:space="preserve"> </w:t>
      </w:r>
      <w:r w:rsidR="00D6351F" w:rsidRPr="007D36C4">
        <w:rPr>
          <w:noProof w:val="0"/>
        </w:rPr>
        <w:t>mXDE</w:t>
      </w:r>
      <w:r w:rsidR="00CF283F" w:rsidRPr="007D36C4">
        <w:rPr>
          <w:noProof w:val="0"/>
        </w:rPr>
        <w:t xml:space="preserve"> </w:t>
      </w:r>
      <w:bookmarkEnd w:id="56"/>
      <w:bookmarkEnd w:id="57"/>
      <w:r w:rsidR="00167DB7" w:rsidRPr="007D36C4">
        <w:rPr>
          <w:noProof w:val="0"/>
        </w:rPr>
        <w:t>Overview</w:t>
      </w:r>
      <w:bookmarkEnd w:id="77"/>
      <w:bookmarkEnd w:id="78"/>
    </w:p>
    <w:p w14:paraId="68DD72E3" w14:textId="02B6E053" w:rsidR="002B189F" w:rsidRPr="007D36C4" w:rsidRDefault="006D2704" w:rsidP="00B95317">
      <w:pPr>
        <w:pStyle w:val="Heading3"/>
        <w:keepNext w:val="0"/>
        <w:numPr>
          <w:ilvl w:val="0"/>
          <w:numId w:val="0"/>
        </w:numPr>
        <w:rPr>
          <w:noProof w:val="0"/>
        </w:rPr>
      </w:pPr>
      <w:bookmarkStart w:id="79" w:name="_Toc481073768"/>
      <w:bookmarkStart w:id="80" w:name="_Toc490820920"/>
      <w:r w:rsidRPr="007D36C4">
        <w:rPr>
          <w:bCs/>
          <w:noProof w:val="0"/>
        </w:rPr>
        <w:t>45</w:t>
      </w:r>
      <w:r w:rsidR="00104BE6" w:rsidRPr="007D36C4">
        <w:rPr>
          <w:bCs/>
          <w:noProof w:val="0"/>
        </w:rPr>
        <w:t>.</w:t>
      </w:r>
      <w:r w:rsidR="00AF472E" w:rsidRPr="007D36C4">
        <w:rPr>
          <w:bCs/>
          <w:noProof w:val="0"/>
        </w:rPr>
        <w:t>4</w:t>
      </w:r>
      <w:r w:rsidR="00167DB7" w:rsidRPr="007D36C4">
        <w:rPr>
          <w:bCs/>
          <w:noProof w:val="0"/>
        </w:rPr>
        <w:t>.1 Concepts</w:t>
      </w:r>
      <w:bookmarkEnd w:id="79"/>
      <w:bookmarkEnd w:id="80"/>
    </w:p>
    <w:p w14:paraId="128D5019" w14:textId="191381F5" w:rsidR="008A3B5F" w:rsidRPr="007D36C4" w:rsidRDefault="008A3B5F" w:rsidP="009D0B19">
      <w:bookmarkStart w:id="81" w:name="_Hlk489344322"/>
      <w:r w:rsidRPr="007D36C4">
        <w:rPr>
          <w:szCs w:val="24"/>
        </w:rPr>
        <w:t xml:space="preserve">See </w:t>
      </w:r>
      <w:r w:rsidR="00B53377" w:rsidRPr="007D36C4">
        <w:rPr>
          <w:szCs w:val="24"/>
        </w:rPr>
        <w:t>“</w:t>
      </w:r>
      <w:r w:rsidR="00090ED7" w:rsidRPr="007D36C4">
        <w:t xml:space="preserve">Profile Introduction and </w:t>
      </w:r>
      <w:r w:rsidR="00B53377" w:rsidRPr="007D36C4">
        <w:t>C</w:t>
      </w:r>
      <w:r w:rsidR="00090ED7" w:rsidRPr="007D36C4">
        <w:t>oncepts</w:t>
      </w:r>
      <w:r w:rsidR="00B53377" w:rsidRPr="007D36C4">
        <w:t>”</w:t>
      </w:r>
      <w:bookmarkEnd w:id="81"/>
      <w:r w:rsidR="00EE077A">
        <w:t xml:space="preserve"> in Section 45.</w:t>
      </w:r>
    </w:p>
    <w:p w14:paraId="52469C8F" w14:textId="7F629CC5" w:rsidR="00126A38" w:rsidRPr="007D36C4" w:rsidRDefault="006D2704" w:rsidP="00126A38">
      <w:pPr>
        <w:pStyle w:val="Heading3"/>
        <w:keepNext w:val="0"/>
        <w:numPr>
          <w:ilvl w:val="0"/>
          <w:numId w:val="0"/>
        </w:numPr>
        <w:rPr>
          <w:bCs/>
          <w:noProof w:val="0"/>
        </w:rPr>
      </w:pPr>
      <w:bookmarkStart w:id="82" w:name="_Toc481073769"/>
      <w:bookmarkStart w:id="83" w:name="_Toc490820921"/>
      <w:r w:rsidRPr="007D36C4">
        <w:rPr>
          <w:bCs/>
          <w:noProof w:val="0"/>
        </w:rPr>
        <w:t>45</w:t>
      </w:r>
      <w:r w:rsidR="00126A38" w:rsidRPr="007D36C4">
        <w:rPr>
          <w:bCs/>
          <w:noProof w:val="0"/>
        </w:rPr>
        <w:t>.4.2 Use Cases</w:t>
      </w:r>
      <w:bookmarkEnd w:id="82"/>
      <w:bookmarkEnd w:id="83"/>
    </w:p>
    <w:p w14:paraId="79F0ECBE" w14:textId="21AAAA6D" w:rsidR="00E06462" w:rsidRPr="007D36C4" w:rsidRDefault="00D6407E" w:rsidP="00102610">
      <w:pPr>
        <w:pStyle w:val="BodyText"/>
      </w:pPr>
      <w:r w:rsidRPr="007D36C4">
        <w:t xml:space="preserve">The </w:t>
      </w:r>
      <w:r w:rsidR="00102610" w:rsidRPr="007D36C4">
        <w:t>use case</w:t>
      </w:r>
      <w:r w:rsidRPr="007D36C4">
        <w:t xml:space="preserve"> below </w:t>
      </w:r>
      <w:r w:rsidR="00102610" w:rsidRPr="007D36C4">
        <w:t xml:space="preserve">assumes that every consumer device (mobile or not) knows or discovers the patient identity. The patient identity </w:t>
      </w:r>
      <w:r w:rsidR="00A82256" w:rsidRPr="007D36C4">
        <w:t>could</w:t>
      </w:r>
      <w:r w:rsidR="00102610" w:rsidRPr="007D36C4">
        <w:t xml:space="preserve"> be obtained through </w:t>
      </w:r>
      <w:r w:rsidRPr="007D36C4">
        <w:t xml:space="preserve">a transaction in an </w:t>
      </w:r>
      <w:r w:rsidR="00102610" w:rsidRPr="007D36C4">
        <w:t xml:space="preserve">IHE </w:t>
      </w:r>
      <w:r w:rsidR="004C4536" w:rsidRPr="007D36C4">
        <w:t xml:space="preserve">Profile </w:t>
      </w:r>
      <w:r w:rsidR="00102610" w:rsidRPr="007D36C4">
        <w:t>such as PDQ</w:t>
      </w:r>
      <w:r w:rsidR="00F177A6" w:rsidRPr="007D36C4">
        <w:t xml:space="preserve">, </w:t>
      </w:r>
      <w:r w:rsidR="00706CF2" w:rsidRPr="007D36C4">
        <w:t xml:space="preserve">PDQV3, </w:t>
      </w:r>
      <w:r w:rsidR="00102610" w:rsidRPr="007D36C4">
        <w:t>PDQm</w:t>
      </w:r>
      <w:r w:rsidR="00F177A6" w:rsidRPr="007D36C4">
        <w:t>,</w:t>
      </w:r>
      <w:r w:rsidR="00102610" w:rsidRPr="007D36C4">
        <w:t xml:space="preserve"> PIX</w:t>
      </w:r>
      <w:r w:rsidR="00F177A6" w:rsidRPr="007D36C4">
        <w:t xml:space="preserve">, </w:t>
      </w:r>
      <w:r w:rsidR="00706CF2" w:rsidRPr="007D36C4">
        <w:t>PIXV3</w:t>
      </w:r>
      <w:r w:rsidR="003B1CE2" w:rsidRPr="007D36C4">
        <w:t>,</w:t>
      </w:r>
      <w:r w:rsidR="00706CF2" w:rsidRPr="007D36C4">
        <w:t xml:space="preserve"> </w:t>
      </w:r>
      <w:r w:rsidR="00F177A6" w:rsidRPr="007D36C4">
        <w:t xml:space="preserve">or </w:t>
      </w:r>
      <w:r w:rsidR="00102610" w:rsidRPr="007D36C4">
        <w:t>PIXm</w:t>
      </w:r>
      <w:r w:rsidR="00706CF2" w:rsidRPr="007D36C4">
        <w:t>,</w:t>
      </w:r>
      <w:r w:rsidR="00102610" w:rsidRPr="007D36C4">
        <w:t xml:space="preserve"> or it </w:t>
      </w:r>
      <w:r w:rsidR="00A82256" w:rsidRPr="007D36C4">
        <w:t>could</w:t>
      </w:r>
      <w:r w:rsidR="00102610" w:rsidRPr="007D36C4">
        <w:t xml:space="preserve"> simply be entered via some device interface (RFID, Bar-Code, etc</w:t>
      </w:r>
      <w:r w:rsidR="00E018A8" w:rsidRPr="007D36C4">
        <w:t>.</w:t>
      </w:r>
      <w:r w:rsidR="00102610" w:rsidRPr="007D36C4">
        <w:t>)</w:t>
      </w:r>
      <w:r w:rsidR="00F177A6" w:rsidRPr="007D36C4">
        <w:t xml:space="preserve"> or</w:t>
      </w:r>
      <w:r w:rsidR="00102610" w:rsidRPr="007D36C4">
        <w:t xml:space="preserve"> user interface, or </w:t>
      </w:r>
      <w:r w:rsidR="00A82256" w:rsidRPr="007D36C4">
        <w:t xml:space="preserve">it could </w:t>
      </w:r>
      <w:r w:rsidR="00102610" w:rsidRPr="007D36C4">
        <w:t xml:space="preserve">be specified in a configuration setting (e.g., mobile PHR </w:t>
      </w:r>
      <w:r w:rsidR="00F119A4" w:rsidRPr="007D36C4">
        <w:t>a</w:t>
      </w:r>
      <w:r w:rsidR="00102610" w:rsidRPr="007D36C4">
        <w:t xml:space="preserve">pplication). </w:t>
      </w:r>
    </w:p>
    <w:p w14:paraId="4FDB36C1" w14:textId="645EEC8D" w:rsidR="001735BA" w:rsidRPr="007D36C4" w:rsidRDefault="006D2704">
      <w:pPr>
        <w:pStyle w:val="Heading4"/>
        <w:numPr>
          <w:ilvl w:val="0"/>
          <w:numId w:val="0"/>
        </w:numPr>
        <w:rPr>
          <w:bCs/>
          <w:noProof w:val="0"/>
        </w:rPr>
      </w:pPr>
      <w:bookmarkStart w:id="84" w:name="_Toc481073770"/>
      <w:bookmarkStart w:id="85" w:name="_Toc490820922"/>
      <w:r w:rsidRPr="007D36C4">
        <w:rPr>
          <w:noProof w:val="0"/>
        </w:rPr>
        <w:t>45</w:t>
      </w:r>
      <w:r w:rsidR="00054FA7" w:rsidRPr="007D36C4">
        <w:rPr>
          <w:noProof w:val="0"/>
        </w:rPr>
        <w:t xml:space="preserve">.4.2.1 </w:t>
      </w:r>
      <w:r w:rsidR="00874ED4" w:rsidRPr="007D36C4">
        <w:rPr>
          <w:noProof w:val="0"/>
        </w:rPr>
        <w:t xml:space="preserve">General </w:t>
      </w:r>
      <w:r w:rsidR="00054FA7" w:rsidRPr="007D36C4">
        <w:rPr>
          <w:noProof w:val="0"/>
        </w:rPr>
        <w:t>Use Case</w:t>
      </w:r>
      <w:bookmarkEnd w:id="84"/>
      <w:bookmarkEnd w:id="85"/>
    </w:p>
    <w:p w14:paraId="27D05B7D" w14:textId="77777777" w:rsidR="0016395B" w:rsidRPr="007D36C4" w:rsidRDefault="00054FA7" w:rsidP="00054FA7">
      <w:pPr>
        <w:pStyle w:val="BodyText"/>
      </w:pPr>
      <w:r w:rsidRPr="007D36C4">
        <w:t xml:space="preserve">A </w:t>
      </w:r>
      <w:r w:rsidR="00A94493" w:rsidRPr="007D36C4">
        <w:t>human</w:t>
      </w:r>
      <w:r w:rsidRPr="007D36C4">
        <w:t xml:space="preserve"> using a consumer device needs to discover the available information of a certain </w:t>
      </w:r>
      <w:r w:rsidR="00EA53CF" w:rsidRPr="007D36C4">
        <w:t>p</w:t>
      </w:r>
      <w:r w:rsidRPr="007D36C4">
        <w:t>atient and to retrieve the parts of interest in order to get coarse and fine-grained data bas</w:t>
      </w:r>
      <w:r w:rsidR="00E06462" w:rsidRPr="007D36C4">
        <w:t>ed</w:t>
      </w:r>
      <w:r w:rsidRPr="007D36C4">
        <w:t xml:space="preserve"> on the patient identity and on certain search criteria</w:t>
      </w:r>
      <w:r w:rsidR="00CB5B6F" w:rsidRPr="007D36C4">
        <w:t xml:space="preserve">. </w:t>
      </w:r>
    </w:p>
    <w:p w14:paraId="7F5287EC" w14:textId="6537F171" w:rsidR="00054FA7" w:rsidRPr="007D36C4" w:rsidRDefault="006D2704" w:rsidP="00B95317">
      <w:pPr>
        <w:pStyle w:val="Heading5"/>
        <w:numPr>
          <w:ilvl w:val="0"/>
          <w:numId w:val="0"/>
        </w:numPr>
        <w:rPr>
          <w:noProof w:val="0"/>
        </w:rPr>
      </w:pPr>
      <w:bookmarkStart w:id="86" w:name="_Toc481073771"/>
      <w:bookmarkStart w:id="87" w:name="_Toc490820923"/>
      <w:r w:rsidRPr="007D36C4">
        <w:rPr>
          <w:noProof w:val="0"/>
        </w:rPr>
        <w:lastRenderedPageBreak/>
        <w:t>45</w:t>
      </w:r>
      <w:r w:rsidR="00054FA7" w:rsidRPr="007D36C4">
        <w:rPr>
          <w:noProof w:val="0"/>
        </w:rPr>
        <w:t xml:space="preserve">.4.2.1.1 </w:t>
      </w:r>
      <w:r w:rsidR="003B4F70" w:rsidRPr="007D36C4">
        <w:rPr>
          <w:noProof w:val="0"/>
        </w:rPr>
        <w:t>General</w:t>
      </w:r>
      <w:r w:rsidR="00054FA7" w:rsidRPr="007D36C4">
        <w:rPr>
          <w:noProof w:val="0"/>
        </w:rPr>
        <w:t xml:space="preserve"> Use Case Description</w:t>
      </w:r>
      <w:bookmarkEnd w:id="86"/>
      <w:bookmarkEnd w:id="87"/>
    </w:p>
    <w:p w14:paraId="1C356DCF" w14:textId="09174DB5" w:rsidR="00E60C1F" w:rsidRPr="007D36C4" w:rsidRDefault="00C16E26" w:rsidP="00767936">
      <w:pPr>
        <w:pStyle w:val="BodyText"/>
      </w:pPr>
      <w:r w:rsidRPr="007D36C4">
        <w:t xml:space="preserve">A </w:t>
      </w:r>
      <w:r w:rsidR="00EA53CF" w:rsidRPr="007D36C4">
        <w:t>p</w:t>
      </w:r>
      <w:r w:rsidRPr="007D36C4">
        <w:t>atient encounters his family physician</w:t>
      </w:r>
      <w:r w:rsidR="00322B1B" w:rsidRPr="007D36C4">
        <w:t xml:space="preserve"> who advises </w:t>
      </w:r>
      <w:r w:rsidR="00CA040F" w:rsidRPr="007D36C4">
        <w:t>him</w:t>
      </w:r>
      <w:r w:rsidR="00322B1B" w:rsidRPr="007D36C4">
        <w:t xml:space="preserve"> to make an appointment for a </w:t>
      </w:r>
      <w:r w:rsidR="00A94493" w:rsidRPr="007D36C4">
        <w:t>surgical procedure</w:t>
      </w:r>
      <w:r w:rsidR="00322B1B" w:rsidRPr="007D36C4">
        <w:t xml:space="preserve">. </w:t>
      </w:r>
      <w:r w:rsidR="004307FC" w:rsidRPr="007D36C4">
        <w:t>Consequently,</w:t>
      </w:r>
      <w:r w:rsidR="00F97CBA" w:rsidRPr="007D36C4">
        <w:t xml:space="preserve"> </w:t>
      </w:r>
      <w:r w:rsidR="00322B1B" w:rsidRPr="007D36C4">
        <w:t>the</w:t>
      </w:r>
      <w:r w:rsidR="00F97CBA" w:rsidRPr="007D36C4">
        <w:t xml:space="preserve"> family physician</w:t>
      </w:r>
      <w:r w:rsidR="00322B1B" w:rsidRPr="007D36C4">
        <w:t xml:space="preserve"> produces and shares </w:t>
      </w:r>
      <w:r w:rsidR="00F97CBA" w:rsidRPr="007D36C4">
        <w:t xml:space="preserve">a </w:t>
      </w:r>
      <w:r w:rsidR="00683550" w:rsidRPr="007D36C4">
        <w:t>T</w:t>
      </w:r>
      <w:r w:rsidR="00F97CBA" w:rsidRPr="007D36C4">
        <w:t xml:space="preserve">ransfer of </w:t>
      </w:r>
      <w:r w:rsidR="00683550" w:rsidRPr="007D36C4">
        <w:t>C</w:t>
      </w:r>
      <w:r w:rsidR="00F97CBA" w:rsidRPr="007D36C4">
        <w:t>are document</w:t>
      </w:r>
      <w:r w:rsidR="000158E9" w:rsidRPr="007D36C4">
        <w:t xml:space="preserve"> in an XDS Affinity Domain</w:t>
      </w:r>
      <w:r w:rsidR="00706CF2" w:rsidRPr="007D36C4">
        <w:t xml:space="preserve">. He also shares </w:t>
      </w:r>
      <w:r w:rsidR="00A1668C" w:rsidRPr="007D36C4">
        <w:t>a P</w:t>
      </w:r>
      <w:r w:rsidR="00CB6DCF" w:rsidRPr="007D36C4">
        <w:t xml:space="preserve">harmacy Prescription </w:t>
      </w:r>
      <w:r w:rsidR="00A1668C" w:rsidRPr="007D36C4">
        <w:t xml:space="preserve">document. </w:t>
      </w:r>
    </w:p>
    <w:p w14:paraId="48C26874" w14:textId="215AF810" w:rsidR="00D63FA6" w:rsidRPr="007D36C4" w:rsidRDefault="00062A3E" w:rsidP="00767936">
      <w:pPr>
        <w:pStyle w:val="BodyText"/>
      </w:pPr>
      <w:r w:rsidRPr="007D36C4">
        <w:t>Following the encounter, the patient makes an appointment with the local hospital for the intended surgery. He also picks up his prescribed medication at the local pharmacy which results in the pharmacy sharing a Pharmacy Dispensation document</w:t>
      </w:r>
      <w:r w:rsidR="001167F6" w:rsidRPr="007D36C4">
        <w:t xml:space="preserve">. </w:t>
      </w:r>
    </w:p>
    <w:p w14:paraId="652E0434" w14:textId="77777777" w:rsidR="00F97CBA" w:rsidRPr="007D36C4" w:rsidRDefault="00F97CBA" w:rsidP="00470B88">
      <w:pPr>
        <w:rPr>
          <w:szCs w:val="24"/>
        </w:rPr>
      </w:pPr>
      <w:r w:rsidRPr="007D36C4">
        <w:rPr>
          <w:szCs w:val="24"/>
        </w:rPr>
        <w:t xml:space="preserve">Back at home, the </w:t>
      </w:r>
      <w:r w:rsidR="00EA53CF" w:rsidRPr="007D36C4">
        <w:rPr>
          <w:szCs w:val="24"/>
        </w:rPr>
        <w:t>p</w:t>
      </w:r>
      <w:r w:rsidRPr="007D36C4">
        <w:rPr>
          <w:szCs w:val="24"/>
        </w:rPr>
        <w:t>atient uses his smart phone to:</w:t>
      </w:r>
    </w:p>
    <w:p w14:paraId="31642578" w14:textId="12CA5AAA" w:rsidR="00F97CBA" w:rsidRPr="00AA1298" w:rsidRDefault="00706CF2" w:rsidP="00767936">
      <w:pPr>
        <w:pStyle w:val="ListNumber2"/>
      </w:pPr>
      <w:r w:rsidRPr="00AA1298">
        <w:t>A</w:t>
      </w:r>
      <w:r w:rsidR="00F97CBA" w:rsidRPr="00AA1298">
        <w:t>ccess the recent prescription and recently dispensed medications to review the</w:t>
      </w:r>
      <w:r w:rsidR="003B0B1F" w:rsidRPr="00AA1298">
        <w:t xml:space="preserve"> dosage and timing</w:t>
      </w:r>
      <w:r w:rsidR="00F97CBA" w:rsidRPr="00CE46C3">
        <w:t xml:space="preserve"> </w:t>
      </w:r>
      <w:r w:rsidR="003B0B1F" w:rsidRPr="00CE46C3">
        <w:t xml:space="preserve">for </w:t>
      </w:r>
      <w:r w:rsidR="00F97CBA" w:rsidRPr="00CE46C3">
        <w:t>his medication</w:t>
      </w:r>
      <w:r w:rsidR="001167F6" w:rsidRPr="00CE46C3">
        <w:t xml:space="preserve">. </w:t>
      </w:r>
      <w:r w:rsidR="00F97CBA" w:rsidRPr="00CE46C3">
        <w:t xml:space="preserve">For this, the prescription information </w:t>
      </w:r>
      <w:r w:rsidR="00E06462" w:rsidRPr="00F0358D">
        <w:t xml:space="preserve">is </w:t>
      </w:r>
      <w:r w:rsidR="00F97CBA" w:rsidRPr="00F0358D">
        <w:t xml:space="preserve">accessed by the </w:t>
      </w:r>
      <w:r w:rsidR="0002076A" w:rsidRPr="00AA1298">
        <w:t xml:space="preserve">patient portal </w:t>
      </w:r>
      <w:r w:rsidR="00F97CBA" w:rsidRPr="00AA1298">
        <w:t>app on his smartphone.</w:t>
      </w:r>
    </w:p>
    <w:p w14:paraId="69FE399E" w14:textId="641328EC" w:rsidR="00D63FA6" w:rsidRPr="007D36C4" w:rsidRDefault="004307FC" w:rsidP="00767936">
      <w:pPr>
        <w:pStyle w:val="BodyText"/>
      </w:pPr>
      <w:r w:rsidRPr="007D36C4">
        <w:t>However,</w:t>
      </w:r>
      <w:r w:rsidR="00E75454" w:rsidRPr="007D36C4">
        <w:t xml:space="preserve"> the </w:t>
      </w:r>
      <w:r w:rsidR="006E4CB1" w:rsidRPr="007D36C4">
        <w:t>p</w:t>
      </w:r>
      <w:r w:rsidR="00E75454" w:rsidRPr="007D36C4">
        <w:t xml:space="preserve">atient’s </w:t>
      </w:r>
      <w:r w:rsidR="00F97CBA" w:rsidRPr="007D36C4">
        <w:t>condition worsens</w:t>
      </w:r>
      <w:r w:rsidR="0002076A" w:rsidRPr="007D36C4">
        <w:t>,</w:t>
      </w:r>
      <w:r w:rsidR="00F97CBA" w:rsidRPr="007D36C4">
        <w:t xml:space="preserve"> resulting in an emergency hospitalization</w:t>
      </w:r>
      <w:r w:rsidR="00D63FA6" w:rsidRPr="007D36C4">
        <w:t>.</w:t>
      </w:r>
    </w:p>
    <w:p w14:paraId="58F5581C" w14:textId="77777777" w:rsidR="00F97CBA" w:rsidRPr="007D36C4" w:rsidRDefault="00D63FA6" w:rsidP="00767936">
      <w:pPr>
        <w:pStyle w:val="BodyText"/>
      </w:pPr>
      <w:r w:rsidRPr="007D36C4">
        <w:t>At the emergency department</w:t>
      </w:r>
      <w:r w:rsidR="00F97CBA" w:rsidRPr="007D36C4">
        <w:t>, the emergency physician:</w:t>
      </w:r>
    </w:p>
    <w:p w14:paraId="574211B9" w14:textId="7EDF6003" w:rsidR="00F97CBA" w:rsidRPr="00CE46C3" w:rsidRDefault="0002076A" w:rsidP="00767936">
      <w:pPr>
        <w:pStyle w:val="ListNumber2"/>
      </w:pPr>
      <w:r w:rsidRPr="00AA1298">
        <w:t xml:space="preserve">Urgently </w:t>
      </w:r>
      <w:r w:rsidR="00F97CBA" w:rsidRPr="00AA1298">
        <w:t xml:space="preserve">needs to stabilize the </w:t>
      </w:r>
      <w:r w:rsidR="00EA53CF" w:rsidRPr="00AA1298">
        <w:t>p</w:t>
      </w:r>
      <w:r w:rsidR="00F97CBA" w:rsidRPr="00CE46C3">
        <w:t>atient</w:t>
      </w:r>
      <w:r w:rsidRPr="00CE46C3">
        <w:t xml:space="preserve"> </w:t>
      </w:r>
      <w:r w:rsidR="00F97CBA" w:rsidRPr="00CE46C3">
        <w:t xml:space="preserve">and seeks to </w:t>
      </w:r>
      <w:r w:rsidR="00F97CBA" w:rsidRPr="00767936">
        <w:t xml:space="preserve">obtain his current medication list </w:t>
      </w:r>
      <w:r w:rsidR="00F97CBA" w:rsidRPr="00AA1298">
        <w:t>(the medications prescribed and dispensed need to be extracted from at least two documents)</w:t>
      </w:r>
      <w:r w:rsidR="00CA040F" w:rsidRPr="00CE46C3">
        <w:t>.</w:t>
      </w:r>
    </w:p>
    <w:p w14:paraId="1CAEC119" w14:textId="3EAA950B" w:rsidR="00F97CBA" w:rsidRPr="00AA1298" w:rsidRDefault="0002076A" w:rsidP="00767936">
      <w:pPr>
        <w:pStyle w:val="ListNumber2"/>
      </w:pPr>
      <w:r w:rsidRPr="00CE46C3">
        <w:t>D</w:t>
      </w:r>
      <w:r w:rsidR="00F97CBA" w:rsidRPr="00CE46C3">
        <w:t xml:space="preserve">ecides to complete the </w:t>
      </w:r>
      <w:r w:rsidR="00EA53CF" w:rsidRPr="00CE46C3">
        <w:t>p</w:t>
      </w:r>
      <w:r w:rsidR="00F97CBA" w:rsidRPr="00F0358D">
        <w:t xml:space="preserve">atient admission and </w:t>
      </w:r>
      <w:r w:rsidR="00D63FA6" w:rsidRPr="00F0358D">
        <w:t xml:space="preserve">to </w:t>
      </w:r>
      <w:r w:rsidR="00F97CBA" w:rsidRPr="00AA1298">
        <w:t xml:space="preserve">schedule the intended surgery. For this, he </w:t>
      </w:r>
      <w:r w:rsidR="00F97CBA" w:rsidRPr="00767936">
        <w:t>retrieve</w:t>
      </w:r>
      <w:r w:rsidRPr="00767936">
        <w:t>s</w:t>
      </w:r>
      <w:r w:rsidR="00F97CBA" w:rsidRPr="00767936">
        <w:t xml:space="preserve"> the </w:t>
      </w:r>
      <w:r w:rsidR="00663A18" w:rsidRPr="00767936">
        <w:t>T</w:t>
      </w:r>
      <w:r w:rsidR="00F97CBA" w:rsidRPr="00767936">
        <w:t xml:space="preserve">ransfer of </w:t>
      </w:r>
      <w:r w:rsidR="00663A18" w:rsidRPr="00767936">
        <w:t>C</w:t>
      </w:r>
      <w:r w:rsidR="00F97CBA" w:rsidRPr="00767936">
        <w:t>are document.</w:t>
      </w:r>
    </w:p>
    <w:p w14:paraId="77329C38" w14:textId="77777777" w:rsidR="00F97CBA" w:rsidRPr="007D36C4" w:rsidRDefault="00E44156" w:rsidP="00767936">
      <w:pPr>
        <w:pStyle w:val="BodyText"/>
      </w:pPr>
      <w:r w:rsidRPr="007D36C4">
        <w:t>At the s</w:t>
      </w:r>
      <w:r w:rsidR="00D63FA6" w:rsidRPr="007D36C4">
        <w:t>urgery</w:t>
      </w:r>
      <w:r w:rsidRPr="007D36C4">
        <w:t xml:space="preserve"> department</w:t>
      </w:r>
      <w:r w:rsidR="00F9481A" w:rsidRPr="007D36C4">
        <w:t>, the anesthesiologist</w:t>
      </w:r>
      <w:r w:rsidR="00F97CBA" w:rsidRPr="007D36C4">
        <w:t>:</w:t>
      </w:r>
    </w:p>
    <w:p w14:paraId="6B9FFCC3" w14:textId="69164E69" w:rsidR="00F97CBA" w:rsidRPr="00AA1298" w:rsidRDefault="0002076A" w:rsidP="00767936">
      <w:pPr>
        <w:pStyle w:val="ListNumber2"/>
      </w:pPr>
      <w:r w:rsidRPr="00AA1298">
        <w:t xml:space="preserve">While </w:t>
      </w:r>
      <w:r w:rsidR="00F9481A" w:rsidRPr="00AA1298">
        <w:t>preparing</w:t>
      </w:r>
      <w:r w:rsidR="004C4536" w:rsidRPr="00AA1298">
        <w:t xml:space="preserve"> for</w:t>
      </w:r>
      <w:r w:rsidR="00F9481A" w:rsidRPr="00CE46C3">
        <w:t xml:space="preserve"> the surgery,</w:t>
      </w:r>
      <w:r w:rsidR="00F97CBA" w:rsidRPr="00CE46C3">
        <w:t xml:space="preserve"> obtain</w:t>
      </w:r>
      <w:r w:rsidRPr="00CE46C3">
        <w:t>s</w:t>
      </w:r>
      <w:r w:rsidR="00F97CBA" w:rsidRPr="00CE46C3">
        <w:t xml:space="preserve"> the </w:t>
      </w:r>
      <w:r w:rsidR="005E77C1" w:rsidRPr="00CE46C3">
        <w:t xml:space="preserve">history of prescribed and dispensed </w:t>
      </w:r>
      <w:r w:rsidR="00F97CBA" w:rsidRPr="00F0358D">
        <w:t>medication</w:t>
      </w:r>
      <w:r w:rsidR="004C4536" w:rsidRPr="00F0358D">
        <w:t>s</w:t>
      </w:r>
      <w:r w:rsidR="00F97CBA" w:rsidRPr="00AA1298">
        <w:t xml:space="preserve"> and the list of known allergies (the allergies need to be extracted for the past 10 years from all shared documents for the </w:t>
      </w:r>
      <w:r w:rsidR="006E4CB1" w:rsidRPr="00AA1298">
        <w:t>p</w:t>
      </w:r>
      <w:r w:rsidR="00F97CBA" w:rsidRPr="00AA1298">
        <w:t>atient)</w:t>
      </w:r>
      <w:r w:rsidR="00132F72" w:rsidRPr="00AA1298">
        <w:t>.</w:t>
      </w:r>
    </w:p>
    <w:p w14:paraId="73B0BEBF" w14:textId="77777777" w:rsidR="00683550" w:rsidRPr="007D36C4" w:rsidRDefault="00683550" w:rsidP="00767936">
      <w:pPr>
        <w:pStyle w:val="BodyText"/>
      </w:pPr>
      <w:r w:rsidRPr="007D36C4">
        <w:t xml:space="preserve">At the conclusion of the hospital stay, the attending physician </w:t>
      </w:r>
      <w:r w:rsidR="00CA040F" w:rsidRPr="007D36C4">
        <w:t>and</w:t>
      </w:r>
      <w:r w:rsidRPr="007D36C4">
        <w:t xml:space="preserve"> other health professional</w:t>
      </w:r>
      <w:r w:rsidR="00CA040F" w:rsidRPr="007D36C4">
        <w:t>s</w:t>
      </w:r>
      <w:r w:rsidRPr="007D36C4">
        <w:t xml:space="preserve"> </w:t>
      </w:r>
      <w:r w:rsidR="001E6C41" w:rsidRPr="007D36C4">
        <w:t>create</w:t>
      </w:r>
      <w:r w:rsidRPr="007D36C4">
        <w:t xml:space="preserve"> and share the Discharge Summary document.</w:t>
      </w:r>
    </w:p>
    <w:p w14:paraId="5E92939B" w14:textId="3BF09EA6" w:rsidR="00F97CBA" w:rsidRPr="007D36C4" w:rsidRDefault="00470B88" w:rsidP="00767936">
      <w:pPr>
        <w:pStyle w:val="BodyText"/>
        <w:rPr>
          <w:szCs w:val="24"/>
        </w:rPr>
      </w:pPr>
      <w:r w:rsidRPr="007D36C4">
        <w:rPr>
          <w:szCs w:val="24"/>
        </w:rPr>
        <w:t>Back at home, t</w:t>
      </w:r>
      <w:r w:rsidR="00D63FA6" w:rsidRPr="007D36C4">
        <w:rPr>
          <w:szCs w:val="24"/>
        </w:rPr>
        <w:t xml:space="preserve">he </w:t>
      </w:r>
      <w:r w:rsidR="00EA53CF" w:rsidRPr="007D36C4">
        <w:rPr>
          <w:szCs w:val="24"/>
        </w:rPr>
        <w:t>p</w:t>
      </w:r>
      <w:r w:rsidR="00D63FA6" w:rsidRPr="007D36C4">
        <w:rPr>
          <w:szCs w:val="24"/>
        </w:rPr>
        <w:t xml:space="preserve">atient </w:t>
      </w:r>
      <w:r w:rsidR="00F97CBA" w:rsidRPr="007D36C4">
        <w:rPr>
          <w:szCs w:val="24"/>
        </w:rPr>
        <w:t xml:space="preserve">wants to review the </w:t>
      </w:r>
      <w:r w:rsidR="00663A18" w:rsidRPr="007D36C4">
        <w:rPr>
          <w:szCs w:val="24"/>
        </w:rPr>
        <w:t>D</w:t>
      </w:r>
      <w:r w:rsidR="00F97CBA" w:rsidRPr="007D36C4">
        <w:rPr>
          <w:szCs w:val="24"/>
        </w:rPr>
        <w:t xml:space="preserve">ischarge </w:t>
      </w:r>
      <w:r w:rsidR="00663A18" w:rsidRPr="007D36C4">
        <w:rPr>
          <w:szCs w:val="24"/>
        </w:rPr>
        <w:t>S</w:t>
      </w:r>
      <w:r w:rsidR="00F97CBA" w:rsidRPr="007D36C4">
        <w:rPr>
          <w:szCs w:val="24"/>
        </w:rPr>
        <w:t>ummary associated with his surgery.</w:t>
      </w:r>
      <w:r w:rsidR="00A20285" w:rsidRPr="007D36C4">
        <w:rPr>
          <w:szCs w:val="24"/>
        </w:rPr>
        <w:t xml:space="preserve"> </w:t>
      </w:r>
      <w:r w:rsidR="00E018A8" w:rsidRPr="007D36C4">
        <w:rPr>
          <w:szCs w:val="24"/>
        </w:rPr>
        <w:t>H</w:t>
      </w:r>
      <w:r w:rsidR="00A20285" w:rsidRPr="007D36C4">
        <w:rPr>
          <w:szCs w:val="24"/>
        </w:rPr>
        <w:t>e</w:t>
      </w:r>
      <w:r w:rsidR="00AC2B53" w:rsidRPr="007D36C4">
        <w:rPr>
          <w:szCs w:val="24"/>
        </w:rPr>
        <w:t xml:space="preserve"> opens </w:t>
      </w:r>
      <w:r w:rsidR="0081300C" w:rsidRPr="007D36C4">
        <w:rPr>
          <w:szCs w:val="24"/>
        </w:rPr>
        <w:t>the patient portal app</w:t>
      </w:r>
      <w:r w:rsidR="00AC2B53" w:rsidRPr="007D36C4">
        <w:rPr>
          <w:szCs w:val="24"/>
        </w:rPr>
        <w:t xml:space="preserve"> on his smart phone, through which he</w:t>
      </w:r>
      <w:r w:rsidR="00A20285" w:rsidRPr="007D36C4">
        <w:rPr>
          <w:szCs w:val="24"/>
        </w:rPr>
        <w:t>:</w:t>
      </w:r>
    </w:p>
    <w:p w14:paraId="77E1A58A" w14:textId="2300A36B" w:rsidR="001E6C41" w:rsidRPr="00AA1298" w:rsidRDefault="0081300C" w:rsidP="00767936">
      <w:pPr>
        <w:pStyle w:val="ListNumber2"/>
      </w:pPr>
      <w:r w:rsidRPr="00AA1298">
        <w:t>Q</w:t>
      </w:r>
      <w:r w:rsidR="00F97CBA" w:rsidRPr="00AA1298">
        <w:t xml:space="preserve">ueries the </w:t>
      </w:r>
      <w:r w:rsidR="00A20285" w:rsidRPr="00AA1298">
        <w:t>D</w:t>
      </w:r>
      <w:r w:rsidR="00F97CBA" w:rsidRPr="00CE46C3">
        <w:t xml:space="preserve">ocument </w:t>
      </w:r>
      <w:r w:rsidR="00A20285" w:rsidRPr="00CE46C3">
        <w:t>R</w:t>
      </w:r>
      <w:r w:rsidR="00F97CBA" w:rsidRPr="00CE46C3">
        <w:t xml:space="preserve">egistry to list the recent documents shared for </w:t>
      </w:r>
      <w:r w:rsidR="00A20285" w:rsidRPr="00CE46C3">
        <w:t>him and</w:t>
      </w:r>
      <w:r w:rsidR="00F97CBA" w:rsidRPr="00CE46C3">
        <w:t xml:space="preserve"> </w:t>
      </w:r>
      <w:r w:rsidR="002F0994" w:rsidRPr="00F0358D">
        <w:t>r</w:t>
      </w:r>
      <w:r w:rsidR="00F97CBA" w:rsidRPr="00F0358D">
        <w:t>etrieve</w:t>
      </w:r>
      <w:r w:rsidR="00A20285" w:rsidRPr="00AA1298">
        <w:t>s</w:t>
      </w:r>
      <w:r w:rsidR="00F97CBA" w:rsidRPr="00AA1298">
        <w:t xml:space="preserve"> the </w:t>
      </w:r>
      <w:r w:rsidR="002F0994" w:rsidRPr="00AA1298">
        <w:t>selected Discharge Summary.</w:t>
      </w:r>
      <w:r w:rsidR="00E62FA1" w:rsidRPr="00AA1298">
        <w:t xml:space="preserve"> </w:t>
      </w:r>
      <w:r w:rsidR="00671A22" w:rsidRPr="00AA1298">
        <w:t xml:space="preserve">The </w:t>
      </w:r>
      <w:r w:rsidR="006E4CB1" w:rsidRPr="00AA1298">
        <w:t>p</w:t>
      </w:r>
      <w:r w:rsidR="00E16906" w:rsidRPr="00AA1298">
        <w:t xml:space="preserve">atient </w:t>
      </w:r>
      <w:r w:rsidR="00A852A0" w:rsidRPr="00AA1298">
        <w:t xml:space="preserve">can </w:t>
      </w:r>
      <w:r w:rsidR="00DD3396" w:rsidRPr="00AA1298">
        <w:t xml:space="preserve">read </w:t>
      </w:r>
      <w:r w:rsidR="001E6C41" w:rsidRPr="00AA1298">
        <w:t xml:space="preserve">the </w:t>
      </w:r>
      <w:r w:rsidR="00CC27F4" w:rsidRPr="00AA1298">
        <w:t xml:space="preserve">recommendations on discharge </w:t>
      </w:r>
      <w:r w:rsidR="007B5514" w:rsidRPr="00AA1298">
        <w:t>and</w:t>
      </w:r>
      <w:r w:rsidR="00DD3396" w:rsidRPr="00AA1298">
        <w:t xml:space="preserve"> </w:t>
      </w:r>
      <w:r w:rsidR="007B5514" w:rsidRPr="00AA1298">
        <w:t xml:space="preserve">the </w:t>
      </w:r>
      <w:r w:rsidR="00A852A0" w:rsidRPr="00AA1298">
        <w:t>new pharmacy prescription</w:t>
      </w:r>
      <w:r w:rsidR="000158E9" w:rsidRPr="00AA1298">
        <w:t xml:space="preserve"> including</w:t>
      </w:r>
      <w:r w:rsidR="00A852A0" w:rsidRPr="00AA1298">
        <w:t xml:space="preserve"> related </w:t>
      </w:r>
      <w:r w:rsidR="00041FA3" w:rsidRPr="00AA1298">
        <w:t>dosage</w:t>
      </w:r>
      <w:r w:rsidR="007D36C4" w:rsidRPr="00AA1298">
        <w:t xml:space="preserve">. </w:t>
      </w:r>
      <w:r w:rsidR="000158E9" w:rsidRPr="00AA1298">
        <w:t xml:space="preserve">Based on this information, he </w:t>
      </w:r>
      <w:r w:rsidR="00C008BF" w:rsidRPr="00AA1298">
        <w:t>decide</w:t>
      </w:r>
      <w:r w:rsidR="00DD3396" w:rsidRPr="00AA1298">
        <w:t>s</w:t>
      </w:r>
      <w:r w:rsidR="00E16906" w:rsidRPr="00AA1298">
        <w:t xml:space="preserve"> to </w:t>
      </w:r>
      <w:r w:rsidR="00A94493" w:rsidRPr="00AA1298">
        <w:t xml:space="preserve">consult </w:t>
      </w:r>
      <w:r w:rsidR="00E16906" w:rsidRPr="00AA1298">
        <w:t>the family physician</w:t>
      </w:r>
      <w:r w:rsidR="00A94493" w:rsidRPr="00AA1298">
        <w:t xml:space="preserve"> again</w:t>
      </w:r>
      <w:r w:rsidR="00E16906" w:rsidRPr="00AA1298">
        <w:t xml:space="preserve"> </w:t>
      </w:r>
      <w:r w:rsidR="00EB4097" w:rsidRPr="00AA1298">
        <w:t>for</w:t>
      </w:r>
      <w:r w:rsidR="00E16906" w:rsidRPr="00AA1298">
        <w:t xml:space="preserve"> clarification</w:t>
      </w:r>
      <w:r w:rsidR="00CC27F4" w:rsidRPr="00AA1298">
        <w:t>.</w:t>
      </w:r>
    </w:p>
    <w:p w14:paraId="2698A8C7" w14:textId="26DAB12D" w:rsidR="00E16906" w:rsidRPr="005911E3" w:rsidRDefault="00451DD6" w:rsidP="00767936">
      <w:pPr>
        <w:pStyle w:val="BodyText"/>
      </w:pPr>
      <w:r w:rsidRPr="005911E3">
        <w:t>Later, i</w:t>
      </w:r>
      <w:r w:rsidR="00EB4097" w:rsidRPr="005911E3">
        <w:t xml:space="preserve">n order to better evaluate the </w:t>
      </w:r>
      <w:r w:rsidR="00B26D39" w:rsidRPr="005911E3">
        <w:t>results</w:t>
      </w:r>
      <w:r w:rsidR="00E812A6" w:rsidRPr="005911E3">
        <w:t>,</w:t>
      </w:r>
      <w:r w:rsidR="00B26D39" w:rsidRPr="005911E3">
        <w:t xml:space="preserve"> </w:t>
      </w:r>
      <w:r w:rsidR="00132E8E" w:rsidRPr="005911E3">
        <w:t xml:space="preserve">the family physician </w:t>
      </w:r>
      <w:r w:rsidR="00B26D39" w:rsidRPr="005911E3">
        <w:t xml:space="preserve">needs to check the </w:t>
      </w:r>
      <w:r w:rsidR="00EB4097" w:rsidRPr="005911E3">
        <w:t xml:space="preserve">improvements of </w:t>
      </w:r>
      <w:r w:rsidR="006E4CB1" w:rsidRPr="005911E3">
        <w:t>p</w:t>
      </w:r>
      <w:r w:rsidR="00EB4097" w:rsidRPr="005911E3">
        <w:t>atient health</w:t>
      </w:r>
      <w:r w:rsidR="00E54F3E" w:rsidRPr="005911E3">
        <w:t>. The family physician uses his tablet to</w:t>
      </w:r>
      <w:r w:rsidR="00EB4097" w:rsidRPr="005911E3">
        <w:t>:</w:t>
      </w:r>
    </w:p>
    <w:p w14:paraId="498FA7B2" w14:textId="7BAABDBB" w:rsidR="00A3126A" w:rsidRPr="00F0358D" w:rsidRDefault="001841A3" w:rsidP="00767936">
      <w:pPr>
        <w:pStyle w:val="ListNumber2"/>
      </w:pPr>
      <w:r w:rsidRPr="00767936">
        <w:t>Q</w:t>
      </w:r>
      <w:r w:rsidR="00E54F3E" w:rsidRPr="00767936">
        <w:t xml:space="preserve">uery </w:t>
      </w:r>
      <w:r w:rsidR="004307FC" w:rsidRPr="00767936">
        <w:t>and</w:t>
      </w:r>
      <w:r w:rsidR="00E54F3E" w:rsidRPr="00767936">
        <w:t xml:space="preserve"> </w:t>
      </w:r>
      <w:r w:rsidR="001B2232" w:rsidRPr="00767936">
        <w:t>access</w:t>
      </w:r>
      <w:r w:rsidR="00EB4097" w:rsidRPr="00767936">
        <w:t xml:space="preserve"> all the </w:t>
      </w:r>
      <w:r w:rsidR="00EA53CF" w:rsidRPr="00767936">
        <w:t>p</w:t>
      </w:r>
      <w:r w:rsidR="00F44F63" w:rsidRPr="00767936">
        <w:t xml:space="preserve">atient’s </w:t>
      </w:r>
      <w:r w:rsidR="00EB4097" w:rsidRPr="00767936">
        <w:t>vital signs</w:t>
      </w:r>
      <w:r w:rsidR="00B26D39" w:rsidRPr="00767936">
        <w:t xml:space="preserve"> and</w:t>
      </w:r>
      <w:r w:rsidR="00A3126A" w:rsidRPr="00767936">
        <w:t xml:space="preserve"> </w:t>
      </w:r>
      <w:r w:rsidR="00EB4097" w:rsidRPr="00767936">
        <w:t>medications</w:t>
      </w:r>
      <w:r w:rsidR="00371DE4" w:rsidRPr="00AA1298">
        <w:t xml:space="preserve"> (directly as fine</w:t>
      </w:r>
      <w:r w:rsidR="00CC50A4" w:rsidRPr="00AA1298">
        <w:t>-</w:t>
      </w:r>
      <w:r w:rsidR="00371DE4" w:rsidRPr="00AA1298">
        <w:t>grained data elements)</w:t>
      </w:r>
      <w:r w:rsidR="00A3126A" w:rsidRPr="00CE46C3">
        <w:t xml:space="preserve"> </w:t>
      </w:r>
      <w:r w:rsidR="00EB4097" w:rsidRPr="00CE46C3">
        <w:t xml:space="preserve">with </w:t>
      </w:r>
      <w:r w:rsidR="00B26D39" w:rsidRPr="00CE46C3">
        <w:t xml:space="preserve">related </w:t>
      </w:r>
      <w:r w:rsidR="00F44F63" w:rsidRPr="00CE46C3">
        <w:t>provenance information</w:t>
      </w:r>
      <w:r w:rsidR="00B26D39" w:rsidRPr="00F0358D">
        <w:t>.</w:t>
      </w:r>
    </w:p>
    <w:p w14:paraId="2721237E" w14:textId="0ABBFF7D" w:rsidR="001E6C41" w:rsidRPr="00AA1298" w:rsidRDefault="00036589" w:rsidP="00767936">
      <w:pPr>
        <w:pStyle w:val="ListNumber2"/>
      </w:pPr>
      <w:r w:rsidRPr="00AA1298">
        <w:t>In order to reconstruct the patient’s history about the cured pathology, e</w:t>
      </w:r>
      <w:r w:rsidR="00B26D39" w:rsidRPr="00AA1298">
        <w:t xml:space="preserve">ach time he finds </w:t>
      </w:r>
      <w:r w:rsidR="00F44F63" w:rsidRPr="00AA1298">
        <w:t>relevant</w:t>
      </w:r>
      <w:r w:rsidR="00A3126A" w:rsidRPr="00AA1298">
        <w:t xml:space="preserve"> change</w:t>
      </w:r>
      <w:r w:rsidR="00B26D39" w:rsidRPr="00AA1298">
        <w:t>s</w:t>
      </w:r>
      <w:r w:rsidR="00A3126A" w:rsidRPr="00AA1298">
        <w:t xml:space="preserve"> in </w:t>
      </w:r>
      <w:r w:rsidR="004307FC" w:rsidRPr="00AA1298">
        <w:t xml:space="preserve">the </w:t>
      </w:r>
      <w:r w:rsidR="00EA53CF" w:rsidRPr="00AA1298">
        <w:t>p</w:t>
      </w:r>
      <w:r w:rsidR="00A3126A" w:rsidRPr="00AA1298">
        <w:t>atient’s history</w:t>
      </w:r>
      <w:r w:rsidR="00F44F63" w:rsidRPr="00AA1298">
        <w:t xml:space="preserve">, </w:t>
      </w:r>
      <w:r w:rsidR="00B26D39" w:rsidRPr="00AA1298">
        <w:t xml:space="preserve">he </w:t>
      </w:r>
      <w:r w:rsidR="00A3126A" w:rsidRPr="00767936">
        <w:t xml:space="preserve">uses the provenance information to </w:t>
      </w:r>
      <w:r w:rsidR="00B26D39" w:rsidRPr="00767936">
        <w:t xml:space="preserve">identify </w:t>
      </w:r>
      <w:r w:rsidR="00A94493" w:rsidRPr="00767936">
        <w:t xml:space="preserve">any </w:t>
      </w:r>
      <w:r w:rsidR="00A3126A" w:rsidRPr="00767936">
        <w:t>original document</w:t>
      </w:r>
      <w:r w:rsidR="00B26D39" w:rsidRPr="00767936">
        <w:t xml:space="preserve"> and eventually retrieve</w:t>
      </w:r>
      <w:r w:rsidR="002F0994" w:rsidRPr="00767936">
        <w:t>s</w:t>
      </w:r>
      <w:r w:rsidR="00B26D39" w:rsidRPr="00767936">
        <w:t xml:space="preserve"> it</w:t>
      </w:r>
      <w:r w:rsidR="00B26D39" w:rsidRPr="00AA1298">
        <w:t>. Th</w:t>
      </w:r>
      <w:r w:rsidR="00A3126A" w:rsidRPr="00AA1298">
        <w:t xml:space="preserve">e </w:t>
      </w:r>
      <w:r w:rsidR="00F44F63" w:rsidRPr="00AA1298">
        <w:t>docum</w:t>
      </w:r>
      <w:r w:rsidR="00F44F63" w:rsidRPr="00CE46C3">
        <w:t xml:space="preserve">ent in which </w:t>
      </w:r>
      <w:r w:rsidR="00A94493" w:rsidRPr="00CE46C3">
        <w:t>the original</w:t>
      </w:r>
      <w:r w:rsidR="00A3126A" w:rsidRPr="00CE46C3">
        <w:t xml:space="preserve"> </w:t>
      </w:r>
      <w:r w:rsidR="00A3126A" w:rsidRPr="00CE46C3">
        <w:lastRenderedPageBreak/>
        <w:t xml:space="preserve">data </w:t>
      </w:r>
      <w:r w:rsidR="00F44F63" w:rsidRPr="00F0358D">
        <w:t>was initially shared</w:t>
      </w:r>
      <w:r w:rsidR="00A3126A" w:rsidRPr="00F0358D">
        <w:t xml:space="preserve"> </w:t>
      </w:r>
      <w:r w:rsidR="0078226A" w:rsidRPr="00AA1298">
        <w:t xml:space="preserve">makes </w:t>
      </w:r>
      <w:r w:rsidR="00625B3E" w:rsidRPr="00AA1298">
        <w:t>him</w:t>
      </w:r>
      <w:r w:rsidR="00A3126A" w:rsidRPr="00AA1298">
        <w:t xml:space="preserve"> understand the context </w:t>
      </w:r>
      <w:r w:rsidR="0078226A" w:rsidRPr="00AA1298">
        <w:t xml:space="preserve">at that time </w:t>
      </w:r>
      <w:r w:rsidR="00B26D39" w:rsidRPr="00AA1298">
        <w:t>(other findings</w:t>
      </w:r>
      <w:r w:rsidR="0078226A" w:rsidRPr="00AA1298">
        <w:t xml:space="preserve">, </w:t>
      </w:r>
      <w:r w:rsidR="00D76F9C" w:rsidRPr="00AA1298">
        <w:t>observations, etc.</w:t>
      </w:r>
      <w:r w:rsidR="00B26D39" w:rsidRPr="00AA1298">
        <w:t xml:space="preserve">) </w:t>
      </w:r>
      <w:r w:rsidR="0078226A" w:rsidRPr="00AA1298">
        <w:t xml:space="preserve">to </w:t>
      </w:r>
      <w:r w:rsidR="00A3126A" w:rsidRPr="00AA1298">
        <w:t>better evaluate the meaning of fine</w:t>
      </w:r>
      <w:r w:rsidR="00CC50A4" w:rsidRPr="00AA1298">
        <w:t>-</w:t>
      </w:r>
      <w:r w:rsidR="00A3126A" w:rsidRPr="00AA1298">
        <w:t>grained information</w:t>
      </w:r>
      <w:r w:rsidR="001E6C41" w:rsidRPr="00AA1298">
        <w:t>.</w:t>
      </w:r>
      <w:r w:rsidR="00725625" w:rsidRPr="00AA1298">
        <w:br/>
        <w:t>This analysis helps the family physician to</w:t>
      </w:r>
      <w:r w:rsidR="00A83F72" w:rsidRPr="00AA1298">
        <w:t xml:space="preserve"> improve the care plan for the </w:t>
      </w:r>
      <w:r w:rsidR="00EA53CF" w:rsidRPr="00AA1298">
        <w:t>p</w:t>
      </w:r>
      <w:r w:rsidR="000B0137" w:rsidRPr="00AA1298">
        <w:t>atient</w:t>
      </w:r>
      <w:r w:rsidR="00553FB5" w:rsidRPr="00AA1298">
        <w:t>.</w:t>
      </w:r>
      <w:r w:rsidR="00725625" w:rsidRPr="00AA1298">
        <w:t xml:space="preserve"> </w:t>
      </w:r>
    </w:p>
    <w:p w14:paraId="3D5B6BB8" w14:textId="58FB23A0" w:rsidR="00077324" w:rsidRPr="007D36C4" w:rsidRDefault="006D2704" w:rsidP="009651E8">
      <w:pPr>
        <w:pStyle w:val="Heading5"/>
        <w:numPr>
          <w:ilvl w:val="0"/>
          <w:numId w:val="0"/>
        </w:numPr>
        <w:rPr>
          <w:noProof w:val="0"/>
        </w:rPr>
      </w:pPr>
      <w:bookmarkStart w:id="88" w:name="_Toc481073772"/>
      <w:bookmarkStart w:id="89" w:name="_Toc490820924"/>
      <w:r w:rsidRPr="007D36C4">
        <w:rPr>
          <w:noProof w:val="0"/>
        </w:rPr>
        <w:t>45</w:t>
      </w:r>
      <w:r w:rsidR="00104BE6" w:rsidRPr="007D36C4">
        <w:rPr>
          <w:noProof w:val="0"/>
        </w:rPr>
        <w:t>.</w:t>
      </w:r>
      <w:r w:rsidR="00AF472E" w:rsidRPr="007D36C4">
        <w:rPr>
          <w:noProof w:val="0"/>
        </w:rPr>
        <w:t>4</w:t>
      </w:r>
      <w:r w:rsidR="005F21E7" w:rsidRPr="007D36C4">
        <w:rPr>
          <w:noProof w:val="0"/>
        </w:rPr>
        <w:t>.</w:t>
      </w:r>
      <w:r w:rsidR="00412649" w:rsidRPr="007D36C4">
        <w:rPr>
          <w:noProof w:val="0"/>
        </w:rPr>
        <w:t>2</w:t>
      </w:r>
      <w:r w:rsidR="00FD6B22" w:rsidRPr="007D36C4">
        <w:rPr>
          <w:noProof w:val="0"/>
        </w:rPr>
        <w:t>.</w:t>
      </w:r>
      <w:r w:rsidR="00126A38" w:rsidRPr="007D36C4">
        <w:rPr>
          <w:noProof w:val="0"/>
        </w:rPr>
        <w:t>1.</w:t>
      </w:r>
      <w:r w:rsidR="005F21E7" w:rsidRPr="007D36C4">
        <w:rPr>
          <w:noProof w:val="0"/>
        </w:rPr>
        <w:t>2 Process Flow</w:t>
      </w:r>
      <w:bookmarkEnd w:id="88"/>
      <w:bookmarkEnd w:id="89"/>
    </w:p>
    <w:p w14:paraId="50D0C85B" w14:textId="2ECBDE5F" w:rsidR="008010C3" w:rsidRPr="007D36C4" w:rsidRDefault="006177C0" w:rsidP="00AA1298">
      <w:pPr>
        <w:pStyle w:val="BodyText"/>
      </w:pPr>
      <w:r w:rsidRPr="00AA1298">
        <w:t xml:space="preserve">Figure </w:t>
      </w:r>
      <w:r w:rsidR="006D2704" w:rsidRPr="00AA1298">
        <w:t>45</w:t>
      </w:r>
      <w:r w:rsidRPr="00AA1298">
        <w:t>.2.1.2-1 illustrates the Use Case and</w:t>
      </w:r>
      <w:r w:rsidR="009651E8" w:rsidRPr="00CE46C3">
        <w:t xml:space="preserve"> assumes some p</w:t>
      </w:r>
      <w:r w:rsidR="000158E9" w:rsidRPr="00CE46C3">
        <w:t>ossible actor</w:t>
      </w:r>
      <w:r w:rsidR="009651E8" w:rsidRPr="00CE46C3">
        <w:t xml:space="preserve"> grouping</w:t>
      </w:r>
      <w:r w:rsidR="000158E9" w:rsidRPr="00CE46C3">
        <w:t>s</w:t>
      </w:r>
      <w:r w:rsidR="009651E8" w:rsidRPr="00CE46C3">
        <w:t xml:space="preserve"> bas</w:t>
      </w:r>
      <w:r w:rsidR="007729DC" w:rsidRPr="00F0358D">
        <w:t>ed</w:t>
      </w:r>
      <w:r w:rsidR="009651E8" w:rsidRPr="00F0358D">
        <w:t xml:space="preserve"> on the scenario described. </w:t>
      </w:r>
      <w:r w:rsidR="00442508" w:rsidRPr="007D36C4">
        <w:t>In particular,</w:t>
      </w:r>
      <w:r w:rsidR="00190092" w:rsidRPr="007D36C4">
        <w:t xml:space="preserve"> it assumes that a consumer application running on a mobile device</w:t>
      </w:r>
      <w:r w:rsidR="006D2674" w:rsidRPr="007D36C4">
        <w:t xml:space="preserve"> (e.g</w:t>
      </w:r>
      <w:r w:rsidR="00E018A8" w:rsidRPr="007D36C4">
        <w:t>.,</w:t>
      </w:r>
      <w:r w:rsidR="006D2674" w:rsidRPr="007D36C4">
        <w:t xml:space="preserve"> the p</w:t>
      </w:r>
      <w:r w:rsidR="00190092" w:rsidRPr="007D36C4">
        <w:t xml:space="preserve">atient’s smartphone </w:t>
      </w:r>
      <w:r w:rsidR="006D2674" w:rsidRPr="007D36C4">
        <w:t>and</w:t>
      </w:r>
      <w:r w:rsidR="00190092" w:rsidRPr="007D36C4">
        <w:t xml:space="preserve"> the family physician’s tablet)</w:t>
      </w:r>
      <w:r w:rsidR="00442508" w:rsidRPr="007D36C4">
        <w:t xml:space="preserve"> </w:t>
      </w:r>
      <w:r w:rsidR="00D95710" w:rsidRPr="007D36C4">
        <w:t>support</w:t>
      </w:r>
      <w:r w:rsidR="000158E9" w:rsidRPr="007D36C4">
        <w:t>s</w:t>
      </w:r>
      <w:r w:rsidR="00D95710" w:rsidRPr="007D36C4">
        <w:t xml:space="preserve"> </w:t>
      </w:r>
      <w:r w:rsidR="00190092" w:rsidRPr="007D36C4">
        <w:t>I</w:t>
      </w:r>
      <w:r w:rsidR="00E60C1F" w:rsidRPr="007D36C4">
        <w:t>HE</w:t>
      </w:r>
      <w:r w:rsidR="00190092" w:rsidRPr="007D36C4">
        <w:t xml:space="preserve"> </w:t>
      </w:r>
      <w:r w:rsidR="000158E9" w:rsidRPr="007D36C4">
        <w:t>actors</w:t>
      </w:r>
      <w:r w:rsidR="00190092" w:rsidRPr="007D36C4">
        <w:t xml:space="preserve"> </w:t>
      </w:r>
      <w:r w:rsidR="00E60C1F" w:rsidRPr="007D36C4">
        <w:t>design</w:t>
      </w:r>
      <w:r w:rsidR="00190092" w:rsidRPr="007D36C4">
        <w:t>ed for mobile use</w:t>
      </w:r>
      <w:r w:rsidR="000158E9" w:rsidRPr="007D36C4">
        <w:t xml:space="preserve"> including, but not limited to,</w:t>
      </w:r>
      <w:r w:rsidR="000860F3" w:rsidRPr="007D36C4">
        <w:t xml:space="preserve"> </w:t>
      </w:r>
      <w:r w:rsidR="00190092" w:rsidRPr="007D36C4">
        <w:t xml:space="preserve">the MHD Document </w:t>
      </w:r>
      <w:r w:rsidR="006D2674" w:rsidRPr="007D36C4">
        <w:t xml:space="preserve">Consumer </w:t>
      </w:r>
      <w:r w:rsidR="00190092" w:rsidRPr="007D36C4">
        <w:t>and the QEDm Clinical Data Consumer</w:t>
      </w:r>
      <w:r w:rsidR="0053122C" w:rsidRPr="007D36C4">
        <w:t xml:space="preserve"> </w:t>
      </w:r>
      <w:r w:rsidR="00980850">
        <w:t>A</w:t>
      </w:r>
      <w:r w:rsidR="0053122C" w:rsidRPr="00CE46C3">
        <w:t>ctors</w:t>
      </w:r>
      <w:r w:rsidR="00190092" w:rsidRPr="00CE46C3">
        <w:t>.</w:t>
      </w:r>
      <w:r w:rsidR="008010C3" w:rsidRPr="00CE46C3">
        <w:t xml:space="preserve"> </w:t>
      </w:r>
      <w:r w:rsidR="003B1CE2" w:rsidRPr="00CE46C3">
        <w:t>However,</w:t>
      </w:r>
      <w:r w:rsidR="009651E8" w:rsidRPr="00F0358D">
        <w:t xml:space="preserve"> different actor groupings could be </w:t>
      </w:r>
      <w:r w:rsidR="00EB7E5E" w:rsidRPr="00F0358D">
        <w:t>conceived</w:t>
      </w:r>
      <w:r w:rsidR="00601227" w:rsidRPr="007D36C4">
        <w:t>. T</w:t>
      </w:r>
      <w:r w:rsidR="009651E8" w:rsidRPr="007D36C4">
        <w:t xml:space="preserve">he only </w:t>
      </w:r>
      <w:r w:rsidRPr="007D36C4">
        <w:t>required</w:t>
      </w:r>
      <w:r w:rsidR="009651E8" w:rsidRPr="007D36C4">
        <w:t xml:space="preserve"> grouping</w:t>
      </w:r>
      <w:r w:rsidR="000922FF" w:rsidRPr="007D36C4">
        <w:t>s</w:t>
      </w:r>
      <w:r w:rsidR="00E60C1F" w:rsidRPr="007D36C4">
        <w:t xml:space="preserve"> in the </w:t>
      </w:r>
      <w:r w:rsidR="00D6351F" w:rsidRPr="007D36C4">
        <w:t>mXDE</w:t>
      </w:r>
      <w:r w:rsidR="00E60C1F" w:rsidRPr="007D36C4">
        <w:t xml:space="preserve"> Profile</w:t>
      </w:r>
      <w:r w:rsidR="009651E8" w:rsidRPr="007D36C4">
        <w:t xml:space="preserve"> </w:t>
      </w:r>
      <w:r w:rsidR="000922FF" w:rsidRPr="007D36C4">
        <w:t xml:space="preserve">are those specified </w:t>
      </w:r>
      <w:r w:rsidR="00F119A4" w:rsidRPr="007D36C4">
        <w:t>in Section</w:t>
      </w:r>
      <w:r w:rsidR="000922FF" w:rsidRPr="007D36C4">
        <w:t xml:space="preserve"> </w:t>
      </w:r>
      <w:r w:rsidR="006D2704" w:rsidRPr="007D36C4">
        <w:t>45</w:t>
      </w:r>
      <w:r w:rsidR="000922FF" w:rsidRPr="007D36C4">
        <w:t>.3</w:t>
      </w:r>
      <w:r w:rsidR="00B071DA" w:rsidRPr="007D36C4">
        <w:t xml:space="preserve">. </w:t>
      </w:r>
    </w:p>
    <w:p w14:paraId="1E7B4E17" w14:textId="60C5B8AF" w:rsidR="00195F2E" w:rsidRPr="00767936" w:rsidRDefault="008010C3" w:rsidP="00767936">
      <w:pPr>
        <w:pStyle w:val="BodyText"/>
        <w:spacing w:after="120"/>
      </w:pPr>
      <w:r w:rsidRPr="00767936">
        <w:t xml:space="preserve">Note: </w:t>
      </w:r>
      <w:r w:rsidR="00A42534" w:rsidRPr="00767936">
        <w:t xml:space="preserve">“Data Element” </w:t>
      </w:r>
      <w:r w:rsidRPr="00767936">
        <w:t>is abbreviat</w:t>
      </w:r>
      <w:r w:rsidR="007F3E1C" w:rsidRPr="00767936">
        <w:t>ed</w:t>
      </w:r>
      <w:r w:rsidRPr="00767936">
        <w:t xml:space="preserve"> </w:t>
      </w:r>
      <w:r w:rsidR="00A42534" w:rsidRPr="00767936">
        <w:t>“DE” in the diagram below.</w:t>
      </w:r>
    </w:p>
    <w:p w14:paraId="4FD1B15B" w14:textId="79831BE0" w:rsidR="006B5F18" w:rsidRPr="007D36C4" w:rsidRDefault="00272EEB" w:rsidP="00767936">
      <w:pPr>
        <w:pStyle w:val="FigureTitle"/>
      </w:pPr>
      <w:r w:rsidRPr="00CE46C3">
        <w:rPr>
          <w:noProof/>
        </w:rPr>
        <w:lastRenderedPageBreak/>
        <mc:AlternateContent>
          <mc:Choice Requires="wpc">
            <w:drawing>
              <wp:anchor distT="0" distB="0" distL="114300" distR="114300" simplePos="0" relativeHeight="251658240" behindDoc="0" locked="0" layoutInCell="1" allowOverlap="1" wp14:anchorId="2073E513" wp14:editId="792C2FA7">
                <wp:simplePos x="0" y="0"/>
                <wp:positionH relativeFrom="margin">
                  <wp:posOffset>-5715</wp:posOffset>
                </wp:positionH>
                <wp:positionV relativeFrom="paragraph">
                  <wp:posOffset>52577</wp:posOffset>
                </wp:positionV>
                <wp:extent cx="5925820" cy="7071995"/>
                <wp:effectExtent l="0" t="0" r="17780" b="0"/>
                <wp:wrapTopAndBottom/>
                <wp:docPr id="843" name="Area di disegno 15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72" name="Connettore 2 439"/>
                        <wps:cNvCnPr>
                          <a:cxnSpLocks noChangeShapeType="1"/>
                        </wps:cNvCnPr>
                        <wps:spPr bwMode="auto">
                          <a:xfrm rot="10800000" flipH="1" flipV="1">
                            <a:off x="5040617" y="6137742"/>
                            <a:ext cx="34900" cy="96501"/>
                          </a:xfrm>
                          <a:prstGeom prst="bentConnector4">
                            <a:avLst>
                              <a:gd name="adj1" fmla="val 558546"/>
                              <a:gd name="adj2" fmla="val 102403"/>
                            </a:avLst>
                          </a:prstGeom>
                          <a:noFill/>
                          <a:ln w="6350">
                            <a:solidFill>
                              <a:schemeClr val="tx1">
                                <a:lumMod val="100000"/>
                                <a:lumOff val="0"/>
                              </a:schemeClr>
                            </a:solidFill>
                            <a:prstDash val="solid"/>
                            <a:miter lim="800000"/>
                            <a:headEnd type="none" w="sm" len="med"/>
                            <a:tailEnd type="stealth"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73" name="Text Box 25"/>
                        <wps:cNvSpPr txBox="1">
                          <a:spLocks noChangeArrowheads="1"/>
                        </wps:cNvSpPr>
                        <wps:spPr bwMode="auto">
                          <a:xfrm>
                            <a:off x="5266618" y="6092642"/>
                            <a:ext cx="503602" cy="1892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6350">
                                <a:solidFill>
                                  <a:srgbClr val="000000"/>
                                </a:solidFill>
                                <a:miter lim="800000"/>
                                <a:headEnd/>
                                <a:tailEnd/>
                              </a14:hiddenLine>
                            </a:ext>
                          </a:extLst>
                        </wps:spPr>
                        <wps:txbx>
                          <w:txbxContent>
                            <w:p w14:paraId="4AB19760" w14:textId="77777777" w:rsidR="001F4D5C" w:rsidRDefault="001F4D5C" w:rsidP="00B867A9">
                              <w:pPr>
                                <w:pStyle w:val="NormalWeb"/>
                                <w:spacing w:before="0" w:line="192" w:lineRule="auto"/>
                              </w:pPr>
                              <w:r>
                                <w:rPr>
                                  <w:sz w:val="12"/>
                                  <w:szCs w:val="12"/>
                                </w:rPr>
                                <w:t>Add DE’s</w:t>
                              </w:r>
                              <w:r>
                                <w:rPr>
                                  <w:sz w:val="12"/>
                                  <w:szCs w:val="12"/>
                                </w:rPr>
                                <w:br/>
                                <w:t xml:space="preserve">provenance </w:t>
                              </w:r>
                            </w:p>
                          </w:txbxContent>
                        </wps:txbx>
                        <wps:bodyPr rot="0" vert="horz" wrap="square" lIns="0" tIns="0" rIns="0" bIns="0" anchor="ctr" anchorCtr="0" upright="1">
                          <a:noAutofit/>
                        </wps:bodyPr>
                      </wps:wsp>
                      <wpg:wgp>
                        <wpg:cNvPr id="1474" name="Gruppo 2521"/>
                        <wpg:cNvGrpSpPr/>
                        <wpg:grpSpPr>
                          <a:xfrm>
                            <a:off x="545802" y="1425511"/>
                            <a:ext cx="4473115" cy="5610796"/>
                            <a:chOff x="545802" y="1461411"/>
                            <a:chExt cx="4473115" cy="5709644"/>
                          </a:xfrm>
                        </wpg:grpSpPr>
                        <wps:wsp>
                          <wps:cNvPr id="1475" name="Line 112"/>
                          <wps:cNvCnPr>
                            <a:cxnSpLocks noChangeShapeType="1"/>
                          </wps:cNvCnPr>
                          <wps:spPr bwMode="auto">
                            <a:xfrm flipH="1" flipV="1">
                              <a:off x="2271908" y="1491511"/>
                              <a:ext cx="29000" cy="5679544"/>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76" name="Line 110"/>
                          <wps:cNvCnPr>
                            <a:cxnSpLocks noChangeShapeType="1"/>
                          </wps:cNvCnPr>
                          <wps:spPr bwMode="auto">
                            <a:xfrm flipH="1" flipV="1">
                              <a:off x="545802" y="1482911"/>
                              <a:ext cx="3000" cy="5688144"/>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77" name="Line 117"/>
                          <wps:cNvCnPr>
                            <a:cxnSpLocks noChangeShapeType="1"/>
                          </wps:cNvCnPr>
                          <wps:spPr bwMode="auto">
                            <a:xfrm flipV="1">
                              <a:off x="5011017" y="1461411"/>
                              <a:ext cx="7900" cy="5709644"/>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78" name="Line 117"/>
                          <wps:cNvCnPr>
                            <a:cxnSpLocks noChangeShapeType="1"/>
                          </wps:cNvCnPr>
                          <wps:spPr bwMode="auto">
                            <a:xfrm flipH="1" flipV="1">
                              <a:off x="3134511" y="1470211"/>
                              <a:ext cx="23400" cy="5700844"/>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79" name="Line 110"/>
                          <wps:cNvCnPr>
                            <a:cxnSpLocks noChangeShapeType="1"/>
                          </wps:cNvCnPr>
                          <wps:spPr bwMode="auto">
                            <a:xfrm flipH="1" flipV="1">
                              <a:off x="1410805" y="1506012"/>
                              <a:ext cx="11400" cy="5665043"/>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g:wgp>
                        <wpg:cNvPr id="1481" name="Gruppo 230"/>
                        <wpg:cNvGrpSpPr>
                          <a:grpSpLocks/>
                        </wpg:cNvGrpSpPr>
                        <wpg:grpSpPr bwMode="auto">
                          <a:xfrm>
                            <a:off x="362401" y="213702"/>
                            <a:ext cx="347401" cy="514604"/>
                            <a:chOff x="2995" y="515"/>
                            <a:chExt cx="3474" cy="5145"/>
                          </a:xfrm>
                        </wpg:grpSpPr>
                        <wpg:grpSp>
                          <wpg:cNvPr id="1482" name="Gruppo 232"/>
                          <wpg:cNvGrpSpPr>
                            <a:grpSpLocks/>
                          </wpg:cNvGrpSpPr>
                          <wpg:grpSpPr bwMode="auto">
                            <a:xfrm>
                              <a:off x="2995" y="515"/>
                              <a:ext cx="3475" cy="5146"/>
                              <a:chOff x="3325" y="539"/>
                              <a:chExt cx="3636" cy="5386"/>
                            </a:xfrm>
                          </wpg:grpSpPr>
                          <wps:wsp>
                            <wps:cNvPr id="1483" name="Text Box 109"/>
                            <wps:cNvSpPr txBox="1">
                              <a:spLocks noChangeArrowheads="1"/>
                            </wps:cNvSpPr>
                            <wps:spPr bwMode="auto">
                              <a:xfrm>
                                <a:off x="3325" y="3125"/>
                                <a:ext cx="3637" cy="28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9DCB948" w14:textId="77777777" w:rsidR="001F4D5C" w:rsidRPr="0009356C" w:rsidRDefault="001F4D5C" w:rsidP="00B867A9">
                                  <w:pPr>
                                    <w:pStyle w:val="NormalWeb"/>
                                    <w:spacing w:before="0"/>
                                    <w:jc w:val="center"/>
                                    <w:rPr>
                                      <w:sz w:val="13"/>
                                      <w:szCs w:val="13"/>
                                    </w:rPr>
                                  </w:pPr>
                                  <w:r w:rsidRPr="0009356C">
                                    <w:rPr>
                                      <w:b/>
                                      <w:bCs/>
                                      <w:color w:val="7F7F7F"/>
                                      <w:sz w:val="13"/>
                                      <w:szCs w:val="13"/>
                                    </w:rPr>
                                    <w:t>Patient</w:t>
                                  </w:r>
                                </w:p>
                              </w:txbxContent>
                            </wps:txbx>
                            <wps:bodyPr rot="0" vert="horz" wrap="square" lIns="0" tIns="0" rIns="0" bIns="0" anchor="ctr" anchorCtr="0" upright="1">
                              <a:noAutofit/>
                            </wps:bodyPr>
                          </wps:wsp>
                          <pic:pic xmlns:pic="http://schemas.openxmlformats.org/drawingml/2006/picture">
                            <pic:nvPicPr>
                              <pic:cNvPr id="1484" name="Elemento grafico 2" descr="Smartpho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587" y="539"/>
                                <a:ext cx="3268" cy="294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g:grpSp>
                        <wps:wsp>
                          <wps:cNvPr id="1485" name="Rettangolo 235"/>
                          <wps:cNvSpPr>
                            <a:spLocks noChangeArrowheads="1"/>
                          </wps:cNvSpPr>
                          <wps:spPr bwMode="auto">
                            <a:xfrm>
                              <a:off x="4236" y="1222"/>
                              <a:ext cx="1080" cy="1517"/>
                            </a:xfrm>
                            <a:prstGeom prst="rect">
                              <a:avLst/>
                            </a:prstGeom>
                            <a:solidFill>
                              <a:schemeClr val="bg1">
                                <a:lumMod val="100000"/>
                                <a:lumOff val="0"/>
                              </a:schemeClr>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12700">
                                  <a:solidFill>
                                    <a:srgbClr val="000000"/>
                                  </a:solidFill>
                                  <a:miter lim="800000"/>
                                  <a:headEnd/>
                                  <a:tailEnd/>
                                </a14:hiddenLine>
                              </a:ext>
                            </a:extLst>
                          </wps:spPr>
                          <wps:bodyPr rot="0" vert="horz" wrap="square" lIns="91440" tIns="45720" rIns="91440" bIns="45720" anchor="ctr" anchorCtr="0" upright="1">
                            <a:noAutofit/>
                          </wps:bodyPr>
                        </wps:wsp>
                      </wpg:wgp>
                      <wps:wsp>
                        <wps:cNvPr id="1486" name="Connettore 2 236"/>
                        <wps:cNvCnPr>
                          <a:cxnSpLocks noChangeShapeType="1"/>
                        </wps:cNvCnPr>
                        <wps:spPr bwMode="auto">
                          <a:xfrm>
                            <a:off x="613502" y="360203"/>
                            <a:ext cx="2312008" cy="1000"/>
                          </a:xfrm>
                          <a:prstGeom prst="straightConnector1">
                            <a:avLst/>
                          </a:prstGeom>
                          <a:noFill/>
                          <a:ln w="57150">
                            <a:solidFill>
                              <a:schemeClr val="bg1">
                                <a:lumMod val="85000"/>
                                <a:lumOff val="0"/>
                              </a:schemeClr>
                            </a:solidFill>
                            <a:miter lim="800000"/>
                            <a:headEnd type="triangle" w="med" len="me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87" name="Text Box 130"/>
                        <wps:cNvSpPr txBox="1">
                          <a:spLocks noChangeArrowheads="1"/>
                        </wps:cNvSpPr>
                        <wps:spPr bwMode="auto">
                          <a:xfrm>
                            <a:off x="1384505" y="1573012"/>
                            <a:ext cx="2419908" cy="1396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F6A59FA" w14:textId="715EB499" w:rsidR="001F4D5C" w:rsidRPr="004934FA" w:rsidRDefault="001F4D5C" w:rsidP="00B867A9">
                              <w:pPr>
                                <w:pStyle w:val="NormalWeb"/>
                                <w:spacing w:before="0" w:line="276" w:lineRule="auto"/>
                                <w:jc w:val="center"/>
                                <w:rPr>
                                  <w:sz w:val="14"/>
                                  <w:szCs w:val="14"/>
                                </w:rPr>
                              </w:pPr>
                              <w:r>
                                <w:rPr>
                                  <w:sz w:val="14"/>
                                  <w:szCs w:val="14"/>
                                </w:rPr>
                                <w:t xml:space="preserve">Mobile </w:t>
                              </w:r>
                              <w:r w:rsidRPr="004934FA">
                                <w:rPr>
                                  <w:sz w:val="14"/>
                                  <w:szCs w:val="14"/>
                                </w:rPr>
                                <w:t>Query Existing Data Request [PCC</w:t>
                              </w:r>
                              <w:r>
                                <w:rPr>
                                  <w:sz w:val="14"/>
                                  <w:szCs w:val="14"/>
                                </w:rPr>
                                <w:t>-44</w:t>
                              </w:r>
                              <w:r w:rsidRPr="004934FA">
                                <w:rPr>
                                  <w:sz w:val="14"/>
                                  <w:szCs w:val="14"/>
                                </w:rPr>
                                <w:t>]</w:t>
                              </w:r>
                            </w:p>
                          </w:txbxContent>
                        </wps:txbx>
                        <wps:bodyPr rot="0" vert="horz" wrap="square" lIns="0" tIns="0" rIns="0" bIns="0" anchor="t" anchorCtr="0" upright="1">
                          <a:noAutofit/>
                        </wps:bodyPr>
                      </wps:wsp>
                      <wps:wsp>
                        <wps:cNvPr id="1488" name="Rectangle 136"/>
                        <wps:cNvSpPr>
                          <a:spLocks noChangeArrowheads="1"/>
                        </wps:cNvSpPr>
                        <wps:spPr bwMode="auto">
                          <a:xfrm>
                            <a:off x="2221607" y="2968223"/>
                            <a:ext cx="125300" cy="251302"/>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g:wgp>
                        <wpg:cNvPr id="1489" name="Gruppo 509"/>
                        <wpg:cNvGrpSpPr>
                          <a:grpSpLocks/>
                        </wpg:cNvGrpSpPr>
                        <wpg:grpSpPr bwMode="auto">
                          <a:xfrm>
                            <a:off x="586702" y="1687813"/>
                            <a:ext cx="4370815" cy="310202"/>
                            <a:chOff x="5988" y="17237"/>
                            <a:chExt cx="34206" cy="3101"/>
                          </a:xfrm>
                        </wpg:grpSpPr>
                        <wps:wsp>
                          <wps:cNvPr id="1490" name="Line 113"/>
                          <wps:cNvCnPr>
                            <a:cxnSpLocks noChangeShapeType="1"/>
                          </wps:cNvCnPr>
                          <wps:spPr bwMode="auto">
                            <a:xfrm>
                              <a:off x="6188" y="20339"/>
                              <a:ext cx="33952" cy="0"/>
                            </a:xfrm>
                            <a:prstGeom prst="line">
                              <a:avLst/>
                            </a:prstGeom>
                            <a:noFill/>
                            <a:ln w="9525">
                              <a:solidFill>
                                <a:srgbClr val="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91" name="Line 148"/>
                          <wps:cNvCnPr>
                            <a:cxnSpLocks noChangeShapeType="1"/>
                          </wps:cNvCnPr>
                          <wps:spPr bwMode="auto">
                            <a:xfrm flipV="1">
                              <a:off x="5988" y="17237"/>
                              <a:ext cx="34207" cy="188"/>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1492" name="Text Box 130"/>
                        <wps:cNvSpPr txBox="1">
                          <a:spLocks noChangeArrowheads="1"/>
                        </wps:cNvSpPr>
                        <wps:spPr bwMode="auto">
                          <a:xfrm>
                            <a:off x="1488905" y="1888315"/>
                            <a:ext cx="2270108" cy="1780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2D0A83" w14:textId="59433C0E" w:rsidR="001F4D5C" w:rsidRPr="004934FA" w:rsidRDefault="001F4D5C" w:rsidP="00B867A9">
                              <w:pPr>
                                <w:pStyle w:val="NormalWeb"/>
                                <w:spacing w:before="0" w:line="276" w:lineRule="auto"/>
                                <w:jc w:val="center"/>
                                <w:rPr>
                                  <w:sz w:val="14"/>
                                  <w:szCs w:val="14"/>
                                </w:rPr>
                              </w:pPr>
                              <w:r>
                                <w:rPr>
                                  <w:rFonts w:eastAsia="Arial Unicode MS"/>
                                  <w:sz w:val="14"/>
                                  <w:szCs w:val="14"/>
                                </w:rPr>
                                <w:t xml:space="preserve">Mobile </w:t>
                              </w:r>
                              <w:r w:rsidRPr="004934FA">
                                <w:rPr>
                                  <w:rFonts w:eastAsia="Arial Unicode MS"/>
                                  <w:sz w:val="14"/>
                                  <w:szCs w:val="14"/>
                                </w:rPr>
                                <w:t>Query Existing Data</w:t>
                              </w:r>
                              <w:r w:rsidRPr="004934FA" w:rsidDel="00006312">
                                <w:rPr>
                                  <w:rFonts w:eastAsia="Arial Unicode MS"/>
                                  <w:sz w:val="14"/>
                                  <w:szCs w:val="14"/>
                                </w:rPr>
                                <w:t xml:space="preserve"> </w:t>
                              </w:r>
                              <w:r w:rsidRPr="004934FA">
                                <w:rPr>
                                  <w:sz w:val="14"/>
                                  <w:szCs w:val="14"/>
                                </w:rPr>
                                <w:t>Response [PCC</w:t>
                              </w:r>
                              <w:r>
                                <w:rPr>
                                  <w:sz w:val="14"/>
                                  <w:szCs w:val="14"/>
                                </w:rPr>
                                <w:t>-44</w:t>
                              </w:r>
                              <w:r w:rsidRPr="004934FA">
                                <w:rPr>
                                  <w:sz w:val="14"/>
                                  <w:szCs w:val="14"/>
                                </w:rPr>
                                <w:t>]</w:t>
                              </w:r>
                            </w:p>
                          </w:txbxContent>
                        </wps:txbx>
                        <wps:bodyPr rot="0" vert="horz" wrap="square" lIns="0" tIns="0" rIns="0" bIns="0" anchor="t" anchorCtr="0" upright="1">
                          <a:noAutofit/>
                        </wps:bodyPr>
                      </wps:wsp>
                      <wps:wsp>
                        <wps:cNvPr id="1493" name="Text Box 130"/>
                        <wps:cNvSpPr txBox="1">
                          <a:spLocks noChangeArrowheads="1"/>
                        </wps:cNvSpPr>
                        <wps:spPr bwMode="auto">
                          <a:xfrm>
                            <a:off x="2975910" y="2295118"/>
                            <a:ext cx="1789706" cy="1331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A73CB71" w14:textId="25471445" w:rsidR="001F4D5C" w:rsidRPr="004934FA" w:rsidRDefault="001F4D5C" w:rsidP="00B867A9">
                              <w:pPr>
                                <w:pStyle w:val="NormalWeb"/>
                                <w:spacing w:before="0" w:line="276" w:lineRule="auto"/>
                                <w:jc w:val="center"/>
                                <w:rPr>
                                  <w:sz w:val="14"/>
                                  <w:szCs w:val="14"/>
                                </w:rPr>
                              </w:pPr>
                              <w:r>
                                <w:rPr>
                                  <w:sz w:val="14"/>
                                  <w:szCs w:val="14"/>
                                </w:rPr>
                                <w:t xml:space="preserve">Mobile </w:t>
                              </w:r>
                              <w:r w:rsidRPr="004934FA">
                                <w:rPr>
                                  <w:sz w:val="14"/>
                                  <w:szCs w:val="14"/>
                                </w:rPr>
                                <w:t>Query Existing Data Request [PCC</w:t>
                              </w:r>
                              <w:r>
                                <w:rPr>
                                  <w:sz w:val="14"/>
                                  <w:szCs w:val="14"/>
                                </w:rPr>
                                <w:t>-44</w:t>
                              </w:r>
                              <w:r w:rsidRPr="004934FA">
                                <w:rPr>
                                  <w:sz w:val="14"/>
                                  <w:szCs w:val="14"/>
                                </w:rPr>
                                <w:t>]</w:t>
                              </w:r>
                            </w:p>
                          </w:txbxContent>
                        </wps:txbx>
                        <wps:bodyPr rot="0" vert="horz" wrap="square" lIns="0" tIns="0" rIns="0" bIns="0" anchor="t" anchorCtr="0" upright="1">
                          <a:noAutofit/>
                        </wps:bodyPr>
                      </wps:wsp>
                      <wps:wsp>
                        <wps:cNvPr id="1494" name="Text Box 130"/>
                        <wps:cNvSpPr txBox="1">
                          <a:spLocks noChangeArrowheads="1"/>
                        </wps:cNvSpPr>
                        <wps:spPr bwMode="auto">
                          <a:xfrm>
                            <a:off x="2964810" y="2581020"/>
                            <a:ext cx="1745906" cy="1446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5777EA7" w14:textId="0CEA49FE" w:rsidR="001F4D5C" w:rsidRPr="004934FA" w:rsidRDefault="001F4D5C" w:rsidP="00B867A9">
                              <w:pPr>
                                <w:pStyle w:val="NormalWeb"/>
                                <w:spacing w:before="0" w:line="276" w:lineRule="auto"/>
                                <w:jc w:val="center"/>
                                <w:rPr>
                                  <w:sz w:val="14"/>
                                  <w:szCs w:val="14"/>
                                </w:rPr>
                              </w:pPr>
                              <w:r>
                                <w:rPr>
                                  <w:sz w:val="14"/>
                                  <w:szCs w:val="14"/>
                                </w:rPr>
                                <w:t xml:space="preserve">Mobile </w:t>
                              </w:r>
                              <w:r w:rsidRPr="004934FA">
                                <w:rPr>
                                  <w:sz w:val="14"/>
                                  <w:szCs w:val="14"/>
                                </w:rPr>
                                <w:t>Query Existing Data Response [PCC</w:t>
                              </w:r>
                              <w:r>
                                <w:rPr>
                                  <w:sz w:val="14"/>
                                  <w:szCs w:val="14"/>
                                </w:rPr>
                                <w:t>-44</w:t>
                              </w:r>
                              <w:r w:rsidRPr="004934FA">
                                <w:rPr>
                                  <w:sz w:val="14"/>
                                  <w:szCs w:val="14"/>
                                </w:rPr>
                                <w:t>]</w:t>
                              </w:r>
                            </w:p>
                          </w:txbxContent>
                        </wps:txbx>
                        <wps:bodyPr rot="0" vert="horz" wrap="square" lIns="0" tIns="0" rIns="0" bIns="0" anchor="t" anchorCtr="0" upright="1">
                          <a:noAutofit/>
                        </wps:bodyPr>
                      </wps:wsp>
                      <wps:wsp>
                        <wps:cNvPr id="1495" name="Text Box 25"/>
                        <wps:cNvSpPr txBox="1">
                          <a:spLocks noChangeArrowheads="1"/>
                        </wps:cNvSpPr>
                        <wps:spPr bwMode="auto">
                          <a:xfrm>
                            <a:off x="5299018" y="2545220"/>
                            <a:ext cx="455902" cy="1529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6350">
                                <a:solidFill>
                                  <a:srgbClr val="000000"/>
                                </a:solidFill>
                                <a:miter lim="800000"/>
                                <a:headEnd/>
                                <a:tailEnd/>
                              </a14:hiddenLine>
                            </a:ext>
                          </a:extLst>
                        </wps:spPr>
                        <wps:txbx>
                          <w:txbxContent>
                            <w:p w14:paraId="3779EEC2" w14:textId="77777777" w:rsidR="001F4D5C" w:rsidRDefault="001F4D5C" w:rsidP="00B867A9">
                              <w:pPr>
                                <w:pStyle w:val="NormalWeb"/>
                                <w:spacing w:before="0" w:line="192" w:lineRule="auto"/>
                              </w:pPr>
                              <w:r w:rsidRPr="008F299E">
                                <w:rPr>
                                  <w:sz w:val="12"/>
                                  <w:szCs w:val="12"/>
                                </w:rPr>
                                <w:t>Add DE’s</w:t>
                              </w:r>
                              <w:r w:rsidRPr="008F299E">
                                <w:rPr>
                                  <w:sz w:val="12"/>
                                  <w:szCs w:val="12"/>
                                </w:rPr>
                                <w:br/>
                                <w:t>provenance</w:t>
                              </w:r>
                              <w:r w:rsidRPr="001C64D6" w:rsidDel="00040083">
                                <w:rPr>
                                  <w:sz w:val="12"/>
                                  <w:szCs w:val="12"/>
                                </w:rPr>
                                <w:t xml:space="preserve"> </w:t>
                              </w:r>
                            </w:p>
                          </w:txbxContent>
                        </wps:txbx>
                        <wps:bodyPr rot="0" vert="horz" wrap="square" lIns="0" tIns="0" rIns="0" bIns="0" anchor="t" anchorCtr="0" upright="1">
                          <a:noAutofit/>
                        </wps:bodyPr>
                      </wps:wsp>
                      <wps:wsp>
                        <wps:cNvPr id="1496" name="Text Box 130"/>
                        <wps:cNvSpPr txBox="1">
                          <a:spLocks noChangeArrowheads="1"/>
                        </wps:cNvSpPr>
                        <wps:spPr bwMode="auto">
                          <a:xfrm>
                            <a:off x="2664309" y="2905623"/>
                            <a:ext cx="2039607" cy="1493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82F4AB3" w14:textId="77777777" w:rsidR="001F4D5C" w:rsidRPr="004934FA" w:rsidRDefault="001F4D5C" w:rsidP="00B867A9">
                              <w:pPr>
                                <w:pStyle w:val="NormalWeb"/>
                                <w:spacing w:before="0" w:line="276" w:lineRule="auto"/>
                                <w:jc w:val="center"/>
                                <w:rPr>
                                  <w:sz w:val="14"/>
                                  <w:szCs w:val="14"/>
                                </w:rPr>
                              </w:pPr>
                              <w:r w:rsidRPr="004934FA">
                                <w:rPr>
                                  <w:sz w:val="14"/>
                                  <w:szCs w:val="14"/>
                                </w:rPr>
                                <w:t>Registry Stored Query Request [ITI-18]</w:t>
                              </w:r>
                            </w:p>
                            <w:p w14:paraId="29519BC1" w14:textId="77777777" w:rsidR="001F4D5C" w:rsidRPr="004934FA" w:rsidRDefault="001F4D5C" w:rsidP="00B867A9">
                              <w:pPr>
                                <w:pStyle w:val="NormalWeb"/>
                                <w:spacing w:line="276" w:lineRule="auto"/>
                                <w:jc w:val="center"/>
                                <w:rPr>
                                  <w:sz w:val="14"/>
                                  <w:szCs w:val="14"/>
                                </w:rPr>
                              </w:pPr>
                              <w:r w:rsidRPr="008C1256">
                                <w:rPr>
                                  <w:sz w:val="14"/>
                                  <w:szCs w:val="14"/>
                                </w:rPr>
                                <w:t> </w:t>
                              </w:r>
                            </w:p>
                            <w:p w14:paraId="3AD11614" w14:textId="77777777" w:rsidR="001F4D5C" w:rsidRPr="004934FA" w:rsidRDefault="001F4D5C" w:rsidP="00B867A9">
                              <w:pPr>
                                <w:pStyle w:val="NormalWeb"/>
                                <w:spacing w:line="276" w:lineRule="auto"/>
                                <w:jc w:val="center"/>
                                <w:rPr>
                                  <w:sz w:val="14"/>
                                  <w:szCs w:val="14"/>
                                </w:rPr>
                              </w:pPr>
                              <w:r w:rsidRPr="008C1256">
                                <w:rPr>
                                  <w:sz w:val="14"/>
                                  <w:szCs w:val="14"/>
                                </w:rPr>
                                <w:t>Transaction-C [C]</w:t>
                              </w:r>
                            </w:p>
                          </w:txbxContent>
                        </wps:txbx>
                        <wps:bodyPr rot="0" vert="horz" wrap="square" lIns="0" tIns="0" rIns="0" bIns="0" anchor="t" anchorCtr="0" upright="1">
                          <a:noAutofit/>
                        </wps:bodyPr>
                      </wps:wsp>
                      <wpg:wgp>
                        <wpg:cNvPr id="1497" name="Gruppo 545"/>
                        <wpg:cNvGrpSpPr>
                          <a:grpSpLocks/>
                        </wpg:cNvGrpSpPr>
                        <wpg:grpSpPr bwMode="auto">
                          <a:xfrm>
                            <a:off x="2349508" y="3013723"/>
                            <a:ext cx="2614709" cy="181501"/>
                            <a:chOff x="16575" y="30394"/>
                            <a:chExt cx="35766" cy="1815"/>
                          </a:xfrm>
                        </wpg:grpSpPr>
                        <wps:wsp>
                          <wps:cNvPr id="1498" name="Line 134"/>
                          <wps:cNvCnPr>
                            <a:cxnSpLocks noChangeShapeType="1"/>
                          </wps:cNvCnPr>
                          <wps:spPr bwMode="auto">
                            <a:xfrm flipV="1">
                              <a:off x="16575" y="30394"/>
                              <a:ext cx="35724" cy="0"/>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99" name="Line 113"/>
                          <wps:cNvCnPr>
                            <a:cxnSpLocks noChangeShapeType="1"/>
                          </wps:cNvCnPr>
                          <wps:spPr bwMode="auto">
                            <a:xfrm>
                              <a:off x="16575" y="32051"/>
                              <a:ext cx="35767" cy="158"/>
                            </a:xfrm>
                            <a:prstGeom prst="line">
                              <a:avLst/>
                            </a:prstGeom>
                            <a:noFill/>
                            <a:ln w="9525">
                              <a:solidFill>
                                <a:srgbClr val="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1500" name="Text Box 130"/>
                        <wps:cNvSpPr txBox="1">
                          <a:spLocks noChangeArrowheads="1"/>
                        </wps:cNvSpPr>
                        <wps:spPr bwMode="auto">
                          <a:xfrm>
                            <a:off x="2583009" y="3079224"/>
                            <a:ext cx="2257308" cy="1348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CA258D0" w14:textId="77777777" w:rsidR="001F4D5C" w:rsidRPr="004934FA" w:rsidRDefault="001F4D5C" w:rsidP="00B867A9">
                              <w:pPr>
                                <w:pStyle w:val="NormalWeb"/>
                                <w:spacing w:before="0"/>
                                <w:jc w:val="center"/>
                                <w:rPr>
                                  <w:sz w:val="14"/>
                                  <w:szCs w:val="14"/>
                                </w:rPr>
                              </w:pPr>
                              <w:r w:rsidRPr="004934FA">
                                <w:rPr>
                                  <w:sz w:val="14"/>
                                  <w:szCs w:val="14"/>
                                </w:rPr>
                                <w:t>Registry Stored Query Response [ITI-18]</w:t>
                              </w:r>
                            </w:p>
                            <w:p w14:paraId="3B35F769" w14:textId="77777777" w:rsidR="001F4D5C" w:rsidRPr="004934FA" w:rsidRDefault="001F4D5C" w:rsidP="00B867A9">
                              <w:pPr>
                                <w:pStyle w:val="NormalWeb"/>
                                <w:jc w:val="center"/>
                                <w:rPr>
                                  <w:sz w:val="14"/>
                                  <w:szCs w:val="14"/>
                                </w:rPr>
                              </w:pPr>
                              <w:r w:rsidRPr="004934FA">
                                <w:rPr>
                                  <w:sz w:val="14"/>
                                  <w:szCs w:val="14"/>
                                </w:rPr>
                                <w:t> </w:t>
                              </w:r>
                            </w:p>
                            <w:p w14:paraId="20614B71" w14:textId="77777777" w:rsidR="001F4D5C" w:rsidRPr="004934FA" w:rsidRDefault="001F4D5C" w:rsidP="00B867A9">
                              <w:pPr>
                                <w:pStyle w:val="NormalWeb"/>
                                <w:jc w:val="center"/>
                                <w:rPr>
                                  <w:sz w:val="14"/>
                                  <w:szCs w:val="14"/>
                                </w:rPr>
                              </w:pPr>
                              <w:r w:rsidRPr="004934FA">
                                <w:rPr>
                                  <w:sz w:val="14"/>
                                  <w:szCs w:val="14"/>
                                </w:rPr>
                                <w:t>Transaction-C [C]</w:t>
                              </w:r>
                            </w:p>
                          </w:txbxContent>
                        </wps:txbx>
                        <wps:bodyPr rot="0" vert="horz" wrap="square" lIns="0" tIns="0" rIns="0" bIns="0" anchor="t" anchorCtr="0" upright="1">
                          <a:noAutofit/>
                        </wps:bodyPr>
                      </wps:wsp>
                      <wps:wsp>
                        <wps:cNvPr id="1501" name="Rectangle 337"/>
                        <wps:cNvSpPr>
                          <a:spLocks noChangeArrowheads="1"/>
                        </wps:cNvSpPr>
                        <wps:spPr bwMode="auto">
                          <a:xfrm>
                            <a:off x="2221607" y="3317226"/>
                            <a:ext cx="125300" cy="234302"/>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502" name="Text Box 130"/>
                        <wps:cNvSpPr txBox="1">
                          <a:spLocks noChangeArrowheads="1"/>
                        </wps:cNvSpPr>
                        <wps:spPr bwMode="auto">
                          <a:xfrm>
                            <a:off x="2659809" y="3251125"/>
                            <a:ext cx="2105807" cy="1529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2B092D4" w14:textId="77777777" w:rsidR="001F4D5C" w:rsidRPr="004934FA" w:rsidRDefault="001F4D5C" w:rsidP="00B867A9">
                              <w:pPr>
                                <w:pStyle w:val="NormalWeb"/>
                                <w:spacing w:before="0"/>
                                <w:jc w:val="center"/>
                                <w:rPr>
                                  <w:sz w:val="14"/>
                                  <w:szCs w:val="14"/>
                                </w:rPr>
                              </w:pPr>
                              <w:r w:rsidRPr="004934FA">
                                <w:rPr>
                                  <w:sz w:val="14"/>
                                  <w:szCs w:val="14"/>
                                </w:rPr>
                                <w:t>Retrieve Document Set Request [ITI -43]</w:t>
                              </w:r>
                            </w:p>
                            <w:p w14:paraId="1AFD8185" w14:textId="77777777" w:rsidR="001F4D5C" w:rsidRPr="004934FA" w:rsidRDefault="001F4D5C" w:rsidP="00B867A9">
                              <w:pPr>
                                <w:pStyle w:val="NormalWeb"/>
                                <w:jc w:val="center"/>
                                <w:rPr>
                                  <w:sz w:val="14"/>
                                  <w:szCs w:val="14"/>
                                </w:rPr>
                              </w:pPr>
                              <w:r w:rsidRPr="004934FA">
                                <w:rPr>
                                  <w:sz w:val="14"/>
                                  <w:szCs w:val="14"/>
                                </w:rPr>
                                <w:t> </w:t>
                              </w:r>
                            </w:p>
                            <w:p w14:paraId="0A5E8F21" w14:textId="77777777" w:rsidR="001F4D5C" w:rsidRPr="004934FA" w:rsidRDefault="001F4D5C" w:rsidP="00B867A9">
                              <w:pPr>
                                <w:pStyle w:val="NormalWeb"/>
                                <w:jc w:val="center"/>
                                <w:rPr>
                                  <w:sz w:val="14"/>
                                  <w:szCs w:val="14"/>
                                </w:rPr>
                              </w:pPr>
                              <w:r w:rsidRPr="004934FA">
                                <w:rPr>
                                  <w:sz w:val="14"/>
                                  <w:szCs w:val="14"/>
                                </w:rPr>
                                <w:t>Transaction-C [C]</w:t>
                              </w:r>
                            </w:p>
                          </w:txbxContent>
                        </wps:txbx>
                        <wps:bodyPr rot="0" vert="horz" wrap="square" lIns="0" tIns="0" rIns="0" bIns="0" anchor="t" anchorCtr="0" upright="1">
                          <a:noAutofit/>
                        </wps:bodyPr>
                      </wps:wsp>
                      <wpg:wgp>
                        <wpg:cNvPr id="1503" name="Gruppo 546"/>
                        <wpg:cNvGrpSpPr>
                          <a:grpSpLocks/>
                        </wpg:cNvGrpSpPr>
                        <wpg:grpSpPr bwMode="auto">
                          <a:xfrm>
                            <a:off x="2352008" y="3361626"/>
                            <a:ext cx="2612209" cy="177801"/>
                            <a:chOff x="16575" y="33873"/>
                            <a:chExt cx="41406" cy="1778"/>
                          </a:xfrm>
                        </wpg:grpSpPr>
                        <wps:wsp>
                          <wps:cNvPr id="135" name="Line 134"/>
                          <wps:cNvCnPr>
                            <a:cxnSpLocks noChangeShapeType="1"/>
                          </wps:cNvCnPr>
                          <wps:spPr bwMode="auto">
                            <a:xfrm flipV="1">
                              <a:off x="16575" y="33873"/>
                              <a:ext cx="41356" cy="16"/>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6" name="Line 113"/>
                          <wps:cNvCnPr>
                            <a:cxnSpLocks noChangeShapeType="1"/>
                          </wps:cNvCnPr>
                          <wps:spPr bwMode="auto">
                            <a:xfrm>
                              <a:off x="16575" y="35505"/>
                              <a:ext cx="41406" cy="146"/>
                            </a:xfrm>
                            <a:prstGeom prst="line">
                              <a:avLst/>
                            </a:prstGeom>
                            <a:noFill/>
                            <a:ln w="9525">
                              <a:solidFill>
                                <a:srgbClr val="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138" name="Text Box 130"/>
                        <wps:cNvSpPr txBox="1">
                          <a:spLocks noChangeArrowheads="1"/>
                        </wps:cNvSpPr>
                        <wps:spPr bwMode="auto">
                          <a:xfrm>
                            <a:off x="2696909" y="3414926"/>
                            <a:ext cx="2105807" cy="1475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60D256D" w14:textId="77777777" w:rsidR="001F4D5C" w:rsidRPr="004934FA" w:rsidRDefault="001F4D5C" w:rsidP="00B867A9">
                              <w:pPr>
                                <w:pStyle w:val="NormalWeb"/>
                                <w:spacing w:before="0"/>
                                <w:jc w:val="center"/>
                                <w:rPr>
                                  <w:sz w:val="14"/>
                                  <w:szCs w:val="14"/>
                                </w:rPr>
                              </w:pPr>
                              <w:r w:rsidRPr="004934FA">
                                <w:rPr>
                                  <w:sz w:val="14"/>
                                  <w:szCs w:val="14"/>
                                </w:rPr>
                                <w:t>Retrieve Document Set Response [ITI -43]</w:t>
                              </w:r>
                            </w:p>
                            <w:p w14:paraId="316199C5" w14:textId="77777777" w:rsidR="001F4D5C" w:rsidRPr="004934FA" w:rsidRDefault="001F4D5C" w:rsidP="00B867A9">
                              <w:pPr>
                                <w:pStyle w:val="NormalWeb"/>
                                <w:rPr>
                                  <w:sz w:val="14"/>
                                  <w:szCs w:val="14"/>
                                </w:rPr>
                              </w:pPr>
                              <w:r w:rsidRPr="004934FA">
                                <w:rPr>
                                  <w:sz w:val="14"/>
                                  <w:szCs w:val="14"/>
                                </w:rPr>
                                <w:t> </w:t>
                              </w:r>
                            </w:p>
                            <w:p w14:paraId="0854E5E0" w14:textId="77777777" w:rsidR="001F4D5C" w:rsidRPr="004934FA" w:rsidRDefault="001F4D5C" w:rsidP="00B867A9">
                              <w:pPr>
                                <w:pStyle w:val="NormalWeb"/>
                                <w:rPr>
                                  <w:sz w:val="14"/>
                                  <w:szCs w:val="14"/>
                                </w:rPr>
                              </w:pPr>
                              <w:r w:rsidRPr="004934FA">
                                <w:rPr>
                                  <w:sz w:val="14"/>
                                  <w:szCs w:val="14"/>
                                </w:rPr>
                                <w:t>Transaction-C [C]</w:t>
                              </w:r>
                            </w:p>
                          </w:txbxContent>
                        </wps:txbx>
                        <wps:bodyPr rot="0" vert="horz" wrap="square" lIns="0" tIns="0" rIns="0" bIns="0" anchor="t" anchorCtr="0" upright="1">
                          <a:noAutofit/>
                        </wps:bodyPr>
                      </wps:wsp>
                      <wps:wsp>
                        <wps:cNvPr id="179" name="Text Box 130"/>
                        <wps:cNvSpPr txBox="1">
                          <a:spLocks noChangeArrowheads="1"/>
                        </wps:cNvSpPr>
                        <wps:spPr bwMode="auto">
                          <a:xfrm>
                            <a:off x="3202311" y="3720929"/>
                            <a:ext cx="1718906" cy="1172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934FBBD" w14:textId="13255497" w:rsidR="001F4D5C" w:rsidRPr="004934FA" w:rsidRDefault="001F4D5C" w:rsidP="00B867A9">
                              <w:pPr>
                                <w:pStyle w:val="NormalWeb"/>
                                <w:spacing w:before="0" w:line="276" w:lineRule="auto"/>
                                <w:jc w:val="center"/>
                                <w:rPr>
                                  <w:sz w:val="14"/>
                                  <w:szCs w:val="14"/>
                                </w:rPr>
                              </w:pPr>
                              <w:r w:rsidRPr="00D76F9C">
                                <w:rPr>
                                  <w:w w:val="90"/>
                                  <w:sz w:val="14"/>
                                  <w:szCs w:val="14"/>
                                </w:rPr>
                                <w:t>Mobile Query Existing Data</w:t>
                              </w:r>
                              <w:r>
                                <w:rPr>
                                  <w:sz w:val="14"/>
                                  <w:szCs w:val="14"/>
                                </w:rPr>
                                <w:t xml:space="preserve"> </w:t>
                              </w:r>
                              <w:r w:rsidRPr="004934FA">
                                <w:rPr>
                                  <w:sz w:val="14"/>
                                  <w:szCs w:val="14"/>
                                </w:rPr>
                                <w:t>Request [PCC-</w:t>
                              </w:r>
                              <w:r>
                                <w:rPr>
                                  <w:sz w:val="14"/>
                                  <w:szCs w:val="14"/>
                                </w:rPr>
                                <w:t>44</w:t>
                              </w:r>
                              <w:r w:rsidRPr="004934FA">
                                <w:rPr>
                                  <w:sz w:val="14"/>
                                  <w:szCs w:val="14"/>
                                </w:rPr>
                                <w:t>]</w:t>
                              </w:r>
                            </w:p>
                          </w:txbxContent>
                        </wps:txbx>
                        <wps:bodyPr rot="0" vert="horz" wrap="square" lIns="0" tIns="0" rIns="0" bIns="0" anchor="t" anchorCtr="0" upright="1">
                          <a:noAutofit/>
                        </wps:bodyPr>
                      </wps:wsp>
                      <wpg:wgp>
                        <wpg:cNvPr id="180" name="Gruppo 1493"/>
                        <wpg:cNvGrpSpPr>
                          <a:grpSpLocks/>
                        </wpg:cNvGrpSpPr>
                        <wpg:grpSpPr bwMode="auto">
                          <a:xfrm>
                            <a:off x="3171011" y="3842530"/>
                            <a:ext cx="1802306" cy="271902"/>
                            <a:chOff x="25565" y="38682"/>
                            <a:chExt cx="14661" cy="2719"/>
                          </a:xfrm>
                        </wpg:grpSpPr>
                        <wps:wsp>
                          <wps:cNvPr id="551" name="Straight Arrow Connector 1032"/>
                          <wps:cNvCnPr>
                            <a:cxnSpLocks noChangeShapeType="1"/>
                          </wps:cNvCnPr>
                          <wps:spPr bwMode="auto">
                            <a:xfrm>
                              <a:off x="25565" y="38682"/>
                              <a:ext cx="14533" cy="0"/>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552" name="Straight Arrow Connector 1033"/>
                          <wps:cNvCnPr>
                            <a:cxnSpLocks noChangeShapeType="1"/>
                          </wps:cNvCnPr>
                          <wps:spPr bwMode="auto">
                            <a:xfrm flipH="1">
                              <a:off x="25968" y="41386"/>
                              <a:ext cx="14259" cy="16"/>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553" name="Text Box 130"/>
                        <wps:cNvSpPr txBox="1">
                          <a:spLocks noChangeArrowheads="1"/>
                        </wps:cNvSpPr>
                        <wps:spPr bwMode="auto">
                          <a:xfrm>
                            <a:off x="3273611" y="3982431"/>
                            <a:ext cx="1644506" cy="1355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7227A06" w14:textId="1A2AEAFE" w:rsidR="001F4D5C" w:rsidRPr="004934FA" w:rsidRDefault="001F4D5C" w:rsidP="00B867A9">
                              <w:pPr>
                                <w:pStyle w:val="NormalWeb"/>
                                <w:spacing w:before="0" w:line="276" w:lineRule="auto"/>
                                <w:jc w:val="center"/>
                                <w:rPr>
                                  <w:sz w:val="14"/>
                                  <w:szCs w:val="14"/>
                                </w:rPr>
                              </w:pPr>
                              <w:r w:rsidRPr="00D76F9C">
                                <w:rPr>
                                  <w:w w:val="90"/>
                                  <w:sz w:val="14"/>
                                  <w:szCs w:val="14"/>
                                </w:rPr>
                                <w:t>Mobile Query Existing Data</w:t>
                              </w:r>
                              <w:r>
                                <w:rPr>
                                  <w:sz w:val="14"/>
                                  <w:szCs w:val="14"/>
                                </w:rPr>
                                <w:t xml:space="preserve"> </w:t>
                              </w:r>
                              <w:r w:rsidRPr="004934FA">
                                <w:rPr>
                                  <w:sz w:val="14"/>
                                  <w:szCs w:val="14"/>
                                </w:rPr>
                                <w:t>Response [PCC-</w:t>
                              </w:r>
                              <w:r>
                                <w:rPr>
                                  <w:sz w:val="14"/>
                                  <w:szCs w:val="14"/>
                                </w:rPr>
                                <w:t>44</w:t>
                              </w:r>
                              <w:r w:rsidRPr="004934FA">
                                <w:rPr>
                                  <w:sz w:val="14"/>
                                  <w:szCs w:val="14"/>
                                </w:rPr>
                                <w:t>]</w:t>
                              </w:r>
                            </w:p>
                          </w:txbxContent>
                        </wps:txbx>
                        <wps:bodyPr rot="0" vert="horz" wrap="square" lIns="0" tIns="0" rIns="0" bIns="0" anchor="t" anchorCtr="0" upright="1">
                          <a:noAutofit/>
                        </wps:bodyPr>
                      </wps:wsp>
                      <wps:wsp>
                        <wps:cNvPr id="554" name="Text Box 130"/>
                        <wps:cNvSpPr txBox="1">
                          <a:spLocks noChangeArrowheads="1"/>
                        </wps:cNvSpPr>
                        <wps:spPr bwMode="auto">
                          <a:xfrm>
                            <a:off x="3223811" y="4231833"/>
                            <a:ext cx="1730606" cy="1417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701C871" w14:textId="7B85C658" w:rsidR="001F4D5C" w:rsidRDefault="001F4D5C" w:rsidP="00B867A9">
                              <w:pPr>
                                <w:pStyle w:val="NormalWeb"/>
                                <w:spacing w:before="0" w:line="276" w:lineRule="auto"/>
                                <w:jc w:val="center"/>
                              </w:pPr>
                              <w:r w:rsidRPr="00D76F9C">
                                <w:rPr>
                                  <w:w w:val="90"/>
                                  <w:sz w:val="14"/>
                                  <w:szCs w:val="14"/>
                                </w:rPr>
                                <w:t>Mobile Query Existing Data</w:t>
                              </w:r>
                              <w:r w:rsidRPr="004934FA">
                                <w:rPr>
                                  <w:sz w:val="14"/>
                                  <w:szCs w:val="16"/>
                                </w:rPr>
                                <w:t xml:space="preserve"> Request [PCC-</w:t>
                              </w:r>
                              <w:r>
                                <w:rPr>
                                  <w:sz w:val="14"/>
                                  <w:szCs w:val="16"/>
                                </w:rPr>
                                <w:t>44</w:t>
                              </w:r>
                              <w:r w:rsidRPr="004934FA">
                                <w:rPr>
                                  <w:sz w:val="14"/>
                                  <w:szCs w:val="16"/>
                                </w:rPr>
                                <w:t>]</w:t>
                              </w:r>
                            </w:p>
                          </w:txbxContent>
                        </wps:txbx>
                        <wps:bodyPr rot="0" vert="horz" wrap="square" lIns="0" tIns="0" rIns="0" bIns="0" anchor="t" anchorCtr="0" upright="1">
                          <a:noAutofit/>
                        </wps:bodyPr>
                      </wps:wsp>
                      <wpg:wgp>
                        <wpg:cNvPr id="555" name="Gruppo 544"/>
                        <wpg:cNvGrpSpPr>
                          <a:grpSpLocks/>
                        </wpg:cNvGrpSpPr>
                        <wpg:grpSpPr bwMode="auto">
                          <a:xfrm>
                            <a:off x="3159311" y="4339534"/>
                            <a:ext cx="1808906" cy="290102"/>
                            <a:chOff x="25529" y="43652"/>
                            <a:chExt cx="14698" cy="2901"/>
                          </a:xfrm>
                        </wpg:grpSpPr>
                        <wps:wsp>
                          <wps:cNvPr id="556" name="Straight Arrow Connector 1035"/>
                          <wps:cNvCnPr>
                            <a:cxnSpLocks noChangeShapeType="1"/>
                          </wps:cNvCnPr>
                          <wps:spPr bwMode="auto">
                            <a:xfrm>
                              <a:off x="25529" y="43652"/>
                              <a:ext cx="14575" cy="133"/>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557" name="Straight Arrow Connector 1036"/>
                          <wps:cNvCnPr>
                            <a:cxnSpLocks noChangeShapeType="1"/>
                          </wps:cNvCnPr>
                          <wps:spPr bwMode="auto">
                            <a:xfrm flipH="1" flipV="1">
                              <a:off x="25938" y="46492"/>
                              <a:ext cx="14289" cy="62"/>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558" name="Text Box 130"/>
                        <wps:cNvSpPr txBox="1">
                          <a:spLocks noChangeArrowheads="1"/>
                        </wps:cNvSpPr>
                        <wps:spPr bwMode="auto">
                          <a:xfrm>
                            <a:off x="3259611" y="4512735"/>
                            <a:ext cx="1681306" cy="1560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372150D" w14:textId="56172763" w:rsidR="001F4D5C" w:rsidRPr="004934FA" w:rsidRDefault="001F4D5C" w:rsidP="00B867A9">
                              <w:pPr>
                                <w:pStyle w:val="NormalWeb"/>
                                <w:spacing w:before="0" w:line="276" w:lineRule="auto"/>
                                <w:jc w:val="center"/>
                                <w:rPr>
                                  <w:sz w:val="14"/>
                                  <w:szCs w:val="14"/>
                                </w:rPr>
                              </w:pPr>
                              <w:r w:rsidRPr="00D76F9C">
                                <w:rPr>
                                  <w:w w:val="90"/>
                                  <w:sz w:val="14"/>
                                  <w:szCs w:val="14"/>
                                </w:rPr>
                                <w:t>Mobile Query Existing Data</w:t>
                              </w:r>
                              <w:r w:rsidRPr="004934FA">
                                <w:rPr>
                                  <w:sz w:val="14"/>
                                  <w:szCs w:val="14"/>
                                </w:rPr>
                                <w:t xml:space="preserve"> Response [PCC-</w:t>
                              </w:r>
                              <w:r>
                                <w:rPr>
                                  <w:sz w:val="14"/>
                                  <w:szCs w:val="14"/>
                                </w:rPr>
                                <w:t>44</w:t>
                              </w:r>
                              <w:r w:rsidRPr="004934FA">
                                <w:rPr>
                                  <w:sz w:val="14"/>
                                  <w:szCs w:val="14"/>
                                </w:rPr>
                                <w:t>]</w:t>
                              </w:r>
                            </w:p>
                          </w:txbxContent>
                        </wps:txbx>
                        <wps:bodyPr rot="0" vert="horz" wrap="square" lIns="0" tIns="0" rIns="0" bIns="0" anchor="t" anchorCtr="0" upright="1">
                          <a:noAutofit/>
                        </wps:bodyPr>
                      </wps:wsp>
                      <wps:wsp>
                        <wps:cNvPr id="559" name="Rectangle 1037"/>
                        <wps:cNvSpPr>
                          <a:spLocks noChangeArrowheads="1"/>
                        </wps:cNvSpPr>
                        <wps:spPr bwMode="auto">
                          <a:xfrm>
                            <a:off x="480202" y="4961188"/>
                            <a:ext cx="125500" cy="318856"/>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560" name="Text Box 130"/>
                        <wps:cNvSpPr txBox="1">
                          <a:spLocks noChangeArrowheads="1"/>
                        </wps:cNvSpPr>
                        <wps:spPr bwMode="auto">
                          <a:xfrm>
                            <a:off x="1855663" y="4881540"/>
                            <a:ext cx="2085107" cy="1478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C50CE4E" w14:textId="77777777" w:rsidR="001F4D5C" w:rsidRPr="004934FA" w:rsidRDefault="001F4D5C" w:rsidP="00B867A9">
                              <w:pPr>
                                <w:pStyle w:val="NormalWeb"/>
                                <w:spacing w:before="0"/>
                                <w:jc w:val="center"/>
                                <w:rPr>
                                  <w:sz w:val="14"/>
                                  <w:szCs w:val="14"/>
                                </w:rPr>
                              </w:pPr>
                              <w:r w:rsidRPr="004934FA">
                                <w:rPr>
                                  <w:sz w:val="14"/>
                                  <w:szCs w:val="14"/>
                                </w:rPr>
                                <w:t>Find Document References Request [ITI-67]</w:t>
                              </w:r>
                            </w:p>
                          </w:txbxContent>
                        </wps:txbx>
                        <wps:bodyPr rot="0" vert="horz" wrap="square" lIns="0" tIns="0" rIns="0" bIns="0" anchor="t" anchorCtr="0" upright="1">
                          <a:noAutofit/>
                        </wps:bodyPr>
                      </wps:wsp>
                      <wps:wsp>
                        <wps:cNvPr id="561" name="Text Box 25"/>
                        <wps:cNvSpPr txBox="1">
                          <a:spLocks noChangeArrowheads="1"/>
                        </wps:cNvSpPr>
                        <wps:spPr bwMode="auto">
                          <a:xfrm>
                            <a:off x="5283318" y="1811614"/>
                            <a:ext cx="511502" cy="21260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6350">
                                <a:solidFill>
                                  <a:srgbClr val="000000"/>
                                </a:solidFill>
                                <a:miter lim="800000"/>
                                <a:headEnd/>
                                <a:tailEnd/>
                              </a14:hiddenLine>
                            </a:ext>
                          </a:extLst>
                        </wps:spPr>
                        <wps:txbx>
                          <w:txbxContent>
                            <w:p w14:paraId="38052971" w14:textId="77777777" w:rsidR="001F4D5C" w:rsidRPr="004934FA" w:rsidRDefault="001F4D5C" w:rsidP="00B867A9">
                              <w:pPr>
                                <w:pStyle w:val="NormalWeb"/>
                                <w:spacing w:before="0" w:line="192" w:lineRule="auto"/>
                                <w:rPr>
                                  <w:sz w:val="12"/>
                                  <w:szCs w:val="12"/>
                                </w:rPr>
                              </w:pPr>
                              <w:r w:rsidRPr="008F299E">
                                <w:rPr>
                                  <w:sz w:val="12"/>
                                  <w:szCs w:val="12"/>
                                </w:rPr>
                                <w:t>Add DE’s</w:t>
                              </w:r>
                              <w:r w:rsidRPr="008F299E">
                                <w:rPr>
                                  <w:sz w:val="12"/>
                                  <w:szCs w:val="12"/>
                                </w:rPr>
                                <w:br/>
                                <w:t>provenance</w:t>
                              </w:r>
                            </w:p>
                          </w:txbxContent>
                        </wps:txbx>
                        <wps:bodyPr rot="0" vert="horz" wrap="square" lIns="0" tIns="0" rIns="0" bIns="0" anchor="ctr" anchorCtr="0" upright="1">
                          <a:noAutofit/>
                        </wps:bodyPr>
                      </wps:wsp>
                      <wps:wsp>
                        <wps:cNvPr id="562" name="Parentesi graffa aperta 323"/>
                        <wps:cNvSpPr>
                          <a:spLocks/>
                        </wps:cNvSpPr>
                        <wps:spPr bwMode="auto">
                          <a:xfrm>
                            <a:off x="244201" y="1587612"/>
                            <a:ext cx="109300" cy="577904"/>
                          </a:xfrm>
                          <a:prstGeom prst="leftBrace">
                            <a:avLst>
                              <a:gd name="adj1" fmla="val 8323"/>
                              <a:gd name="adj2" fmla="val 50000"/>
                            </a:avLst>
                          </a:prstGeom>
                          <a:noFill/>
                          <a:ln w="9525">
                            <a:solidFill>
                              <a:schemeClr val="tx1">
                                <a:lumMod val="50000"/>
                                <a:lumOff val="5000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ctr" anchorCtr="0" upright="1">
                          <a:noAutofit/>
                        </wps:bodyPr>
                      </wps:wsp>
                      <wps:wsp>
                        <wps:cNvPr id="563" name="Parentesi graffa aperta 324"/>
                        <wps:cNvSpPr>
                          <a:spLocks/>
                        </wps:cNvSpPr>
                        <wps:spPr bwMode="auto">
                          <a:xfrm>
                            <a:off x="244201" y="2295118"/>
                            <a:ext cx="108700" cy="517804"/>
                          </a:xfrm>
                          <a:prstGeom prst="leftBrace">
                            <a:avLst>
                              <a:gd name="adj1" fmla="val 8336"/>
                              <a:gd name="adj2" fmla="val 50000"/>
                            </a:avLst>
                          </a:prstGeom>
                          <a:noFill/>
                          <a:ln w="9525">
                            <a:solidFill>
                              <a:schemeClr val="tx1">
                                <a:lumMod val="50000"/>
                                <a:lumOff val="5000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ctr" anchorCtr="0" upright="1">
                          <a:noAutofit/>
                        </wps:bodyPr>
                      </wps:wsp>
                      <wps:wsp>
                        <wps:cNvPr id="564" name="Text Box 25"/>
                        <wps:cNvSpPr txBox="1">
                          <a:spLocks noChangeArrowheads="1"/>
                        </wps:cNvSpPr>
                        <wps:spPr bwMode="auto">
                          <a:xfrm>
                            <a:off x="5266618" y="3961131"/>
                            <a:ext cx="500802" cy="1931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6350">
                                <a:solidFill>
                                  <a:srgbClr val="000000"/>
                                </a:solidFill>
                                <a:miter lim="800000"/>
                                <a:headEnd/>
                                <a:tailEnd/>
                              </a14:hiddenLine>
                            </a:ext>
                          </a:extLst>
                        </wps:spPr>
                        <wps:txbx>
                          <w:txbxContent>
                            <w:p w14:paraId="41312A73" w14:textId="77777777" w:rsidR="001F4D5C" w:rsidRPr="004934FA" w:rsidRDefault="001F4D5C" w:rsidP="00B867A9">
                              <w:pPr>
                                <w:pStyle w:val="NormalWeb"/>
                                <w:spacing w:before="0"/>
                                <w:rPr>
                                  <w:sz w:val="22"/>
                                </w:rPr>
                              </w:pPr>
                              <w:r w:rsidRPr="008F299E">
                                <w:rPr>
                                  <w:sz w:val="12"/>
                                  <w:szCs w:val="12"/>
                                </w:rPr>
                                <w:t>Add DE’s</w:t>
                              </w:r>
                              <w:r w:rsidRPr="008F299E">
                                <w:rPr>
                                  <w:sz w:val="12"/>
                                  <w:szCs w:val="12"/>
                                </w:rPr>
                                <w:br/>
                                <w:t>provenance</w:t>
                              </w:r>
                              <w:r w:rsidRPr="00F20F90" w:rsidDel="00040083">
                                <w:rPr>
                                  <w:sz w:val="12"/>
                                  <w:szCs w:val="12"/>
                                </w:rPr>
                                <w:t xml:space="preserve"> </w:t>
                              </w:r>
                            </w:p>
                          </w:txbxContent>
                        </wps:txbx>
                        <wps:bodyPr rot="0" vert="horz" wrap="square" lIns="0" tIns="0" rIns="0" bIns="0" anchor="ctr" anchorCtr="0" upright="1">
                          <a:noAutofit/>
                        </wps:bodyPr>
                      </wps:wsp>
                      <wpg:wgp>
                        <wpg:cNvPr id="565" name="Gruppo 332"/>
                        <wpg:cNvGrpSpPr>
                          <a:grpSpLocks/>
                        </wpg:cNvGrpSpPr>
                        <wpg:grpSpPr bwMode="auto">
                          <a:xfrm>
                            <a:off x="2784109" y="138701"/>
                            <a:ext cx="685802" cy="569804"/>
                            <a:chOff x="21405" y="0"/>
                            <a:chExt cx="7174" cy="5961"/>
                          </a:xfrm>
                        </wpg:grpSpPr>
                        <pic:pic xmlns:pic="http://schemas.openxmlformats.org/drawingml/2006/picture">
                          <pic:nvPicPr>
                            <pic:cNvPr id="566" name="Elemento grafico 3" descr="Compu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2884" y="0"/>
                              <a:ext cx="4476" cy="465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567" name="Text Box 111"/>
                          <wps:cNvSpPr txBox="1">
                            <a:spLocks noChangeArrowheads="1"/>
                          </wps:cNvSpPr>
                          <wps:spPr bwMode="auto">
                            <a:xfrm>
                              <a:off x="21405" y="4370"/>
                              <a:ext cx="7174" cy="159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00B0035" w14:textId="77777777" w:rsidR="001F4D5C" w:rsidRPr="0009356C" w:rsidRDefault="001F4D5C" w:rsidP="00B867A9">
                                <w:pPr>
                                  <w:pStyle w:val="NormalWeb"/>
                                  <w:spacing w:before="0"/>
                                  <w:jc w:val="center"/>
                                  <w:rPr>
                                    <w:sz w:val="13"/>
                                    <w:szCs w:val="13"/>
                                  </w:rPr>
                                </w:pPr>
                                <w:r w:rsidRPr="004934FA">
                                  <w:rPr>
                                    <w:b/>
                                    <w:bCs/>
                                    <w:color w:val="7F7F7F"/>
                                    <w:sz w:val="16"/>
                                    <w:szCs w:val="20"/>
                                  </w:rPr>
                                  <w:t xml:space="preserve"> </w:t>
                                </w:r>
                                <w:r w:rsidRPr="0009356C">
                                  <w:rPr>
                                    <w:b/>
                                    <w:bCs/>
                                    <w:color w:val="7F7F7F"/>
                                    <w:sz w:val="13"/>
                                    <w:szCs w:val="13"/>
                                  </w:rPr>
                                  <w:t>Anesthesiologist</w:t>
                                </w:r>
                              </w:p>
                            </w:txbxContent>
                          </wps:txbx>
                          <wps:bodyPr rot="0" vert="horz" wrap="square" lIns="0" tIns="0" rIns="0" bIns="0" anchor="t" anchorCtr="0" upright="1">
                            <a:noAutofit/>
                          </wps:bodyPr>
                        </wps:wsp>
                      </wpg:wgp>
                      <wpg:wgp>
                        <wpg:cNvPr id="568" name="Gruppo 551"/>
                        <wpg:cNvGrpSpPr>
                          <a:grpSpLocks/>
                        </wpg:cNvGrpSpPr>
                        <wpg:grpSpPr bwMode="auto">
                          <a:xfrm>
                            <a:off x="3079310" y="3791929"/>
                            <a:ext cx="134500" cy="871707"/>
                            <a:chOff x="30717" y="38176"/>
                            <a:chExt cx="1566" cy="8717"/>
                          </a:xfrm>
                        </wpg:grpSpPr>
                        <wps:wsp>
                          <wps:cNvPr id="569" name="Rectangle 135"/>
                          <wps:cNvSpPr>
                            <a:spLocks noChangeArrowheads="1"/>
                          </wps:cNvSpPr>
                          <wps:spPr bwMode="auto">
                            <a:xfrm>
                              <a:off x="30717" y="38176"/>
                              <a:ext cx="1566" cy="3691"/>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s:wsp>
                          <wps:cNvPr id="571" name="Rectangle 1034"/>
                          <wps:cNvSpPr>
                            <a:spLocks noChangeArrowheads="1"/>
                          </wps:cNvSpPr>
                          <wps:spPr bwMode="auto">
                            <a:xfrm>
                              <a:off x="30717" y="43160"/>
                              <a:ext cx="1566" cy="3733"/>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g:wgp>
                      <wps:wsp>
                        <wps:cNvPr id="572" name="Parentesi graffa aperta 363"/>
                        <wps:cNvSpPr>
                          <a:spLocks/>
                        </wps:cNvSpPr>
                        <wps:spPr bwMode="auto">
                          <a:xfrm>
                            <a:off x="244201" y="2897923"/>
                            <a:ext cx="114100" cy="740006"/>
                          </a:xfrm>
                          <a:prstGeom prst="leftBrace">
                            <a:avLst>
                              <a:gd name="adj1" fmla="val 8347"/>
                              <a:gd name="adj2" fmla="val 50000"/>
                            </a:avLst>
                          </a:prstGeom>
                          <a:noFill/>
                          <a:ln w="9525">
                            <a:solidFill>
                              <a:schemeClr val="tx1">
                                <a:lumMod val="50000"/>
                                <a:lumOff val="5000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ctr" anchorCtr="0" upright="1">
                          <a:noAutofit/>
                        </wps:bodyPr>
                      </wps:wsp>
                      <wps:wsp>
                        <wps:cNvPr id="573" name="Parentesi graffa aperta 373"/>
                        <wps:cNvSpPr>
                          <a:spLocks/>
                        </wps:cNvSpPr>
                        <wps:spPr bwMode="auto">
                          <a:xfrm>
                            <a:off x="244201" y="3713829"/>
                            <a:ext cx="108000" cy="1076808"/>
                          </a:xfrm>
                          <a:prstGeom prst="leftBrace">
                            <a:avLst>
                              <a:gd name="adj1" fmla="val 8355"/>
                              <a:gd name="adj2" fmla="val 50000"/>
                            </a:avLst>
                          </a:prstGeom>
                          <a:noFill/>
                          <a:ln w="9525">
                            <a:solidFill>
                              <a:schemeClr val="tx1">
                                <a:lumMod val="50000"/>
                                <a:lumOff val="5000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ctr" anchorCtr="0" upright="1">
                          <a:noAutofit/>
                        </wps:bodyPr>
                      </wps:wsp>
                      <wps:wsp>
                        <wps:cNvPr id="574" name="Rectangle 133"/>
                        <wps:cNvSpPr>
                          <a:spLocks noChangeArrowheads="1"/>
                        </wps:cNvSpPr>
                        <wps:spPr bwMode="auto">
                          <a:xfrm>
                            <a:off x="4962217" y="2979123"/>
                            <a:ext cx="119300" cy="234902"/>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s:wsp>
                        <wps:cNvPr id="575" name="Rectangle 133"/>
                        <wps:cNvSpPr>
                          <a:spLocks noChangeArrowheads="1"/>
                        </wps:cNvSpPr>
                        <wps:spPr bwMode="auto">
                          <a:xfrm>
                            <a:off x="4964217" y="3330926"/>
                            <a:ext cx="118200" cy="239202"/>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g:wgp>
                        <wpg:cNvPr id="2016" name="Gruppo 210"/>
                        <wpg:cNvGrpSpPr>
                          <a:grpSpLocks/>
                        </wpg:cNvGrpSpPr>
                        <wpg:grpSpPr bwMode="auto">
                          <a:xfrm>
                            <a:off x="2352008" y="2404119"/>
                            <a:ext cx="2612209" cy="294002"/>
                            <a:chOff x="16526" y="24401"/>
                            <a:chExt cx="23571" cy="2939"/>
                          </a:xfrm>
                        </wpg:grpSpPr>
                        <wps:wsp>
                          <wps:cNvPr id="2017" name="Line 113"/>
                          <wps:cNvCnPr>
                            <a:cxnSpLocks noChangeShapeType="1"/>
                          </wps:cNvCnPr>
                          <wps:spPr bwMode="auto">
                            <a:xfrm>
                              <a:off x="16526" y="27341"/>
                              <a:ext cx="23572" cy="0"/>
                            </a:xfrm>
                            <a:prstGeom prst="line">
                              <a:avLst/>
                            </a:prstGeom>
                            <a:noFill/>
                            <a:ln w="9525">
                              <a:solidFill>
                                <a:srgbClr val="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018" name="Line 148"/>
                          <wps:cNvCnPr>
                            <a:cxnSpLocks noChangeShapeType="1"/>
                          </wps:cNvCnPr>
                          <wps:spPr bwMode="auto">
                            <a:xfrm flipV="1">
                              <a:off x="16526" y="24401"/>
                              <a:ext cx="23566" cy="0"/>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019" name="Rectangle 997"/>
                        <wps:cNvSpPr>
                          <a:spLocks noChangeArrowheads="1"/>
                        </wps:cNvSpPr>
                        <wps:spPr bwMode="auto">
                          <a:xfrm>
                            <a:off x="2213307" y="2352818"/>
                            <a:ext cx="125300" cy="377603"/>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g:wgp>
                        <wpg:cNvPr id="2020" name="Gruppo 547"/>
                        <wpg:cNvGrpSpPr>
                          <a:grpSpLocks/>
                        </wpg:cNvGrpSpPr>
                        <wpg:grpSpPr bwMode="auto">
                          <a:xfrm>
                            <a:off x="614002" y="4997473"/>
                            <a:ext cx="4343615" cy="186169"/>
                            <a:chOff x="6140" y="50995"/>
                            <a:chExt cx="34109" cy="2208"/>
                          </a:xfrm>
                        </wpg:grpSpPr>
                        <wps:wsp>
                          <wps:cNvPr id="2021" name="Straight Arrow Connector 1040"/>
                          <wps:cNvCnPr>
                            <a:cxnSpLocks noChangeShapeType="1"/>
                          </wps:cNvCnPr>
                          <wps:spPr bwMode="auto">
                            <a:xfrm>
                              <a:off x="6140" y="50995"/>
                              <a:ext cx="34079" cy="0"/>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022" name="Straight Arrow Connector 1048"/>
                          <wps:cNvCnPr>
                            <a:cxnSpLocks noChangeShapeType="1"/>
                          </wps:cNvCnPr>
                          <wps:spPr bwMode="auto">
                            <a:xfrm flipH="1">
                              <a:off x="6140" y="53203"/>
                              <a:ext cx="34109" cy="0"/>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023" name="Parentesi graffa aperta 412"/>
                        <wps:cNvSpPr>
                          <a:spLocks/>
                        </wps:cNvSpPr>
                        <wps:spPr bwMode="auto">
                          <a:xfrm>
                            <a:off x="246351" y="4879001"/>
                            <a:ext cx="112500" cy="952499"/>
                          </a:xfrm>
                          <a:prstGeom prst="leftBrace">
                            <a:avLst>
                              <a:gd name="adj1" fmla="val 8334"/>
                              <a:gd name="adj2" fmla="val 50000"/>
                            </a:avLst>
                          </a:prstGeom>
                          <a:noFill/>
                          <a:ln w="9525">
                            <a:solidFill>
                              <a:schemeClr val="tx1">
                                <a:lumMod val="50000"/>
                                <a:lumOff val="5000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ctr" anchorCtr="0" upright="1">
                          <a:noAutofit/>
                        </wps:bodyPr>
                      </wps:wsp>
                      <wpg:wgp>
                        <wpg:cNvPr id="2024" name="Gruppo 548"/>
                        <wpg:cNvGrpSpPr>
                          <a:grpSpLocks/>
                        </wpg:cNvGrpSpPr>
                        <wpg:grpSpPr bwMode="auto">
                          <a:xfrm>
                            <a:off x="594302" y="5478621"/>
                            <a:ext cx="4363315" cy="182881"/>
                            <a:chOff x="5988" y="56001"/>
                            <a:chExt cx="34224" cy="2074"/>
                          </a:xfrm>
                        </wpg:grpSpPr>
                        <wps:wsp>
                          <wps:cNvPr id="2025" name="Straight Arrow Connector 1048"/>
                          <wps:cNvCnPr>
                            <a:cxnSpLocks noChangeShapeType="1"/>
                          </wps:cNvCnPr>
                          <wps:spPr bwMode="auto">
                            <a:xfrm flipH="1">
                              <a:off x="6061" y="58064"/>
                              <a:ext cx="34152" cy="12"/>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026" name="Straight Arrow Connector 1040"/>
                          <wps:cNvCnPr>
                            <a:cxnSpLocks noChangeShapeType="1"/>
                          </wps:cNvCnPr>
                          <wps:spPr bwMode="auto">
                            <a:xfrm flipV="1">
                              <a:off x="5988" y="56001"/>
                              <a:ext cx="34164" cy="37"/>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028" name="Text Box 130"/>
                        <wps:cNvSpPr txBox="1">
                          <a:spLocks noChangeArrowheads="1"/>
                        </wps:cNvSpPr>
                        <wps:spPr bwMode="auto">
                          <a:xfrm>
                            <a:off x="1885326" y="5059582"/>
                            <a:ext cx="2085107" cy="1422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C890A3D" w14:textId="77777777" w:rsidR="001F4D5C" w:rsidRPr="004934FA" w:rsidRDefault="001F4D5C" w:rsidP="00B867A9">
                              <w:pPr>
                                <w:pStyle w:val="NormalWeb"/>
                                <w:spacing w:before="0"/>
                                <w:jc w:val="center"/>
                                <w:rPr>
                                  <w:sz w:val="14"/>
                                  <w:szCs w:val="14"/>
                                </w:rPr>
                              </w:pPr>
                              <w:r w:rsidRPr="004934FA">
                                <w:rPr>
                                  <w:sz w:val="14"/>
                                  <w:szCs w:val="14"/>
                                </w:rPr>
                                <w:t>Find Document References Response [ITI-67]</w:t>
                              </w:r>
                            </w:p>
                          </w:txbxContent>
                        </wps:txbx>
                        <wps:bodyPr rot="0" vert="horz" wrap="square" lIns="0" tIns="0" rIns="0" bIns="0" anchor="t" anchorCtr="0" upright="1">
                          <a:noAutofit/>
                        </wps:bodyPr>
                      </wps:wsp>
                      <wps:wsp>
                        <wps:cNvPr id="2029" name="Text Box 130"/>
                        <wps:cNvSpPr txBox="1">
                          <a:spLocks noChangeArrowheads="1"/>
                        </wps:cNvSpPr>
                        <wps:spPr bwMode="auto">
                          <a:xfrm>
                            <a:off x="1827326" y="5371884"/>
                            <a:ext cx="2085207" cy="1457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14B6B2F" w14:textId="77777777" w:rsidR="001F4D5C" w:rsidRPr="004934FA" w:rsidRDefault="001F4D5C" w:rsidP="00B867A9">
                              <w:pPr>
                                <w:pStyle w:val="NormalWeb"/>
                                <w:spacing w:before="0"/>
                                <w:jc w:val="center"/>
                                <w:rPr>
                                  <w:sz w:val="22"/>
                                </w:rPr>
                              </w:pPr>
                              <w:r w:rsidRPr="004934FA">
                                <w:rPr>
                                  <w:sz w:val="14"/>
                                  <w:szCs w:val="16"/>
                                </w:rPr>
                                <w:t>Retrieve Document Request [ITI-68]</w:t>
                              </w:r>
                            </w:p>
                            <w:p w14:paraId="155BA186" w14:textId="77777777" w:rsidR="001F4D5C" w:rsidRPr="004934FA" w:rsidRDefault="001F4D5C" w:rsidP="00B867A9">
                              <w:pPr>
                                <w:pStyle w:val="NormalWeb"/>
                                <w:spacing w:before="0"/>
                                <w:jc w:val="center"/>
                                <w:rPr>
                                  <w:sz w:val="14"/>
                                  <w:szCs w:val="14"/>
                                  <w:lang w:val="fr-FR"/>
                                </w:rPr>
                              </w:pPr>
                            </w:p>
                          </w:txbxContent>
                        </wps:txbx>
                        <wps:bodyPr rot="0" vert="horz" wrap="square" lIns="0" tIns="0" rIns="0" bIns="0" anchor="t" anchorCtr="0" upright="1">
                          <a:noAutofit/>
                        </wps:bodyPr>
                      </wps:wsp>
                      <wps:wsp>
                        <wps:cNvPr id="2030" name="Text Box 130"/>
                        <wps:cNvSpPr txBox="1">
                          <a:spLocks noChangeArrowheads="1"/>
                        </wps:cNvSpPr>
                        <wps:spPr bwMode="auto">
                          <a:xfrm>
                            <a:off x="1757726" y="5552386"/>
                            <a:ext cx="2249708" cy="1293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FDB45C9" w14:textId="77777777" w:rsidR="001F4D5C" w:rsidRPr="004934FA" w:rsidRDefault="001F4D5C" w:rsidP="00B867A9">
                              <w:pPr>
                                <w:pStyle w:val="NormalWeb"/>
                                <w:spacing w:before="0"/>
                                <w:jc w:val="center"/>
                                <w:rPr>
                                  <w:sz w:val="22"/>
                                </w:rPr>
                              </w:pPr>
                              <w:r w:rsidRPr="004934FA">
                                <w:rPr>
                                  <w:sz w:val="14"/>
                                  <w:szCs w:val="16"/>
                                </w:rPr>
                                <w:t>Retrieve Document Request [ITI-68]</w:t>
                              </w:r>
                            </w:p>
                            <w:p w14:paraId="7A11123F" w14:textId="77777777" w:rsidR="001F4D5C" w:rsidRPr="004934FA" w:rsidRDefault="001F4D5C" w:rsidP="00B867A9">
                              <w:pPr>
                                <w:pStyle w:val="NormalWeb"/>
                                <w:spacing w:before="0"/>
                                <w:jc w:val="center"/>
                                <w:rPr>
                                  <w:sz w:val="14"/>
                                  <w:szCs w:val="14"/>
                                  <w:lang w:val="fr-FR"/>
                                </w:rPr>
                              </w:pPr>
                            </w:p>
                          </w:txbxContent>
                        </wps:txbx>
                        <wps:bodyPr rot="0" vert="horz" wrap="square" lIns="0" tIns="0" rIns="0" bIns="0" anchor="t" anchorCtr="0" upright="1">
                          <a:noAutofit/>
                        </wps:bodyPr>
                      </wps:wsp>
                      <pic:pic xmlns:pic="http://schemas.openxmlformats.org/drawingml/2006/picture">
                        <pic:nvPicPr>
                          <pic:cNvPr id="2032" name="Immagine 4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flipH="1">
                            <a:off x="2076307" y="3177525"/>
                            <a:ext cx="147800" cy="202102"/>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2034" name="Text Box 25"/>
                        <wps:cNvSpPr txBox="1">
                          <a:spLocks noChangeArrowheads="1"/>
                        </wps:cNvSpPr>
                        <wps:spPr bwMode="auto">
                          <a:xfrm>
                            <a:off x="1316404" y="3156624"/>
                            <a:ext cx="744903" cy="20940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6350">
                                <a:solidFill>
                                  <a:srgbClr val="000000"/>
                                </a:solidFill>
                                <a:miter lim="800000"/>
                                <a:headEnd/>
                                <a:tailEnd/>
                              </a14:hiddenLine>
                            </a:ext>
                          </a:extLst>
                        </wps:spPr>
                        <wps:txbx>
                          <w:txbxContent>
                            <w:p w14:paraId="276F0A84" w14:textId="77777777" w:rsidR="001F4D5C" w:rsidRPr="00D176AC" w:rsidRDefault="001F4D5C" w:rsidP="00B867A9">
                              <w:pPr>
                                <w:pStyle w:val="NormalWeb"/>
                                <w:spacing w:before="0" w:line="216" w:lineRule="auto"/>
                                <w:jc w:val="right"/>
                                <w:rPr>
                                  <w:sz w:val="13"/>
                                  <w:szCs w:val="13"/>
                                </w:rPr>
                              </w:pPr>
                              <w:r w:rsidRPr="00D176AC">
                                <w:rPr>
                                  <w:sz w:val="13"/>
                                  <w:szCs w:val="13"/>
                                </w:rPr>
                                <w:t>Retrieve</w:t>
                              </w:r>
                              <w:r w:rsidRPr="00D176AC">
                                <w:rPr>
                                  <w:color w:val="008080"/>
                                  <w:sz w:val="13"/>
                                  <w:szCs w:val="13"/>
                                  <w:u w:val="single"/>
                                </w:rPr>
                                <w:t xml:space="preserve"> </w:t>
                              </w:r>
                              <w:r w:rsidRPr="00D176AC">
                                <w:rPr>
                                  <w:sz w:val="13"/>
                                  <w:szCs w:val="13"/>
                                </w:rPr>
                                <w:t>the</w:t>
                              </w:r>
                              <w:r w:rsidRPr="00D176AC">
                                <w:rPr>
                                  <w:sz w:val="13"/>
                                  <w:szCs w:val="13"/>
                                </w:rPr>
                                <w:br/>
                                <w:t>selected Document</w:t>
                              </w:r>
                            </w:p>
                          </w:txbxContent>
                        </wps:txbx>
                        <wps:bodyPr rot="0" vert="horz" wrap="square" lIns="0" tIns="0" rIns="0" bIns="0" anchor="ctr" anchorCtr="0" upright="1">
                          <a:noAutofit/>
                        </wps:bodyPr>
                      </wps:wsp>
                      <pic:pic xmlns:pic="http://schemas.openxmlformats.org/drawingml/2006/picture">
                        <pic:nvPicPr>
                          <pic:cNvPr id="2035" name="Elemento grafico 3" descr="Ut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831403" y="0"/>
                            <a:ext cx="348401" cy="348503"/>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g:wgp>
                        <wpg:cNvPr id="2036" name="Gruppo 482"/>
                        <wpg:cNvGrpSpPr>
                          <a:grpSpLocks/>
                        </wpg:cNvGrpSpPr>
                        <wpg:grpSpPr bwMode="auto">
                          <a:xfrm>
                            <a:off x="1993107" y="138701"/>
                            <a:ext cx="533402" cy="662305"/>
                            <a:chOff x="12681" y="0"/>
                            <a:chExt cx="5580" cy="6929"/>
                          </a:xfrm>
                        </wpg:grpSpPr>
                        <wpg:grpSp>
                          <wpg:cNvPr id="2037" name="Gruppo 501"/>
                          <wpg:cNvGrpSpPr>
                            <a:grpSpLocks/>
                          </wpg:cNvGrpSpPr>
                          <wpg:grpSpPr bwMode="auto">
                            <a:xfrm>
                              <a:off x="12681" y="0"/>
                              <a:ext cx="5580" cy="6929"/>
                              <a:chOff x="12681" y="0"/>
                              <a:chExt cx="5580" cy="6929"/>
                            </a:xfrm>
                          </wpg:grpSpPr>
                          <pic:pic xmlns:pic="http://schemas.openxmlformats.org/drawingml/2006/picture">
                            <pic:nvPicPr>
                              <pic:cNvPr id="2038" name="Elemento grafico 3" descr="Compu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3170" y="0"/>
                                <a:ext cx="4477" cy="4657"/>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2041" name="Text Box 111"/>
                            <wps:cNvSpPr txBox="1">
                              <a:spLocks noChangeArrowheads="1"/>
                            </wps:cNvSpPr>
                            <wps:spPr bwMode="auto">
                              <a:xfrm>
                                <a:off x="12681" y="4023"/>
                                <a:ext cx="5580" cy="290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FA2CC4A" w14:textId="77777777" w:rsidR="001F4D5C" w:rsidRPr="0009356C" w:rsidRDefault="001F4D5C" w:rsidP="00B867A9">
                                  <w:pPr>
                                    <w:pStyle w:val="NormalWeb"/>
                                    <w:spacing w:before="0"/>
                                    <w:jc w:val="center"/>
                                    <w:rPr>
                                      <w:sz w:val="13"/>
                                      <w:szCs w:val="13"/>
                                    </w:rPr>
                                  </w:pPr>
                                  <w:r w:rsidRPr="004934FA">
                                    <w:rPr>
                                      <w:b/>
                                      <w:bCs/>
                                      <w:color w:val="7F7F7F"/>
                                      <w:sz w:val="16"/>
                                      <w:szCs w:val="20"/>
                                    </w:rPr>
                                    <w:t xml:space="preserve"> </w:t>
                                  </w:r>
                                  <w:r w:rsidRPr="0009356C">
                                    <w:rPr>
                                      <w:b/>
                                      <w:bCs/>
                                      <w:color w:val="7F7F7F"/>
                                      <w:sz w:val="13"/>
                                      <w:szCs w:val="13"/>
                                    </w:rPr>
                                    <w:t xml:space="preserve">Emergency </w:t>
                                  </w:r>
                                  <w:r w:rsidRPr="0009356C">
                                    <w:rPr>
                                      <w:b/>
                                      <w:bCs/>
                                      <w:color w:val="7F7F7F"/>
                                      <w:sz w:val="13"/>
                                      <w:szCs w:val="13"/>
                                    </w:rPr>
                                    <w:br/>
                                    <w:t>Physician</w:t>
                                  </w:r>
                                </w:p>
                              </w:txbxContent>
                            </wps:txbx>
                            <wps:bodyPr rot="0" vert="horz" wrap="square" lIns="0" tIns="0" rIns="0" bIns="0" anchor="t" anchorCtr="0" upright="1">
                              <a:noAutofit/>
                            </wps:bodyPr>
                          </wps:wsp>
                        </wpg:grpSp>
                        <wps:wsp>
                          <wps:cNvPr id="2047" name="Rettangolo 507"/>
                          <wps:cNvSpPr>
                            <a:spLocks noChangeArrowheads="1"/>
                          </wps:cNvSpPr>
                          <wps:spPr bwMode="auto">
                            <a:xfrm>
                              <a:off x="13571" y="1355"/>
                              <a:ext cx="2248" cy="1485"/>
                            </a:xfrm>
                            <a:prstGeom prst="rect">
                              <a:avLst/>
                            </a:prstGeom>
                            <a:solidFill>
                              <a:schemeClr val="bg1">
                                <a:lumMod val="100000"/>
                                <a:lumOff val="0"/>
                              </a:schemeClr>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12700">
                                  <a:solidFill>
                                    <a:srgbClr val="000000"/>
                                  </a:solidFill>
                                  <a:miter lim="800000"/>
                                  <a:headEnd/>
                                  <a:tailEnd/>
                                </a14:hiddenLine>
                              </a:ext>
                            </a:extLst>
                          </wps:spPr>
                          <wps:bodyPr rot="0" vert="horz" wrap="square" lIns="91440" tIns="45720" rIns="91440" bIns="45720" anchor="ctr" anchorCtr="0" upright="1">
                            <a:noAutofit/>
                          </wps:bodyPr>
                        </wps:wsp>
                      </wpg:wgp>
                      <wpg:wgp>
                        <wpg:cNvPr id="704" name="Gruppo 518"/>
                        <wpg:cNvGrpSpPr>
                          <a:grpSpLocks/>
                        </wpg:cNvGrpSpPr>
                        <wpg:grpSpPr bwMode="auto">
                          <a:xfrm>
                            <a:off x="2784109" y="793799"/>
                            <a:ext cx="693302" cy="583011"/>
                            <a:chOff x="26728" y="8228"/>
                            <a:chExt cx="6933" cy="5829"/>
                          </a:xfrm>
                        </wpg:grpSpPr>
                        <wps:wsp>
                          <wps:cNvPr id="705" name="Text Box 111"/>
                          <wps:cNvSpPr txBox="1">
                            <a:spLocks noChangeArrowheads="1"/>
                          </wps:cNvSpPr>
                          <wps:spPr bwMode="auto">
                            <a:xfrm>
                              <a:off x="26728" y="8228"/>
                              <a:ext cx="6858" cy="3359"/>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86DCEF8" w14:textId="77777777" w:rsidR="001F4D5C" w:rsidRPr="0009356C" w:rsidRDefault="001F4D5C" w:rsidP="00B867A9">
                                <w:pPr>
                                  <w:pStyle w:val="NormalWeb"/>
                                  <w:spacing w:before="0" w:line="192" w:lineRule="auto"/>
                                  <w:jc w:val="center"/>
                                  <w:rPr>
                                    <w:sz w:val="13"/>
                                    <w:szCs w:val="13"/>
                                    <w:lang w:val="it-IT"/>
                                  </w:rPr>
                                </w:pPr>
                                <w:r w:rsidRPr="0009356C">
                                  <w:rPr>
                                    <w:b/>
                                    <w:bCs/>
                                    <w:sz w:val="13"/>
                                    <w:szCs w:val="13"/>
                                  </w:rPr>
                                  <w:t>QED</w:t>
                                </w:r>
                                <w:r>
                                  <w:rPr>
                                    <w:b/>
                                    <w:bCs/>
                                    <w:sz w:val="13"/>
                                    <w:szCs w:val="13"/>
                                  </w:rPr>
                                  <w:t>m</w:t>
                                </w:r>
                                <w:r w:rsidRPr="0009356C">
                                  <w:rPr>
                                    <w:b/>
                                    <w:bCs/>
                                    <w:sz w:val="13"/>
                                    <w:szCs w:val="13"/>
                                  </w:rPr>
                                  <w:br/>
                                  <w:t>Clinical</w:t>
                                </w:r>
                                <w:r w:rsidRPr="0009356C">
                                  <w:rPr>
                                    <w:b/>
                                    <w:bCs/>
                                    <w:sz w:val="13"/>
                                    <w:szCs w:val="13"/>
                                    <w:lang w:val="it-IT"/>
                                  </w:rPr>
                                  <w:t xml:space="preserve"> Data</w:t>
                                </w:r>
                                <w:r w:rsidRPr="0009356C">
                                  <w:rPr>
                                    <w:b/>
                                    <w:bCs/>
                                    <w:sz w:val="13"/>
                                    <w:szCs w:val="13"/>
                                    <w:lang w:val="it-IT"/>
                                  </w:rPr>
                                  <w:br/>
                                  <w:t xml:space="preserve">Consumer </w:t>
                                </w:r>
                              </w:p>
                            </w:txbxContent>
                          </wps:txbx>
                          <wps:bodyPr rot="0" vert="horz" wrap="square" lIns="0" tIns="36000" rIns="0" bIns="36000" anchor="b" anchorCtr="0" upright="1">
                            <a:noAutofit/>
                          </wps:bodyPr>
                        </wps:wsp>
                        <wps:wsp>
                          <wps:cNvPr id="706" name="Text Box 111"/>
                          <wps:cNvSpPr txBox="1">
                            <a:spLocks noChangeArrowheads="1"/>
                          </wps:cNvSpPr>
                          <wps:spPr bwMode="auto">
                            <a:xfrm>
                              <a:off x="26825" y="11522"/>
                              <a:ext cx="6836" cy="253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BC3E45C" w14:textId="77777777" w:rsidR="001F4D5C" w:rsidRPr="0009356C" w:rsidRDefault="001F4D5C" w:rsidP="00B867A9">
                                <w:pPr>
                                  <w:pStyle w:val="NormalWeb"/>
                                  <w:pBdr>
                                    <w:top w:val="single" w:sz="4" w:space="1" w:color="auto"/>
                                  </w:pBdr>
                                  <w:spacing w:before="0"/>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r w:rsidRPr="0009356C">
                                  <w:rPr>
                                    <w:b/>
                                    <w:bCs/>
                                    <w:sz w:val="13"/>
                                    <w:szCs w:val="13"/>
                                    <w:lang w:val="it-IT"/>
                                  </w:rPr>
                                  <w:t xml:space="preserve"> </w:t>
                                </w:r>
                              </w:p>
                            </w:txbxContent>
                          </wps:txbx>
                          <wps:bodyPr rot="0" vert="horz" wrap="square" lIns="0" tIns="0" rIns="0" bIns="0" anchor="t" anchorCtr="0" upright="1">
                            <a:noAutofit/>
                          </wps:bodyPr>
                        </wps:wsp>
                      </wpg:wgp>
                      <wps:wsp>
                        <wps:cNvPr id="707" name="Connettore 2 439"/>
                        <wps:cNvCnPr>
                          <a:cxnSpLocks noChangeShapeType="1"/>
                        </wps:cNvCnPr>
                        <wps:spPr bwMode="auto">
                          <a:xfrm rot="10800000" flipH="1" flipV="1">
                            <a:off x="5063417" y="2577420"/>
                            <a:ext cx="35200" cy="96901"/>
                          </a:xfrm>
                          <a:prstGeom prst="bentConnector4">
                            <a:avLst>
                              <a:gd name="adj1" fmla="val 558546"/>
                              <a:gd name="adj2" fmla="val 102403"/>
                            </a:avLst>
                          </a:prstGeom>
                          <a:noFill/>
                          <a:ln w="6350">
                            <a:solidFill>
                              <a:schemeClr val="tx1">
                                <a:lumMod val="100000"/>
                                <a:lumOff val="0"/>
                              </a:schemeClr>
                            </a:solidFill>
                            <a:prstDash val="sysDash"/>
                            <a:miter lim="800000"/>
                            <a:headEnd type="none" w="sm" len="med"/>
                            <a:tailEnd type="stealth"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708" name="Connettore 2 439"/>
                        <wps:cNvCnPr>
                          <a:cxnSpLocks noChangeShapeType="1"/>
                        </wps:cNvCnPr>
                        <wps:spPr bwMode="auto">
                          <a:xfrm rot="10800000" flipH="1" flipV="1">
                            <a:off x="5057217" y="1882615"/>
                            <a:ext cx="34900" cy="96501"/>
                          </a:xfrm>
                          <a:prstGeom prst="bentConnector4">
                            <a:avLst>
                              <a:gd name="adj1" fmla="val 558546"/>
                              <a:gd name="adj2" fmla="val 102403"/>
                            </a:avLst>
                          </a:prstGeom>
                          <a:noFill/>
                          <a:ln w="6350">
                            <a:solidFill>
                              <a:schemeClr val="tx1">
                                <a:lumMod val="100000"/>
                                <a:lumOff val="0"/>
                              </a:schemeClr>
                            </a:solidFill>
                            <a:prstDash val="sysDash"/>
                            <a:miter lim="800000"/>
                            <a:headEnd type="none" w="sm" len="med"/>
                            <a:tailEnd type="stealth"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709" name="Connettore 2 439"/>
                        <wps:cNvCnPr>
                          <a:cxnSpLocks noChangeShapeType="1"/>
                        </wps:cNvCnPr>
                        <wps:spPr bwMode="auto">
                          <a:xfrm rot="10800000" flipH="1" flipV="1">
                            <a:off x="5037617" y="4006831"/>
                            <a:ext cx="34900" cy="96501"/>
                          </a:xfrm>
                          <a:prstGeom prst="bentConnector4">
                            <a:avLst>
                              <a:gd name="adj1" fmla="val 558546"/>
                              <a:gd name="adj2" fmla="val 102403"/>
                            </a:avLst>
                          </a:prstGeom>
                          <a:noFill/>
                          <a:ln w="6350">
                            <a:solidFill>
                              <a:schemeClr val="tx1">
                                <a:lumMod val="100000"/>
                                <a:lumOff val="0"/>
                              </a:schemeClr>
                            </a:solidFill>
                            <a:prstDash val="sysDash"/>
                            <a:miter lim="800000"/>
                            <a:headEnd type="none" w="sm" len="med"/>
                            <a:tailEnd type="stealth"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710" name="Connettore 2 439"/>
                        <wps:cNvCnPr>
                          <a:cxnSpLocks noChangeShapeType="1"/>
                        </wps:cNvCnPr>
                        <wps:spPr bwMode="auto">
                          <a:xfrm rot="10800000" flipH="1" flipV="1">
                            <a:off x="5052717" y="4512735"/>
                            <a:ext cx="34900" cy="96501"/>
                          </a:xfrm>
                          <a:prstGeom prst="bentConnector4">
                            <a:avLst>
                              <a:gd name="adj1" fmla="val 558546"/>
                              <a:gd name="adj2" fmla="val 102403"/>
                            </a:avLst>
                          </a:prstGeom>
                          <a:noFill/>
                          <a:ln w="6350">
                            <a:solidFill>
                              <a:schemeClr val="tx1">
                                <a:lumMod val="100000"/>
                                <a:lumOff val="0"/>
                              </a:schemeClr>
                            </a:solidFill>
                            <a:prstDash val="sysDash"/>
                            <a:miter lim="800000"/>
                            <a:headEnd type="none" w="sm" len="med"/>
                            <a:tailEnd type="stealth"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g:cNvPr id="711" name="Gruppo 550"/>
                        <wpg:cNvGrpSpPr>
                          <a:grpSpLocks/>
                        </wpg:cNvGrpSpPr>
                        <wpg:grpSpPr bwMode="auto">
                          <a:xfrm>
                            <a:off x="4953023" y="1658613"/>
                            <a:ext cx="136284" cy="5229339"/>
                            <a:chOff x="41938" y="16945"/>
                            <a:chExt cx="1627" cy="52292"/>
                          </a:xfrm>
                        </wpg:grpSpPr>
                        <wps:wsp>
                          <wps:cNvPr id="712" name="Rectangle 1039"/>
                          <wps:cNvSpPr>
                            <a:spLocks noChangeArrowheads="1"/>
                          </wps:cNvSpPr>
                          <wps:spPr bwMode="auto">
                            <a:xfrm>
                              <a:off x="41956" y="49892"/>
                              <a:ext cx="1463" cy="2626"/>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142" name="Rectangle 1039"/>
                          <wps:cNvSpPr>
                            <a:spLocks noChangeArrowheads="1"/>
                          </wps:cNvSpPr>
                          <wps:spPr bwMode="auto">
                            <a:xfrm>
                              <a:off x="41955" y="54631"/>
                              <a:ext cx="1463" cy="2591"/>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143" name="Rectangle 998"/>
                          <wps:cNvSpPr>
                            <a:spLocks noChangeArrowheads="1"/>
                          </wps:cNvSpPr>
                          <wps:spPr bwMode="auto">
                            <a:xfrm>
                              <a:off x="42072" y="24057"/>
                              <a:ext cx="1493" cy="3954"/>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s:wsp>
                          <wps:cNvPr id="751" name="Rectangle 115"/>
                          <wps:cNvSpPr>
                            <a:spLocks noChangeArrowheads="1"/>
                          </wps:cNvSpPr>
                          <wps:spPr bwMode="auto">
                            <a:xfrm>
                              <a:off x="42051" y="16945"/>
                              <a:ext cx="1421" cy="3691"/>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144" name="Rectangle 396"/>
                          <wps:cNvSpPr>
                            <a:spLocks noChangeArrowheads="1"/>
                          </wps:cNvSpPr>
                          <wps:spPr bwMode="auto">
                            <a:xfrm>
                              <a:off x="41986" y="38407"/>
                              <a:ext cx="1426" cy="3363"/>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145" name="Rectangle 396"/>
                          <wps:cNvSpPr>
                            <a:spLocks noChangeArrowheads="1"/>
                          </wps:cNvSpPr>
                          <wps:spPr bwMode="auto">
                            <a:xfrm>
                              <a:off x="41992" y="43488"/>
                              <a:ext cx="1457" cy="3363"/>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146" name="Rectangle 1039"/>
                          <wps:cNvSpPr>
                            <a:spLocks noChangeArrowheads="1"/>
                          </wps:cNvSpPr>
                          <wps:spPr bwMode="auto">
                            <a:xfrm>
                              <a:off x="41938" y="60323"/>
                              <a:ext cx="1461" cy="2887"/>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147" name="Rectangle 1039"/>
                          <wps:cNvSpPr>
                            <a:spLocks noChangeArrowheads="1"/>
                          </wps:cNvSpPr>
                          <wps:spPr bwMode="auto">
                            <a:xfrm>
                              <a:off x="41946" y="66604"/>
                              <a:ext cx="1460" cy="2633"/>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g:wgp>
                      <wps:wsp>
                        <wps:cNvPr id="2148" name="Parentesi graffa aperta 1478"/>
                        <wps:cNvSpPr>
                          <a:spLocks/>
                        </wps:cNvSpPr>
                        <wps:spPr bwMode="auto">
                          <a:xfrm>
                            <a:off x="249801" y="5940041"/>
                            <a:ext cx="112400" cy="484404"/>
                          </a:xfrm>
                          <a:prstGeom prst="leftBrace">
                            <a:avLst>
                              <a:gd name="adj1" fmla="val 8340"/>
                              <a:gd name="adj2" fmla="val 50000"/>
                            </a:avLst>
                          </a:prstGeom>
                          <a:noFill/>
                          <a:ln w="9525">
                            <a:solidFill>
                              <a:schemeClr val="tx1">
                                <a:lumMod val="50000"/>
                                <a:lumOff val="5000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ctr" anchorCtr="0" upright="1">
                          <a:noAutofit/>
                        </wps:bodyPr>
                      </wps:wsp>
                      <wps:wsp>
                        <wps:cNvPr id="2149" name="Parentesi graffa aperta 1479"/>
                        <wps:cNvSpPr>
                          <a:spLocks/>
                        </wps:cNvSpPr>
                        <wps:spPr bwMode="auto">
                          <a:xfrm>
                            <a:off x="249801" y="6504045"/>
                            <a:ext cx="108000" cy="440203"/>
                          </a:xfrm>
                          <a:prstGeom prst="leftBrace">
                            <a:avLst>
                              <a:gd name="adj1" fmla="val 8322"/>
                              <a:gd name="adj2" fmla="val 50000"/>
                            </a:avLst>
                          </a:prstGeom>
                          <a:noFill/>
                          <a:ln w="9525">
                            <a:solidFill>
                              <a:schemeClr val="tx1">
                                <a:lumMod val="50000"/>
                                <a:lumOff val="5000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ctr" anchorCtr="0" upright="1">
                          <a:noAutofit/>
                        </wps:bodyPr>
                      </wps:wsp>
                      <wpg:wgp>
                        <wpg:cNvPr id="2150" name="Gruppo 1481"/>
                        <wpg:cNvGrpSpPr>
                          <a:grpSpLocks/>
                        </wpg:cNvGrpSpPr>
                        <wpg:grpSpPr bwMode="auto">
                          <a:xfrm>
                            <a:off x="1485905" y="6018541"/>
                            <a:ext cx="3470912" cy="233602"/>
                            <a:chOff x="5969" y="63442"/>
                            <a:chExt cx="34220" cy="2070"/>
                          </a:xfrm>
                        </wpg:grpSpPr>
                        <wps:wsp>
                          <wps:cNvPr id="2151" name="Straight Arrow Connector 1048"/>
                          <wps:cNvCnPr>
                            <a:cxnSpLocks noChangeShapeType="1"/>
                          </wps:cNvCnPr>
                          <wps:spPr bwMode="auto">
                            <a:xfrm flipH="1">
                              <a:off x="6039" y="65506"/>
                              <a:ext cx="34150" cy="6"/>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152" name="Straight Arrow Connector 1040"/>
                          <wps:cNvCnPr>
                            <a:cxnSpLocks noChangeShapeType="1"/>
                          </wps:cNvCnPr>
                          <wps:spPr bwMode="auto">
                            <a:xfrm flipV="1">
                              <a:off x="5969" y="63442"/>
                              <a:ext cx="34163" cy="32"/>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153" name="Text Box 130"/>
                        <wps:cNvSpPr txBox="1">
                          <a:spLocks noChangeArrowheads="1"/>
                        </wps:cNvSpPr>
                        <wps:spPr bwMode="auto">
                          <a:xfrm>
                            <a:off x="1695506" y="5910240"/>
                            <a:ext cx="2397308" cy="1455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ADC9347" w14:textId="514EDFE6" w:rsidR="001F4D5C" w:rsidRPr="004934FA" w:rsidRDefault="001F4D5C" w:rsidP="00B867A9">
                              <w:pPr>
                                <w:pStyle w:val="NormalWeb"/>
                                <w:spacing w:before="0"/>
                                <w:jc w:val="center"/>
                                <w:rPr>
                                  <w:sz w:val="22"/>
                                </w:rPr>
                              </w:pPr>
                              <w:r w:rsidRPr="004934FA">
                                <w:rPr>
                                  <w:sz w:val="14"/>
                                  <w:szCs w:val="16"/>
                                </w:rPr>
                                <w:t>Mobile Q</w:t>
                              </w:r>
                              <w:r>
                                <w:rPr>
                                  <w:sz w:val="14"/>
                                  <w:szCs w:val="16"/>
                                </w:rPr>
                                <w:t xml:space="preserve">uery Existing Data </w:t>
                              </w:r>
                              <w:r w:rsidRPr="004934FA">
                                <w:rPr>
                                  <w:sz w:val="14"/>
                                  <w:szCs w:val="16"/>
                                </w:rPr>
                                <w:t>Request [PCC-</w:t>
                              </w:r>
                              <w:r>
                                <w:rPr>
                                  <w:sz w:val="14"/>
                                  <w:szCs w:val="16"/>
                                </w:rPr>
                                <w:t>44</w:t>
                              </w:r>
                              <w:r w:rsidRPr="004934FA">
                                <w:rPr>
                                  <w:sz w:val="14"/>
                                  <w:szCs w:val="16"/>
                                </w:rPr>
                                <w:t>]</w:t>
                              </w:r>
                            </w:p>
                            <w:p w14:paraId="5B0AE66E" w14:textId="77777777" w:rsidR="001F4D5C" w:rsidRPr="004934FA" w:rsidRDefault="001F4D5C" w:rsidP="00B867A9">
                              <w:pPr>
                                <w:pStyle w:val="NormalWeb"/>
                                <w:jc w:val="center"/>
                                <w:rPr>
                                  <w:sz w:val="22"/>
                                </w:rPr>
                              </w:pPr>
                              <w:r w:rsidRPr="00D161C5">
                                <w:rPr>
                                  <w:strike/>
                                  <w:color w:val="FF0000"/>
                                  <w:sz w:val="14"/>
                                  <w:szCs w:val="16"/>
                                </w:rPr>
                                <w:t> </w:t>
                              </w:r>
                            </w:p>
                            <w:p w14:paraId="4C36E96B" w14:textId="77777777" w:rsidR="001F4D5C" w:rsidRPr="004934FA" w:rsidRDefault="001F4D5C" w:rsidP="00B867A9">
                              <w:pPr>
                                <w:pStyle w:val="NormalWeb"/>
                                <w:jc w:val="center"/>
                                <w:rPr>
                                  <w:sz w:val="22"/>
                                </w:rPr>
                              </w:pPr>
                              <w:r w:rsidRPr="004934FA">
                                <w:rPr>
                                  <w:strike/>
                                  <w:color w:val="FF0000"/>
                                  <w:sz w:val="14"/>
                                  <w:szCs w:val="16"/>
                                  <w:lang w:val="fr-FR"/>
                                </w:rPr>
                                <w:t>Transaction-C [C]</w:t>
                              </w:r>
                            </w:p>
                          </w:txbxContent>
                        </wps:txbx>
                        <wps:bodyPr rot="0" vert="horz" wrap="square" lIns="0" tIns="0" rIns="0" bIns="0" anchor="t" anchorCtr="0" upright="1">
                          <a:noAutofit/>
                        </wps:bodyPr>
                      </wps:wsp>
                      <wps:wsp>
                        <wps:cNvPr id="2154" name="Text Box 130"/>
                        <wps:cNvSpPr txBox="1">
                          <a:spLocks noChangeArrowheads="1"/>
                        </wps:cNvSpPr>
                        <wps:spPr bwMode="auto">
                          <a:xfrm>
                            <a:off x="1794506" y="6142042"/>
                            <a:ext cx="2249208" cy="1289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8AFC7A1" w14:textId="59F059B6" w:rsidR="001F4D5C" w:rsidRPr="004934FA" w:rsidRDefault="001F4D5C" w:rsidP="00B867A9">
                              <w:pPr>
                                <w:pStyle w:val="NormalWeb"/>
                                <w:spacing w:before="0"/>
                                <w:jc w:val="center"/>
                                <w:rPr>
                                  <w:sz w:val="14"/>
                                  <w:szCs w:val="14"/>
                                </w:rPr>
                              </w:pPr>
                              <w:r w:rsidRPr="004934FA">
                                <w:rPr>
                                  <w:sz w:val="14"/>
                                  <w:szCs w:val="16"/>
                                </w:rPr>
                                <w:t>M</w:t>
                              </w:r>
                              <w:r>
                                <w:rPr>
                                  <w:sz w:val="14"/>
                                  <w:szCs w:val="16"/>
                                </w:rPr>
                                <w:t xml:space="preserve">obile </w:t>
                              </w:r>
                              <w:r w:rsidRPr="004934FA">
                                <w:rPr>
                                  <w:rFonts w:eastAsia="Arial Unicode MS"/>
                                  <w:sz w:val="14"/>
                                  <w:szCs w:val="14"/>
                                </w:rPr>
                                <w:t>Query Existing Data Response [PCC-</w:t>
                              </w:r>
                              <w:r>
                                <w:rPr>
                                  <w:rFonts w:eastAsia="Arial Unicode MS"/>
                                  <w:sz w:val="14"/>
                                  <w:szCs w:val="14"/>
                                </w:rPr>
                                <w:t>44</w:t>
                              </w:r>
                              <w:r w:rsidRPr="004934FA">
                                <w:rPr>
                                  <w:rFonts w:eastAsia="Arial Unicode MS"/>
                                  <w:sz w:val="14"/>
                                  <w:szCs w:val="14"/>
                                </w:rPr>
                                <w:t>]</w:t>
                              </w:r>
                            </w:p>
                          </w:txbxContent>
                        </wps:txbx>
                        <wps:bodyPr rot="0" vert="horz" wrap="square" lIns="0" tIns="0" rIns="0" bIns="0" anchor="t" anchorCtr="0" upright="1">
                          <a:noAutofit/>
                        </wps:bodyPr>
                      </wps:wsp>
                      <pic:pic xmlns:pic="http://schemas.openxmlformats.org/drawingml/2006/picture">
                        <pic:nvPicPr>
                          <pic:cNvPr id="2155" name="Immagine 148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478705" y="6401144"/>
                            <a:ext cx="133900" cy="216602"/>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2156" name="Text Box 25"/>
                        <wps:cNvSpPr txBox="1">
                          <a:spLocks noChangeArrowheads="1"/>
                        </wps:cNvSpPr>
                        <wps:spPr bwMode="auto">
                          <a:xfrm>
                            <a:off x="1619805" y="6385944"/>
                            <a:ext cx="766403" cy="20320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6350">
                                <a:solidFill>
                                  <a:srgbClr val="000000"/>
                                </a:solidFill>
                                <a:miter lim="800000"/>
                                <a:headEnd/>
                                <a:tailEnd/>
                              </a14:hiddenLine>
                            </a:ext>
                          </a:extLst>
                        </wps:spPr>
                        <wps:txbx>
                          <w:txbxContent>
                            <w:p w14:paraId="780ADCCF" w14:textId="77777777" w:rsidR="001F4D5C" w:rsidRPr="00D176AC" w:rsidRDefault="001F4D5C" w:rsidP="00B867A9">
                              <w:pPr>
                                <w:pStyle w:val="NormalWeb"/>
                                <w:spacing w:before="0" w:line="216" w:lineRule="auto"/>
                                <w:rPr>
                                  <w:sz w:val="13"/>
                                  <w:szCs w:val="13"/>
                                </w:rPr>
                              </w:pPr>
                              <w:r w:rsidRPr="008F299E">
                                <w:rPr>
                                  <w:sz w:val="13"/>
                                  <w:szCs w:val="13"/>
                                </w:rPr>
                                <w:t xml:space="preserve">Retrieve the </w:t>
                              </w:r>
                              <w:r w:rsidRPr="008F299E">
                                <w:rPr>
                                  <w:sz w:val="13"/>
                                  <w:szCs w:val="13"/>
                                </w:rPr>
                                <w:br/>
                                <w:t>original Document</w:t>
                              </w:r>
                            </w:p>
                          </w:txbxContent>
                        </wps:txbx>
                        <wps:bodyPr rot="0" vert="horz" wrap="square" lIns="0" tIns="0" rIns="0" bIns="0" anchor="ctr" anchorCtr="0" upright="1">
                          <a:noAutofit/>
                        </wps:bodyPr>
                      </wps:wsp>
                      <wpg:wgp>
                        <wpg:cNvPr id="2157" name="Gruppo 1489"/>
                        <wpg:cNvGrpSpPr>
                          <a:grpSpLocks/>
                        </wpg:cNvGrpSpPr>
                        <wpg:grpSpPr bwMode="auto">
                          <a:xfrm>
                            <a:off x="1480405" y="6642146"/>
                            <a:ext cx="3465612" cy="207002"/>
                            <a:chOff x="-72" y="1454"/>
                            <a:chExt cx="34164" cy="2070"/>
                          </a:xfrm>
                        </wpg:grpSpPr>
                        <wps:wsp>
                          <wps:cNvPr id="2158" name="Straight Arrow Connector 1048"/>
                          <wps:cNvCnPr>
                            <a:cxnSpLocks noChangeShapeType="1"/>
                          </wps:cNvCnPr>
                          <wps:spPr bwMode="auto">
                            <a:xfrm flipH="1">
                              <a:off x="-72" y="3517"/>
                              <a:ext cx="34150" cy="7"/>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159" name="Straight Arrow Connector 1040"/>
                          <wps:cNvCnPr>
                            <a:cxnSpLocks noChangeShapeType="1"/>
                          </wps:cNvCnPr>
                          <wps:spPr bwMode="auto">
                            <a:xfrm flipV="1">
                              <a:off x="-71" y="1454"/>
                              <a:ext cx="34162" cy="31"/>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160" name="Text Box 130"/>
                        <wps:cNvSpPr txBox="1">
                          <a:spLocks noChangeArrowheads="1"/>
                        </wps:cNvSpPr>
                        <wps:spPr bwMode="auto">
                          <a:xfrm>
                            <a:off x="1997207" y="6528545"/>
                            <a:ext cx="1995007" cy="1350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9218CE3" w14:textId="77777777" w:rsidR="001F4D5C" w:rsidRPr="004934FA" w:rsidRDefault="001F4D5C" w:rsidP="00B867A9">
                              <w:pPr>
                                <w:pStyle w:val="NormalWeb"/>
                                <w:spacing w:before="0"/>
                                <w:jc w:val="center"/>
                                <w:rPr>
                                  <w:sz w:val="22"/>
                                </w:rPr>
                              </w:pPr>
                              <w:r w:rsidRPr="004934FA">
                                <w:rPr>
                                  <w:sz w:val="14"/>
                                  <w:szCs w:val="16"/>
                                </w:rPr>
                                <w:t>Retrieve Document Request [ITI-68]</w:t>
                              </w:r>
                            </w:p>
                          </w:txbxContent>
                        </wps:txbx>
                        <wps:bodyPr rot="0" vert="horz" wrap="square" lIns="0" tIns="0" rIns="0" bIns="0" anchor="t" anchorCtr="0" upright="1">
                          <a:noAutofit/>
                        </wps:bodyPr>
                      </wps:wsp>
                      <wps:wsp>
                        <wps:cNvPr id="2161" name="Text Box 130"/>
                        <wps:cNvSpPr txBox="1">
                          <a:spLocks noChangeArrowheads="1"/>
                        </wps:cNvSpPr>
                        <wps:spPr bwMode="auto">
                          <a:xfrm>
                            <a:off x="2087507" y="6742647"/>
                            <a:ext cx="1879606" cy="1423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86EFE57" w14:textId="77777777" w:rsidR="001F4D5C" w:rsidRPr="004934FA" w:rsidRDefault="001F4D5C" w:rsidP="00B867A9">
                              <w:pPr>
                                <w:pStyle w:val="NormalWeb"/>
                                <w:spacing w:before="0"/>
                                <w:jc w:val="center"/>
                                <w:rPr>
                                  <w:sz w:val="14"/>
                                  <w:szCs w:val="14"/>
                                </w:rPr>
                              </w:pPr>
                              <w:r w:rsidRPr="004934FA">
                                <w:rPr>
                                  <w:sz w:val="14"/>
                                  <w:szCs w:val="14"/>
                                </w:rPr>
                                <w:t>Retrieve Document Response [ITI-68]</w:t>
                              </w:r>
                            </w:p>
                          </w:txbxContent>
                        </wps:txbx>
                        <wps:bodyPr rot="0" vert="horz" wrap="square" lIns="0" tIns="0" rIns="0" bIns="0" anchor="t" anchorCtr="0" upright="1">
                          <a:noAutofit/>
                        </wps:bodyPr>
                      </wps:wsp>
                      <wps:wsp>
                        <wps:cNvPr id="2162" name="Ovale 1499"/>
                        <wps:cNvSpPr>
                          <a:spLocks noChangeArrowheads="1"/>
                        </wps:cNvSpPr>
                        <wps:spPr bwMode="auto">
                          <a:xfrm>
                            <a:off x="32300" y="1772214"/>
                            <a:ext cx="176101" cy="182101"/>
                          </a:xfrm>
                          <a:prstGeom prst="ellipse">
                            <a:avLst/>
                          </a:prstGeom>
                          <a:solidFill>
                            <a:schemeClr val="bg1">
                              <a:lumMod val="100000"/>
                              <a:lumOff val="0"/>
                            </a:schemeClr>
                          </a:solidFill>
                          <a:ln w="9525">
                            <a:solidFill>
                              <a:schemeClr val="tx1">
                                <a:lumMod val="50000"/>
                                <a:lumOff val="50000"/>
                              </a:schemeClr>
                            </a:solidFill>
                            <a:miter lim="800000"/>
                            <a:headEnd/>
                            <a:tailEnd/>
                          </a:ln>
                        </wps:spPr>
                        <wps:txbx>
                          <w:txbxContent>
                            <w:p w14:paraId="0A7BD346" w14:textId="77777777" w:rsidR="001F4D5C" w:rsidRDefault="001F4D5C" w:rsidP="00B867A9">
                              <w:pPr>
                                <w:pStyle w:val="NormalWeb"/>
                                <w:spacing w:before="0"/>
                                <w:jc w:val="center"/>
                              </w:pPr>
                              <w:r>
                                <w:rPr>
                                  <w:rFonts w:ascii="Arial" w:hAnsi="Arial" w:cs="Arial"/>
                                  <w:color w:val="7F7F7F"/>
                                  <w:sz w:val="16"/>
                                  <w:szCs w:val="16"/>
                                </w:rPr>
                                <w:t>1</w:t>
                              </w:r>
                            </w:p>
                          </w:txbxContent>
                        </wps:txbx>
                        <wps:bodyPr rot="0" vert="horz" wrap="square" lIns="0" tIns="0" rIns="0" bIns="0" anchor="ctr" anchorCtr="0" upright="1">
                          <a:noAutofit/>
                        </wps:bodyPr>
                      </wps:wsp>
                      <wps:wsp>
                        <wps:cNvPr id="2163" name="Ovale 1500"/>
                        <wps:cNvSpPr>
                          <a:spLocks noChangeArrowheads="1"/>
                        </wps:cNvSpPr>
                        <wps:spPr bwMode="auto">
                          <a:xfrm>
                            <a:off x="32300" y="3180225"/>
                            <a:ext cx="176101" cy="182101"/>
                          </a:xfrm>
                          <a:prstGeom prst="ellipse">
                            <a:avLst/>
                          </a:prstGeom>
                          <a:solidFill>
                            <a:schemeClr val="bg1">
                              <a:lumMod val="100000"/>
                              <a:lumOff val="0"/>
                            </a:schemeClr>
                          </a:solidFill>
                          <a:ln w="9525">
                            <a:solidFill>
                              <a:schemeClr val="tx1">
                                <a:lumMod val="50000"/>
                                <a:lumOff val="50000"/>
                              </a:schemeClr>
                            </a:solidFill>
                            <a:miter lim="800000"/>
                            <a:headEnd/>
                            <a:tailEnd/>
                          </a:ln>
                        </wps:spPr>
                        <wps:txbx>
                          <w:txbxContent>
                            <w:p w14:paraId="79D22D63" w14:textId="77777777" w:rsidR="001F4D5C" w:rsidRDefault="001F4D5C" w:rsidP="00B867A9">
                              <w:pPr>
                                <w:pStyle w:val="NormalWeb"/>
                                <w:spacing w:before="0"/>
                                <w:jc w:val="center"/>
                              </w:pPr>
                              <w:r>
                                <w:rPr>
                                  <w:rFonts w:ascii="Arial" w:hAnsi="Arial" w:cs="Arial"/>
                                  <w:color w:val="7F7F7F"/>
                                  <w:sz w:val="16"/>
                                  <w:szCs w:val="16"/>
                                </w:rPr>
                                <w:t>3</w:t>
                              </w:r>
                            </w:p>
                          </w:txbxContent>
                        </wps:txbx>
                        <wps:bodyPr rot="0" vert="horz" wrap="square" lIns="0" tIns="0" rIns="0" bIns="0" anchor="ctr" anchorCtr="0" upright="1">
                          <a:noAutofit/>
                        </wps:bodyPr>
                      </wps:wsp>
                      <wps:wsp>
                        <wps:cNvPr id="2164" name="Ovale 1501"/>
                        <wps:cNvSpPr>
                          <a:spLocks noChangeArrowheads="1"/>
                        </wps:cNvSpPr>
                        <wps:spPr bwMode="auto">
                          <a:xfrm>
                            <a:off x="32300" y="4156132"/>
                            <a:ext cx="175501" cy="182101"/>
                          </a:xfrm>
                          <a:prstGeom prst="ellipse">
                            <a:avLst/>
                          </a:prstGeom>
                          <a:solidFill>
                            <a:schemeClr val="bg1">
                              <a:lumMod val="100000"/>
                              <a:lumOff val="0"/>
                            </a:schemeClr>
                          </a:solidFill>
                          <a:ln w="9525">
                            <a:solidFill>
                              <a:schemeClr val="tx1">
                                <a:lumMod val="50000"/>
                                <a:lumOff val="50000"/>
                              </a:schemeClr>
                            </a:solidFill>
                            <a:miter lim="800000"/>
                            <a:headEnd/>
                            <a:tailEnd/>
                          </a:ln>
                        </wps:spPr>
                        <wps:txbx>
                          <w:txbxContent>
                            <w:p w14:paraId="7704DAE4" w14:textId="77777777" w:rsidR="001F4D5C" w:rsidRDefault="001F4D5C" w:rsidP="00B867A9">
                              <w:pPr>
                                <w:pStyle w:val="NormalWeb"/>
                                <w:spacing w:before="0"/>
                                <w:jc w:val="center"/>
                              </w:pPr>
                              <w:r>
                                <w:rPr>
                                  <w:rFonts w:ascii="Arial" w:hAnsi="Arial" w:cs="Arial"/>
                                  <w:color w:val="7F7F7F"/>
                                  <w:sz w:val="16"/>
                                  <w:szCs w:val="16"/>
                                </w:rPr>
                                <w:t>4</w:t>
                              </w:r>
                            </w:p>
                          </w:txbxContent>
                        </wps:txbx>
                        <wps:bodyPr rot="0" vert="horz" wrap="square" lIns="0" tIns="0" rIns="0" bIns="0" anchor="ctr" anchorCtr="0" upright="1">
                          <a:noAutofit/>
                        </wps:bodyPr>
                      </wps:wsp>
                      <wps:wsp>
                        <wps:cNvPr id="2165" name="Ovale 1502"/>
                        <wps:cNvSpPr>
                          <a:spLocks noChangeArrowheads="1"/>
                        </wps:cNvSpPr>
                        <wps:spPr bwMode="auto">
                          <a:xfrm>
                            <a:off x="32300" y="5261974"/>
                            <a:ext cx="175501" cy="181501"/>
                          </a:xfrm>
                          <a:prstGeom prst="ellipse">
                            <a:avLst/>
                          </a:prstGeom>
                          <a:solidFill>
                            <a:schemeClr val="bg1">
                              <a:lumMod val="100000"/>
                              <a:lumOff val="0"/>
                            </a:schemeClr>
                          </a:solidFill>
                          <a:ln w="9525">
                            <a:solidFill>
                              <a:schemeClr val="tx1">
                                <a:lumMod val="50000"/>
                                <a:lumOff val="50000"/>
                              </a:schemeClr>
                            </a:solidFill>
                            <a:miter lim="800000"/>
                            <a:headEnd/>
                            <a:tailEnd/>
                          </a:ln>
                        </wps:spPr>
                        <wps:txbx>
                          <w:txbxContent>
                            <w:p w14:paraId="25D01635" w14:textId="77777777" w:rsidR="001F4D5C" w:rsidRDefault="001F4D5C" w:rsidP="00B867A9">
                              <w:pPr>
                                <w:pStyle w:val="NormalWeb"/>
                                <w:spacing w:before="0"/>
                                <w:jc w:val="center"/>
                              </w:pPr>
                              <w:r>
                                <w:rPr>
                                  <w:rFonts w:ascii="Arial" w:hAnsi="Arial" w:cs="Arial"/>
                                  <w:color w:val="7F7F7F"/>
                                  <w:sz w:val="16"/>
                                  <w:szCs w:val="16"/>
                                </w:rPr>
                                <w:t>5</w:t>
                              </w:r>
                            </w:p>
                          </w:txbxContent>
                        </wps:txbx>
                        <wps:bodyPr rot="0" vert="horz" wrap="square" lIns="0" tIns="0" rIns="0" bIns="0" anchor="ctr" anchorCtr="0" upright="1">
                          <a:noAutofit/>
                        </wps:bodyPr>
                      </wps:wsp>
                      <wps:wsp>
                        <wps:cNvPr id="2167" name="Ovale 1503"/>
                        <wps:cNvSpPr>
                          <a:spLocks noChangeArrowheads="1"/>
                        </wps:cNvSpPr>
                        <wps:spPr bwMode="auto">
                          <a:xfrm>
                            <a:off x="32300" y="2459619"/>
                            <a:ext cx="176101" cy="182101"/>
                          </a:xfrm>
                          <a:prstGeom prst="ellipse">
                            <a:avLst/>
                          </a:prstGeom>
                          <a:solidFill>
                            <a:schemeClr val="bg1">
                              <a:lumMod val="100000"/>
                              <a:lumOff val="0"/>
                            </a:schemeClr>
                          </a:solidFill>
                          <a:ln w="9525">
                            <a:solidFill>
                              <a:schemeClr val="tx1">
                                <a:lumMod val="50000"/>
                                <a:lumOff val="50000"/>
                              </a:schemeClr>
                            </a:solidFill>
                            <a:miter lim="800000"/>
                            <a:headEnd/>
                            <a:tailEnd/>
                          </a:ln>
                        </wps:spPr>
                        <wps:txbx>
                          <w:txbxContent>
                            <w:p w14:paraId="423A1112" w14:textId="77777777" w:rsidR="001F4D5C" w:rsidRDefault="001F4D5C" w:rsidP="00B867A9">
                              <w:pPr>
                                <w:pStyle w:val="NormalWeb"/>
                                <w:spacing w:before="0"/>
                                <w:jc w:val="center"/>
                              </w:pPr>
                              <w:r>
                                <w:rPr>
                                  <w:rFonts w:ascii="Arial" w:hAnsi="Arial" w:cs="Arial"/>
                                  <w:color w:val="7F7F7F"/>
                                  <w:sz w:val="16"/>
                                  <w:szCs w:val="16"/>
                                </w:rPr>
                                <w:t>2</w:t>
                              </w:r>
                            </w:p>
                          </w:txbxContent>
                        </wps:txbx>
                        <wps:bodyPr rot="0" vert="horz" wrap="square" lIns="0" tIns="0" rIns="0" bIns="0" anchor="ctr" anchorCtr="0" upright="1">
                          <a:noAutofit/>
                        </wps:bodyPr>
                      </wps:wsp>
                      <wps:wsp>
                        <wps:cNvPr id="2168" name="Ovale 1504"/>
                        <wps:cNvSpPr>
                          <a:spLocks noChangeArrowheads="1"/>
                        </wps:cNvSpPr>
                        <wps:spPr bwMode="auto">
                          <a:xfrm>
                            <a:off x="47200" y="6089442"/>
                            <a:ext cx="175301" cy="181001"/>
                          </a:xfrm>
                          <a:prstGeom prst="ellipse">
                            <a:avLst/>
                          </a:prstGeom>
                          <a:solidFill>
                            <a:schemeClr val="bg1">
                              <a:lumMod val="100000"/>
                              <a:lumOff val="0"/>
                            </a:schemeClr>
                          </a:solidFill>
                          <a:ln w="9525">
                            <a:solidFill>
                              <a:schemeClr val="tx1">
                                <a:lumMod val="50000"/>
                                <a:lumOff val="50000"/>
                              </a:schemeClr>
                            </a:solidFill>
                            <a:miter lim="800000"/>
                            <a:headEnd/>
                            <a:tailEnd/>
                          </a:ln>
                        </wps:spPr>
                        <wps:txbx>
                          <w:txbxContent>
                            <w:p w14:paraId="4DE3D66F" w14:textId="77777777" w:rsidR="001F4D5C" w:rsidRDefault="001F4D5C" w:rsidP="00B867A9">
                              <w:pPr>
                                <w:pStyle w:val="NormalWeb"/>
                                <w:spacing w:before="0"/>
                                <w:jc w:val="center"/>
                              </w:pPr>
                              <w:r>
                                <w:rPr>
                                  <w:rFonts w:ascii="Arial" w:hAnsi="Arial" w:cs="Arial"/>
                                  <w:color w:val="7F7F7F"/>
                                  <w:sz w:val="16"/>
                                  <w:szCs w:val="16"/>
                                </w:rPr>
                                <w:t>6</w:t>
                              </w:r>
                            </w:p>
                          </w:txbxContent>
                        </wps:txbx>
                        <wps:bodyPr rot="0" vert="horz" wrap="square" lIns="0" tIns="0" rIns="0" bIns="0" anchor="ctr" anchorCtr="0" upright="1">
                          <a:noAutofit/>
                        </wps:bodyPr>
                      </wps:wsp>
                      <wps:wsp>
                        <wps:cNvPr id="2169" name="Ovale 1505"/>
                        <wps:cNvSpPr>
                          <a:spLocks noChangeArrowheads="1"/>
                        </wps:cNvSpPr>
                        <wps:spPr bwMode="auto">
                          <a:xfrm>
                            <a:off x="47200" y="6640646"/>
                            <a:ext cx="175301" cy="180301"/>
                          </a:xfrm>
                          <a:prstGeom prst="ellipse">
                            <a:avLst/>
                          </a:prstGeom>
                          <a:solidFill>
                            <a:schemeClr val="bg1">
                              <a:lumMod val="100000"/>
                              <a:lumOff val="0"/>
                            </a:schemeClr>
                          </a:solidFill>
                          <a:ln w="9525">
                            <a:solidFill>
                              <a:schemeClr val="tx1">
                                <a:lumMod val="50000"/>
                                <a:lumOff val="50000"/>
                              </a:schemeClr>
                            </a:solidFill>
                            <a:miter lim="800000"/>
                            <a:headEnd/>
                            <a:tailEnd/>
                          </a:ln>
                        </wps:spPr>
                        <wps:txbx>
                          <w:txbxContent>
                            <w:p w14:paraId="5B125A70" w14:textId="77777777" w:rsidR="001F4D5C" w:rsidRPr="008523D8" w:rsidRDefault="001F4D5C" w:rsidP="00B867A9">
                              <w:pPr>
                                <w:pStyle w:val="NormalWeb"/>
                                <w:spacing w:before="0"/>
                                <w:jc w:val="center"/>
                                <w:rPr>
                                  <w:lang w:val="it-IT"/>
                                </w:rPr>
                              </w:pPr>
                              <w:r>
                                <w:rPr>
                                  <w:rFonts w:ascii="Arial" w:hAnsi="Arial" w:cs="Arial"/>
                                  <w:color w:val="7F7F7F"/>
                                  <w:sz w:val="16"/>
                                  <w:szCs w:val="16"/>
                                  <w:lang w:val="it-IT"/>
                                </w:rPr>
                                <w:t>7</w:t>
                              </w:r>
                            </w:p>
                          </w:txbxContent>
                        </wps:txbx>
                        <wps:bodyPr rot="0" vert="horz" wrap="square" lIns="0" tIns="0" rIns="0" bIns="0" anchor="ctr" anchorCtr="0" upright="1">
                          <a:noAutofit/>
                        </wps:bodyPr>
                      </wps:wsp>
                      <wpg:wgp>
                        <wpg:cNvPr id="2170" name="Gruppo 1507"/>
                        <wpg:cNvGrpSpPr>
                          <a:grpSpLocks/>
                        </wpg:cNvGrpSpPr>
                        <wpg:grpSpPr bwMode="auto">
                          <a:xfrm>
                            <a:off x="25400" y="784199"/>
                            <a:ext cx="1013903" cy="641514"/>
                            <a:chOff x="254" y="8201"/>
                            <a:chExt cx="10139" cy="6414"/>
                          </a:xfrm>
                        </wpg:grpSpPr>
                        <wpg:grpSp>
                          <wpg:cNvPr id="2171" name="Gruppo 1508"/>
                          <wpg:cNvGrpSpPr>
                            <a:grpSpLocks/>
                          </wpg:cNvGrpSpPr>
                          <wpg:grpSpPr bwMode="auto">
                            <a:xfrm>
                              <a:off x="254" y="8201"/>
                              <a:ext cx="10139" cy="6414"/>
                              <a:chOff x="254" y="8201"/>
                              <a:chExt cx="10139" cy="6413"/>
                            </a:xfrm>
                          </wpg:grpSpPr>
                          <wps:wsp>
                            <wps:cNvPr id="2172" name="Text Box 109"/>
                            <wps:cNvSpPr txBox="1">
                              <a:spLocks noChangeArrowheads="1"/>
                            </wps:cNvSpPr>
                            <wps:spPr bwMode="auto">
                              <a:xfrm>
                                <a:off x="5554" y="8201"/>
                                <a:ext cx="4839" cy="340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1F34C61" w14:textId="77777777" w:rsidR="001F4D5C" w:rsidRPr="004C786A" w:rsidRDefault="001F4D5C" w:rsidP="00B867A9">
                                  <w:pPr>
                                    <w:pStyle w:val="NormalWeb"/>
                                    <w:spacing w:before="0" w:line="192" w:lineRule="auto"/>
                                    <w:ind w:right="-799"/>
                                    <w:rPr>
                                      <w:sz w:val="13"/>
                                      <w:szCs w:val="13"/>
                                      <w:lang w:val="it-IT"/>
                                    </w:rPr>
                                  </w:pPr>
                                  <w:r w:rsidRPr="004C786A">
                                    <w:rPr>
                                      <w:b/>
                                      <w:bCs/>
                                      <w:sz w:val="13"/>
                                      <w:szCs w:val="13"/>
                                      <w:lang w:val="it-IT"/>
                                    </w:rPr>
                                    <w:t>MHD</w:t>
                                  </w:r>
                                  <w:r w:rsidRPr="004C786A">
                                    <w:rPr>
                                      <w:b/>
                                      <w:bCs/>
                                      <w:sz w:val="13"/>
                                      <w:szCs w:val="13"/>
                                      <w:lang w:val="it-IT"/>
                                    </w:rPr>
                                    <w:br/>
                                    <w:t>Document</w:t>
                                  </w:r>
                                  <w:r w:rsidRPr="004C786A">
                                    <w:rPr>
                                      <w:b/>
                                      <w:bCs/>
                                      <w:sz w:val="13"/>
                                      <w:szCs w:val="13"/>
                                      <w:lang w:val="it-IT"/>
                                    </w:rPr>
                                    <w:br/>
                                    <w:t>Consumer</w:t>
                                  </w:r>
                                </w:p>
                              </w:txbxContent>
                            </wps:txbx>
                            <wps:bodyPr rot="0" vert="horz" wrap="square" lIns="0" tIns="36000" rIns="0" bIns="36000" anchor="b" anchorCtr="0" upright="1">
                              <a:noAutofit/>
                            </wps:bodyPr>
                          </wps:wsp>
                          <wps:wsp>
                            <wps:cNvPr id="2173" name="Text Box 111"/>
                            <wps:cNvSpPr txBox="1">
                              <a:spLocks noChangeArrowheads="1"/>
                            </wps:cNvSpPr>
                            <wps:spPr bwMode="auto">
                              <a:xfrm>
                                <a:off x="1755" y="11579"/>
                                <a:ext cx="6833" cy="303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8F56336" w14:textId="77777777" w:rsidR="001F4D5C" w:rsidRPr="0009356C" w:rsidRDefault="001F4D5C" w:rsidP="00B867A9">
                                  <w:pPr>
                                    <w:pStyle w:val="NormalWeb"/>
                                    <w:pBdr>
                                      <w:top w:val="single" w:sz="4" w:space="1" w:color="auto"/>
                                    </w:pBdr>
                                    <w:spacing w:before="0"/>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r w:rsidRPr="0009356C">
                                    <w:rPr>
                                      <w:b/>
                                      <w:bCs/>
                                      <w:sz w:val="13"/>
                                      <w:szCs w:val="13"/>
                                      <w:lang w:val="it-IT"/>
                                    </w:rPr>
                                    <w:t xml:space="preserve"> </w:t>
                                  </w:r>
                                </w:p>
                              </w:txbxContent>
                            </wps:txbx>
                            <wps:bodyPr rot="0" vert="horz" wrap="square" lIns="0" tIns="0" rIns="0" bIns="0" anchor="t" anchorCtr="0" upright="1">
                              <a:noAutofit/>
                            </wps:bodyPr>
                          </wps:wsp>
                          <wps:wsp>
                            <wps:cNvPr id="2174" name="Text Box 109"/>
                            <wps:cNvSpPr txBox="1">
                              <a:spLocks noChangeArrowheads="1"/>
                            </wps:cNvSpPr>
                            <wps:spPr bwMode="auto">
                              <a:xfrm>
                                <a:off x="254" y="8252"/>
                                <a:ext cx="4942" cy="335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212CAB3" w14:textId="77777777" w:rsidR="001F4D5C" w:rsidRPr="004C786A" w:rsidRDefault="001F4D5C" w:rsidP="00B867A9">
                                  <w:pPr>
                                    <w:pStyle w:val="NormalWeb"/>
                                    <w:spacing w:before="0" w:line="192" w:lineRule="auto"/>
                                    <w:jc w:val="right"/>
                                    <w:rPr>
                                      <w:sz w:val="13"/>
                                      <w:szCs w:val="13"/>
                                    </w:rPr>
                                  </w:pPr>
                                  <w:r w:rsidRPr="004C786A">
                                    <w:rPr>
                                      <w:b/>
                                      <w:bCs/>
                                      <w:sz w:val="13"/>
                                      <w:szCs w:val="13"/>
                                    </w:rPr>
                                    <w:t>QEDm Clinical Data</w:t>
                                  </w:r>
                                  <w:r w:rsidRPr="004C786A">
                                    <w:rPr>
                                      <w:b/>
                                      <w:bCs/>
                                      <w:sz w:val="13"/>
                                      <w:szCs w:val="13"/>
                                    </w:rPr>
                                    <w:br/>
                                    <w:t>Consumer</w:t>
                                  </w:r>
                                  <w:r w:rsidRPr="004C786A">
                                    <w:rPr>
                                      <w:b/>
                                      <w:bCs/>
                                      <w:strike/>
                                      <w:color w:val="FF0000"/>
                                      <w:sz w:val="13"/>
                                      <w:szCs w:val="13"/>
                                    </w:rPr>
                                    <w:t xml:space="preserve"> </w:t>
                                  </w:r>
                                </w:p>
                              </w:txbxContent>
                            </wps:txbx>
                            <wps:bodyPr rot="0" vert="horz" wrap="square" lIns="0" tIns="36000" rIns="0" bIns="36000" anchor="b" anchorCtr="0" upright="1">
                              <a:noAutofit/>
                            </wps:bodyPr>
                          </wps:wsp>
                        </wpg:grpSp>
                        <wps:wsp>
                          <wps:cNvPr id="2175" name="Connettore diritto 1512"/>
                          <wps:cNvCnPr>
                            <a:cxnSpLocks noChangeShapeType="1"/>
                          </wps:cNvCnPr>
                          <wps:spPr bwMode="auto">
                            <a:xfrm>
                              <a:off x="5358" y="8928"/>
                              <a:ext cx="0" cy="2628"/>
                            </a:xfrm>
                            <a:prstGeom prst="line">
                              <a:avLst/>
                            </a:prstGeom>
                            <a:noFill/>
                            <a:ln w="6350">
                              <a:solidFill>
                                <a:schemeClr val="tx1">
                                  <a:lumMod val="100000"/>
                                  <a:lumOff val="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g:wgp>
                        <wpg:cNvPr id="768" name="Gruppo 1513"/>
                        <wpg:cNvGrpSpPr>
                          <a:grpSpLocks/>
                        </wpg:cNvGrpSpPr>
                        <wpg:grpSpPr bwMode="auto">
                          <a:xfrm>
                            <a:off x="1794506" y="783206"/>
                            <a:ext cx="1032303" cy="572004"/>
                            <a:chOff x="10765" y="8161"/>
                            <a:chExt cx="10323" cy="5720"/>
                          </a:xfrm>
                        </wpg:grpSpPr>
                        <wps:wsp>
                          <wps:cNvPr id="769" name="Text Box 111"/>
                          <wps:cNvSpPr txBox="1">
                            <a:spLocks noChangeArrowheads="1"/>
                          </wps:cNvSpPr>
                          <wps:spPr bwMode="auto">
                            <a:xfrm>
                              <a:off x="10765" y="8161"/>
                              <a:ext cx="4643" cy="3418"/>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BB594E1" w14:textId="77777777" w:rsidR="001F4D5C" w:rsidRPr="0009356C" w:rsidRDefault="001F4D5C" w:rsidP="00B867A9">
                                <w:pPr>
                                  <w:pStyle w:val="NormalWeb"/>
                                  <w:spacing w:before="0" w:line="192" w:lineRule="auto"/>
                                  <w:jc w:val="right"/>
                                  <w:rPr>
                                    <w:sz w:val="13"/>
                                    <w:szCs w:val="13"/>
                                  </w:rPr>
                                </w:pPr>
                                <w:r w:rsidRPr="0009356C">
                                  <w:rPr>
                                    <w:b/>
                                    <w:bCs/>
                                    <w:sz w:val="13"/>
                                    <w:szCs w:val="13"/>
                                  </w:rPr>
                                  <w:t>XDS</w:t>
                                </w:r>
                                <w:r w:rsidRPr="0009356C">
                                  <w:rPr>
                                    <w:b/>
                                    <w:bCs/>
                                    <w:sz w:val="13"/>
                                    <w:szCs w:val="13"/>
                                  </w:rPr>
                                  <w:br/>
                                  <w:t>Document</w:t>
                                </w:r>
                                <w:r w:rsidRPr="0009356C">
                                  <w:rPr>
                                    <w:b/>
                                    <w:bCs/>
                                    <w:sz w:val="13"/>
                                    <w:szCs w:val="13"/>
                                  </w:rPr>
                                  <w:br/>
                                  <w:t>Consumer</w:t>
                                </w:r>
                              </w:p>
                            </w:txbxContent>
                          </wps:txbx>
                          <wps:bodyPr rot="0" vert="horz" wrap="square" lIns="0" tIns="36000" rIns="0" bIns="36000" anchor="b" anchorCtr="0" upright="1">
                            <a:noAutofit/>
                          </wps:bodyPr>
                        </wps:wsp>
                        <wps:wsp>
                          <wps:cNvPr id="776" name="Text Box 111"/>
                          <wps:cNvSpPr txBox="1">
                            <a:spLocks noChangeArrowheads="1"/>
                          </wps:cNvSpPr>
                          <wps:spPr bwMode="auto">
                            <a:xfrm>
                              <a:off x="11324" y="11559"/>
                              <a:ext cx="8715" cy="232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9CEAC7C" w14:textId="77777777" w:rsidR="001F4D5C" w:rsidRPr="0009356C" w:rsidRDefault="001F4D5C" w:rsidP="00B867A9">
                                <w:pPr>
                                  <w:pStyle w:val="NormalWeb"/>
                                  <w:pBdr>
                                    <w:top w:val="single" w:sz="4" w:space="1" w:color="auto"/>
                                  </w:pBdr>
                                  <w:spacing w:before="0"/>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p>
                            </w:txbxContent>
                          </wps:txbx>
                          <wps:bodyPr rot="0" vert="horz" wrap="square" lIns="0" tIns="0" rIns="0" bIns="0" anchor="t" anchorCtr="0" upright="1">
                            <a:noAutofit/>
                          </wps:bodyPr>
                        </wps:wsp>
                        <wps:wsp>
                          <wps:cNvPr id="777" name="Text Box 109"/>
                          <wps:cNvSpPr txBox="1">
                            <a:spLocks noChangeArrowheads="1"/>
                          </wps:cNvSpPr>
                          <wps:spPr bwMode="auto">
                            <a:xfrm>
                              <a:off x="15829" y="8256"/>
                              <a:ext cx="5259" cy="332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74F5044" w14:textId="77777777" w:rsidR="001F4D5C" w:rsidRPr="0009356C" w:rsidRDefault="001F4D5C" w:rsidP="00B867A9">
                                <w:pPr>
                                  <w:pStyle w:val="NormalWeb"/>
                                  <w:spacing w:before="0" w:line="192" w:lineRule="auto"/>
                                  <w:rPr>
                                    <w:sz w:val="13"/>
                                    <w:szCs w:val="13"/>
                                  </w:rPr>
                                </w:pPr>
                                <w:r w:rsidRPr="0009356C">
                                  <w:rPr>
                                    <w:b/>
                                    <w:bCs/>
                                    <w:sz w:val="13"/>
                                    <w:szCs w:val="13"/>
                                  </w:rPr>
                                  <w:t>QED</w:t>
                                </w:r>
                                <w:r>
                                  <w:rPr>
                                    <w:b/>
                                    <w:bCs/>
                                    <w:sz w:val="13"/>
                                    <w:szCs w:val="13"/>
                                  </w:rPr>
                                  <w:t>m</w:t>
                                </w:r>
                                <w:r w:rsidRPr="0009356C">
                                  <w:rPr>
                                    <w:b/>
                                    <w:bCs/>
                                    <w:sz w:val="13"/>
                                    <w:szCs w:val="13"/>
                                  </w:rPr>
                                  <w:br/>
                                  <w:t>Clinical Data</w:t>
                                </w:r>
                                <w:r w:rsidRPr="0009356C">
                                  <w:rPr>
                                    <w:b/>
                                    <w:bCs/>
                                    <w:sz w:val="13"/>
                                    <w:szCs w:val="13"/>
                                  </w:rPr>
                                  <w:br/>
                                  <w:t>Consumer</w:t>
                                </w:r>
                              </w:p>
                            </w:txbxContent>
                          </wps:txbx>
                          <wps:bodyPr rot="0" vert="horz" wrap="square" lIns="0" tIns="36000" rIns="0" bIns="36000" anchor="b" anchorCtr="0" upright="1">
                            <a:noAutofit/>
                          </wps:bodyPr>
                        </wps:wsp>
                        <wps:wsp>
                          <wps:cNvPr id="778" name="Connettore diritto 1517"/>
                          <wps:cNvCnPr>
                            <a:cxnSpLocks noChangeShapeType="1"/>
                          </wps:cNvCnPr>
                          <wps:spPr bwMode="auto">
                            <a:xfrm>
                              <a:off x="15630" y="8963"/>
                              <a:ext cx="0" cy="2623"/>
                            </a:xfrm>
                            <a:prstGeom prst="line">
                              <a:avLst/>
                            </a:prstGeom>
                            <a:noFill/>
                            <a:ln w="6350">
                              <a:solidFill>
                                <a:schemeClr val="tx1">
                                  <a:lumMod val="100000"/>
                                  <a:lumOff val="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pic:pic xmlns:pic="http://schemas.openxmlformats.org/drawingml/2006/picture">
                        <pic:nvPicPr>
                          <pic:cNvPr id="782" name="Immagine 15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flipH="1">
                            <a:off x="1224604" y="6262443"/>
                            <a:ext cx="140300" cy="17560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2179" name="Text Box 25"/>
                        <wps:cNvSpPr txBox="1">
                          <a:spLocks noChangeArrowheads="1"/>
                        </wps:cNvSpPr>
                        <wps:spPr bwMode="auto">
                          <a:xfrm>
                            <a:off x="749503" y="6152242"/>
                            <a:ext cx="461202" cy="35660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6350">
                                <a:solidFill>
                                  <a:srgbClr val="000000"/>
                                </a:solidFill>
                                <a:miter lim="800000"/>
                                <a:headEnd/>
                                <a:tailEnd/>
                              </a14:hiddenLine>
                            </a:ext>
                          </a:extLst>
                        </wps:spPr>
                        <wps:txbx>
                          <w:txbxContent>
                            <w:p w14:paraId="07133209" w14:textId="77777777" w:rsidR="001F4D5C" w:rsidRPr="00D176AC" w:rsidRDefault="001F4D5C" w:rsidP="00B867A9">
                              <w:pPr>
                                <w:pStyle w:val="NormalWeb"/>
                                <w:spacing w:before="0" w:line="216" w:lineRule="auto"/>
                                <w:jc w:val="right"/>
                                <w:rPr>
                                  <w:sz w:val="13"/>
                                  <w:szCs w:val="13"/>
                                </w:rPr>
                              </w:pPr>
                              <w:r w:rsidRPr="008F299E">
                                <w:rPr>
                                  <w:sz w:val="13"/>
                                  <w:szCs w:val="13"/>
                                </w:rPr>
                                <w:t>Select DE</w:t>
                              </w:r>
                              <w:r w:rsidRPr="008F299E">
                                <w:rPr>
                                  <w:sz w:val="13"/>
                                  <w:szCs w:val="13"/>
                                </w:rPr>
                                <w:br/>
                                <w:t xml:space="preserve">and parse its provenance </w:t>
                              </w:r>
                            </w:p>
                          </w:txbxContent>
                        </wps:txbx>
                        <wps:bodyPr rot="0" vert="horz" wrap="square" lIns="0" tIns="0" rIns="0" bIns="0" anchor="ctr" anchorCtr="0" upright="1">
                          <a:noAutofit/>
                        </wps:bodyPr>
                      </wps:wsp>
                      <wpg:wgp>
                        <wpg:cNvPr id="2180" name="Gruppo 1528"/>
                        <wpg:cNvGrpSpPr>
                          <a:grpSpLocks/>
                        </wpg:cNvGrpSpPr>
                        <wpg:grpSpPr bwMode="auto">
                          <a:xfrm>
                            <a:off x="928703" y="138001"/>
                            <a:ext cx="1015903" cy="1209209"/>
                            <a:chOff x="6197" y="13395"/>
                            <a:chExt cx="10159" cy="12091"/>
                          </a:xfrm>
                        </wpg:grpSpPr>
                        <wpg:grpSp>
                          <wpg:cNvPr id="2181" name="Gruppo 1529"/>
                          <wpg:cNvGrpSpPr>
                            <a:grpSpLocks/>
                          </wpg:cNvGrpSpPr>
                          <wpg:grpSpPr bwMode="auto">
                            <a:xfrm>
                              <a:off x="6197" y="19735"/>
                              <a:ext cx="10159" cy="5751"/>
                              <a:chOff x="16066" y="12915"/>
                              <a:chExt cx="10158" cy="5751"/>
                            </a:xfrm>
                          </wpg:grpSpPr>
                          <wpg:grpSp>
                            <wpg:cNvPr id="2182" name="Gruppo 1530"/>
                            <wpg:cNvGrpSpPr>
                              <a:grpSpLocks/>
                            </wpg:cNvGrpSpPr>
                            <wpg:grpSpPr bwMode="auto">
                              <a:xfrm>
                                <a:off x="16066" y="12915"/>
                                <a:ext cx="10158" cy="5751"/>
                                <a:chOff x="236" y="1242"/>
                                <a:chExt cx="10157" cy="5752"/>
                              </a:xfrm>
                            </wpg:grpSpPr>
                            <wps:wsp>
                              <wps:cNvPr id="2183" name="Text Box 109"/>
                              <wps:cNvSpPr txBox="1">
                                <a:spLocks noChangeArrowheads="1"/>
                              </wps:cNvSpPr>
                              <wps:spPr bwMode="auto">
                                <a:xfrm>
                                  <a:off x="5554" y="1332"/>
                                  <a:ext cx="4839" cy="346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FC56F82" w14:textId="7301BBA9" w:rsidR="001F4D5C" w:rsidRPr="0009356C" w:rsidRDefault="001F4D5C" w:rsidP="00B867A9">
                                    <w:pPr>
                                      <w:pStyle w:val="NormalWeb"/>
                                      <w:spacing w:before="0" w:line="192" w:lineRule="auto"/>
                                      <w:rPr>
                                        <w:sz w:val="13"/>
                                        <w:szCs w:val="13"/>
                                        <w:lang w:val="it-IT"/>
                                      </w:rPr>
                                    </w:pPr>
                                    <w:r w:rsidRPr="0009356C">
                                      <w:rPr>
                                        <w:b/>
                                        <w:bCs/>
                                        <w:sz w:val="13"/>
                                        <w:szCs w:val="13"/>
                                        <w:lang w:val="it-IT"/>
                                      </w:rPr>
                                      <w:t>MHD</w:t>
                                    </w:r>
                                    <w:r w:rsidRPr="0009356C">
                                      <w:rPr>
                                        <w:b/>
                                        <w:bCs/>
                                        <w:sz w:val="13"/>
                                        <w:szCs w:val="13"/>
                                        <w:lang w:val="it-IT"/>
                                      </w:rPr>
                                      <w:br/>
                                      <w:t>Document</w:t>
                                    </w:r>
                                    <w:r w:rsidRPr="0009356C">
                                      <w:rPr>
                                        <w:b/>
                                        <w:bCs/>
                                        <w:sz w:val="13"/>
                                        <w:szCs w:val="13"/>
                                        <w:lang w:val="it-IT"/>
                                      </w:rPr>
                                      <w:br/>
                                      <w:t xml:space="preserve">Consumer </w:t>
                                    </w:r>
                                  </w:p>
                                </w:txbxContent>
                              </wps:txbx>
                              <wps:bodyPr rot="0" vert="horz" wrap="square" lIns="0" tIns="36000" rIns="0" bIns="36000" anchor="b" anchorCtr="0" upright="1">
                                <a:noAutofit/>
                              </wps:bodyPr>
                            </wps:wsp>
                            <wps:wsp>
                              <wps:cNvPr id="2184" name="Text Box 111"/>
                              <wps:cNvSpPr txBox="1">
                                <a:spLocks noChangeArrowheads="1"/>
                              </wps:cNvSpPr>
                              <wps:spPr bwMode="auto">
                                <a:xfrm>
                                  <a:off x="1755" y="3959"/>
                                  <a:ext cx="6833" cy="303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15BF6CF" w14:textId="77777777" w:rsidR="001F4D5C" w:rsidRPr="0009356C" w:rsidRDefault="001F4D5C" w:rsidP="00B867A9">
                                    <w:pPr>
                                      <w:pStyle w:val="NormalWeb"/>
                                      <w:pBdr>
                                        <w:top w:val="single" w:sz="4" w:space="1" w:color="auto"/>
                                      </w:pBdr>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r w:rsidRPr="0009356C">
                                      <w:rPr>
                                        <w:b/>
                                        <w:bCs/>
                                        <w:sz w:val="13"/>
                                        <w:szCs w:val="13"/>
                                        <w:lang w:val="it-IT"/>
                                      </w:rPr>
                                      <w:t xml:space="preserve"> </w:t>
                                    </w:r>
                                  </w:p>
                                </w:txbxContent>
                              </wps:txbx>
                              <wps:bodyPr rot="0" vert="horz" wrap="square" lIns="0" tIns="0" rIns="0" bIns="0" anchor="t" anchorCtr="0" upright="1">
                                <a:noAutofit/>
                              </wps:bodyPr>
                            </wps:wsp>
                            <wps:wsp>
                              <wps:cNvPr id="2185" name="Text Box 109"/>
                              <wps:cNvSpPr txBox="1">
                                <a:spLocks noChangeArrowheads="1"/>
                              </wps:cNvSpPr>
                              <wps:spPr bwMode="auto">
                                <a:xfrm>
                                  <a:off x="236" y="1242"/>
                                  <a:ext cx="4931" cy="349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883AD01" w14:textId="77777777" w:rsidR="001F4D5C" w:rsidRPr="004C786A" w:rsidRDefault="001F4D5C" w:rsidP="00B867A9">
                                    <w:pPr>
                                      <w:pStyle w:val="NormalWeb"/>
                                      <w:spacing w:before="0" w:line="192" w:lineRule="auto"/>
                                      <w:jc w:val="right"/>
                                      <w:rPr>
                                        <w:sz w:val="13"/>
                                        <w:szCs w:val="13"/>
                                      </w:rPr>
                                    </w:pPr>
                                    <w:r w:rsidRPr="004C786A">
                                      <w:rPr>
                                        <w:b/>
                                        <w:bCs/>
                                        <w:sz w:val="13"/>
                                        <w:szCs w:val="13"/>
                                      </w:rPr>
                                      <w:t>QEDm Clinical Data</w:t>
                                    </w:r>
                                    <w:r w:rsidRPr="004C786A">
                                      <w:rPr>
                                        <w:b/>
                                        <w:bCs/>
                                        <w:sz w:val="13"/>
                                        <w:szCs w:val="13"/>
                                      </w:rPr>
                                      <w:br/>
                                      <w:t>Consumer</w:t>
                                    </w:r>
                                  </w:p>
                                </w:txbxContent>
                              </wps:txbx>
                              <wps:bodyPr rot="0" vert="horz" wrap="square" lIns="0" tIns="36000" rIns="0" bIns="36000" anchor="b" anchorCtr="0" upright="1">
                                <a:noAutofit/>
                              </wps:bodyPr>
                            </wps:wsp>
                          </wpg:grpSp>
                          <wps:wsp>
                            <wps:cNvPr id="2186" name="Connettore diritto 1534"/>
                            <wps:cNvCnPr>
                              <a:cxnSpLocks noChangeShapeType="1"/>
                            </wps:cNvCnPr>
                            <wps:spPr bwMode="auto">
                              <a:xfrm>
                                <a:off x="21183" y="13807"/>
                                <a:ext cx="0" cy="2623"/>
                              </a:xfrm>
                              <a:prstGeom prst="line">
                                <a:avLst/>
                              </a:prstGeom>
                              <a:noFill/>
                              <a:ln w="6350">
                                <a:solidFill>
                                  <a:schemeClr val="tx1">
                                    <a:lumMod val="100000"/>
                                    <a:lumOff val="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grpSp>
                        <wpg:grpSp>
                          <wpg:cNvPr id="2187" name="Gruppo 1535"/>
                          <wpg:cNvGrpSpPr>
                            <a:grpSpLocks/>
                          </wpg:cNvGrpSpPr>
                          <wpg:grpSpPr bwMode="auto">
                            <a:xfrm>
                              <a:off x="8118" y="13395"/>
                              <a:ext cx="6201" cy="6620"/>
                              <a:chOff x="8118" y="13395"/>
                              <a:chExt cx="6201" cy="6620"/>
                            </a:xfrm>
                          </wpg:grpSpPr>
                          <wpg:grpSp>
                            <wpg:cNvPr id="2188" name="Gruppo 1536"/>
                            <wpg:cNvGrpSpPr>
                              <a:grpSpLocks/>
                            </wpg:cNvGrpSpPr>
                            <wpg:grpSpPr bwMode="auto">
                              <a:xfrm>
                                <a:off x="8651" y="13395"/>
                                <a:ext cx="5668" cy="6620"/>
                                <a:chOff x="3608" y="-885"/>
                                <a:chExt cx="5931" cy="6929"/>
                              </a:xfrm>
                            </wpg:grpSpPr>
                            <wpg:grpSp>
                              <wpg:cNvPr id="2189" name="Gruppo 1537"/>
                              <wpg:cNvGrpSpPr>
                                <a:grpSpLocks/>
                              </wpg:cNvGrpSpPr>
                              <wpg:grpSpPr bwMode="auto">
                                <a:xfrm>
                                  <a:off x="3608" y="-885"/>
                                  <a:ext cx="5932" cy="6928"/>
                                  <a:chOff x="3608" y="-885"/>
                                  <a:chExt cx="5931" cy="6929"/>
                                </a:xfrm>
                              </wpg:grpSpPr>
                              <pic:pic xmlns:pic="http://schemas.openxmlformats.org/drawingml/2006/picture">
                                <pic:nvPicPr>
                                  <pic:cNvPr id="2190" name="Elemento grafico 3" descr="Compu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4362" y="-885"/>
                                    <a:ext cx="4477" cy="465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2193" name="Text Box 111"/>
                                <wps:cNvSpPr txBox="1">
                                  <a:spLocks noChangeArrowheads="1"/>
                                </wps:cNvSpPr>
                                <wps:spPr bwMode="auto">
                                  <a:xfrm>
                                    <a:off x="3608" y="3137"/>
                                    <a:ext cx="5932" cy="290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0B96D4F" w14:textId="77777777" w:rsidR="001F4D5C" w:rsidRPr="0009356C" w:rsidRDefault="001F4D5C" w:rsidP="00B867A9">
                                      <w:pPr>
                                        <w:pStyle w:val="NormalWeb"/>
                                        <w:spacing w:before="0"/>
                                        <w:jc w:val="center"/>
                                        <w:rPr>
                                          <w:sz w:val="13"/>
                                          <w:szCs w:val="13"/>
                                        </w:rPr>
                                      </w:pPr>
                                      <w:r w:rsidRPr="004934FA">
                                        <w:rPr>
                                          <w:b/>
                                          <w:bCs/>
                                          <w:color w:val="7F7F7F"/>
                                          <w:sz w:val="16"/>
                                          <w:szCs w:val="18"/>
                                        </w:rPr>
                                        <w:t xml:space="preserve"> </w:t>
                                      </w:r>
                                      <w:r w:rsidRPr="0009356C">
                                        <w:rPr>
                                          <w:b/>
                                          <w:bCs/>
                                          <w:color w:val="7F7F7F"/>
                                          <w:sz w:val="13"/>
                                          <w:szCs w:val="13"/>
                                        </w:rPr>
                                        <w:t xml:space="preserve">Family </w:t>
                                      </w:r>
                                      <w:r w:rsidRPr="0009356C">
                                        <w:rPr>
                                          <w:b/>
                                          <w:bCs/>
                                          <w:color w:val="7F7F7F"/>
                                          <w:sz w:val="13"/>
                                          <w:szCs w:val="13"/>
                                        </w:rPr>
                                        <w:br/>
                                        <w:t>Physician</w:t>
                                      </w:r>
                                    </w:p>
                                  </w:txbxContent>
                                </wps:txbx>
                                <wps:bodyPr rot="0" vert="horz" wrap="square" lIns="0" tIns="0" rIns="0" bIns="0" anchor="t" anchorCtr="0" upright="1">
                                  <a:noAutofit/>
                                </wps:bodyPr>
                              </wps:wsp>
                            </wpg:grpSp>
                            <wps:wsp>
                              <wps:cNvPr id="2194" name="Rettangolo 1540"/>
                              <wps:cNvSpPr>
                                <a:spLocks noChangeArrowheads="1"/>
                              </wps:cNvSpPr>
                              <wps:spPr bwMode="auto">
                                <a:xfrm>
                                  <a:off x="4764" y="398"/>
                                  <a:ext cx="2247" cy="1529"/>
                                </a:xfrm>
                                <a:prstGeom prst="rect">
                                  <a:avLst/>
                                </a:prstGeom>
                                <a:solidFill>
                                  <a:schemeClr val="bg1">
                                    <a:lumMod val="100000"/>
                                    <a:lumOff val="0"/>
                                  </a:schemeClr>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12700">
                                      <a:solidFill>
                                        <a:srgbClr val="000000"/>
                                      </a:solidFill>
                                      <a:miter lim="800000"/>
                                      <a:headEnd/>
                                      <a:tailEnd/>
                                    </a14:hiddenLine>
                                  </a:ext>
                                </a:extLst>
                              </wps:spPr>
                              <wps:bodyPr rot="0" vert="horz" wrap="square" lIns="91440" tIns="45720" rIns="91440" bIns="45720" anchor="ctr" anchorCtr="0" upright="1">
                                <a:noAutofit/>
                              </wps:bodyPr>
                            </wps:wsp>
                          </wpg:grpSp>
                          <wpg:grpSp>
                            <wpg:cNvPr id="2195" name="Gruppo 1541"/>
                            <wpg:cNvGrpSpPr>
                              <a:grpSpLocks/>
                            </wpg:cNvGrpSpPr>
                            <wpg:grpSpPr bwMode="auto">
                              <a:xfrm>
                                <a:off x="8118" y="15785"/>
                                <a:ext cx="2808" cy="2046"/>
                                <a:chOff x="7901" y="17318"/>
                                <a:chExt cx="1929" cy="2046"/>
                              </a:xfrm>
                            </wpg:grpSpPr>
                            <pic:pic xmlns:pic="http://schemas.openxmlformats.org/drawingml/2006/picture">
                              <pic:nvPicPr>
                                <pic:cNvPr id="2196" name="Elemento grafico 2" descr="Smartpho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rot="1015542">
                                  <a:off x="7901" y="17318"/>
                                  <a:ext cx="1929" cy="204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2197" name="Rettangolo 1543"/>
                              <wps:cNvSpPr>
                                <a:spLocks noChangeArrowheads="1"/>
                              </wps:cNvSpPr>
                              <wps:spPr bwMode="auto">
                                <a:xfrm rot="975524">
                                  <a:off x="8480" y="17609"/>
                                  <a:ext cx="758" cy="1430"/>
                                </a:xfrm>
                                <a:prstGeom prst="rect">
                                  <a:avLst/>
                                </a:prstGeom>
                                <a:solidFill>
                                  <a:schemeClr val="bg1">
                                    <a:lumMod val="100000"/>
                                    <a:lumOff val="0"/>
                                  </a:schemeClr>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12700">
                                      <a:solidFill>
                                        <a:srgbClr val="000000"/>
                                      </a:solidFill>
                                      <a:miter lim="800000"/>
                                      <a:headEnd/>
                                      <a:tailEnd/>
                                    </a14:hiddenLine>
                                  </a:ext>
                                </a:extLst>
                              </wps:spPr>
                              <wps:bodyPr rot="0" vert="horz" wrap="square" lIns="91440" tIns="45720" rIns="91440" bIns="45720" anchor="ctr" anchorCtr="0" upright="1">
                                <a:noAutofit/>
                              </wps:bodyPr>
                            </wps:wsp>
                          </wpg:grpSp>
                        </wpg:grpSp>
                      </wpg:wgp>
                      <wps:wsp>
                        <wps:cNvPr id="2198" name="Text Box 25"/>
                        <wps:cNvSpPr txBox="1">
                          <a:spLocks noChangeArrowheads="1"/>
                        </wps:cNvSpPr>
                        <wps:spPr bwMode="auto">
                          <a:xfrm>
                            <a:off x="5278818" y="4467535"/>
                            <a:ext cx="503602" cy="18950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6350">
                                <a:solidFill>
                                  <a:srgbClr val="000000"/>
                                </a:solidFill>
                                <a:miter lim="800000"/>
                                <a:headEnd/>
                                <a:tailEnd/>
                              </a14:hiddenLine>
                            </a:ext>
                          </a:extLst>
                        </wps:spPr>
                        <wps:txbx>
                          <w:txbxContent>
                            <w:p w14:paraId="5AD55C03" w14:textId="77777777" w:rsidR="001F4D5C" w:rsidRPr="004934FA" w:rsidRDefault="001F4D5C" w:rsidP="00B867A9">
                              <w:pPr>
                                <w:pStyle w:val="NormalWeb"/>
                                <w:spacing w:before="0" w:line="192" w:lineRule="auto"/>
                                <w:rPr>
                                  <w:sz w:val="22"/>
                                </w:rPr>
                              </w:pPr>
                              <w:r w:rsidRPr="008F299E">
                                <w:rPr>
                                  <w:sz w:val="12"/>
                                  <w:szCs w:val="12"/>
                                </w:rPr>
                                <w:t>Add DE’s</w:t>
                              </w:r>
                              <w:r w:rsidRPr="008F299E">
                                <w:rPr>
                                  <w:sz w:val="12"/>
                                  <w:szCs w:val="12"/>
                                </w:rPr>
                                <w:br/>
                                <w:t>provenance</w:t>
                              </w:r>
                              <w:r w:rsidRPr="00F20F90" w:rsidDel="00040083">
                                <w:rPr>
                                  <w:sz w:val="12"/>
                                  <w:szCs w:val="12"/>
                                </w:rPr>
                                <w:t xml:space="preserve"> </w:t>
                              </w:r>
                            </w:p>
                          </w:txbxContent>
                        </wps:txbx>
                        <wps:bodyPr rot="0" vert="horz" wrap="square" lIns="0" tIns="0" rIns="0" bIns="0" anchor="ctr" anchorCtr="0" upright="1">
                          <a:noAutofit/>
                        </wps:bodyPr>
                      </wps:wsp>
                      <wps:wsp>
                        <wps:cNvPr id="2199" name="Rectangle 145"/>
                        <wps:cNvSpPr>
                          <a:spLocks noChangeArrowheads="1"/>
                        </wps:cNvSpPr>
                        <wps:spPr bwMode="auto">
                          <a:xfrm>
                            <a:off x="476402" y="1652013"/>
                            <a:ext cx="133200" cy="377603"/>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200" name="Rectangle 1038"/>
                        <wps:cNvSpPr>
                          <a:spLocks noChangeArrowheads="1"/>
                        </wps:cNvSpPr>
                        <wps:spPr bwMode="auto">
                          <a:xfrm>
                            <a:off x="480202" y="5402844"/>
                            <a:ext cx="125500" cy="291315"/>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201" name="Rectangle 1038"/>
                        <wps:cNvSpPr>
                          <a:spLocks noChangeArrowheads="1"/>
                        </wps:cNvSpPr>
                        <wps:spPr bwMode="auto">
                          <a:xfrm>
                            <a:off x="1355605" y="6568645"/>
                            <a:ext cx="128800" cy="325102"/>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202" name="Rectangle 1037"/>
                        <wps:cNvSpPr>
                          <a:spLocks noChangeArrowheads="1"/>
                        </wps:cNvSpPr>
                        <wps:spPr bwMode="auto">
                          <a:xfrm>
                            <a:off x="1355605" y="5981741"/>
                            <a:ext cx="128800" cy="460204"/>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g:wgp>
                        <wpg:cNvPr id="2204" name="Gruppo 816"/>
                        <wpg:cNvGrpSpPr>
                          <a:grpSpLocks/>
                        </wpg:cNvGrpSpPr>
                        <wpg:grpSpPr bwMode="auto">
                          <a:xfrm>
                            <a:off x="3980713" y="762019"/>
                            <a:ext cx="1945107" cy="660394"/>
                            <a:chOff x="693" y="6883"/>
                            <a:chExt cx="19451" cy="6605"/>
                          </a:xfrm>
                        </wpg:grpSpPr>
                        <wps:wsp>
                          <wps:cNvPr id="2205" name="Text Box 111"/>
                          <wps:cNvSpPr txBox="1">
                            <a:spLocks noChangeArrowheads="1"/>
                          </wps:cNvSpPr>
                          <wps:spPr bwMode="auto">
                            <a:xfrm>
                              <a:off x="727" y="10535"/>
                              <a:ext cx="18978" cy="295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408E542" w14:textId="6408B424" w:rsidR="001F4D5C" w:rsidRDefault="001F4D5C" w:rsidP="00B867A9">
                                <w:pPr>
                                  <w:pStyle w:val="NormalWeb"/>
                                  <w:pBdr>
                                    <w:top w:val="single" w:sz="4" w:space="1" w:color="auto"/>
                                  </w:pBdr>
                                  <w:spacing w:before="0"/>
                                  <w:jc w:val="center"/>
                                </w:pPr>
                                <w:r>
                                  <w:rPr>
                                    <w:b/>
                                    <w:bCs/>
                                    <w:sz w:val="13"/>
                                    <w:szCs w:val="13"/>
                                    <w:lang w:val="fr-FR"/>
                                  </w:rPr>
                                  <w:t xml:space="preserve">DE </w:t>
                                </w:r>
                                <w:r w:rsidRPr="00FA7AC9">
                                  <w:rPr>
                                    <w:b/>
                                    <w:bCs/>
                                    <w:sz w:val="13"/>
                                    <w:szCs w:val="13"/>
                                  </w:rPr>
                                  <w:t>Extractor</w:t>
                                </w:r>
                              </w:p>
                            </w:txbxContent>
                          </wps:txbx>
                          <wps:bodyPr rot="0" vert="horz" wrap="square" lIns="0" tIns="0" rIns="0" bIns="0" anchor="t" anchorCtr="0" upright="1">
                            <a:noAutofit/>
                          </wps:bodyPr>
                        </wps:wsp>
                        <wps:wsp>
                          <wps:cNvPr id="2206" name="Text Box 111"/>
                          <wps:cNvSpPr txBox="1">
                            <a:spLocks noChangeArrowheads="1"/>
                          </wps:cNvSpPr>
                          <wps:spPr bwMode="auto">
                            <a:xfrm>
                              <a:off x="10661" y="6946"/>
                              <a:ext cx="4801" cy="356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D2FCF91" w14:textId="77777777" w:rsidR="001F4D5C" w:rsidRDefault="001F4D5C" w:rsidP="00B867A9">
                                <w:pPr>
                                  <w:pStyle w:val="NormalWeb"/>
                                  <w:spacing w:before="0" w:line="192" w:lineRule="auto"/>
                                  <w:jc w:val="center"/>
                                </w:pPr>
                                <w:r>
                                  <w:rPr>
                                    <w:b/>
                                    <w:bCs/>
                                    <w:sz w:val="13"/>
                                    <w:szCs w:val="13"/>
                                  </w:rPr>
                                  <w:t>XDS Document Registry</w:t>
                                </w:r>
                              </w:p>
                            </w:txbxContent>
                          </wps:txbx>
                          <wps:bodyPr rot="0" vert="horz" wrap="square" lIns="0" tIns="36000" rIns="0" bIns="36000" anchor="b" anchorCtr="0" upright="1">
                            <a:noAutofit/>
                          </wps:bodyPr>
                        </wps:wsp>
                        <wps:wsp>
                          <wps:cNvPr id="2207" name="Text Box 111"/>
                          <wps:cNvSpPr txBox="1">
                            <a:spLocks noChangeArrowheads="1"/>
                          </wps:cNvSpPr>
                          <wps:spPr bwMode="auto">
                            <a:xfrm>
                              <a:off x="15692" y="6946"/>
                              <a:ext cx="4452" cy="360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074FF94" w14:textId="77777777" w:rsidR="001F4D5C" w:rsidRDefault="001F4D5C" w:rsidP="00B867A9">
                                <w:pPr>
                                  <w:pStyle w:val="NormalWeb"/>
                                  <w:spacing w:before="0" w:line="192" w:lineRule="auto"/>
                                </w:pPr>
                                <w:r>
                                  <w:rPr>
                                    <w:b/>
                                    <w:bCs/>
                                    <w:sz w:val="13"/>
                                    <w:szCs w:val="13"/>
                                  </w:rPr>
                                  <w:t>XDS</w:t>
                                </w:r>
                                <w:r>
                                  <w:rPr>
                                    <w:b/>
                                    <w:bCs/>
                                    <w:sz w:val="13"/>
                                    <w:szCs w:val="13"/>
                                  </w:rPr>
                                  <w:br/>
                                  <w:t>Document Repository</w:t>
                                </w:r>
                              </w:p>
                            </w:txbxContent>
                          </wps:txbx>
                          <wps:bodyPr rot="0" vert="horz" wrap="square" lIns="0" tIns="36000" rIns="0" bIns="36000" anchor="b" anchorCtr="0" upright="1">
                            <a:noAutofit/>
                          </wps:bodyPr>
                        </wps:wsp>
                        <wps:wsp>
                          <wps:cNvPr id="812" name="Text Box 111"/>
                          <wps:cNvSpPr txBox="1">
                            <a:spLocks noChangeArrowheads="1"/>
                          </wps:cNvSpPr>
                          <wps:spPr bwMode="auto">
                            <a:xfrm>
                              <a:off x="5909" y="6883"/>
                              <a:ext cx="4752" cy="366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B9E7917" w14:textId="77777777" w:rsidR="001F4D5C" w:rsidRDefault="001F4D5C" w:rsidP="00B867A9">
                                <w:pPr>
                                  <w:pStyle w:val="NormalWeb"/>
                                  <w:spacing w:before="0" w:line="192" w:lineRule="auto"/>
                                  <w:jc w:val="center"/>
                                </w:pPr>
                                <w:r>
                                  <w:rPr>
                                    <w:b/>
                                    <w:bCs/>
                                    <w:sz w:val="13"/>
                                    <w:szCs w:val="13"/>
                                  </w:rPr>
                                  <w:t>MHD</w:t>
                                </w:r>
                                <w:r>
                                  <w:rPr>
                                    <w:b/>
                                    <w:bCs/>
                                    <w:sz w:val="13"/>
                                    <w:szCs w:val="13"/>
                                  </w:rPr>
                                  <w:br/>
                                  <w:t>Document</w:t>
                                </w:r>
                                <w:r>
                                  <w:rPr>
                                    <w:b/>
                                    <w:bCs/>
                                    <w:sz w:val="13"/>
                                    <w:szCs w:val="13"/>
                                  </w:rPr>
                                  <w:br/>
                                  <w:t>Responder</w:t>
                                </w:r>
                              </w:p>
                            </w:txbxContent>
                          </wps:txbx>
                          <wps:bodyPr rot="0" vert="horz" wrap="square" lIns="0" tIns="36000" rIns="0" bIns="36000" anchor="b" anchorCtr="0" upright="1">
                            <a:noAutofit/>
                          </wps:bodyPr>
                        </wps:wsp>
                        <wps:wsp>
                          <wps:cNvPr id="814" name="Text Box 111"/>
                          <wps:cNvSpPr txBox="1">
                            <a:spLocks noChangeArrowheads="1"/>
                          </wps:cNvSpPr>
                          <wps:spPr bwMode="auto">
                            <a:xfrm flipV="1">
                              <a:off x="693" y="6895"/>
                              <a:ext cx="4858" cy="365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B97CB8F" w14:textId="77777777" w:rsidR="001F4D5C" w:rsidRDefault="001F4D5C" w:rsidP="00B867A9">
                                <w:pPr>
                                  <w:pStyle w:val="NormalWeb"/>
                                  <w:spacing w:before="0" w:line="192" w:lineRule="auto"/>
                                  <w:jc w:val="right"/>
                                </w:pPr>
                                <w:r>
                                  <w:rPr>
                                    <w:b/>
                                    <w:bCs/>
                                    <w:sz w:val="13"/>
                                    <w:szCs w:val="13"/>
                                  </w:rPr>
                                  <w:t>QEDm</w:t>
                                </w:r>
                                <w:r>
                                  <w:rPr>
                                    <w:b/>
                                    <w:bCs/>
                                    <w:sz w:val="13"/>
                                    <w:szCs w:val="13"/>
                                  </w:rPr>
                                  <w:br/>
                                  <w:t>Clinical</w:t>
                                </w:r>
                                <w:r>
                                  <w:rPr>
                                    <w:b/>
                                    <w:bCs/>
                                    <w:sz w:val="13"/>
                                    <w:szCs w:val="13"/>
                                    <w:lang w:val="fr-FR"/>
                                  </w:rPr>
                                  <w:t xml:space="preserve"> Data Source</w:t>
                                </w:r>
                              </w:p>
                            </w:txbxContent>
                          </wps:txbx>
                          <wps:bodyPr rot="0" vert="horz" wrap="square" lIns="0" tIns="36000" rIns="0" bIns="36000" anchor="b" anchorCtr="0" upright="1">
                            <a:noAutofit/>
                          </wps:bodyPr>
                        </wps:wsp>
                        <wps:wsp>
                          <wps:cNvPr id="2208" name="Connettore diritto 830"/>
                          <wps:cNvCnPr>
                            <a:cxnSpLocks noChangeShapeType="1"/>
                          </wps:cNvCnPr>
                          <wps:spPr bwMode="auto">
                            <a:xfrm>
                              <a:off x="5909" y="7935"/>
                              <a:ext cx="0" cy="2622"/>
                            </a:xfrm>
                            <a:prstGeom prst="line">
                              <a:avLst/>
                            </a:prstGeom>
                            <a:noFill/>
                            <a:ln w="6350">
                              <a:solidFill>
                                <a:schemeClr val="tx1">
                                  <a:lumMod val="100000"/>
                                  <a:lumOff val="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09" name="Connettore diritto 831"/>
                          <wps:cNvCnPr>
                            <a:cxnSpLocks noChangeShapeType="1"/>
                          </wps:cNvCnPr>
                          <wps:spPr bwMode="auto">
                            <a:xfrm>
                              <a:off x="10661" y="7935"/>
                              <a:ext cx="0" cy="2622"/>
                            </a:xfrm>
                            <a:prstGeom prst="line">
                              <a:avLst/>
                            </a:prstGeom>
                            <a:noFill/>
                            <a:ln w="6350">
                              <a:solidFill>
                                <a:schemeClr val="tx1">
                                  <a:lumMod val="100000"/>
                                  <a:lumOff val="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10" name="Connettore diritto 832"/>
                          <wps:cNvCnPr>
                            <a:cxnSpLocks noChangeShapeType="1"/>
                          </wps:cNvCnPr>
                          <wps:spPr bwMode="auto">
                            <a:xfrm>
                              <a:off x="15233" y="7975"/>
                              <a:ext cx="0" cy="2622"/>
                            </a:xfrm>
                            <a:prstGeom prst="line">
                              <a:avLst/>
                            </a:prstGeom>
                            <a:noFill/>
                            <a:ln w="6350">
                              <a:solidFill>
                                <a:schemeClr val="tx1">
                                  <a:lumMod val="100000"/>
                                  <a:lumOff val="0"/>
                                </a:schemeClr>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g:wgp>
                        <wpg:cNvPr id="2220" name="Gruppo 817"/>
                        <wpg:cNvGrpSpPr>
                          <a:grpSpLocks/>
                        </wpg:cNvGrpSpPr>
                        <wpg:grpSpPr bwMode="auto">
                          <a:xfrm>
                            <a:off x="4045714" y="22131"/>
                            <a:ext cx="1851006" cy="718175"/>
                            <a:chOff x="1168" y="-407"/>
                            <a:chExt cx="18512" cy="7187"/>
                          </a:xfrm>
                        </wpg:grpSpPr>
                        <wps:wsp>
                          <wps:cNvPr id="2236" name="Rettangolo con angoli arrotondati 818"/>
                          <wps:cNvSpPr>
                            <a:spLocks noChangeArrowheads="1"/>
                          </wps:cNvSpPr>
                          <wps:spPr bwMode="auto">
                            <a:xfrm>
                              <a:off x="1168" y="-407"/>
                              <a:ext cx="18512" cy="7187"/>
                            </a:xfrm>
                            <a:prstGeom prst="roundRect">
                              <a:avLst>
                                <a:gd name="adj" fmla="val 8005"/>
                              </a:avLst>
                            </a:prstGeom>
                            <a:solidFill>
                              <a:schemeClr val="bg1">
                                <a:lumMod val="95000"/>
                                <a:lumOff val="0"/>
                              </a:schemeClr>
                            </a:solidFill>
                            <a:ln w="9525">
                              <a:solidFill>
                                <a:schemeClr val="bg2">
                                  <a:lumMod val="75000"/>
                                  <a:lumOff val="0"/>
                                </a:schemeClr>
                              </a:solidFill>
                              <a:miter lim="800000"/>
                              <a:headEnd/>
                              <a:tailEnd/>
                            </a:ln>
                          </wps:spPr>
                          <wps:txbx>
                            <w:txbxContent>
                              <w:p w14:paraId="6DB79F3C" w14:textId="77777777" w:rsidR="001F4D5C" w:rsidRDefault="001F4D5C" w:rsidP="00B867A9">
                                <w:pPr>
                                  <w:pStyle w:val="NormalWeb"/>
                                  <w:spacing w:before="0"/>
                                  <w:jc w:val="center"/>
                                </w:pPr>
                              </w:p>
                            </w:txbxContent>
                          </wps:txbx>
                          <wps:bodyPr rot="0" vert="horz" wrap="square" lIns="91440" tIns="45720" rIns="91440" bIns="45720" anchor="ctr" anchorCtr="0" upright="1">
                            <a:noAutofit/>
                          </wps:bodyPr>
                        </wps:wsp>
                        <pic:pic xmlns:pic="http://schemas.openxmlformats.org/drawingml/2006/picture">
                          <pic:nvPicPr>
                            <pic:cNvPr id="2238" name="Elemento grafico 11" descr="Databas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9241" y="820"/>
                              <a:ext cx="2616" cy="3988"/>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g:grpSp>
                          <wpg:cNvPr id="2239" name="Gruppo 820"/>
                          <wpg:cNvGrpSpPr>
                            <a:grpSpLocks/>
                          </wpg:cNvGrpSpPr>
                          <wpg:grpSpPr bwMode="auto">
                            <a:xfrm>
                              <a:off x="1973" y="1172"/>
                              <a:ext cx="5200" cy="3638"/>
                              <a:chOff x="1973" y="1172"/>
                              <a:chExt cx="5444" cy="3816"/>
                            </a:xfrm>
                          </wpg:grpSpPr>
                          <pic:pic xmlns:pic="http://schemas.openxmlformats.org/drawingml/2006/picture">
                            <pic:nvPicPr>
                              <pic:cNvPr id="832" name="Elemento grafico 74" descr="Ingranaggi"/>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3211" y="1321"/>
                                <a:ext cx="3381" cy="337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pic:pic xmlns:pic="http://schemas.openxmlformats.org/drawingml/2006/picture">
                            <pic:nvPicPr>
                              <pic:cNvPr id="834" name="Elemento grafico 75" descr="Freccia linea: diritta"/>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flipH="1">
                                <a:off x="5359" y="2420"/>
                                <a:ext cx="2058" cy="2568"/>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pic:pic xmlns:pic="http://schemas.openxmlformats.org/drawingml/2006/picture">
                            <pic:nvPicPr>
                              <pic:cNvPr id="837" name="Elemento grafico 14" descr="Freccia linea: diritt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flipH="1">
                                <a:off x="1973" y="1172"/>
                                <a:ext cx="2521" cy="2494"/>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g:grpSp>
                        <pic:pic xmlns:pic="http://schemas.openxmlformats.org/drawingml/2006/picture">
                          <pic:nvPicPr>
                            <pic:cNvPr id="839" name="Elemento grafico 11" descr="Database"/>
                            <pic:cNvPicPr>
                              <a:picLocks noChangeAspect="1" noChangeArrowheads="1"/>
                            </pic:cNvPicPr>
                          </pic:nvPicPr>
                          <pic:blipFill>
                            <a:blip r:embed="rId44">
                              <a:extLst>
                                <a:ext uri="{28A0092B-C50C-407E-A947-70E740481C1C}">
                                  <a14:useLocalDpi xmlns:a14="http://schemas.microsoft.com/office/drawing/2010/main" val="0"/>
                                </a:ext>
                              </a:extLst>
                            </a:blip>
                            <a:srcRect l="7555" r="7555"/>
                            <a:stretch>
                              <a:fillRect/>
                            </a:stretch>
                          </pic:blipFill>
                          <pic:spPr bwMode="auto">
                            <a:xfrm>
                              <a:off x="13813" y="1230"/>
                              <a:ext cx="5677" cy="35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840" name="Text Box 111"/>
                          <wps:cNvSpPr txBox="1">
                            <a:spLocks noChangeArrowheads="1"/>
                          </wps:cNvSpPr>
                          <wps:spPr bwMode="auto">
                            <a:xfrm>
                              <a:off x="2617" y="4806"/>
                              <a:ext cx="15018" cy="163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77046D3" w14:textId="6CC8F376" w:rsidR="001F4D5C" w:rsidRDefault="001F4D5C" w:rsidP="00B867A9">
                                <w:pPr>
                                  <w:pStyle w:val="NormalWeb"/>
                                  <w:spacing w:before="0" w:line="192" w:lineRule="auto"/>
                                  <w:jc w:val="center"/>
                                </w:pPr>
                                <w:r>
                                  <w:rPr>
                                    <w:b/>
                                    <w:bCs/>
                                    <w:color w:val="595959"/>
                                    <w:sz w:val="13"/>
                                    <w:szCs w:val="13"/>
                                  </w:rPr>
                                  <w:t xml:space="preserve">Central Registry and Data Storage </w:t>
                                </w:r>
                              </w:p>
                            </w:txbxContent>
                          </wps:txbx>
                          <wps:bodyPr rot="0" vert="horz" wrap="square" lIns="0" tIns="0" rIns="0" bIns="0" anchor="ctr" anchorCtr="0" upright="1">
                            <a:noAutofit/>
                          </wps:bodyPr>
                        </wps:wsp>
                      </wpg:wgp>
                      <pic:pic xmlns:pic="http://schemas.openxmlformats.org/drawingml/2006/picture">
                        <pic:nvPicPr>
                          <pic:cNvPr id="841" name="Immagine 913"/>
                          <pic:cNvPicPr/>
                        </pic:nvPicPr>
                        <pic:blipFill>
                          <a:blip r:embed="rId42">
                            <a:extLst>
                              <a:ext uri="{28A0092B-C50C-407E-A947-70E740481C1C}">
                                <a14:useLocalDpi xmlns:a14="http://schemas.microsoft.com/office/drawing/2010/main" val="0"/>
                              </a:ext>
                            </a:extLst>
                          </a:blip>
                          <a:srcRect/>
                          <a:stretch>
                            <a:fillRect/>
                          </a:stretch>
                        </pic:blipFill>
                        <pic:spPr bwMode="auto">
                          <a:xfrm>
                            <a:off x="594864" y="5265528"/>
                            <a:ext cx="147320" cy="201930"/>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pic:spPr>
                      </pic:pic>
                      <wps:wsp>
                        <wps:cNvPr id="842" name="Text Box 25"/>
                        <wps:cNvSpPr txBox="1">
                          <a:spLocks noChangeArrowheads="1"/>
                        </wps:cNvSpPr>
                        <wps:spPr bwMode="auto">
                          <a:xfrm>
                            <a:off x="772625" y="5254272"/>
                            <a:ext cx="744855" cy="20891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6350">
                                <a:solidFill>
                                  <a:srgbClr val="000000"/>
                                </a:solidFill>
                                <a:miter lim="800000"/>
                                <a:headEnd/>
                                <a:tailEnd/>
                              </a14:hiddenLine>
                            </a:ext>
                          </a:extLst>
                        </wps:spPr>
                        <wps:txbx>
                          <w:txbxContent>
                            <w:p w14:paraId="02662C96" w14:textId="77777777" w:rsidR="001F4D5C" w:rsidRDefault="001F4D5C" w:rsidP="00B867A9">
                              <w:pPr>
                                <w:pStyle w:val="NormalWeb"/>
                                <w:spacing w:before="0" w:line="216" w:lineRule="auto"/>
                              </w:pPr>
                              <w:r>
                                <w:rPr>
                                  <w:sz w:val="13"/>
                                  <w:szCs w:val="13"/>
                                </w:rPr>
                                <w:t>Retrieve</w:t>
                              </w:r>
                              <w:r>
                                <w:rPr>
                                  <w:color w:val="008080"/>
                                  <w:sz w:val="13"/>
                                  <w:szCs w:val="13"/>
                                  <w:u w:val="single"/>
                                </w:rPr>
                                <w:t xml:space="preserve"> </w:t>
                              </w:r>
                              <w:r>
                                <w:rPr>
                                  <w:sz w:val="13"/>
                                  <w:szCs w:val="13"/>
                                </w:rPr>
                                <w:t>the</w:t>
                              </w:r>
                              <w:r>
                                <w:rPr>
                                  <w:sz w:val="13"/>
                                  <w:szCs w:val="13"/>
                                </w:rPr>
                                <w:br/>
                                <w:t>selected Document</w:t>
                              </w:r>
                            </w:p>
                          </w:txbxContent>
                        </wps:txbx>
                        <wps:bodyPr rot="0" vert="horz" wrap="square" lIns="0" tIns="0" rIns="0" bIns="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073E513" id="Area di disegno 1544" o:spid="_x0000_s1197" editas="canvas" style="position:absolute;left:0;text-align:left;margin-left:-.45pt;margin-top:4.15pt;width:466.6pt;height:556.85pt;z-index:251658240;mso-position-horizontal-relative:margin;mso-position-vertical-relative:text;mso-width-relative:margin;mso-height-relative:margin" coordsize="59258,70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">
                <v:shape id="_x0000_s1198" type="#_x0000_t75" style="position:absolute;width:59258;height:70719;visibility:visible;mso-wrap-style:square">
                  <v:fill o:detectmouseclick="t"/>
                  <v:path o:connecttype="none"/>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ttore 2 439" o:spid="_x0000_s1199" type="#_x0000_t35" style="position:absolute;left:50406;top:61377;width:349;height:96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ftAcMAAADdAAAADwAAAGRycy9kb3ducmV2LnhtbERPTWvCQBC9F/wPyxS81U21jSW6CaII&#10;9VTUFnocsmMSzM6G3VWTf+8WCt7m8T5nWfSmFVdyvrGs4HWSgCAurW64UvB93L58gPABWWNrmRQM&#10;5KHIR09LzLS98Z6uh1CJGMI+QwV1CF0mpS9rMugntiOO3Mk6gyFCV0nt8BbDTSunSZJKgw3Hhho7&#10;WtdUng8XoyDZnN7d9nfo58NP+zXbmRRXZarU+LlfLUAE6sND/O/+1HH+23wKf9/EE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H7QHDAAAA3QAAAA8AAAAAAAAAAAAA&#10;AAAAoQIAAGRycy9kb3ducmV2LnhtbFBLBQYAAAAABAAEAPkAAACRAwAAAAA=&#10;" adj="120646,22119" strokecolor="black [3213]" strokeweight=".5pt">
                  <v:stroke startarrowwidth="narrow" endarrow="classic" endarrowwidth="narrow"/>
                </v:shape>
                <v:shape id="Text Box 25" o:spid="_x0000_s1200" type="#_x0000_t202" style="position:absolute;left:52666;top:60926;width:5036;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p98cIA&#10;AADdAAAADwAAAGRycy9kb3ducmV2LnhtbERPzYrCMBC+L/gOYQQvi6bqolKN4g+6XjxUfYChGdti&#10;MylN1OrTG2Fhb/Px/c5s0ZhS3Kl2hWUF/V4Egji1uuBMwfm07U5AOI+ssbRMCp7kYDFvfc0w1vbB&#10;Cd2PPhMhhF2MCnLvq1hKl+Zk0PVsRRy4i60N+gDrTOoaHyHclHIQRSNpsODQkGNF65zS6/FmFNAy&#10;sa/D1e1Mstqsd5eC6Vv+KtVpN8spCE+N/xf/ufc6zP8ZD+H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n3xwgAAAN0AAAAPAAAAAAAAAAAAAAAAAJgCAABkcnMvZG93&#10;bnJldi54bWxQSwUGAAAAAAQABAD1AAAAhwMAAAAA&#10;" filled="f" stroked="f">
                  <v:textbox inset="0,0,0,0">
                    <w:txbxContent>
                      <w:p w14:paraId="4AB19760" w14:textId="77777777" w:rsidR="001F4D5C" w:rsidRDefault="001F4D5C" w:rsidP="00B867A9">
                        <w:pPr>
                          <w:pStyle w:val="NormalWeb"/>
                          <w:spacing w:before="0" w:line="192" w:lineRule="auto"/>
                        </w:pPr>
                        <w:r>
                          <w:rPr>
                            <w:sz w:val="12"/>
                            <w:szCs w:val="12"/>
                          </w:rPr>
                          <w:t>Add DE’s</w:t>
                        </w:r>
                        <w:r>
                          <w:rPr>
                            <w:sz w:val="12"/>
                            <w:szCs w:val="12"/>
                          </w:rPr>
                          <w:br/>
                          <w:t xml:space="preserve">provenance </w:t>
                        </w:r>
                      </w:p>
                    </w:txbxContent>
                  </v:textbox>
                </v:shape>
                <v:group id="Gruppo 2521" o:spid="_x0000_s1201" style="position:absolute;left:5458;top:14255;width:44731;height:56108" coordorigin="5458,14614" coordsize="44731,57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iwBMQAAADdAAAADwAAAGRycy9kb3ducmV2LnhtbERPTWvCQBC9F/oflin0&#10;pptUbSV1FREVD1JoFMTbkB2TYHY2ZLdJ/PeuIPQ2j/c5s0VvKtFS40rLCuJhBII4s7rkXMHxsBlM&#10;QTiPrLGyTApu5GAxf32ZYaJtx7/Upj4XIYRdggoK7+tESpcVZNANbU0cuIttDPoAm1zqBrsQbir5&#10;EUWf0mDJoaHAmlYFZdf0zyjYdtgtR/G63V8vq9v5MPk57WNS6v2tX36D8NT7f/HTvdNh/vhr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iwBMQAAADdAAAA&#10;DwAAAAAAAAAAAAAAAACqAgAAZHJzL2Rvd25yZXYueG1sUEsFBgAAAAAEAAQA+gAAAJsDAAAAAA==&#10;">
                  <v:line id="Line 112" o:spid="_x0000_s1202" style="position:absolute;flip:x y;visibility:visible;mso-wrap-style:square" from="22719,14915" to="23009,7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YimMUAAADdAAAADwAAAGRycy9kb3ducmV2LnhtbERP22oCMRB9L/gPYQp9KZq09bo1Smkp&#10;eH1Y9QOGzbi7djNZNqmuf28KBd/mcK4znbe2EmdqfOlYw0tPgSDOnCk513DYf3fHIHxANlg5Jg1X&#10;8jCfdR6mmBh34ZTOu5CLGMI+QQ1FCHUipc8Ksuh7riaO3NE1FkOETS5Ng5cYbiv5qtRQWiw5NhRY&#10;02dB2c/u12pQ6XqwGU+WX8tTtUjV83rl3rYrrZ8e2493EIHacBf/uxcmzu+PBvD3TTxB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YimMUAAADdAAAADwAAAAAAAAAA&#10;AAAAAAChAgAAZHJzL2Rvd25yZXYueG1sUEsFBgAAAAAEAAQA+QAAAJMDAAAAAA==&#10;">
                    <v:stroke dashstyle="dash"/>
                  </v:line>
                  <v:line id="Line 110" o:spid="_x0000_s1203" style="position:absolute;flip:x y;visibility:visible;mso-wrap-style:square" from="5458,14829" to="5488,7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S878YAAADdAAAADwAAAGRycy9kb3ducmV2LnhtbERP22oCMRB9L/gPYQRfiibaanU1irQU&#10;vNSHtX7AsBl3t91Mlk2q2783BaFvczjXWaxaW4kLNb50rGE4UCCIM2dKzjWcPt/7UxA+IBusHJOG&#10;X/KwWnYeFpgYd+WULseQixjCPkENRQh1IqXPCrLoB64mjtzZNRZDhE0uTYPXGG4rOVJqIi2WHBsK&#10;rOm1oOz7+GM1qHQ//pjOtm/br2qTqsf9zj0ddlr3uu16DiJQG/7Fd/fGxPnPLxP4+yae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UvO/GAAAA3QAAAA8AAAAAAAAA&#10;AAAAAAAAoQIAAGRycy9kb3ducmV2LnhtbFBLBQYAAAAABAAEAPkAAACUAwAAAAA=&#10;">
                    <v:stroke dashstyle="dash"/>
                  </v:line>
                  <v:line id="Line 117" o:spid="_x0000_s1204" style="position:absolute;flip:y;visibility:visible;mso-wrap-style:square" from="50110,14614" to="50189,7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0YVcEAAADdAAAADwAAAGRycy9kb3ducmV2LnhtbERPTYvCMBC9C/6HMII3TRVXpRpFRGUR&#10;L9td79NmNi3bTEoTtf57s7Cwt3m8z1lvO1uLO7W+cqxgMk5AEBdOV2wUfH0eR0sQPiBrrB2Tgid5&#10;2G76vTWm2j34g+5ZMCKGsE9RQRlCk0rpi5Is+rFriCP37VqLIcLWSN3iI4bbWk6TZC4tVhwbSmxo&#10;X1Lxk92sgvywu5pzfj3YKV/0ybxlOctMqeGg261ABOrCv/jP/a7j/NliAb/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RhVwQAAAN0AAAAPAAAAAAAAAAAAAAAA&#10;AKECAABkcnMvZG93bnJldi54bWxQSwUGAAAAAAQABAD5AAAAjwMAAAAA&#10;">
                    <v:stroke dashstyle="dash"/>
                  </v:line>
                  <v:line id="Line 117" o:spid="_x0000_s1205" style="position:absolute;flip:x y;visibility:visible;mso-wrap-style:square" from="31345,14702" to="31579,7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eNBskAAADdAAAADwAAAGRycy9kb3ducmV2LnhtbESPzU7DQAyE70i8w8pIvSC6S0uhpN1W&#10;iAqpP3BI4QGsrJsEst4ou7Th7esDUm+2Zjzzeb7sfaOO1MU6sIX7oQFFXARXc2nh6/PtbgoqJmSH&#10;TWCy8EcRlovrqzlmLpw4p+M+lUpCOGZooUqpzbSORUUe4zC0xKIdQucxydqV2nV4knDf6JExj9pj&#10;zdJQYUuvFRU/+19vweS7yfv0ebPafDfr3NzutmH8sbV2cNO/zEAl6tPF/H+9doL/8CS48o2MoBdn&#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WHjQbJAAAA3QAAAA8AAAAA&#10;AAAAAAAAAAAAoQIAAGRycy9kb3ducmV2LnhtbFBLBQYAAAAABAAEAPkAAACXAwAAAAA=&#10;">
                    <v:stroke dashstyle="dash"/>
                  </v:line>
                  <v:line id="Line 110" o:spid="_x0000_s1206" style="position:absolute;flip:x y;visibility:visible;mso-wrap-style:square" from="14108,15060" to="14222,7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oncUAAADdAAAADwAAAGRycy9kb3ducmV2LnhtbERP22oCMRB9L/QfwhT6UjRpbb2sRimV&#10;gteHVT9g2Iy7q5vJskl1+/emUPBtDuc6k1lrK3GhxpeONbx2FQjizJmScw2H/XdnCMIHZIOVY9Lw&#10;Sx5m08eHCSbGXTmlyy7kIoawT1BDEUKdSOmzgiz6rquJI3d0jcUQYZNL0+A1httKvinVlxZLjg0F&#10;1vRVUHbe/VgNKl1/bIaj5Xx5qhapelmvXG+70vr5qf0cgwjUhrv4370wcf77YAR/38QT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soncUAAADdAAAADwAAAAAAAAAA&#10;AAAAAAChAgAAZHJzL2Rvd25yZXYueG1sUEsFBgAAAAAEAAQA+QAAAJMDAAAAAA==&#10;">
                    <v:stroke dashstyle="dash"/>
                  </v:line>
                </v:group>
                <v:group id="Gruppo 230" o:spid="_x0000_s1207" style="position:absolute;left:3624;top:2137;width:3474;height:5146" coordorigin="2995,515" coordsize="3474,5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pju8MAAADdAAAADwAAAGRycy9kb3ducmV2LnhtbERPTYvCMBC9C/sfwgh7&#10;07S7ukg1ioi7eBBBXRBvQzO2xWZSmtjWf28Ewds83ufMFp0pRUO1KywriIcRCOLU6oIzBf/H38EE&#10;hPPIGkvLpOBODhbzj94ME21b3lNz8JkIIewSVJB7XyVSujQng25oK+LAXWxt0AdYZ1LX2IZwU8qv&#10;KPqRBgsODTlWtMopvR5uRsFfi+3yO1432+tldT8fx7vTNialPvvdcgrCU+ff4pd7o8P80SSG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imO7wwAAAN0AAAAP&#10;AAAAAAAAAAAAAAAAAKoCAABkcnMvZG93bnJldi54bWxQSwUGAAAAAAQABAD6AAAAmgMAAAAA&#10;">
                  <v:group id="Gruppo 232" o:spid="_x0000_s1208" style="position:absolute;left:2995;top:515;width:3475;height:5146" coordorigin="3325,539" coordsize="3636,5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j9zMMAAADdAAAADwAAAGRycy9kb3ducmV2LnhtbERPS4vCMBC+C/sfwizs&#10;TdO6KlKNIrK7eBDBB4i3oRnbYjMpTbat/94Igrf5+J4zX3amFA3VrrCsIB5EIIhTqwvOFJyOv/0p&#10;COeRNZaWScGdHCwXH705Jtq2vKfm4DMRQtglqCD3vkqkdGlOBt3AVsSBu9raoA+wzqSusQ3hppTD&#10;KJpIgwWHhhwrWueU3g7/RsFfi+3qO/5ptrfr+n45jnfnbUxKfX12qxkIT51/i1/ujQ7zR9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WP3MwwAAAN0AAAAP&#10;AAAAAAAAAAAAAAAAAKoCAABkcnMvZG93bnJldi54bWxQSwUGAAAAAAQABAD6AAAAmgMAAAAA&#10;">
                    <v:shape id="Text Box 109" o:spid="_x0000_s1209" type="#_x0000_t202" style="position:absolute;left:3325;top:3125;width:3637;height:2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N1sEA&#10;AADdAAAADwAAAGRycy9kb3ducmV2LnhtbERPy6rCMBDdC/5DGMHNRdOrF5FqFB/42Lio+gFDM7bF&#10;ZlKaXK1+vREEd3M4z5nOG1OKG9WusKzgtx+BIE6tLjhTcD5temMQziNrLC2Tggc5mM/arSnG2t45&#10;odvRZyKEsItRQe59FUvp0pwMur6tiAN3sbVBH2CdSV3jPYSbUg6iaCQNFhwacqxolVN6Pf4bBbRI&#10;7PNwdVuTLNer7aVg+pE7pbqdZjEB4anxX/HHvddh/t94CO9vwgl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PDdbBAAAA3QAAAA8AAAAAAAAAAAAAAAAAmAIAAGRycy9kb3du&#10;cmV2LnhtbFBLBQYAAAAABAAEAPUAAACGAwAAAAA=&#10;" filled="f" stroked="f">
                      <v:textbox inset="0,0,0,0">
                        <w:txbxContent>
                          <w:p w14:paraId="69DCB948" w14:textId="77777777" w:rsidR="001F4D5C" w:rsidRPr="0009356C" w:rsidRDefault="001F4D5C" w:rsidP="00B867A9">
                            <w:pPr>
                              <w:pStyle w:val="NormalWeb"/>
                              <w:spacing w:before="0"/>
                              <w:jc w:val="center"/>
                              <w:rPr>
                                <w:sz w:val="13"/>
                                <w:szCs w:val="13"/>
                              </w:rPr>
                            </w:pPr>
                            <w:r w:rsidRPr="0009356C">
                              <w:rPr>
                                <w:b/>
                                <w:bCs/>
                                <w:color w:val="7F7F7F"/>
                                <w:sz w:val="13"/>
                                <w:szCs w:val="13"/>
                              </w:rPr>
                              <w:t>Patient</w:t>
                            </w:r>
                          </w:p>
                        </w:txbxContent>
                      </v:textbox>
                    </v:shape>
                    <v:shape id="Elemento grafico 2" o:spid="_x0000_s1210" type="#_x0000_t75" alt="Smartphone" style="position:absolute;left:3587;top:539;width:3268;height:2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MPMzEAAAA3QAAAA8AAABkcnMvZG93bnJldi54bWxET01rg0AQvRfyH5YJ9FLimjYtYlxFQgM5&#10;Nkmh5Da4ExXdWXE30f77bqHQ2zze52TFbHpxp9G1lhWsoxgEcWV1y7WCz/N+lYBwHlljb5kUfJOD&#10;Il88ZJhqO/GR7idfixDCLkUFjfdDKqWrGjLoIjsQB+5qR4M+wLGWesQphJtePsfxmzTYcmhocKBd&#10;Q1V3uhkF+6dD0l0mfP34ejfl/HJ0552ulHpczuUWhKfZ/4v/3Acd5m+SDfx+E06Q+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MPMzEAAAA3QAAAA8AAAAAAAAAAAAAAAAA&#10;nwIAAGRycy9kb3ducmV2LnhtbFBLBQYAAAAABAAEAPcAAACQAwAAAAA=&#10;">
                      <v:imagedata r:id="rId47" o:title="Smartphone"/>
                    </v:shape>
                  </v:group>
                  <v:rect id="Rettangolo 235" o:spid="_x0000_s1211" style="position:absolute;left:4236;top:1222;width:1080;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MUsQA&#10;AADdAAAADwAAAGRycy9kb3ducmV2LnhtbERPS2vCQBC+C/6HZYTedFMxRaKr1IBgaQs+euhxyI5J&#10;MDsbs9s8+uu7hUJv8/E9Z73tTSVaalxpWcHjLAJBnFldcq7g47KfLkE4j6yxskwKBnKw3YxHa0y0&#10;7fhE7dnnIoSwS1BB4X2dSOmyggy6ma2JA3e1jUEfYJNL3WAXwk0l51H0JA2WHBoKrCktKLudv4yC&#10;3dv7a3vku772L/Hx29sU8XNQ6mHSP69AeOr9v/jPfdBh/mIZw+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2DFLEAAAA3QAAAA8AAAAAAAAAAAAAAAAAmAIAAGRycy9k&#10;b3ducmV2LnhtbFBLBQYAAAAABAAEAPUAAACJAwAAAAA=&#10;" fillcolor="white [3212]" stroked="f"/>
                </v:group>
                <v:shape id="Connettore 2 236" o:spid="_x0000_s1212" type="#_x0000_t32" style="position:absolute;left:6135;top:3602;width:23120;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9W48IAAADdAAAADwAAAGRycy9kb3ducmV2LnhtbERPS4vCMBC+L/gfwgje1lTxRTXKsrLo&#10;wT1YvXgbmrEtNpOSZGv990YQ9jYf33NWm87UoiXnK8sKRsMEBHFudcWFgvPp53MBwgdkjbVlUvAg&#10;D5t172OFqbZ3PlKbhULEEPYpKihDaFIpfV6SQT+0DXHkrtYZDBG6QmqH9xhuajlOkpk0WHFsKLGh&#10;75LyW/ZnFEx/2203v5K7HORlNz0n+U7fvFKDfve1BBGoC//it3uv4/zJYgavb+IJcv0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9W48IAAADdAAAADwAAAAAAAAAAAAAA&#10;AAChAgAAZHJzL2Rvd25yZXYueG1sUEsFBgAAAAAEAAQA+QAAAJADAAAAAA==&#10;" strokecolor="#d8d8d8 [2732]" strokeweight="4.5pt">
                  <v:stroke startarrow="block" endarrow="block" joinstyle="miter"/>
                </v:shape>
                <v:shape id="Text Box 130" o:spid="_x0000_s1213" type="#_x0000_t202" style="position:absolute;left:13845;top:15730;width:24199;height:1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1Wj8QA&#10;AADdAAAADwAAAGRycy9kb3ducmV2LnhtbERPTWvCQBC9F/oflin0VjctYjV1I1IqCEJpjAePY3ZM&#10;lmRn0+xW4793C4K3ebzPmS8G24oT9d44VvA6SkAQl04brhTsitXLFIQPyBpbx6TgQh4W2ePDHFPt&#10;zpzTaRsqEUPYp6igDqFLpfRlTRb9yHXEkTu63mKIsK+k7vEcw20r35JkIi0ajg01dvRZU9ls/6yC&#10;5Z7zL/P7ffjJj7kpilnCm0mj1PPTsPwAEWgId/HNvdZx/nj6Dv/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tVo/EAAAA3QAAAA8AAAAAAAAAAAAAAAAAmAIAAGRycy9k&#10;b3ducmV2LnhtbFBLBQYAAAAABAAEAPUAAACJAwAAAAA=&#10;" filled="f" stroked="f">
                  <v:textbox inset="0,0,0,0">
                    <w:txbxContent>
                      <w:p w14:paraId="0F6A59FA" w14:textId="715EB499" w:rsidR="001F4D5C" w:rsidRPr="004934FA" w:rsidRDefault="001F4D5C" w:rsidP="00B867A9">
                        <w:pPr>
                          <w:pStyle w:val="NormalWeb"/>
                          <w:spacing w:before="0" w:line="276" w:lineRule="auto"/>
                          <w:jc w:val="center"/>
                          <w:rPr>
                            <w:sz w:val="14"/>
                            <w:szCs w:val="14"/>
                          </w:rPr>
                        </w:pPr>
                        <w:r>
                          <w:rPr>
                            <w:sz w:val="14"/>
                            <w:szCs w:val="14"/>
                          </w:rPr>
                          <w:t xml:space="preserve">Mobile </w:t>
                        </w:r>
                        <w:r w:rsidRPr="004934FA">
                          <w:rPr>
                            <w:sz w:val="14"/>
                            <w:szCs w:val="14"/>
                          </w:rPr>
                          <w:t>Query Existing Data Request [PCC</w:t>
                        </w:r>
                        <w:r>
                          <w:rPr>
                            <w:sz w:val="14"/>
                            <w:szCs w:val="14"/>
                          </w:rPr>
                          <w:t>-44</w:t>
                        </w:r>
                        <w:r w:rsidRPr="004934FA">
                          <w:rPr>
                            <w:sz w:val="14"/>
                            <w:szCs w:val="14"/>
                          </w:rPr>
                          <w:t>]</w:t>
                        </w:r>
                      </w:p>
                    </w:txbxContent>
                  </v:textbox>
                </v:shape>
                <v:rect id="Rectangle 136" o:spid="_x0000_s1214" style="position:absolute;left:22216;top:29682;width:1253;height:2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rRkMUA&#10;AADdAAAADwAAAGRycy9kb3ducmV2LnhtbESPT2vDMAzF74N+B6PCbquzMdqS1S2lMOht6x/WHUWs&#10;JCaxHGK3yb79dCj0JvGe3vtptRl9q27URxfYwOssA0VcBOu4MnA+fb4sQcWEbLENTAb+KMJmPXla&#10;YW7DwAe6HVOlJIRjjgbqlLpc61jU5DHOQkcsWhl6j0nWvtK2x0HCfavfsmyuPTqWhho72tVUNMer&#10;N9Dsfkd/2Tr8uQz2u3T41SzOpTHP03H7ASrRmB7m+/XeCv77UnDlGxlB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tGQxQAAAN0AAAAPAAAAAAAAAAAAAAAAAJgCAABkcnMv&#10;ZG93bnJldi54bWxQSwUGAAAAAAQABAD1AAAAigMAAAAA&#10;" fillcolor="white [3212]" strokecolor="black [3213]" strokeweight="1pt"/>
                <v:group id="Gruppo 509" o:spid="_x0000_s1215" style="position:absolute;left:5867;top:16878;width:43708;height:3102" coordorigin="5988,17237" coordsize="34206,3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PxvvcQAAADdAAAADwAAAGRycy9kb3ducmV2LnhtbERPS2vCQBC+F/oflil4&#10;M5vUKpq6ikhbPIjgA6S3ITsmwexsyG6T+O9dQehtPr7nzJe9qURLjSstK0iiGARxZnXJuYLT8Xs4&#10;BeE8ssbKMim4kYPl4vVljqm2He+pPfhchBB2KSoovK9TKV1WkEEX2Zo4cBfbGPQBNrnUDXYh3FTy&#10;PY4n0mDJoaHAmtYFZdfDn1Hw02G3GiVf7fZ6Wd9+j+PdeZuQUoO3fvUJwlPv/8VP90aH+R/T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PxvvcQAAADdAAAA&#10;DwAAAAAAAAAAAAAAAACqAgAAZHJzL2Rvd25yZXYueG1sUEsFBgAAAAAEAAQA+gAAAJsDAAAAAA==&#10;">
                  <v:line id="Line 113" o:spid="_x0000_s1216" style="position:absolute;visibility:visible;mso-wrap-style:square" from="6188,20339" to="40140,20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FEn8UAAADdAAAADwAAAGRycy9kb3ducmV2LnhtbESPT4vCQAzF7wt+hyGCt3WqiGjXUUQQ&#10;FhcE/4HH2Mm2xU6mdGa166c3B8Fbwnt575fZonWVulETSs8GBv0EFHHmbcm5geNh/TkBFSKyxcoz&#10;GfinAIt552OGqfV33tFtH3MlIRxSNFDEWKdah6wgh6Hva2LRfn3jMMra5No2eJdwV+lhkoy1w5Kl&#10;ocCaVgVl1/2fM4B69YiTXfszmp6cPm+X49PlsTGm122XX6AitfFtfl1/W8EfTYVfvpER9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FEn8UAAADdAAAADwAAAAAAAAAA&#10;AAAAAAChAgAAZHJzL2Rvd25yZXYueG1sUEsFBgAAAAAEAAQA+QAAAJMDAAAAAA==&#10;">
                    <v:stroke startarrow="block"/>
                  </v:line>
                  <v:line id="Line 148" o:spid="_x0000_s1217" style="position:absolute;flip:y;visibility:visible;mso-wrap-style:square" from="5988,17237" to="40195,17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UYO8YAAADdAAAADwAAAGRycy9kb3ducmV2LnhtbESPT2vCQBDF70K/wzIFL6FurFJqdJX+&#10;EwrioWkPHofsmASzsyE7avz2bkHwNsN7vzdvFqveNepEXag9GxiPUlDEhbc1lwb+ftdPr6CCIFts&#10;PJOBCwVYLR8GC8ysP/MPnXIpVQzhkKGBSqTNtA5FRQ7DyLfEUdv7zqHEtSu17fAcw12jn9P0RTus&#10;OV6osKWPiopDfnSxxnrLn5NJ8u50kszoayebVIsxw8f+bQ5KqJe7+UZ/28hNZ2P4/yaO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FGDvGAAAA3QAAAA8AAAAAAAAA&#10;AAAAAAAAoQIAAGRycy9kb3ducmV2LnhtbFBLBQYAAAAABAAEAPkAAACUAwAAAAA=&#10;">
                    <v:stroke endarrow="block"/>
                  </v:line>
                </v:group>
                <v:shape id="Text Box 130" o:spid="_x0000_s1218" type="#_x0000_t202" style="position:absolute;left:14889;top:18883;width:22701;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NjysMA&#10;AADdAAAADwAAAGRycy9kb3ducmV2LnhtbERPTYvCMBC9C/6HMII3TRURrUaRRWFBWLbWwx5nm7EN&#10;NpNuk9X67zcLgrd5vM9Zbztbixu13jhWMBknIIgLpw2XCs75YbQA4QOyxtoxKXiQh+2m31tjqt2d&#10;M7qdQiliCPsUFVQhNKmUvqjIoh+7hjhyF9daDBG2pdQt3mO4reU0SebSouHYUGFDbxUV19OvVbD7&#10;4mxvfj6+P7NLZvJ8mfBxflVqOOh2KxCBuvASP93vOs6fLaf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NjysMAAADdAAAADwAAAAAAAAAAAAAAAACYAgAAZHJzL2Rv&#10;d25yZXYueG1sUEsFBgAAAAAEAAQA9QAAAIgDAAAAAA==&#10;" filled="f" stroked="f">
                  <v:textbox inset="0,0,0,0">
                    <w:txbxContent>
                      <w:p w14:paraId="722D0A83" w14:textId="59433C0E" w:rsidR="001F4D5C" w:rsidRPr="004934FA" w:rsidRDefault="001F4D5C" w:rsidP="00B867A9">
                        <w:pPr>
                          <w:pStyle w:val="NormalWeb"/>
                          <w:spacing w:before="0" w:line="276" w:lineRule="auto"/>
                          <w:jc w:val="center"/>
                          <w:rPr>
                            <w:sz w:val="14"/>
                            <w:szCs w:val="14"/>
                          </w:rPr>
                        </w:pPr>
                        <w:r>
                          <w:rPr>
                            <w:rFonts w:eastAsia="Arial Unicode MS"/>
                            <w:sz w:val="14"/>
                            <w:szCs w:val="14"/>
                          </w:rPr>
                          <w:t xml:space="preserve">Mobile </w:t>
                        </w:r>
                        <w:r w:rsidRPr="004934FA">
                          <w:rPr>
                            <w:rFonts w:eastAsia="Arial Unicode MS"/>
                            <w:sz w:val="14"/>
                            <w:szCs w:val="14"/>
                          </w:rPr>
                          <w:t>Query Existing Data</w:t>
                        </w:r>
                        <w:r w:rsidRPr="004934FA" w:rsidDel="00006312">
                          <w:rPr>
                            <w:rFonts w:eastAsia="Arial Unicode MS"/>
                            <w:sz w:val="14"/>
                            <w:szCs w:val="14"/>
                          </w:rPr>
                          <w:t xml:space="preserve"> </w:t>
                        </w:r>
                        <w:r w:rsidRPr="004934FA">
                          <w:rPr>
                            <w:sz w:val="14"/>
                            <w:szCs w:val="14"/>
                          </w:rPr>
                          <w:t>Response [PCC</w:t>
                        </w:r>
                        <w:r>
                          <w:rPr>
                            <w:sz w:val="14"/>
                            <w:szCs w:val="14"/>
                          </w:rPr>
                          <w:t>-44</w:t>
                        </w:r>
                        <w:r w:rsidRPr="004934FA">
                          <w:rPr>
                            <w:sz w:val="14"/>
                            <w:szCs w:val="14"/>
                          </w:rPr>
                          <w:t>]</w:t>
                        </w:r>
                      </w:p>
                    </w:txbxContent>
                  </v:textbox>
                </v:shape>
                <v:shape id="Text Box 130" o:spid="_x0000_s1219" type="#_x0000_t202" style="position:absolute;left:29759;top:22951;width:17897;height:1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UcMA&#10;AADdAAAADwAAAGRycy9kb3ducmV2LnhtbERPTWvCQBC9F/wPywi91Y2tiKauIqJQEMSYHnqcZsdk&#10;MTubZrca/70rCN7m8T5ntuhsLc7UeuNYwXCQgCAunDZcKvjON28TED4ga6wdk4IreVjMey8zTLW7&#10;cEbnQyhFDGGfooIqhCaV0hcVWfQD1xBH7uhaiyHCtpS6xUsMt7V8T5KxtGg4NlTY0Kqi4nT4twqW&#10;P5ytzd/ud58dM5Pn04S345NSr/1u+QkiUBee4of7S8f5o+kH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GUcMAAADdAAAADwAAAAAAAAAAAAAAAACYAgAAZHJzL2Rv&#10;d25yZXYueG1sUEsFBgAAAAAEAAQA9QAAAIgDAAAAAA==&#10;" filled="f" stroked="f">
                  <v:textbox inset="0,0,0,0">
                    <w:txbxContent>
                      <w:p w14:paraId="2A73CB71" w14:textId="25471445" w:rsidR="001F4D5C" w:rsidRPr="004934FA" w:rsidRDefault="001F4D5C" w:rsidP="00B867A9">
                        <w:pPr>
                          <w:pStyle w:val="NormalWeb"/>
                          <w:spacing w:before="0" w:line="276" w:lineRule="auto"/>
                          <w:jc w:val="center"/>
                          <w:rPr>
                            <w:sz w:val="14"/>
                            <w:szCs w:val="14"/>
                          </w:rPr>
                        </w:pPr>
                        <w:r>
                          <w:rPr>
                            <w:sz w:val="14"/>
                            <w:szCs w:val="14"/>
                          </w:rPr>
                          <w:t xml:space="preserve">Mobile </w:t>
                        </w:r>
                        <w:r w:rsidRPr="004934FA">
                          <w:rPr>
                            <w:sz w:val="14"/>
                            <w:szCs w:val="14"/>
                          </w:rPr>
                          <w:t>Query Existing Data Request [PCC</w:t>
                        </w:r>
                        <w:r>
                          <w:rPr>
                            <w:sz w:val="14"/>
                            <w:szCs w:val="14"/>
                          </w:rPr>
                          <w:t>-44</w:t>
                        </w:r>
                        <w:r w:rsidRPr="004934FA">
                          <w:rPr>
                            <w:sz w:val="14"/>
                            <w:szCs w:val="14"/>
                          </w:rPr>
                          <w:t>]</w:t>
                        </w:r>
                      </w:p>
                    </w:txbxContent>
                  </v:textbox>
                </v:shape>
                <v:shape id="Text Box 130" o:spid="_x0000_s1220" type="#_x0000_t202" style="position:absolute;left:29648;top:25810;width:17459;height:1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eJcMA&#10;AADdAAAADwAAAGRycy9kb3ducmV2LnhtbERPTYvCMBC9C/6HMMLeNFVEtBpFFhcWhMVaD3ucbcY2&#10;2Ey6TVbrv98Igrd5vM9ZbTpbiyu13jhWMB4lIIgLpw2XCk75x3AOwgdkjbVjUnAnD5t1v7fCVLsb&#10;Z3Q9hlLEEPYpKqhCaFIpfVGRRT9yDXHkzq61GCJsS6lbvMVwW8tJksykRcOxocKG3isqLsc/q2D7&#10;zdnO/H79HLJzZvJ8kfB+dlHqbdBtlyACdeElfro/dZw/XUzh8U08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eJcMAAADdAAAADwAAAAAAAAAAAAAAAACYAgAAZHJzL2Rv&#10;d25yZXYueG1sUEsFBgAAAAAEAAQA9QAAAIgDAAAAAA==&#10;" filled="f" stroked="f">
                  <v:textbox inset="0,0,0,0">
                    <w:txbxContent>
                      <w:p w14:paraId="25777EA7" w14:textId="0CEA49FE" w:rsidR="001F4D5C" w:rsidRPr="004934FA" w:rsidRDefault="001F4D5C" w:rsidP="00B867A9">
                        <w:pPr>
                          <w:pStyle w:val="NormalWeb"/>
                          <w:spacing w:before="0" w:line="276" w:lineRule="auto"/>
                          <w:jc w:val="center"/>
                          <w:rPr>
                            <w:sz w:val="14"/>
                            <w:szCs w:val="14"/>
                          </w:rPr>
                        </w:pPr>
                        <w:r>
                          <w:rPr>
                            <w:sz w:val="14"/>
                            <w:szCs w:val="14"/>
                          </w:rPr>
                          <w:t xml:space="preserve">Mobile </w:t>
                        </w:r>
                        <w:r w:rsidRPr="004934FA">
                          <w:rPr>
                            <w:sz w:val="14"/>
                            <w:szCs w:val="14"/>
                          </w:rPr>
                          <w:t>Query Existing Data Response [PCC</w:t>
                        </w:r>
                        <w:r>
                          <w:rPr>
                            <w:sz w:val="14"/>
                            <w:szCs w:val="14"/>
                          </w:rPr>
                          <w:t>-44</w:t>
                        </w:r>
                        <w:r w:rsidRPr="004934FA">
                          <w:rPr>
                            <w:sz w:val="14"/>
                            <w:szCs w:val="14"/>
                          </w:rPr>
                          <w:t>]</w:t>
                        </w:r>
                      </w:p>
                    </w:txbxContent>
                  </v:textbox>
                </v:shape>
                <v:shape id="Text Box 25" o:spid="_x0000_s1221" type="#_x0000_t202" style="position:absolute;left:52990;top:25452;width:4559;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7vsMA&#10;AADdAAAADwAAAGRycy9kb3ducmV2LnhtbERPTWvCQBC9F/wPywi91Y2liqauIqJQEMSYHnqcZsdk&#10;MTubZrca/70rCN7m8T5ntuhsLc7UeuNYwXCQgCAunDZcKvjON28TED4ga6wdk4IreVjMey8zTLW7&#10;cEbnQyhFDGGfooIqhCaV0hcVWfQD1xBH7uhaiyHCtpS6xUsMt7V8T5KxtGg4NlTY0Kqi4nT4twqW&#10;P5ytzd/ud58dM5Pn04S345NSr/1u+QkiUBee4of7S8f5H9MR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7vsMAAADdAAAADwAAAAAAAAAAAAAAAACYAgAAZHJzL2Rv&#10;d25yZXYueG1sUEsFBgAAAAAEAAQA9QAAAIgDAAAAAA==&#10;" filled="f" stroked="f">
                  <v:textbox inset="0,0,0,0">
                    <w:txbxContent>
                      <w:p w14:paraId="3779EEC2" w14:textId="77777777" w:rsidR="001F4D5C" w:rsidRDefault="001F4D5C" w:rsidP="00B867A9">
                        <w:pPr>
                          <w:pStyle w:val="NormalWeb"/>
                          <w:spacing w:before="0" w:line="192" w:lineRule="auto"/>
                        </w:pPr>
                        <w:r w:rsidRPr="008F299E">
                          <w:rPr>
                            <w:sz w:val="12"/>
                            <w:szCs w:val="12"/>
                          </w:rPr>
                          <w:t>Add DE’s</w:t>
                        </w:r>
                        <w:r w:rsidRPr="008F299E">
                          <w:rPr>
                            <w:sz w:val="12"/>
                            <w:szCs w:val="12"/>
                          </w:rPr>
                          <w:br/>
                          <w:t>provenance</w:t>
                        </w:r>
                        <w:r w:rsidRPr="001C64D6" w:rsidDel="00040083">
                          <w:rPr>
                            <w:sz w:val="12"/>
                            <w:szCs w:val="12"/>
                          </w:rPr>
                          <w:t xml:space="preserve"> </w:t>
                        </w:r>
                      </w:p>
                    </w:txbxContent>
                  </v:textbox>
                </v:shape>
                <v:shape id="Text Box 130" o:spid="_x0000_s1222" type="#_x0000_t202" style="position:absolute;left:26643;top:29056;width:20396;height:1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lycMA&#10;AADdAAAADwAAAGRycy9kb3ducmV2LnhtbERPTWvCQBC9C/0Pywi96UYpoaauIkVBKBRjPHicZsdk&#10;MTsbs6um/74rFLzN433OfNnbRtyo88axgsk4AUFcOm24UnAoNqN3ED4ga2wck4Jf8rBcvAzmmGl3&#10;55xu+1CJGMI+QwV1CG0mpS9rsujHriWO3Ml1FkOEXSV1h/cYbhs5TZJUWjQcG2ps6bOm8ry/WgWr&#10;I+drc/n+2eWn3BTFLOGv9KzU67BffYAI1Ien+N+91XH+2yyFxzfx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hlycMAAADdAAAADwAAAAAAAAAAAAAAAACYAgAAZHJzL2Rv&#10;d25yZXYueG1sUEsFBgAAAAAEAAQA9QAAAIgDAAAAAA==&#10;" filled="f" stroked="f">
                  <v:textbox inset="0,0,0,0">
                    <w:txbxContent>
                      <w:p w14:paraId="582F4AB3" w14:textId="77777777" w:rsidR="001F4D5C" w:rsidRPr="004934FA" w:rsidRDefault="001F4D5C" w:rsidP="00B867A9">
                        <w:pPr>
                          <w:pStyle w:val="NormalWeb"/>
                          <w:spacing w:before="0" w:line="276" w:lineRule="auto"/>
                          <w:jc w:val="center"/>
                          <w:rPr>
                            <w:sz w:val="14"/>
                            <w:szCs w:val="14"/>
                          </w:rPr>
                        </w:pPr>
                        <w:r w:rsidRPr="004934FA">
                          <w:rPr>
                            <w:sz w:val="14"/>
                            <w:szCs w:val="14"/>
                          </w:rPr>
                          <w:t>Registry Stored Query Request [ITI-18]</w:t>
                        </w:r>
                      </w:p>
                      <w:p w14:paraId="29519BC1" w14:textId="77777777" w:rsidR="001F4D5C" w:rsidRPr="004934FA" w:rsidRDefault="001F4D5C" w:rsidP="00B867A9">
                        <w:pPr>
                          <w:pStyle w:val="NormalWeb"/>
                          <w:spacing w:line="276" w:lineRule="auto"/>
                          <w:jc w:val="center"/>
                          <w:rPr>
                            <w:sz w:val="14"/>
                            <w:szCs w:val="14"/>
                          </w:rPr>
                        </w:pPr>
                        <w:r w:rsidRPr="008C1256">
                          <w:rPr>
                            <w:sz w:val="14"/>
                            <w:szCs w:val="14"/>
                          </w:rPr>
                          <w:t> </w:t>
                        </w:r>
                      </w:p>
                      <w:p w14:paraId="3AD11614" w14:textId="77777777" w:rsidR="001F4D5C" w:rsidRPr="004934FA" w:rsidRDefault="001F4D5C" w:rsidP="00B867A9">
                        <w:pPr>
                          <w:pStyle w:val="NormalWeb"/>
                          <w:spacing w:line="276" w:lineRule="auto"/>
                          <w:jc w:val="center"/>
                          <w:rPr>
                            <w:sz w:val="14"/>
                            <w:szCs w:val="14"/>
                          </w:rPr>
                        </w:pPr>
                        <w:r w:rsidRPr="008C1256">
                          <w:rPr>
                            <w:sz w:val="14"/>
                            <w:szCs w:val="14"/>
                          </w:rPr>
                          <w:t>Transaction-C [C]</w:t>
                        </w:r>
                      </w:p>
                    </w:txbxContent>
                  </v:textbox>
                </v:shape>
                <v:group id="Gruppo 545" o:spid="_x0000_s1223" style="position:absolute;left:23495;top:30137;width:26147;height:1815" coordorigin="16575,30394" coordsize="35766,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IicUAAADdAAAADwAAAGRycy9kb3ducmV2LnhtbERPS2vCQBC+C/6HZYTe&#10;6ibW2hpdRaSWHkJBLRRvQ3ZMgtnZkN3m8e+7hYK3+fies972phItNa60rCCeRiCIM6tLzhV8nQ+P&#10;ryCcR9ZYWSYFAznYbsajNSbadnyk9uRzEULYJaig8L5OpHRZQQbd1NbEgbvaxqAPsMmlbrAL4aaS&#10;syhaSIMlh4YCa9oXlN1OP0bBe4fd7il+a9PbdT9czs+f32lMSj1M+t0KhKfe38X/7g8d5s+XL/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P2yInFAAAA3QAA&#10;AA8AAAAAAAAAAAAAAAAAqgIAAGRycy9kb3ducmV2LnhtbFBLBQYAAAAABAAEAPoAAACcAwAAAAA=&#10;">
                  <v:line id="Line 134" o:spid="_x0000_s1224" style="position:absolute;flip:y;visibility:visible;mso-wrap-style:square" from="16575,30394" to="52299,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psYAAADdAAAADwAAAGRycy9kb3ducmV2LnhtbESPT0vDQBDF74LfYRnBS7AbbREbuwn+&#10;aaEgHmx78DhkxySYnQ3ZsU2/vXMQvM1j3u/Nm1U1hd4caUxdZAe3sxwMcR19x42Dw35z8wAmCbLH&#10;PjI5OFOCqry8WGHh44k/6LiTxmgIpwIdtCJDYW2qWwqYZnEg1t1XHAOKyrGxfsSThofe3uX5vQ3Y&#10;sV5ocaCXlurv3U/QGpt3fp3Ps+dgs2xJ6095y604d301PT2CEZrk3/xHb71yi6XW1W90BFv+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sabGAAAA3QAAAA8AAAAAAAAA&#10;AAAAAAAAoQIAAGRycy9kb3ducmV2LnhtbFBLBQYAAAAABAAEAPkAAACUAwAAAAA=&#10;">
                    <v:stroke endarrow="block"/>
                  </v:line>
                  <v:line id="Line 113" o:spid="_x0000_s1225" style="position:absolute;visibility:visible;mso-wrap-style:square" from="16575,32051" to="52342,3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vtAsQAAADdAAAADwAAAGRycy9kb3ducmV2LnhtbERPTWvCQBC9F/wPywje6sYSxKTZhBAQ&#10;SoWCWqHHaXZMgtnZkN1q6q/vFgq9zeN9TlZMphdXGl1nWcFqGYEgrq3uuFHwftw+bkA4j6yxt0wK&#10;vslBkc8eMky1vfGergffiBDCLkUFrfdDKqWrWzLolnYgDtzZjgZ9gGMj9Yi3EG56+RRFa2mw49DQ&#10;4kBVS/Xl8GUUoKzufrOfdnFyMvLjrVyfPu+vSi3mU/kMwtPk/8V/7hcd5sdJAr/fhB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0CxAAAAN0AAAAPAAAAAAAAAAAA&#10;AAAAAKECAABkcnMvZG93bnJldi54bWxQSwUGAAAAAAQABAD5AAAAkgMAAAAA&#10;">
                    <v:stroke startarrow="block"/>
                  </v:line>
                </v:group>
                <v:shape id="Text Box 130" o:spid="_x0000_s1226" type="#_x0000_t202" style="position:absolute;left:25830;top:30792;width:22573;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CPMYA&#10;AADdAAAADwAAAGRycy9kb3ducmV2LnhtbESPQUsDMRCF70L/Q5iCN5tUsNi1aSlFQRDE7fbQ47iZ&#10;7oZuJusmtuu/dw6Ctxnem/e+WW3G0KkLDclHtjCfGVDEdXSeGwuH6uXuEVTKyA67yGThhxJs1pOb&#10;FRYuXrmkyz43SkI4FWihzbkvtE51SwHTLPbEop3iEDDLOjTaDXiV8NDpe2MWOqBnaWixp11L9Xn/&#10;HSxsj1w++6/3z4/yVPqqWhp+W5ytvZ2O2ydQmcb8b/67fnWC/2CEX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bCPMYAAADdAAAADwAAAAAAAAAAAAAAAACYAgAAZHJz&#10;L2Rvd25yZXYueG1sUEsFBgAAAAAEAAQA9QAAAIsDAAAAAA==&#10;" filled="f" stroked="f">
                  <v:textbox inset="0,0,0,0">
                    <w:txbxContent>
                      <w:p w14:paraId="3CA258D0" w14:textId="77777777" w:rsidR="001F4D5C" w:rsidRPr="004934FA" w:rsidRDefault="001F4D5C" w:rsidP="00B867A9">
                        <w:pPr>
                          <w:pStyle w:val="NormalWeb"/>
                          <w:spacing w:before="0"/>
                          <w:jc w:val="center"/>
                          <w:rPr>
                            <w:sz w:val="14"/>
                            <w:szCs w:val="14"/>
                          </w:rPr>
                        </w:pPr>
                        <w:r w:rsidRPr="004934FA">
                          <w:rPr>
                            <w:sz w:val="14"/>
                            <w:szCs w:val="14"/>
                          </w:rPr>
                          <w:t>Registry Stored Query Response [ITI-18]</w:t>
                        </w:r>
                      </w:p>
                      <w:p w14:paraId="3B35F769" w14:textId="77777777" w:rsidR="001F4D5C" w:rsidRPr="004934FA" w:rsidRDefault="001F4D5C" w:rsidP="00B867A9">
                        <w:pPr>
                          <w:pStyle w:val="NormalWeb"/>
                          <w:jc w:val="center"/>
                          <w:rPr>
                            <w:sz w:val="14"/>
                            <w:szCs w:val="14"/>
                          </w:rPr>
                        </w:pPr>
                        <w:r w:rsidRPr="004934FA">
                          <w:rPr>
                            <w:sz w:val="14"/>
                            <w:szCs w:val="14"/>
                          </w:rPr>
                          <w:t> </w:t>
                        </w:r>
                      </w:p>
                      <w:p w14:paraId="20614B71" w14:textId="77777777" w:rsidR="001F4D5C" w:rsidRPr="004934FA" w:rsidRDefault="001F4D5C" w:rsidP="00B867A9">
                        <w:pPr>
                          <w:pStyle w:val="NormalWeb"/>
                          <w:jc w:val="center"/>
                          <w:rPr>
                            <w:sz w:val="14"/>
                            <w:szCs w:val="14"/>
                          </w:rPr>
                        </w:pPr>
                        <w:r w:rsidRPr="004934FA">
                          <w:rPr>
                            <w:sz w:val="14"/>
                            <w:szCs w:val="14"/>
                          </w:rPr>
                          <w:t>Transaction-C [C]</w:t>
                        </w:r>
                      </w:p>
                    </w:txbxContent>
                  </v:textbox>
                </v:shape>
                <v:rect id="Rectangle 337" o:spid="_x0000_s1227" style="position:absolute;left:22216;top:33172;width:1253;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0ysEA&#10;AADdAAAADwAAAGRycy9kb3ducmV2LnhtbERPS4vCMBC+C/6HMII3TRVcl2oUEYS9rS90j0MzbUOb&#10;SWmirf/eLCzsbT6+56y3va3Fk1pvHCuYTRMQxJnThgsF18th8gnCB2SNtWNS8CIP281wsMZUu45P&#10;9DyHQsQQ9ikqKENoUil9VpJFP3UNceRy11oMEbaF1C12MdzWcp4kH9Ki4dhQYkP7krLq/LAKqv1P&#10;b+87g7d7p4+5we9qec2VGo/63QpEoD78i//cXzrOXyQz+P0mni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ydMrBAAAA3QAAAA8AAAAAAAAAAAAAAAAAmAIAAGRycy9kb3du&#10;cmV2LnhtbFBLBQYAAAAABAAEAPUAAACGAwAAAAA=&#10;" fillcolor="white [3212]" strokecolor="black [3213]" strokeweight="1pt"/>
                <v:shape id="Text Box 130" o:spid="_x0000_s1228" type="#_x0000_t202" style="position:absolute;left:26598;top:32511;width:21058;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50MMA&#10;AADdAAAADwAAAGRycy9kb3ducmV2LnhtbERPTWsCMRC9F/wPYQRvNamg1K1RRFoQhNJ1PfQ43Yy7&#10;wc1k3URd/31TKHibx/ucxap3jbhSF6xnDS9jBYK49MZypeFQfDy/gggR2WDjmTTcKcBqOXhaYGb8&#10;jXO67mMlUgiHDDXUMbaZlKGsyWEY+5Y4cUffOYwJdpU0Hd5SuGvkRKmZdGg5NdTY0qam8rS/OA3r&#10;b87f7fnz5ys/5rYo5op3s5PWo2G/fgMRqY8P8b97a9L8qZrA3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j50MMAAADdAAAADwAAAAAAAAAAAAAAAACYAgAAZHJzL2Rv&#10;d25yZXYueG1sUEsFBgAAAAAEAAQA9QAAAIgDAAAAAA==&#10;" filled="f" stroked="f">
                  <v:textbox inset="0,0,0,0">
                    <w:txbxContent>
                      <w:p w14:paraId="12B092D4" w14:textId="77777777" w:rsidR="001F4D5C" w:rsidRPr="004934FA" w:rsidRDefault="001F4D5C" w:rsidP="00B867A9">
                        <w:pPr>
                          <w:pStyle w:val="NormalWeb"/>
                          <w:spacing w:before="0"/>
                          <w:jc w:val="center"/>
                          <w:rPr>
                            <w:sz w:val="14"/>
                            <w:szCs w:val="14"/>
                          </w:rPr>
                        </w:pPr>
                        <w:r w:rsidRPr="004934FA">
                          <w:rPr>
                            <w:sz w:val="14"/>
                            <w:szCs w:val="14"/>
                          </w:rPr>
                          <w:t>Retrieve Document Set Request [ITI -43]</w:t>
                        </w:r>
                      </w:p>
                      <w:p w14:paraId="1AFD8185" w14:textId="77777777" w:rsidR="001F4D5C" w:rsidRPr="004934FA" w:rsidRDefault="001F4D5C" w:rsidP="00B867A9">
                        <w:pPr>
                          <w:pStyle w:val="NormalWeb"/>
                          <w:jc w:val="center"/>
                          <w:rPr>
                            <w:sz w:val="14"/>
                            <w:szCs w:val="14"/>
                          </w:rPr>
                        </w:pPr>
                        <w:r w:rsidRPr="004934FA">
                          <w:rPr>
                            <w:sz w:val="14"/>
                            <w:szCs w:val="14"/>
                          </w:rPr>
                          <w:t> </w:t>
                        </w:r>
                      </w:p>
                      <w:p w14:paraId="0A5E8F21" w14:textId="77777777" w:rsidR="001F4D5C" w:rsidRPr="004934FA" w:rsidRDefault="001F4D5C" w:rsidP="00B867A9">
                        <w:pPr>
                          <w:pStyle w:val="NormalWeb"/>
                          <w:jc w:val="center"/>
                          <w:rPr>
                            <w:sz w:val="14"/>
                            <w:szCs w:val="14"/>
                          </w:rPr>
                        </w:pPr>
                        <w:r w:rsidRPr="004934FA">
                          <w:rPr>
                            <w:sz w:val="14"/>
                            <w:szCs w:val="14"/>
                          </w:rPr>
                          <w:t>Transaction-C [C]</w:t>
                        </w:r>
                      </w:p>
                    </w:txbxContent>
                  </v:textbox>
                </v:shape>
                <v:group id="Gruppo 546" o:spid="_x0000_s1229" style="position:absolute;left:23520;top:33616;width:26122;height:1778" coordorigin="16575,33873" coordsize="41406,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ZUkMMAAADdAAAADwAAAGRycy9kb3ducmV2LnhtbERPTYvCMBC9C/6HMMLe&#10;NO2KItUoIuuyBxGsC4u3oRnbYjMpTWzrv98Igrd5vM9ZbXpTiZYaV1pWEE8iEMSZ1SXnCn7P+/EC&#10;hPPIGivLpOBBDjbr4WCFibYdn6hNfS5CCLsEFRTe14mULivIoJvYmjhwV9sY9AE2udQNdiHcVPIz&#10;iubSYMmhocCadgVlt/RuFHx32G2n8Vd7uF13j8t5dvw7xKTUx6jfLkF46v1b/HL/6DB/Fk3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JlSQwwAAAN0AAAAP&#10;AAAAAAAAAAAAAAAAAKoCAABkcnMvZG93bnJldi54bWxQSwUGAAAAAAQABAD6AAAAmgMAAAAA&#10;">
                  <v:line id="Line 134" o:spid="_x0000_s1230" style="position:absolute;flip:y;visibility:visible;mso-wrap-style:square" from="16575,33873" to="57931,3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Line 113" o:spid="_x0000_s1231" style="position:absolute;visibility:visible;mso-wrap-style:square" from="16575,35505" to="57981,3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ux8IAAADcAAAADwAAAGRycy9kb3ducmV2LnhtbERP24rCMBB9X/Afwgi+rakXilajiCCI&#10;gqCr4OPYjG2xmZQmavXrzcLCvs3hXGc6b0wpHlS7wrKCXjcCQZxaXXCm4Piz+h6BcB5ZY2mZFLzI&#10;wXzW+ppiou2T9/Q4+EyEEHYJKsi9rxIpXZqTQde1FXHgrrY26AOsM6lrfIZwU8p+FMXSYMGhIceK&#10;ljmlt8PdKEC5fPvRvtkOxycjz7tFfLq8N0p12s1iAsJT4//Ff+61DvMHMfw+Ey6Qs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ux8IAAADcAAAADwAAAAAAAAAAAAAA&#10;AAChAgAAZHJzL2Rvd25yZXYueG1sUEsFBgAAAAAEAAQA+QAAAJADAAAAAA==&#10;">
                    <v:stroke startarrow="block"/>
                  </v:line>
                </v:group>
                <v:shape id="Text Box 130" o:spid="_x0000_s1232" type="#_x0000_t202" style="position:absolute;left:26969;top:34149;width:21058;height:1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14:paraId="360D256D" w14:textId="77777777" w:rsidR="001F4D5C" w:rsidRPr="004934FA" w:rsidRDefault="001F4D5C" w:rsidP="00B867A9">
                        <w:pPr>
                          <w:pStyle w:val="NormalWeb"/>
                          <w:spacing w:before="0"/>
                          <w:jc w:val="center"/>
                          <w:rPr>
                            <w:sz w:val="14"/>
                            <w:szCs w:val="14"/>
                          </w:rPr>
                        </w:pPr>
                        <w:r w:rsidRPr="004934FA">
                          <w:rPr>
                            <w:sz w:val="14"/>
                            <w:szCs w:val="14"/>
                          </w:rPr>
                          <w:t>Retrieve Document Set Response [ITI -43]</w:t>
                        </w:r>
                      </w:p>
                      <w:p w14:paraId="316199C5" w14:textId="77777777" w:rsidR="001F4D5C" w:rsidRPr="004934FA" w:rsidRDefault="001F4D5C" w:rsidP="00B867A9">
                        <w:pPr>
                          <w:pStyle w:val="NormalWeb"/>
                          <w:rPr>
                            <w:sz w:val="14"/>
                            <w:szCs w:val="14"/>
                          </w:rPr>
                        </w:pPr>
                        <w:r w:rsidRPr="004934FA">
                          <w:rPr>
                            <w:sz w:val="14"/>
                            <w:szCs w:val="14"/>
                          </w:rPr>
                          <w:t> </w:t>
                        </w:r>
                      </w:p>
                      <w:p w14:paraId="0854E5E0" w14:textId="77777777" w:rsidR="001F4D5C" w:rsidRPr="004934FA" w:rsidRDefault="001F4D5C" w:rsidP="00B867A9">
                        <w:pPr>
                          <w:pStyle w:val="NormalWeb"/>
                          <w:rPr>
                            <w:sz w:val="14"/>
                            <w:szCs w:val="14"/>
                          </w:rPr>
                        </w:pPr>
                        <w:r w:rsidRPr="004934FA">
                          <w:rPr>
                            <w:sz w:val="14"/>
                            <w:szCs w:val="14"/>
                          </w:rPr>
                          <w:t>Transaction-C [C]</w:t>
                        </w:r>
                      </w:p>
                    </w:txbxContent>
                  </v:textbox>
                </v:shape>
                <v:shape id="Text Box 130" o:spid="_x0000_s1233" type="#_x0000_t202" style="position:absolute;left:32023;top:37209;width:17189;height:1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14:paraId="6934FBBD" w14:textId="13255497" w:rsidR="001F4D5C" w:rsidRPr="004934FA" w:rsidRDefault="001F4D5C" w:rsidP="00B867A9">
                        <w:pPr>
                          <w:pStyle w:val="NormalWeb"/>
                          <w:spacing w:before="0" w:line="276" w:lineRule="auto"/>
                          <w:jc w:val="center"/>
                          <w:rPr>
                            <w:sz w:val="14"/>
                            <w:szCs w:val="14"/>
                          </w:rPr>
                        </w:pPr>
                        <w:r w:rsidRPr="00D76F9C">
                          <w:rPr>
                            <w:w w:val="90"/>
                            <w:sz w:val="14"/>
                            <w:szCs w:val="14"/>
                          </w:rPr>
                          <w:t>Mobile Query Existing Data</w:t>
                        </w:r>
                        <w:r>
                          <w:rPr>
                            <w:sz w:val="14"/>
                            <w:szCs w:val="14"/>
                          </w:rPr>
                          <w:t xml:space="preserve"> </w:t>
                        </w:r>
                        <w:r w:rsidRPr="004934FA">
                          <w:rPr>
                            <w:sz w:val="14"/>
                            <w:szCs w:val="14"/>
                          </w:rPr>
                          <w:t>Request [PCC-</w:t>
                        </w:r>
                        <w:r>
                          <w:rPr>
                            <w:sz w:val="14"/>
                            <w:szCs w:val="14"/>
                          </w:rPr>
                          <w:t>44</w:t>
                        </w:r>
                        <w:r w:rsidRPr="004934FA">
                          <w:rPr>
                            <w:sz w:val="14"/>
                            <w:szCs w:val="14"/>
                          </w:rPr>
                          <w:t>]</w:t>
                        </w:r>
                      </w:p>
                    </w:txbxContent>
                  </v:textbox>
                </v:shape>
                <v:group id="Gruppo 1493" o:spid="_x0000_s1234" style="position:absolute;left:31710;top:38425;width:18023;height:2719" coordorigin="25565,38682" coordsize="14661,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Straight Arrow Connector 1032" o:spid="_x0000_s1235" type="#_x0000_t32" style="position:absolute;left:25565;top:38682;width:145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NfMMAAADcAAAADwAAAGRycy9kb3ducmV2LnhtbESPQYvCMBSE78L+h/AWvNlURVdqoywL&#10;gosndUG9PZpnW9q8lCZq119vBMHjMDPfMOmyM7W4UutKywqGUQyCOLO65FzB3341mIFwHlljbZkU&#10;/JOD5eKjl2Ki7Y23dN35XAQIuwQVFN43iZQuK8igi2xDHLyzbQ36INtc6hZvAW5qOYrjqTRYclgo&#10;sKGfgrJqdzEKtKtPyNnouHJjsvr38HU31Uap/mf3PQfhqfPv8Ku91gomkyE8z4Qj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DzXzDAAAA3AAAAA8AAAAAAAAAAAAA&#10;AAAAoQIAAGRycy9kb3ducmV2LnhtbFBLBQYAAAAABAAEAPkAAACRAwAAAAA=&#10;" strokecolor="black [3213]">
                    <v:stroke endarrow="block" joinstyle="miter"/>
                  </v:shape>
                  <v:shape id="Straight Arrow Connector 1033" o:spid="_x0000_s1236" type="#_x0000_t32" style="position:absolute;left:25968;top:41386;width:14259;height: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Mbu8MAAADcAAAADwAAAGRycy9kb3ducmV2LnhtbESPT4vCMBTE78J+h/AEb5oqKNI1lroi&#10;eNiD/w57fDRv27LJS9tE7X57Iwgeh5n5DbPKemvEjTpfO1YwnSQgiAunay4VXM678RKED8gajWNS&#10;8E8esvXHYIWpdnc+0u0UShEh7FNUUIXQpFL6oiKLfuIa4uj9us5iiLIrpe7wHuHWyFmSLKTFmuNC&#10;hQ19VVT8na5WwaK55N+tbLcoDz/HltxmZ8xGqdGwzz9BBOrDO/xq77WC+XwGzzPxCM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jG7vDAAAA3AAAAA8AAAAAAAAAAAAA&#10;AAAAoQIAAGRycy9kb3ducmV2LnhtbFBLBQYAAAAABAAEAPkAAACRAwAAAAA=&#10;" strokecolor="black [3213]">
                    <v:stroke endarrow="block" joinstyle="miter"/>
                  </v:shape>
                </v:group>
                <v:shape id="Text Box 130" o:spid="_x0000_s1237" type="#_x0000_t202" style="position:absolute;left:32736;top:39824;width:16445;height:1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MnMYA&#10;AADcAAAADwAAAGRycy9kb3ducmV2LnhtbESPQWvCQBSE74X+h+UVvNVNK4pN3YgUBUEojemhx9fs&#10;M1mSfRuzq8Z/7xYKHoeZ+YZZLAfbijP13jhW8DJOQBCXThuuFHwXm+c5CB+QNbaOScGVPCyzx4cF&#10;ptpdOKfzPlQiQtinqKAOoUul9GVNFv3YdcTRO7jeYoiyr6Tu8RLhtpWvSTKTFg3HhRo7+qipbPYn&#10;q2D1w/naHD9/v/JDboriLeHdrFFq9DSs3kEEGsI9/N/eagXT6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BMnMYAAADcAAAADwAAAAAAAAAAAAAAAACYAgAAZHJz&#10;L2Rvd25yZXYueG1sUEsFBgAAAAAEAAQA9QAAAIsDAAAAAA==&#10;" filled="f" stroked="f">
                  <v:textbox inset="0,0,0,0">
                    <w:txbxContent>
                      <w:p w14:paraId="17227A06" w14:textId="1A2AEAFE" w:rsidR="001F4D5C" w:rsidRPr="004934FA" w:rsidRDefault="001F4D5C" w:rsidP="00B867A9">
                        <w:pPr>
                          <w:pStyle w:val="NormalWeb"/>
                          <w:spacing w:before="0" w:line="276" w:lineRule="auto"/>
                          <w:jc w:val="center"/>
                          <w:rPr>
                            <w:sz w:val="14"/>
                            <w:szCs w:val="14"/>
                          </w:rPr>
                        </w:pPr>
                        <w:r w:rsidRPr="00D76F9C">
                          <w:rPr>
                            <w:w w:val="90"/>
                            <w:sz w:val="14"/>
                            <w:szCs w:val="14"/>
                          </w:rPr>
                          <w:t>Mobile Query Existing Data</w:t>
                        </w:r>
                        <w:r>
                          <w:rPr>
                            <w:sz w:val="14"/>
                            <w:szCs w:val="14"/>
                          </w:rPr>
                          <w:t xml:space="preserve"> </w:t>
                        </w:r>
                        <w:r w:rsidRPr="004934FA">
                          <w:rPr>
                            <w:sz w:val="14"/>
                            <w:szCs w:val="14"/>
                          </w:rPr>
                          <w:t>Response [PCC-</w:t>
                        </w:r>
                        <w:r>
                          <w:rPr>
                            <w:sz w:val="14"/>
                            <w:szCs w:val="14"/>
                          </w:rPr>
                          <w:t>44</w:t>
                        </w:r>
                        <w:r w:rsidRPr="004934FA">
                          <w:rPr>
                            <w:sz w:val="14"/>
                            <w:szCs w:val="14"/>
                          </w:rPr>
                          <w:t>]</w:t>
                        </w:r>
                      </w:p>
                    </w:txbxContent>
                  </v:textbox>
                </v:shape>
                <v:shape id="Text Box 130" o:spid="_x0000_s1238" type="#_x0000_t202" style="position:absolute;left:32238;top:42318;width:17306;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nU6MYA&#10;AADcAAAADwAAAGRycy9kb3ducmV2LnhtbESPQWvCQBSE74X+h+UVvNVNi4pN3YgUBUEojemhx9fs&#10;M1mSfRuzq8Z/7xYKHoeZ+YZZLAfbijP13jhW8DJOQBCXThuuFHwXm+c5CB+QNbaOScGVPCyzx4cF&#10;ptpdOKfzPlQiQtinqKAOoUul9GVNFv3YdcTRO7jeYoiyr6Tu8RLhtpWvSTKTFg3HhRo7+qipbPYn&#10;q2D1w/naHD9/v/JDboriLeHdrFFq9DSs3kEEGsI9/N/eagXT6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nU6MYAAADcAAAADwAAAAAAAAAAAAAAAACYAgAAZHJz&#10;L2Rvd25yZXYueG1sUEsFBgAAAAAEAAQA9QAAAIsDAAAAAA==&#10;" filled="f" stroked="f">
                  <v:textbox inset="0,0,0,0">
                    <w:txbxContent>
                      <w:p w14:paraId="1701C871" w14:textId="7B85C658" w:rsidR="001F4D5C" w:rsidRDefault="001F4D5C" w:rsidP="00B867A9">
                        <w:pPr>
                          <w:pStyle w:val="NormalWeb"/>
                          <w:spacing w:before="0" w:line="276" w:lineRule="auto"/>
                          <w:jc w:val="center"/>
                        </w:pPr>
                        <w:r w:rsidRPr="00D76F9C">
                          <w:rPr>
                            <w:w w:val="90"/>
                            <w:sz w:val="14"/>
                            <w:szCs w:val="14"/>
                          </w:rPr>
                          <w:t>Mobile Query Existing Data</w:t>
                        </w:r>
                        <w:r w:rsidRPr="004934FA">
                          <w:rPr>
                            <w:sz w:val="14"/>
                            <w:szCs w:val="16"/>
                          </w:rPr>
                          <w:t xml:space="preserve"> Request [PCC-</w:t>
                        </w:r>
                        <w:r>
                          <w:rPr>
                            <w:sz w:val="14"/>
                            <w:szCs w:val="16"/>
                          </w:rPr>
                          <w:t>44</w:t>
                        </w:r>
                        <w:r w:rsidRPr="004934FA">
                          <w:rPr>
                            <w:sz w:val="14"/>
                            <w:szCs w:val="16"/>
                          </w:rPr>
                          <w:t>]</w:t>
                        </w:r>
                      </w:p>
                    </w:txbxContent>
                  </v:textbox>
                </v:shape>
                <v:group id="Gruppo 544" o:spid="_x0000_s1239" style="position:absolute;left:31593;top:43395;width:18089;height:2901" coordorigin="25529,43652" coordsize="14698,2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Straight Arrow Connector 1035" o:spid="_x0000_s1240" type="#_x0000_t32" style="position:absolute;left:25529;top:43652;width:14575;height: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CMMAAADcAAAADwAAAGRycy9kb3ducmV2LnhtbESPQWvCQBSE74L/YXmCt7pR0UqaVaQg&#10;KJ7Ugnp7ZF+TkOzbkN0maX+9KxQ8DjPzDZNselOJlhpXWFYwnUQgiFOrC84UfF12bysQziNrrCyT&#10;gl9ysFkPBwnG2nZ8ovbsMxEg7GJUkHtfx1K6NCeDbmJr4uB928agD7LJpG6wC3BTyVkULaXBgsNC&#10;jjV95pSW5x+jQLvqjpzObjs3J6sP1/c/Ux6VGo/67QcIT71/hf/be61gsVjC80w4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qVQjDAAAA3AAAAA8AAAAAAAAAAAAA&#10;AAAAoQIAAGRycy9kb3ducmV2LnhtbFBLBQYAAAAABAAEAPkAAACRAwAAAAA=&#10;" strokecolor="black [3213]">
                    <v:stroke endarrow="block" joinstyle="miter"/>
                  </v:shape>
                  <v:shape id="Straight Arrow Connector 1036" o:spid="_x0000_s1241" type="#_x0000_t32" style="position:absolute;left:25938;top:46492;width:14289;height: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HtMUAAADcAAAADwAAAGRycy9kb3ducmV2LnhtbESPzWrCQBSF9wXfYbiCm9JMVGI1ZpQg&#10;FYoLoVqoy0vmmgQzd0JmGtO37xSELg/f+eFk28E0oqfO1ZYVTKMYBHFhdc2lgs/z/mUJwnlkjY1l&#10;UvBDDrab0VOGqbZ3/qD+5EsRStilqKDyvk2ldEVFBl1kW+LArrYz6IPsSqk7vIdy08hZHC+kwZrD&#10;QoUt7Soqbqdvo+AwXHb59CvJj/38+BY/tyuTvGulJuMhX4PwNPh/8yMdOCTJK/ydC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gHtMUAAADcAAAADwAAAAAAAAAA&#10;AAAAAAChAgAAZHJzL2Rvd25yZXYueG1sUEsFBgAAAAAEAAQA+QAAAJMDAAAAAA==&#10;" strokecolor="black [3213]">
                    <v:stroke endarrow="block" joinstyle="miter"/>
                  </v:shape>
                </v:group>
                <v:shape id="Text Box 130" o:spid="_x0000_s1242" type="#_x0000_t202" style="position:absolute;left:32596;top:45127;width:16813;height: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Te7cMA&#10;AADcAAAADwAAAGRycy9kb3ducmV2LnhtbERPz2vCMBS+D/wfwhO8zdSB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Te7cMAAADcAAAADwAAAAAAAAAAAAAAAACYAgAAZHJzL2Rv&#10;d25yZXYueG1sUEsFBgAAAAAEAAQA9QAAAIgDAAAAAA==&#10;" filled="f" stroked="f">
                  <v:textbox inset="0,0,0,0">
                    <w:txbxContent>
                      <w:p w14:paraId="7372150D" w14:textId="56172763" w:rsidR="001F4D5C" w:rsidRPr="004934FA" w:rsidRDefault="001F4D5C" w:rsidP="00B867A9">
                        <w:pPr>
                          <w:pStyle w:val="NormalWeb"/>
                          <w:spacing w:before="0" w:line="276" w:lineRule="auto"/>
                          <w:jc w:val="center"/>
                          <w:rPr>
                            <w:sz w:val="14"/>
                            <w:szCs w:val="14"/>
                          </w:rPr>
                        </w:pPr>
                        <w:r w:rsidRPr="00D76F9C">
                          <w:rPr>
                            <w:w w:val="90"/>
                            <w:sz w:val="14"/>
                            <w:szCs w:val="14"/>
                          </w:rPr>
                          <w:t>Mobile Query Existing Data</w:t>
                        </w:r>
                        <w:r w:rsidRPr="004934FA">
                          <w:rPr>
                            <w:sz w:val="14"/>
                            <w:szCs w:val="14"/>
                          </w:rPr>
                          <w:t xml:space="preserve"> Response [PCC-</w:t>
                        </w:r>
                        <w:r>
                          <w:rPr>
                            <w:sz w:val="14"/>
                            <w:szCs w:val="14"/>
                          </w:rPr>
                          <w:t>44</w:t>
                        </w:r>
                        <w:r w:rsidRPr="004934FA">
                          <w:rPr>
                            <w:sz w:val="14"/>
                            <w:szCs w:val="14"/>
                          </w:rPr>
                          <w:t>]</w:t>
                        </w:r>
                      </w:p>
                    </w:txbxContent>
                  </v:textbox>
                </v:shape>
                <v:rect id="Rectangle 1037" o:spid="_x0000_s1243" style="position:absolute;left:4802;top:49611;width:1255;height:3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jtcMA&#10;AADcAAAADwAAAGRycy9kb3ducmV2LnhtbESPS2/CMBCE70j8B2uRuBUHJCgEDKJFfd54nlfxkkRk&#10;11HsQtpfX1eqxHE0M99oFquWK3WlxpdODAwHCSiSzNlScgOH/cvDFJQPKBYrJ2Tgmzyslt3OAlPr&#10;brKl6y7kKkLEp2igCKFOtfZZQYx+4GqS6J1dwxiibHJtG7xFOFd6lCQTzVhKXCiwpueCssvuiw3w&#10;pzzVx7cEeTT5+PGcvT5uypMx/V67noMK1IZ7+L/9bg2MxzP4Ox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kjtcMAAADcAAAADwAAAAAAAAAAAAAAAACYAgAAZHJzL2Rv&#10;d25yZXYueG1sUEsFBgAAAAAEAAQA9QAAAIgDAAAAAA==&#10;" fillcolor="white [3212]" strokecolor="black [3213]" strokeweight="1pt"/>
                <v:shape id="Text Box 130" o:spid="_x0000_s1244" type="#_x0000_t202" style="position:absolute;left:18556;top:48815;width:20851;height: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4YVsIA&#10;AADcAAAADwAAAGRycy9kb3ducmV2LnhtbERPz2vCMBS+D/wfwhN2m6mDlVlNRWQDYTCs9eDx2by2&#10;weala6J2//1yEHb8+H6v1qPtxI0GbxwrmM8SEMSV04YbBcfy8+UdhA/IGjvHpOCXPKzzydMKM+3u&#10;XNDtEBoRQ9hnqKANoc+k9FVLFv3M9cSRq91gMUQ4NFIPeI/htpOvSZJKi4ZjQ4s9bVuqLoerVbA5&#10;cfFhfr7P+6IuTFkuEv5KL0o9T8fNEkSgMfyLH+6dVvCWxv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hhWwgAAANwAAAAPAAAAAAAAAAAAAAAAAJgCAABkcnMvZG93&#10;bnJldi54bWxQSwUGAAAAAAQABAD1AAAAhwMAAAAA&#10;" filled="f" stroked="f">
                  <v:textbox inset="0,0,0,0">
                    <w:txbxContent>
                      <w:p w14:paraId="2C50CE4E" w14:textId="77777777" w:rsidR="001F4D5C" w:rsidRPr="004934FA" w:rsidRDefault="001F4D5C" w:rsidP="00B867A9">
                        <w:pPr>
                          <w:pStyle w:val="NormalWeb"/>
                          <w:spacing w:before="0"/>
                          <w:jc w:val="center"/>
                          <w:rPr>
                            <w:sz w:val="14"/>
                            <w:szCs w:val="14"/>
                          </w:rPr>
                        </w:pPr>
                        <w:r w:rsidRPr="004934FA">
                          <w:rPr>
                            <w:sz w:val="14"/>
                            <w:szCs w:val="14"/>
                          </w:rPr>
                          <w:t>Find Document References Request [ITI-67]</w:t>
                        </w:r>
                      </w:p>
                    </w:txbxContent>
                  </v:textbox>
                </v:shape>
                <v:shape id="Text Box 25" o:spid="_x0000_s1245" type="#_x0000_t202" style="position:absolute;left:52833;top:18116;width:5115;height:2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7lcQA&#10;AADcAAAADwAAAGRycy9kb3ducmV2LnhtbESPQWvCQBSE74X+h+UVeilmY0GRmFXU0uilh0R/wCP7&#10;TILZtyG7mrS/3hWEHoeZ+YZJ16NpxY1611hWMI1iEMSl1Q1XCk7H78kChPPIGlvLpOCXHKxXry8p&#10;JtoOnNOt8JUIEHYJKqi97xIpXVmTQRfZjjh4Z9sb9EH2ldQ9DgFuWvkZx3NpsOGwUGNHu5rKS3E1&#10;CmiT27+fi8tMvv3aZeeG6UPulXp/GzdLEJ5G/x9+tg9awWw+hceZc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Ru5XEAAAA3AAAAA8AAAAAAAAAAAAAAAAAmAIAAGRycy9k&#10;b3ducmV2LnhtbFBLBQYAAAAABAAEAPUAAACJAwAAAAA=&#10;" filled="f" stroked="f">
                  <v:textbox inset="0,0,0,0">
                    <w:txbxContent>
                      <w:p w14:paraId="38052971" w14:textId="77777777" w:rsidR="001F4D5C" w:rsidRPr="004934FA" w:rsidRDefault="001F4D5C" w:rsidP="00B867A9">
                        <w:pPr>
                          <w:pStyle w:val="NormalWeb"/>
                          <w:spacing w:before="0" w:line="192" w:lineRule="auto"/>
                          <w:rPr>
                            <w:sz w:val="12"/>
                            <w:szCs w:val="12"/>
                          </w:rPr>
                        </w:pPr>
                        <w:r w:rsidRPr="008F299E">
                          <w:rPr>
                            <w:sz w:val="12"/>
                            <w:szCs w:val="12"/>
                          </w:rPr>
                          <w:t>Add DE’s</w:t>
                        </w:r>
                        <w:r w:rsidRPr="008F299E">
                          <w:rPr>
                            <w:sz w:val="12"/>
                            <w:szCs w:val="12"/>
                          </w:rPr>
                          <w:br/>
                          <w:t>provenance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Parentesi graffa aperta 323" o:spid="_x0000_s1246" type="#_x0000_t87" style="position:absolute;left:2442;top:15876;width:1093;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GN8YA&#10;AADcAAAADwAAAGRycy9kb3ducmV2LnhtbESPQWvCQBSE70L/w/IK3uqmAaNGV5Gi0NJTox68PbPP&#10;JDT7Ns2umvTXdwuCx2FmvmEWq87U4kqtqywreB1FIIhzqysuFOx325cpCOeRNdaWSUFPDlbLp8EC&#10;U21v/EXXzBciQNilqKD0vkmldHlJBt3INsTBO9vWoA+yLaRu8RbgppZxFCXSYMVhocSG3krKv7OL&#10;UTCxx/Vp08ef29/DrPlJqow/Jr1Sw+duPQfhqfOP8L39rhWMkxj+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xGN8YAAADcAAAADwAAAAAAAAAAAAAAAACYAgAAZHJz&#10;L2Rvd25yZXYueG1sUEsFBgAAAAAEAAQA9QAAAIsDAAAAAA==&#10;" adj="340" strokecolor="gray [1629]">
                  <v:stroke joinstyle="miter"/>
                </v:shape>
                <v:shape id="Parentesi graffa aperta 324" o:spid="_x0000_s1247" type="#_x0000_t87" style="position:absolute;left:2442;top:22951;width:1087;height:5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TiMUA&#10;AADcAAAADwAAAGRycy9kb3ducmV2LnhtbESPQYvCMBSE74L/ITzBi6zpuipSjaILsgoeXN3F66N5&#10;tsXmpTRRq7/eCILHYWa+YSaz2hTiQpXLLSv47EYgiBOrc04V/O2XHyMQziNrLCyTghs5mE2bjQnG&#10;2l75ly47n4oAYRejgsz7MpbSJRkZdF1bEgfvaCuDPsgqlbrCa4CbQvaiaCgN5hwWMizpO6PktDsb&#10;BW69XegfSffNfDHqnf8Pd+539kq1W/V8DMJT7d/hV3ulFQyGX/A8E4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9OIxQAAANwAAAAPAAAAAAAAAAAAAAAAAJgCAABkcnMv&#10;ZG93bnJldi54bWxQSwUGAAAAAAQABAD1AAAAigMAAAAA&#10;" adj="378" strokecolor="gray [1629]">
                  <v:stroke joinstyle="miter"/>
                </v:shape>
                <v:shape id="Text Box 25" o:spid="_x0000_s1248" type="#_x0000_t202" style="position:absolute;left:52666;top:39611;width:5008;height:1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YDcMA&#10;AADcAAAADwAAAGRycy9kb3ducmV2LnhtbESPzarCMBSE9xd8h3AENxdNlatINYo/+LNxUfUBDs2x&#10;LTYnpYla79MbQXA5zMw3zHTemFLcqXaFZQX9XgSCOLW64EzB+bTpjkE4j6yxtEwKnuRgPmv9TDHW&#10;9sEJ3Y8+EwHCLkYFufdVLKVLczLoerYiDt7F1gZ9kHUmdY2PADelHETRSBosOCzkWNEqp/R6vBkF&#10;tEjs/+HqtiZZrlfbS8H0K3dKddrNYgLCU+O/4U97rxUMR3/wPhOO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YYDcMAAADcAAAADwAAAAAAAAAAAAAAAACYAgAAZHJzL2Rv&#10;d25yZXYueG1sUEsFBgAAAAAEAAQA9QAAAIgDAAAAAA==&#10;" filled="f" stroked="f">
                  <v:textbox inset="0,0,0,0">
                    <w:txbxContent>
                      <w:p w14:paraId="41312A73" w14:textId="77777777" w:rsidR="001F4D5C" w:rsidRPr="004934FA" w:rsidRDefault="001F4D5C" w:rsidP="00B867A9">
                        <w:pPr>
                          <w:pStyle w:val="NormalWeb"/>
                          <w:spacing w:before="0"/>
                          <w:rPr>
                            <w:sz w:val="22"/>
                          </w:rPr>
                        </w:pPr>
                        <w:r w:rsidRPr="008F299E">
                          <w:rPr>
                            <w:sz w:val="12"/>
                            <w:szCs w:val="12"/>
                          </w:rPr>
                          <w:t>Add DE’s</w:t>
                        </w:r>
                        <w:r w:rsidRPr="008F299E">
                          <w:rPr>
                            <w:sz w:val="12"/>
                            <w:szCs w:val="12"/>
                          </w:rPr>
                          <w:br/>
                          <w:t>provenance</w:t>
                        </w:r>
                        <w:r w:rsidRPr="00F20F90" w:rsidDel="00040083">
                          <w:rPr>
                            <w:sz w:val="12"/>
                            <w:szCs w:val="12"/>
                          </w:rPr>
                          <w:t xml:space="preserve"> </w:t>
                        </w:r>
                      </w:p>
                    </w:txbxContent>
                  </v:textbox>
                </v:shape>
                <v:group id="Gruppo 332" o:spid="_x0000_s1249" style="position:absolute;left:27841;top:1387;width:6858;height:5698" coordorigin="21405" coordsize="7174,5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Elemento grafico 3" o:spid="_x0000_s1250" type="#_x0000_t75" alt="Computer" style="position:absolute;left:22884;width:4476;height:4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vMWjGAAAA3AAAAA8AAABkcnMvZG93bnJldi54bWxEj09rwkAUxO+FfoflFXqrGyvGErOKSAOl&#10;B0Eb0N4e2Zc/mH0bsqtJ++m7gtDjMDO/YdL1aFpxpd41lhVMJxEI4sLqhisF+Vf28gbCeWSNrWVS&#10;8EMO1qvHhxQTbQfe0/XgKxEg7BJUUHvfJVK6oiaDbmI74uCVtjfog+wrqXscAty08jWKYmmw4bBQ&#10;Y0fbmorz4WIUFO4kj6fZ8J1/vo+/83Kxy7IpKfX8NG6WIDyN/j98b39oBfM4htuZcATk6g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C8xaMYAAADcAAAADwAAAAAAAAAAAAAA&#10;AACfAgAAZHJzL2Rvd25yZXYueG1sUEsFBgAAAAAEAAQA9wAAAJIDAAAAAA==&#10;">
                    <v:imagedata r:id="rId48" o:title="Computer"/>
                  </v:shape>
                  <v:shape id="Text Box 111" o:spid="_x0000_s1251" type="#_x0000_t202" style="position:absolute;left:21405;top:4370;width:7174;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AIsUA&#10;AADcAAAADwAAAGRycy9kb3ducmV2LnhtbESPQWvCQBSE74L/YXmF3nRToamNriLSQqFQTOKhx2f2&#10;mSxm38bsVtN/3xUKHoeZ+YZZrgfbigv13jhW8DRNQBBXThuuFezL98kchA/IGlvHpOCXPKxX49ES&#10;M+2unNOlCLWIEPYZKmhC6DIpfdWQRT91HXH0jq63GKLsa6l7vEa4beUsSVJp0XBcaLCjbUPVqfix&#10;CjbfnL+Z89dhlx9zU5avCX+mJ6UeH4bNAkSgIdzD/+0PreA5fYH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4AixQAAANwAAAAPAAAAAAAAAAAAAAAAAJgCAABkcnMv&#10;ZG93bnJldi54bWxQSwUGAAAAAAQABAD1AAAAigMAAAAA&#10;" filled="f" stroked="f">
                    <v:textbox inset="0,0,0,0">
                      <w:txbxContent>
                        <w:p w14:paraId="400B0035" w14:textId="77777777" w:rsidR="001F4D5C" w:rsidRPr="0009356C" w:rsidRDefault="001F4D5C" w:rsidP="00B867A9">
                          <w:pPr>
                            <w:pStyle w:val="NormalWeb"/>
                            <w:spacing w:before="0"/>
                            <w:jc w:val="center"/>
                            <w:rPr>
                              <w:sz w:val="13"/>
                              <w:szCs w:val="13"/>
                            </w:rPr>
                          </w:pPr>
                          <w:r w:rsidRPr="004934FA">
                            <w:rPr>
                              <w:b/>
                              <w:bCs/>
                              <w:color w:val="7F7F7F"/>
                              <w:sz w:val="16"/>
                              <w:szCs w:val="20"/>
                            </w:rPr>
                            <w:t xml:space="preserve"> </w:t>
                          </w:r>
                          <w:r w:rsidRPr="0009356C">
                            <w:rPr>
                              <w:b/>
                              <w:bCs/>
                              <w:color w:val="7F7F7F"/>
                              <w:sz w:val="13"/>
                              <w:szCs w:val="13"/>
                            </w:rPr>
                            <w:t>Anesthesiologist</w:t>
                          </w:r>
                        </w:p>
                      </w:txbxContent>
                    </v:textbox>
                  </v:shape>
                </v:group>
                <v:group id="Gruppo 551" o:spid="_x0000_s1252" style="position:absolute;left:30793;top:37919;width:1345;height:8717" coordorigin="30717,38176" coordsize="1566,8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rect id="Rectangle 135" o:spid="_x0000_s1253" style="position:absolute;left:30717;top:38176;width:1566;height:3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dBcQA&#10;AADcAAAADwAAAGRycy9kb3ducmV2LnhtbESPQWvCQBSE7wX/w/IK3uqmglbTbESEgjdbDdrjI/uS&#10;LMm+DdmtSf99t1DocZiZb5hsN9lO3GnwxrGC50UCgrh02nCtoLi8PW1A+ICssXNMCr7Jwy6fPWSY&#10;ajfyB93PoRYRwj5FBU0IfSqlLxuy6BeuJ45e5QaLIcqhlnrAMcJtJ5dJspYWDceFBns6NFS25y+r&#10;oD18Tva2N3i9jfq9MnhqX4pKqfnjtH8FEWgK/+G/9lErWK23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3nQXEAAAA3AAAAA8AAAAAAAAAAAAAAAAAmAIAAGRycy9k&#10;b3ducmV2LnhtbFBLBQYAAAAABAAEAPUAAACJAwAAAAA=&#10;" fillcolor="white [3212]" strokecolor="black [3213]" strokeweight="1pt"/>
                  <v:rect id="Rectangle 1034" o:spid="_x0000_s1254" style="position:absolute;left:30717;top:43160;width:1566;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z08QA&#10;AADcAAAADwAAAGRycy9kb3ducmV2LnhtbESPX2vCQBDE3wW/w7FC3+pFoSrRU/xDW+1bY+vzktsm&#10;odm9kLtq2k/vCQUfh5n5DbNYdVyrM7W+cmJgNExAkeTOVlIY+Dg+P85A+YBisXZCBn7Jw2rZ7y0w&#10;te4i73TOQqEiRHyKBsoQmlRrn5fE6IeuIYnel2sZQ5RtoW2LlwjnWo+TZKIZK4kLJTa0LSn/zn7Y&#10;AL/Jpvl8TZDHk8Of5/xluqtOxjwMuvUcVKAu3MP/7b018DQdwe1MPA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Kc9PEAAAA3AAAAA8AAAAAAAAAAAAAAAAAmAIAAGRycy9k&#10;b3ducmV2LnhtbFBLBQYAAAAABAAEAPUAAACJAwAAAAA=&#10;" fillcolor="white [3212]" strokecolor="black [3213]" strokeweight="1pt"/>
                </v:group>
                <v:shape id="Parentesi graffa aperta 363" o:spid="_x0000_s1255" type="#_x0000_t87" style="position:absolute;left:2442;top:28979;width:1141;height:7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fUcMA&#10;AADcAAAADwAAAGRycy9kb3ducmV2LnhtbESPzWrDMBCE74W+g9hCLqWWE2hjHCshhBh8bPNDr4u1&#10;sUWslbHkxHn7qlDocZiZb5hiM9lO3GjwxrGCeZKCIK6dNtwoOB3LtwyED8gaO8ek4EEeNuvnpwJz&#10;7e78RbdDaESEsM9RQRtCn0vp65Ys+sT1xNG7uMFiiHJopB7wHuG2k4s0/ZAWDceFFnvatVRfD6NV&#10;8J2FV89kzHXkcZ99VmVjl2elZi/TdgUi0BT+w3/tSit4Xy7g90w8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NfUcMAAADcAAAADwAAAAAAAAAAAAAAAACYAgAAZHJzL2Rv&#10;d25yZXYueG1sUEsFBgAAAAAEAAQA9QAAAIgDAAAAAA==&#10;" adj="278" strokecolor="gray [1629]">
                  <v:stroke joinstyle="miter"/>
                </v:shape>
                <v:shape id="Parentesi graffa aperta 373" o:spid="_x0000_s1256" type="#_x0000_t87" style="position:absolute;left:2442;top:37138;width:1080;height:10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2YasIA&#10;AADcAAAADwAAAGRycy9kb3ducmV2LnhtbESP0YrCMBRE34X9h3AXfNN0V3SXrlGqIPgmVT/g0txt&#10;q81NaKKtfr0RBB+HmTnDzJe9acSVWl9bVvA1TkAQF1bXXCo4HjajXxA+IGtsLJOCG3lYLj4Gc0y1&#10;7Tin6z6UIkLYp6igCsGlUvqiIoN+bB1x9P5tazBE2ZZSt9hFuGnkd5LMpMGa40KFjtYVFef9xSg4&#10;rdjtsqx00zvmjLN83a0OtVLDzz77AxGoD+/wq73VCqY/E3i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ZhqwgAAANwAAAAPAAAAAAAAAAAAAAAAAJgCAABkcnMvZG93&#10;bnJldi54bWxQSwUGAAAAAAQABAD1AAAAhwMAAAAA&#10;" adj="181" strokecolor="gray [1629]">
                  <v:stroke joinstyle="miter"/>
                </v:shape>
                <v:rect id="Rectangle 133" o:spid="_x0000_s1257" style="position:absolute;left:49622;top:29791;width:119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kRsQA&#10;AADcAAAADwAAAGRycy9kb3ducmV2LnhtbESPQWvCQBSE74X+h+UVeqsbS20kugkiFLzZWqkeH9mX&#10;ZEn2bciuJv77rlDocZiZb5h1MdlOXGnwxrGC+SwBQVw6bbhWcPz+eFmC8AFZY+eYFNzIQ5E/Pqwx&#10;027kL7oeQi0ihH2GCpoQ+kxKXzZk0c9cTxy9yg0WQ5RDLfWAY4TbTr4mybu0aDguNNjTtqGyPVys&#10;gnZ7nuxpY/DnNOrPyuC+TY+VUs9P02YFItAU/sN/7Z1WsEjf4H4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pEbEAAAA3AAAAA8AAAAAAAAAAAAAAAAAmAIAAGRycy9k&#10;b3ducmV2LnhtbFBLBQYAAAAABAAEAPUAAACJAwAAAAA=&#10;" fillcolor="white [3212]" strokecolor="black [3213]" strokeweight="1pt"/>
                <v:rect id="Rectangle 133" o:spid="_x0000_s1258" style="position:absolute;left:49642;top:33309;width:1182;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B3cMA&#10;AADcAAAADwAAAGRycy9kb3ducmV2LnhtbESPT4vCMBTE78J+h/AEb5oq+IdqFBEW9rbqinp8NK9t&#10;aPNSmmjrtzcLC3scZuY3zGbX21o8qfXGsYLpJAFBnDltuFBw+fkcr0D4gKyxdkwKXuRht/0YbDDV&#10;ruMTPc+hEBHCPkUFZQhNKqXPSrLoJ64hjl7uWoshyraQusUuwm0tZ0mykBYNx4USGzqUlFXnh1VQ&#10;He69ve0NXm+dPuYGv6vlJVdqNOz3axCB+vAf/mt/aQXz5Rx+z8Qj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MB3cMAAADcAAAADwAAAAAAAAAAAAAAAACYAgAAZHJzL2Rv&#10;d25yZXYueG1sUEsFBgAAAAAEAAQA9QAAAIgDAAAAAA==&#10;" fillcolor="white [3212]" strokecolor="black [3213]" strokeweight="1pt"/>
                <v:group id="Gruppo 210" o:spid="_x0000_s1259" style="position:absolute;left:23520;top:24041;width:26122;height:2940" coordorigin="16526,24401" coordsize="23571,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OMv0DFAAAA3QAA&#10;AA8AAAAAAAAAAAAAAAAAqgIAAGRycy9kb3ducmV2LnhtbFBLBQYAAAAABAAEAPoAAACcAwAAAAA=&#10;">
                  <v:line id="Line 113" o:spid="_x0000_s1260" style="position:absolute;visibility:visible;mso-wrap-style:square" from="16526,27341" to="40098,27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OuccAAADdAAAADwAAAGRycy9kb3ducmV2LnhtbESPQWvCQBSE74L/YXlCb7qJlFTTbIII&#10;QmlB0Cr0+Jp9TYLZtyG71TS/visUehxm5hsmKwbTiiv1rrGsIF5EIIhLqxuuFJzed/MVCOeRNbaW&#10;ScEPOSjy6STDVNsbH+h69JUIEHYpKqi971IpXVmTQbewHXHwvmxv0AfZV1L3eAtw08plFCXSYMNh&#10;ocaOtjWVl+O3UYByO/rVYXh7XJ+N/NhvkvPn+KrUw2zYPIPwNPj/8F/7RStYRvET3N+EJy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Hg65xwAAAN0AAAAPAAAAAAAA&#10;AAAAAAAAAKECAABkcnMvZG93bnJldi54bWxQSwUGAAAAAAQABAD5AAAAlQMAAAAA&#10;">
                    <v:stroke startarrow="block"/>
                  </v:line>
                  <v:line id="Line 148" o:spid="_x0000_s1261" style="position:absolute;flip:y;visibility:visible;mso-wrap-style:square" from="16526,24401" to="40092,24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j9MUAAADdAAAADwAAAGRycy9kb3ducmV2LnhtbESPwUoDQQyG70LfYYjgZbEzbUF07bS0&#10;1YIgHqw99Bh24u7iTmbZie369uYgeAx//i9flusxduZMQ24Te5hNHRjiKoWWaw/Hj/3tPZgsyAG7&#10;xOThhzKsV5OrJZYhXfidzgepjUI4l+ihEelLa3PVUMQ8TT2xZp9piCg6DrUNA14UHjs7d+7ORmxZ&#10;LzTY066h6uvwHVVj/8ZPi0WxjbYoHuj5JK/Oivc31+PmEYzQKP/Lf+2X4GHuZqqr3ygC7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j9MUAAADdAAAADwAAAAAAAAAA&#10;AAAAAAChAgAAZHJzL2Rvd25yZXYueG1sUEsFBgAAAAAEAAQA+QAAAJMDAAAAAA==&#10;">
                    <v:stroke endarrow="block"/>
                  </v:line>
                </v:group>
                <v:rect id="Rectangle 997" o:spid="_x0000_s1262" style="position:absolute;left:22133;top:23528;width:1253;height:3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whMQA&#10;AADdAAAADwAAAGRycy9kb3ducmV2LnhtbESPT4vCMBTE7wt+h/CEva2pHlatRhFB8Ob6B/X4aF7b&#10;0OalNNF2v70RFvY4zMxvmOW6t7V4UuuNYwXjUQKCOHPacKHgct59zUD4gKyxdkwKfsnDejX4WGKq&#10;XcdHep5CISKEfYoKyhCaVEqflWTRj1xDHL3ctRZDlG0hdYtdhNtaTpLkW1o0HBdKbGhbUladHlZB&#10;tb339rYxeL11+ic3eKiml1ypz2G/WYAI1If/8F97rxVMkvEc3m/i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ZMITEAAAA3QAAAA8AAAAAAAAAAAAAAAAAmAIAAGRycy9k&#10;b3ducmV2LnhtbFBLBQYAAAAABAAEAPUAAACJAwAAAAA=&#10;" fillcolor="white [3212]" strokecolor="black [3213]" strokeweight="1pt"/>
                <v:group id="Gruppo 547" o:spid="_x0000_s1263" style="position:absolute;left:6140;top:49974;width:43436;height:1862" coordorigin="6140,50995" coordsize="34109,22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VIEsIAAADdAAAADwAAAGRycy9kb3ducmV2LnhtbERPTYvCMBC9C/6HMII3&#10;TVtRpBpFZHfZgwjWhcXb0IxtsZmUJtvWf785CB4f73u7H0wtOmpdZVlBPI9AEOdWV1wo+Ll+ztYg&#10;nEfWWFsmBU9ysN+NR1tMte35Ql3mCxFC2KWooPS+SaV0eUkG3dw2xIG729agD7AtpG6xD+GmlkkU&#10;raTBikNDiQ0dS8of2Z9R8NVjf1jEH93pcT8+b9fl+fcUk1LTyXDYgPA0+Lf45f7WCpIoCfv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1FSBLCAAAA3QAAAA8A&#10;AAAAAAAAAAAAAAAAqgIAAGRycy9kb3ducmV2LnhtbFBLBQYAAAAABAAEAPoAAACZAwAAAAA=&#10;">
                  <v:shape id="Straight Arrow Connector 1040" o:spid="_x0000_s1264" type="#_x0000_t32" style="position:absolute;left:6140;top:50995;width:34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fUcQAAADdAAAADwAAAGRycy9kb3ducmV2LnhtbESPT4vCMBTE78J+h/AWvNnUCrpUY1kW&#10;BMWTf2B3b4/m2ZY2L6WJWv30RhA8DjPzG2aR9aYRF+pcZVnBOIpBEOdWV1woOB5Woy8QziNrbCyT&#10;ghs5yJYfgwWm2l55R5e9L0SAsEtRQel9m0rp8pIMusi2xME72c6gD7IrpO7wGuCmkUkcT6XBisNC&#10;iS39lJTX+7NRoF3zj5wnfys3Ias3v7O7qbdKDT/77zkIT71/h1/ttVaQxMkYnm/CE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19RxAAAAN0AAAAPAAAAAAAAAAAA&#10;AAAAAKECAABkcnMvZG93bnJldi54bWxQSwUGAAAAAAQABAD5AAAAkgMAAAAA&#10;" strokecolor="black [3213]">
                    <v:stroke endarrow="block" joinstyle="miter"/>
                  </v:shape>
                  <v:shape id="Straight Arrow Connector 1048" o:spid="_x0000_s1265" type="#_x0000_t32" style="position:absolute;left:6140;top:53203;width:341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BQ8UAAADdAAAADwAAAGRycy9kb3ducmV2LnhtbESPzWrDMBCE74W+g9hCb41cH0Jwoxin&#10;JZBDD83PIcfF2lqm0sq2FNt9+6oQyHGYmW+YdTk7K0YaQutZwesiA0Fce91yo+B82r2sQISIrNF6&#10;JgW/FKDcPD6ssdB+4gONx9iIBOFQoAITY1dIGWpDDsPCd8TJ+/aDw5jk0Eg94JTgzso8y5bSYctp&#10;wWBH74bqn+PVKVh25+qzl/0Hyq/LoSe/3Vm7Ver5aa7eQESa4z18a++1gjzLc/h/k5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DBQ8UAAADdAAAADwAAAAAAAAAA&#10;AAAAAAChAgAAZHJzL2Rvd25yZXYueG1sUEsFBgAAAAAEAAQA+QAAAJMDAAAAAA==&#10;" strokecolor="black [3213]">
                    <v:stroke endarrow="block" joinstyle="miter"/>
                  </v:shape>
                </v:group>
                <v:shape id="Parentesi graffa aperta 412" o:spid="_x0000_s1266" type="#_x0000_t87" style="position:absolute;left:2463;top:48790;width:11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pfcYA&#10;AADdAAAADwAAAGRycy9kb3ducmV2LnhtbESPQWvCQBSE70L/w/IKvdWNaREbXUWbFgrVQ1Xw+sg+&#10;s8Hs2yS7avrvu0LB4zAz3zCzRW9rcaHOV44VjIYJCOLC6YpLBfvd5/MEhA/IGmvHpOCXPCzmD4MZ&#10;Ztpd+Ycu21CKCGGfoQITQpNJ6QtDFv3QNcTRO7rOYoiyK6Xu8BrhtpZpkoylxYrjgsGG3g0Vp+3Z&#10;KrDnt/574/J1U5jXtpTtx2GVn5R6euyXUxCB+nAP/7e/tII0SV/g9iY+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pfcYAAADdAAAADwAAAAAAAAAAAAAAAACYAgAAZHJz&#10;L2Rvd25yZXYueG1sUEsFBgAAAAAEAAQA9QAAAIsDAAAAAA==&#10;" adj="213" strokecolor="gray [1629]">
                  <v:stroke joinstyle="miter"/>
                </v:shape>
                <v:group id="Gruppo 548" o:spid="_x0000_s1267" style="position:absolute;left:5943;top:54786;width:43633;height:1829" coordorigin="5988,56001" coordsize="34224,2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5OEcYAAADdAAAADwAAAGRycy9kb3ducmV2LnhtbESPT2vCQBTE7wW/w/IE&#10;b3WT2IpEVxFR6UEK/gHx9sg+k2D2bciuSfz23UKhx2FmfsMsVr2pREuNKy0riMcRCOLM6pJzBZfz&#10;7n0GwnlkjZVlUvAiB6vl4G2BqbYdH6k9+VwECLsUFRTe16mULivIoBvbmjh4d9sY9EE2udQNdgFu&#10;KplE0VQaLDksFFjTpqDscXoaBfsOu/Uk3raHx33zup0/v6+HmJQaDfv1HISn3v+H/9pfWkESJR/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fk4RxgAAAN0A&#10;AAAPAAAAAAAAAAAAAAAAAKoCAABkcnMvZG93bnJldi54bWxQSwUGAAAAAAQABAD6AAAAnQMAAAAA&#10;">
                  <v:shape id="Straight Arrow Connector 1048" o:spid="_x0000_s1268" type="#_x0000_t32" style="position:absolute;left:6061;top:58064;width:34152;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ZN8QAAADdAAAADwAAAGRycy9kb3ducmV2LnhtbESPT4vCMBTE7wt+h/AEb2tqQZFqFP8g&#10;ePCwuh72+GiebTF5aZuo9dtvBMHjMDO/YebLzhpxp9ZXjhWMhgkI4tzpigsF59/d9xSED8gajWNS&#10;8CQPy0Xva46Zdg8+0v0UChEh7DNUUIZQZ1L6vCSLfuhq4uhdXGsxRNkWUrf4iHBrZJokE2mx4rhQ&#10;Yk2bkvLr6WYVTOrz6tDIZovy5+/YkFvvjFkrNeh3qxmIQF34hN/tvVaQJukYXm/iE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Vk3xAAAAN0AAAAPAAAAAAAAAAAA&#10;AAAAAKECAABkcnMvZG93bnJldi54bWxQSwUGAAAAAAQABAD5AAAAkgMAAAAA&#10;" strokecolor="black [3213]">
                    <v:stroke endarrow="block" joinstyle="miter"/>
                  </v:shape>
                  <v:shape id="Straight Arrow Connector 1040" o:spid="_x0000_s1269" type="#_x0000_t32" style="position:absolute;left:5988;top:56001;width:34164;height: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vHQMUAAADdAAAADwAAAGRycy9kb3ducmV2LnhtbESPMW/CMBSE90r8B+shsRWHDFEVMAiK&#10;kDowNJSB8Sl+xFHt5yR2Sfrv60qVOp7u7jvdZjc5Kx40hNazgtUyA0Fce91yo+D6cXp+AREiskbr&#10;mRR8U4Dddva0wVL7kSt6XGIjEoRDiQpMjF0pZagNOQxL3xEn7+4HhzHJoZF6wDHBnZV5lhXSYctp&#10;wWBHr4bqz8uXU1B01/25l/0R5fut6skfTtYelFrMp/0aRKQp/of/2m9aQZ7lBfy+SU9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vHQMUAAADdAAAADwAAAAAAAAAA&#10;AAAAAAChAgAAZHJzL2Rvd25yZXYueG1sUEsFBgAAAAAEAAQA+QAAAJMDAAAAAA==&#10;" strokecolor="black [3213]">
                    <v:stroke endarrow="block" joinstyle="miter"/>
                  </v:shape>
                </v:group>
                <v:shape id="Text Box 130" o:spid="_x0000_s1270" type="#_x0000_t202" style="position:absolute;left:18853;top:50595;width:20851;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Mz8IA&#10;AADdAAAADwAAAGRycy9kb3ducmV2LnhtbERPz2vCMBS+D/wfwht4m8l6kFmNIkNBEMZqPXh8a55t&#10;sHmpTdTuv18OA48f3+/FanCtuFMfrGcN7xMFgrjyxnKt4Vhu3z5AhIhssPVMGn4pwGo5ellgbvyD&#10;C7ofYi1SCIccNTQxdrmUoWrIYZj4jjhxZ987jAn2tTQ9PlK4a2Wm1FQ6tJwaGuzos6Hqcrg5DesT&#10;Fxt7/fr5Ls6FLcuZ4v30ovX4dVjPQUQa4lP8794ZDZnK0tz0Jj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UzPwgAAAN0AAAAPAAAAAAAAAAAAAAAAAJgCAABkcnMvZG93&#10;bnJldi54bWxQSwUGAAAAAAQABAD1AAAAhwMAAAAA&#10;" filled="f" stroked="f">
                  <v:textbox inset="0,0,0,0">
                    <w:txbxContent>
                      <w:p w14:paraId="6C890A3D" w14:textId="77777777" w:rsidR="001F4D5C" w:rsidRPr="004934FA" w:rsidRDefault="001F4D5C" w:rsidP="00B867A9">
                        <w:pPr>
                          <w:pStyle w:val="NormalWeb"/>
                          <w:spacing w:before="0"/>
                          <w:jc w:val="center"/>
                          <w:rPr>
                            <w:sz w:val="14"/>
                            <w:szCs w:val="14"/>
                          </w:rPr>
                        </w:pPr>
                        <w:r w:rsidRPr="004934FA">
                          <w:rPr>
                            <w:sz w:val="14"/>
                            <w:szCs w:val="14"/>
                          </w:rPr>
                          <w:t>Find Document References Response [ITI-67]</w:t>
                        </w:r>
                      </w:p>
                    </w:txbxContent>
                  </v:textbox>
                </v:shape>
                <v:shape id="Text Box 130" o:spid="_x0000_s1271" type="#_x0000_t202" style="position:absolute;left:18273;top:53718;width:20852;height:1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pVMUA&#10;AADdAAAADwAAAGRycy9kb3ducmV2LnhtbESPQWsCMRSE70L/Q3hCb5q4B9GtUaS0UCgU1/XQ4+vm&#10;uRvcvGw3qW7/vREEj8PMfMOsNoNrxZn6YD1rmE0VCOLKG8u1hkP5PlmACBHZYOuZNPxTgM36abTC&#10;3PgLF3Tex1okCIccNTQxdrmUoWrIYZj6jjh5R987jEn2tTQ9XhLctTJTai4dWk4LDXb02lB12v85&#10;DdtvLt7s79fPrjgWtiyXij/nJ62fx8P2BUSkIT7C9/aH0ZCpbAm3N+kJ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elUxQAAAN0AAAAPAAAAAAAAAAAAAAAAAJgCAABkcnMv&#10;ZG93bnJldi54bWxQSwUGAAAAAAQABAD1AAAAigMAAAAA&#10;" filled="f" stroked="f">
                  <v:textbox inset="0,0,0,0">
                    <w:txbxContent>
                      <w:p w14:paraId="114B6B2F" w14:textId="77777777" w:rsidR="001F4D5C" w:rsidRPr="004934FA" w:rsidRDefault="001F4D5C" w:rsidP="00B867A9">
                        <w:pPr>
                          <w:pStyle w:val="NormalWeb"/>
                          <w:spacing w:before="0"/>
                          <w:jc w:val="center"/>
                          <w:rPr>
                            <w:sz w:val="22"/>
                          </w:rPr>
                        </w:pPr>
                        <w:r w:rsidRPr="004934FA">
                          <w:rPr>
                            <w:sz w:val="14"/>
                            <w:szCs w:val="16"/>
                          </w:rPr>
                          <w:t>Retrieve Document Request [ITI-68]</w:t>
                        </w:r>
                      </w:p>
                      <w:p w14:paraId="155BA186" w14:textId="77777777" w:rsidR="001F4D5C" w:rsidRPr="004934FA" w:rsidRDefault="001F4D5C" w:rsidP="00B867A9">
                        <w:pPr>
                          <w:pStyle w:val="NormalWeb"/>
                          <w:spacing w:before="0"/>
                          <w:jc w:val="center"/>
                          <w:rPr>
                            <w:sz w:val="14"/>
                            <w:szCs w:val="14"/>
                            <w:lang w:val="fr-FR"/>
                          </w:rPr>
                        </w:pPr>
                      </w:p>
                    </w:txbxContent>
                  </v:textbox>
                </v:shape>
                <v:shape id="Text Box 130" o:spid="_x0000_s1272" type="#_x0000_t202" style="position:absolute;left:17577;top:55523;width:22497;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WFMIA&#10;AADdAAAADwAAAGRycy9kb3ducmV2LnhtbERPz2vCMBS+C/sfwht400QF0WoUkQ0Gg2Gthx3fmmcb&#10;bF5qk2n33y8HwePH93u97V0jbtQF61nDZKxAEJfeWK40nIr30QJEiMgGG8+k4Y8CbDcvgzVmxt85&#10;p9sxViKFcMhQQx1jm0kZypochrFviRN39p3DmGBXSdPhPYW7Rk6VmkuHllNDjS3tayovx1+nYffN&#10;+Zu9fv0c8nNui2Kp+HN+0Xr42u9WICL18Sl+uD+Mhqmapf3pTXo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tYUwgAAAN0AAAAPAAAAAAAAAAAAAAAAAJgCAABkcnMvZG93&#10;bnJldi54bWxQSwUGAAAAAAQABAD1AAAAhwMAAAAA&#10;" filled="f" stroked="f">
                  <v:textbox inset="0,0,0,0">
                    <w:txbxContent>
                      <w:p w14:paraId="5FDB45C9" w14:textId="77777777" w:rsidR="001F4D5C" w:rsidRPr="004934FA" w:rsidRDefault="001F4D5C" w:rsidP="00B867A9">
                        <w:pPr>
                          <w:pStyle w:val="NormalWeb"/>
                          <w:spacing w:before="0"/>
                          <w:jc w:val="center"/>
                          <w:rPr>
                            <w:sz w:val="22"/>
                          </w:rPr>
                        </w:pPr>
                        <w:r w:rsidRPr="004934FA">
                          <w:rPr>
                            <w:sz w:val="14"/>
                            <w:szCs w:val="16"/>
                          </w:rPr>
                          <w:t>Retrieve Document Request [ITI-68]</w:t>
                        </w:r>
                      </w:p>
                      <w:p w14:paraId="7A11123F" w14:textId="77777777" w:rsidR="001F4D5C" w:rsidRPr="004934FA" w:rsidRDefault="001F4D5C" w:rsidP="00B867A9">
                        <w:pPr>
                          <w:pStyle w:val="NormalWeb"/>
                          <w:spacing w:before="0"/>
                          <w:jc w:val="center"/>
                          <w:rPr>
                            <w:sz w:val="14"/>
                            <w:szCs w:val="14"/>
                            <w:lang w:val="fr-FR"/>
                          </w:rPr>
                        </w:pPr>
                      </w:p>
                    </w:txbxContent>
                  </v:textbox>
                </v:shape>
                <v:shape id="Immagine 443" o:spid="_x0000_s1273" type="#_x0000_t75" style="position:absolute;left:20763;top:31775;width:1478;height:2021;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jCFzGAAAA3QAAAA8AAABkcnMvZG93bnJldi54bWxEj9FKAzEURN8L/kO4gm9tthFF16ZlEQoV&#10;SqHVD7hsrpvV5GbdpNu1X28KQh+HmTnDLFajd2KgPraBNcxnBQjiOpiWGw0f7+vpE4iYkA26wKTh&#10;lyKsljeTBZYmnHhPwyE1IkM4lqjBptSVUsbaksc4Cx1x9j5D7zFl2TfS9HjKcO+kKopH6bHlvGCx&#10;o1dL9ffh6DXslbPb8/A8r9Su+eLhYf3zVjmt727H6gVEojFdw//tjdGginsFlzf5Ccj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OMIXMYAAADdAAAADwAAAAAAAAAAAAAA&#10;AACfAgAAZHJzL2Rvd25yZXYueG1sUEsFBgAAAAAEAAQA9wAAAJIDAAAAAA==&#10;">
                  <v:imagedata r:id="rId49" o:title=""/>
                </v:shape>
                <v:shape id="Text Box 25" o:spid="_x0000_s1274" type="#_x0000_t202" style="position:absolute;left:13164;top:31566;width:7449;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yNTcYA&#10;AADdAAAADwAAAGRycy9kb3ducmV2LnhtbESPzWrDMBCE74G+g9hCL6WRk5ZSHCvGSWmaSw5O8wCL&#10;tf4h1spYqu3k6atCIMdhZr5hknQyrRiod41lBYt5BIK4sLrhSsHp5+vlA4TzyBpby6TgQg7S9cMs&#10;wVjbkXMajr4SAcIuRgW1910spStqMujmtiMOXml7gz7IvpK6xzHATSuXUfQuDTYcFmrsaFtTcT7+&#10;GgWU5fZ6OLudyTef213ZMD3Lb6WeHqdsBcLT5O/hW3uvFSyj1zf4fxOe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yNTcYAAADdAAAADwAAAAAAAAAAAAAAAACYAgAAZHJz&#10;L2Rvd25yZXYueG1sUEsFBgAAAAAEAAQA9QAAAIsDAAAAAA==&#10;" filled="f" stroked="f">
                  <v:textbox inset="0,0,0,0">
                    <w:txbxContent>
                      <w:p w14:paraId="276F0A84" w14:textId="77777777" w:rsidR="001F4D5C" w:rsidRPr="00D176AC" w:rsidRDefault="001F4D5C" w:rsidP="00B867A9">
                        <w:pPr>
                          <w:pStyle w:val="NormalWeb"/>
                          <w:spacing w:before="0" w:line="216" w:lineRule="auto"/>
                          <w:jc w:val="right"/>
                          <w:rPr>
                            <w:sz w:val="13"/>
                            <w:szCs w:val="13"/>
                          </w:rPr>
                        </w:pPr>
                        <w:r w:rsidRPr="00D176AC">
                          <w:rPr>
                            <w:sz w:val="13"/>
                            <w:szCs w:val="13"/>
                          </w:rPr>
                          <w:t>Retrieve</w:t>
                        </w:r>
                        <w:r w:rsidRPr="00D176AC">
                          <w:rPr>
                            <w:color w:val="008080"/>
                            <w:sz w:val="13"/>
                            <w:szCs w:val="13"/>
                            <w:u w:val="single"/>
                          </w:rPr>
                          <w:t xml:space="preserve"> </w:t>
                        </w:r>
                        <w:r w:rsidRPr="00D176AC">
                          <w:rPr>
                            <w:sz w:val="13"/>
                            <w:szCs w:val="13"/>
                          </w:rPr>
                          <w:t>the</w:t>
                        </w:r>
                        <w:r w:rsidRPr="00D176AC">
                          <w:rPr>
                            <w:sz w:val="13"/>
                            <w:szCs w:val="13"/>
                          </w:rPr>
                          <w:br/>
                          <w:t>selected Document</w:t>
                        </w:r>
                      </w:p>
                    </w:txbxContent>
                  </v:textbox>
                </v:shape>
                <v:shape id="Elemento grafico 3" o:spid="_x0000_s1275" type="#_x0000_t75" alt="Utente" style="position:absolute;left:8314;width:3484;height:3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6ZenFAAAA3QAAAA8AAABkcnMvZG93bnJldi54bWxEj91qwkAUhO8LfYflFHpXN7UoErORUhEE&#10;wb/6AKfZYzY1ezZm1xjf3hUKvRxm5hsmm/W2Fh21vnKs4H2QgCAunK64VHD4XrxNQPiArLF2TApu&#10;5GGWPz9lmGp35R11+1CKCGGfogITQpNK6QtDFv3ANcTRO7rWYoiyLaVu8RrhtpbDJBlLixXHBYMN&#10;fRkqTvuLVbCa2G1nD2ZXncfNfP37Q6fNhpR6fek/pyAC9eE//NdeagXD5GMEjzfxCcj8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mXpxQAAAN0AAAAPAAAAAAAAAAAAAAAA&#10;AJ8CAABkcnMvZG93bnJldi54bWxQSwUGAAAAAAQABAD3AAAAkQMAAAAA&#10;">
                  <v:imagedata r:id="rId50" o:title="Utente"/>
                </v:shape>
                <v:group id="Gruppo 482" o:spid="_x0000_s1276" style="position:absolute;left:19931;top:1387;width:5334;height:6623" coordorigin="12681" coordsize="5580,6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DnjIMcAAADd&#10;AAAADwAAAAAAAAAAAAAAAACqAgAAZHJzL2Rvd25yZXYueG1sUEsFBgAAAAAEAAQA+gAAAJ4DAAAA&#10;AA==&#10;">
                  <v:group id="Gruppo 501" o:spid="_x0000_s1277" style="position:absolute;left:12681;width:5580;height:6929" coordorigin="12681" coordsize="5580,6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VGu8UAAADdAAAADwAAAGRycy9kb3ducmV2LnhtbESPQYvCMBSE78L+h/AE&#10;b5pWWV2qUURW2YMsqAvi7dE822LzUprY1n9vhAWPw8x8wyxWnSlFQ7UrLCuIRxEI4tTqgjMFf6ft&#10;8AuE88gaS8uk4EEOVsuP3gITbVs+UHP0mQgQdgkqyL2vEildmpNBN7IVcfCutjbog6wzqWtsA9yU&#10;chxFU2mw4LCQY0WbnNLb8W4U7Fps15P4u9nfrpvH5fT5e97HpNSg363nIDx1/h3+b/9oBeNoMoP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1RrvFAAAA3QAA&#10;AA8AAAAAAAAAAAAAAAAAqgIAAGRycy9kb3ducmV2LnhtbFBLBQYAAAAABAAEAPoAAACcAwAAAAA=&#10;">
                    <v:shape id="Elemento grafico 3" o:spid="_x0000_s1278" type="#_x0000_t75" alt="Computer" style="position:absolute;left:13170;width:4477;height:4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aPTDAAAA3QAAAA8AAABkcnMvZG93bnJldi54bWxET8uKwjAU3Q/4D+EK7sZUZVSqUUQsyCwE&#10;H6DuLs21LTY3pYm2ztdPFoLLw3nPl60pxZNqV1hWMOhHIIhTqwvOFJyOyfcUhPPIGkvLpOBFDpaL&#10;ztccY20b3tPz4DMRQtjFqCD3voqldGlOBl3fVsSBu9naoA+wzqSusQnhppTDKBpLgwWHhhwrWueU&#10;3g8PoyB1F3m+jJrr6XfT/v3cJrskGZBSvW67moHw1PqP+O3eagXDaBTmhjfhCcjF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6Bo9MMAAADdAAAADwAAAAAAAAAAAAAAAACf&#10;AgAAZHJzL2Rvd25yZXYueG1sUEsFBgAAAAAEAAQA9wAAAI8DAAAAAA==&#10;">
                      <v:imagedata r:id="rId48" o:title="Computer"/>
                    </v:shape>
                    <v:shape id="Text Box 111" o:spid="_x0000_s1279" type="#_x0000_t202" style="position:absolute;left:12681;top:4023;width:5580;height:2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QA8sUA&#10;AADdAAAADwAAAGRycy9kb3ducmV2LnhtbESPQWsCMRSE74X+h/AK3mqiiNStUURaEArFdT14fN08&#10;d4Obl3UTdfvvG6HgcZiZb5j5sneNuFIXrGcNo6ECQVx6Y7nSsC8+X99AhIhssPFMGn4pwHLx/DTH&#10;zPgb53TdxUokCIcMNdQxtpmUoazJYRj6ljh5R985jEl2lTQd3hLcNXKs1FQ6tJwWamxpXVN52l2c&#10;htWB8w97/v7Z5sfcFsVM8df0pPXgpV+9g4jUx0f4v70xGsZqMoL7m/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ADyxQAAAN0AAAAPAAAAAAAAAAAAAAAAAJgCAABkcnMv&#10;ZG93bnJldi54bWxQSwUGAAAAAAQABAD1AAAAigMAAAAA&#10;" filled="f" stroked="f">
                      <v:textbox inset="0,0,0,0">
                        <w:txbxContent>
                          <w:p w14:paraId="2FA2CC4A" w14:textId="77777777" w:rsidR="001F4D5C" w:rsidRPr="0009356C" w:rsidRDefault="001F4D5C" w:rsidP="00B867A9">
                            <w:pPr>
                              <w:pStyle w:val="NormalWeb"/>
                              <w:spacing w:before="0"/>
                              <w:jc w:val="center"/>
                              <w:rPr>
                                <w:sz w:val="13"/>
                                <w:szCs w:val="13"/>
                              </w:rPr>
                            </w:pPr>
                            <w:r w:rsidRPr="004934FA">
                              <w:rPr>
                                <w:b/>
                                <w:bCs/>
                                <w:color w:val="7F7F7F"/>
                                <w:sz w:val="16"/>
                                <w:szCs w:val="20"/>
                              </w:rPr>
                              <w:t xml:space="preserve"> </w:t>
                            </w:r>
                            <w:r w:rsidRPr="0009356C">
                              <w:rPr>
                                <w:b/>
                                <w:bCs/>
                                <w:color w:val="7F7F7F"/>
                                <w:sz w:val="13"/>
                                <w:szCs w:val="13"/>
                              </w:rPr>
                              <w:t xml:space="preserve">Emergency </w:t>
                            </w:r>
                            <w:r w:rsidRPr="0009356C">
                              <w:rPr>
                                <w:b/>
                                <w:bCs/>
                                <w:color w:val="7F7F7F"/>
                                <w:sz w:val="13"/>
                                <w:szCs w:val="13"/>
                              </w:rPr>
                              <w:br/>
                              <w:t>Physician</w:t>
                            </w:r>
                          </w:p>
                        </w:txbxContent>
                      </v:textbox>
                    </v:shape>
                  </v:group>
                  <v:rect id="Rettangolo 507" o:spid="_x0000_s1280" style="position:absolute;left:13571;top:1355;width:2248;height:1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RcLMYA&#10;AADdAAAADwAAAGRycy9kb3ducmV2LnhtbESPT2vCQBTE7wW/w/IEb3WjWJXoKlYQlLbgv4PHR/aZ&#10;BLNv0+wao5/eLQg9DjPzG2Y6b0whaqpcbllBrxuBIE6szjlVcDys3scgnEfWWFgmBXdyMJ+13qYY&#10;a3vjHdV7n4oAYRejgsz7MpbSJRkZdF1bEgfvbCuDPsgqlbrCW4CbQvajaCgN5hwWMixpmVFy2V+N&#10;gs/vn696y7/63Gw+tg9vl4inu1KddrOYgPDU+P/wq73WCvrRYAR/b8IT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RcLMYAAADdAAAADwAAAAAAAAAAAAAAAACYAgAAZHJz&#10;L2Rvd25yZXYueG1sUEsFBgAAAAAEAAQA9QAAAIsDAAAAAA==&#10;" fillcolor="white [3212]" stroked="f"/>
                </v:group>
                <v:group id="Gruppo 518" o:spid="_x0000_s1281" style="position:absolute;left:27841;top:7937;width:6933;height:5831" coordorigin="26728,8228" coordsize="6933,5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Rep8YAAADcAAAADwAAAGRycy9kb3ducmV2LnhtbESPW2vCQBSE3wv+h+UI&#10;faub2FYlZhURW/ogghcQ3w7Zkwtmz4bsNon/vlso9HGYmW+YdD2YWnTUusqygngSgSDOrK64UHA5&#10;f7wsQDiPrLG2TAoe5GC9Gj2lmGjb85G6ky9EgLBLUEHpfZNI6bKSDLqJbYiDl9vWoA+yLaRusQ9w&#10;U8tpFM2kwYrDQokNbUvK7qdvo+Czx37zGu+6/T3fPm7n98N1H5NSz+NhswThafD/4b/2l1Ywj9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tF6nxgAAANwA&#10;AAAPAAAAAAAAAAAAAAAAAKoCAABkcnMvZG93bnJldi54bWxQSwUGAAAAAAQABAD6AAAAnQMAAAAA&#10;">
                  <v:shape id="Text Box 111" o:spid="_x0000_s1282" type="#_x0000_t202" style="position:absolute;left:26728;top:8228;width:6858;height:335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E1cMA&#10;AADcAAAADwAAAGRycy9kb3ducmV2LnhtbESPQWsCMRSE7wX/Q3iCt5q4YCtbo4ggrsdalR4fm9fd&#10;rZuXJYnr+u+bQqHHYWa+YZbrwbaiJx8axxpmUwWCuHSm4UrD6WP3vAARIrLB1jFpeFCA9Wr0tMTc&#10;uDu/U3+MlUgQDjlqqGPscilDWZPFMHUdcfK+nLcYk/SVNB7vCW5bmSn1Ii02nBZq7GhbU3k93qwG&#10;9bkvdv7wfSn4NusCnbNF1mdaT8bD5g1EpCH+h//ahdHwqubweyYdAb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SE1cMAAADcAAAADwAAAAAAAAAAAAAAAACYAgAAZHJzL2Rv&#10;d25yZXYueG1sUEsFBgAAAAAEAAQA9QAAAIgDAAAAAA==&#10;" filled="f" stroked="f">
                    <v:textbox inset="0,1mm,0,1mm">
                      <w:txbxContent>
                        <w:p w14:paraId="486DCEF8" w14:textId="77777777" w:rsidR="001F4D5C" w:rsidRPr="0009356C" w:rsidRDefault="001F4D5C" w:rsidP="00B867A9">
                          <w:pPr>
                            <w:pStyle w:val="NormalWeb"/>
                            <w:spacing w:before="0" w:line="192" w:lineRule="auto"/>
                            <w:jc w:val="center"/>
                            <w:rPr>
                              <w:sz w:val="13"/>
                              <w:szCs w:val="13"/>
                              <w:lang w:val="it-IT"/>
                            </w:rPr>
                          </w:pPr>
                          <w:r w:rsidRPr="0009356C">
                            <w:rPr>
                              <w:b/>
                              <w:bCs/>
                              <w:sz w:val="13"/>
                              <w:szCs w:val="13"/>
                            </w:rPr>
                            <w:t>QED</w:t>
                          </w:r>
                          <w:r>
                            <w:rPr>
                              <w:b/>
                              <w:bCs/>
                              <w:sz w:val="13"/>
                              <w:szCs w:val="13"/>
                            </w:rPr>
                            <w:t>m</w:t>
                          </w:r>
                          <w:r w:rsidRPr="0009356C">
                            <w:rPr>
                              <w:b/>
                              <w:bCs/>
                              <w:sz w:val="13"/>
                              <w:szCs w:val="13"/>
                            </w:rPr>
                            <w:br/>
                            <w:t>Clinical</w:t>
                          </w:r>
                          <w:r w:rsidRPr="0009356C">
                            <w:rPr>
                              <w:b/>
                              <w:bCs/>
                              <w:sz w:val="13"/>
                              <w:szCs w:val="13"/>
                              <w:lang w:val="it-IT"/>
                            </w:rPr>
                            <w:t xml:space="preserve"> Data</w:t>
                          </w:r>
                          <w:r w:rsidRPr="0009356C">
                            <w:rPr>
                              <w:b/>
                              <w:bCs/>
                              <w:sz w:val="13"/>
                              <w:szCs w:val="13"/>
                              <w:lang w:val="it-IT"/>
                            </w:rPr>
                            <w:br/>
                            <w:t xml:space="preserve">Consumer </w:t>
                          </w:r>
                        </w:p>
                      </w:txbxContent>
                    </v:textbox>
                  </v:shape>
                  <v:shape id="Text Box 111" o:spid="_x0000_s1283" type="#_x0000_t202" style="position:absolute;left:26825;top:11522;width:6836;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u+MUA&#10;AADcAAAADwAAAGRycy9kb3ducmV2LnhtbESPQWsCMRSE74X+h/AK3mpSD9u6NYqUCoIgrttDj6+b&#10;525w87LdRF3/fSMUPA4z8w0zWwyuFWfqg/Ws4WWsQBBX3liuNXyVq+c3ECEiG2w9k4YrBVjMHx9m&#10;mBt/4YLO+1iLBOGQo4Ymxi6XMlQNOQxj3xEn7+B7hzHJvpamx0uCu1ZOlMqkQ8tpocGOPhqqjvuT&#10;07D85uLT/m5/dsWhsGU5VbzJjlqPnoblO4hIQ7yH/9tro+FVZXA7k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MK74xQAAANwAAAAPAAAAAAAAAAAAAAAAAJgCAABkcnMv&#10;ZG93bnJldi54bWxQSwUGAAAAAAQABAD1AAAAigMAAAAA&#10;" filled="f" stroked="f">
                    <v:textbox inset="0,0,0,0">
                      <w:txbxContent>
                        <w:p w14:paraId="0BC3E45C" w14:textId="77777777" w:rsidR="001F4D5C" w:rsidRPr="0009356C" w:rsidRDefault="001F4D5C" w:rsidP="00B867A9">
                          <w:pPr>
                            <w:pStyle w:val="NormalWeb"/>
                            <w:pBdr>
                              <w:top w:val="single" w:sz="4" w:space="1" w:color="auto"/>
                            </w:pBdr>
                            <w:spacing w:before="0"/>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r w:rsidRPr="0009356C">
                            <w:rPr>
                              <w:b/>
                              <w:bCs/>
                              <w:sz w:val="13"/>
                              <w:szCs w:val="13"/>
                              <w:lang w:val="it-IT"/>
                            </w:rPr>
                            <w:t xml:space="preserve"> </w:t>
                          </w:r>
                        </w:p>
                      </w:txbxContent>
                    </v:textbox>
                  </v:shape>
                </v:group>
                <v:shape id="Connettore 2 439" o:spid="_x0000_s1284" type="#_x0000_t35" style="position:absolute;left:50634;top:25774;width:352;height:96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LTcMAAADcAAAADwAAAGRycy9kb3ducmV2LnhtbESPT4vCMBTE74LfITxhb5q4h610jSLK&#10;opeC/2Cvz+bZFpuX0kTt7qc3guBxmJnfMNN5Z2txo9ZXjjWMRwoEce5MxYWG4+FnOAHhA7LB2jFp&#10;+CMP81m/N8XUuDvv6LYPhYgQ9ilqKENoUil9XpJFP3INcfTOrrUYomwLaVq8R7it5adSX9JixXGh&#10;xIaWJeWX/dVqoP9sNVn7bKW6U5Kpwq+bbfjV+mPQLb5BBOrCO/xqb4yGRCXwPBOP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Xy03DAAAA3AAAAA8AAAAAAAAAAAAA&#10;AAAAoQIAAGRycy9kb3ducmV2LnhtbFBLBQYAAAAABAAEAPkAAACRAwAAAAA=&#10;" adj="120646,22119" strokecolor="black [3213]" strokeweight=".5pt">
                  <v:stroke dashstyle="3 1" startarrowwidth="narrow" endarrow="classic" endarrowwidth="narrow"/>
                </v:shape>
                <v:shape id="Connettore 2 439" o:spid="_x0000_s1285" type="#_x0000_t35" style="position:absolute;left:50572;top:18826;width:349;height:96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fP8IAAADcAAAADwAAAGRycy9kb3ducmV2LnhtbERPPWvDMBDdA/kP4grdYqkZmuBaNqUh&#10;pIuhTQJZr9bFNrFOxlJst7++GgodH+87K2bbiZEG3zrW8JQoEMSVMy3XGs6n/WoLwgdkg51j0vBN&#10;Hop8ucgwNW7iTxqPoRYxhH2KGpoQ+lRKXzVk0SeuJ47c1Q0WQ4RDLc2AUwy3nVwr9SwtthwbGuzp&#10;raHqdrxbDfRT7rYHX+7U/LUpVe0P/Ue4aP34ML++gAg0h3/xn/vdaNiouDaeiUdA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fP8IAAADcAAAADwAAAAAAAAAAAAAA&#10;AAChAgAAZHJzL2Rvd25yZXYueG1sUEsFBgAAAAAEAAQA+QAAAJADAAAAAA==&#10;" adj="120646,22119" strokecolor="black [3213]" strokeweight=".5pt">
                  <v:stroke dashstyle="3 1" startarrowwidth="narrow" endarrow="classic" endarrowwidth="narrow"/>
                </v:shape>
                <v:shape id="Connettore 2 439" o:spid="_x0000_s1286" type="#_x0000_t35" style="position:absolute;left:50376;top:40068;width:349;height:96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6pMUAAADcAAAADwAAAGRycy9kb3ducmV2LnhtbESPQWsCMRSE7wX/Q3hCb92kPVRdN0qp&#10;iF4WWi30+tw8s4ubl2UTde2vbwoFj8PMfMMUy8G14kJ9aDxreM4UCOLKm4athq/9+mkKIkRkg61n&#10;0nCjAMvF6KHA3Pgrf9JlF61IEA45aqhj7HIpQ1WTw5D5jjh5R987jEn2VpoerwnuWvmi1Kt02HBa&#10;qLGj95qq0+7sNNBPuZpuQrlSw2FSKhs23Uf81vpxPLzNQUQa4j38394aDRM1g78z6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T6pMUAAADcAAAADwAAAAAAAAAA&#10;AAAAAAChAgAAZHJzL2Rvd25yZXYueG1sUEsFBgAAAAAEAAQA+QAAAJMDAAAAAA==&#10;" adj="120646,22119" strokecolor="black [3213]" strokeweight=".5pt">
                  <v:stroke dashstyle="3 1" startarrowwidth="narrow" endarrow="classic" endarrowwidth="narrow"/>
                </v:shape>
                <v:shape id="Connettore 2 439" o:spid="_x0000_s1287" type="#_x0000_t35" style="position:absolute;left:50527;top:45127;width:349;height:96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fF5MAAAADcAAAADwAAAGRycy9kb3ducmV2LnhtbERPy4rCMBTdC/5DuMLsNKmLUTpGGSzi&#10;bAq+YLbX5tqWaW5KE7Xj15uF4PJw3otVbxtxo87XjjUkEwWCuHCm5lLD6bgZz0H4gGywcUwa/snD&#10;ajkcLDA17s57uh1CKWII+xQ1VCG0qZS+qMiin7iWOHIX11kMEXalNB3eY7ht5FSpT2mx5thQYUvr&#10;ioq/w9VqoEeezbc+z1R/nuWq9Nt2F361/hj1318gAvXhLX65f4yGWRLnxzPxCM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nxeTAAAAA3AAAAA8AAAAAAAAAAAAAAAAA&#10;oQIAAGRycy9kb3ducmV2LnhtbFBLBQYAAAAABAAEAPkAAACOAwAAAAA=&#10;" adj="120646,22119" strokecolor="black [3213]" strokeweight=".5pt">
                  <v:stroke dashstyle="3 1" startarrowwidth="narrow" endarrow="classic" endarrowwidth="narrow"/>
                </v:shape>
                <v:group id="Gruppo 550" o:spid="_x0000_s1288" style="position:absolute;left:49530;top:16586;width:1363;height:52293" coordorigin="41938,16945" coordsize="1627,52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rect id="Rectangle 1039" o:spid="_x0000_s1289" style="position:absolute;left:41956;top:49892;width:1463;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m5cQA&#10;AADcAAAADwAAAGRycy9kb3ducmV2LnhtbESPzW7CMBCE70h9B2sr9QYOOQAKGNSCaKE3ftrzKt4m&#10;UbPrKDaQ8vS4EhLH0cx8o5ktOq7VmVpfOTEwHCSgSHJnKykMHA/r/gSUDygWaydk4I88LOZPvRlm&#10;1l1kR+d9KFSEiM/QQBlCk2nt85IY/cA1JNH7cS1jiLIttG3xEuFc6zRJRpqxkrhQYkPLkvLf/YkN&#10;8Ke8NV8fCXI62l495+/jVfVtzMtz9zoFFagLj/C9vbEGxsMU/s/EI6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DZuXEAAAA3AAAAA8AAAAAAAAAAAAAAAAAmAIAAGRycy9k&#10;b3ducmV2LnhtbFBLBQYAAAAABAAEAPUAAACJAwAAAAA=&#10;" fillcolor="white [3212]" strokecolor="black [3213]" strokeweight="1pt"/>
                  <v:rect id="Rectangle 1039" o:spid="_x0000_s1290" style="position:absolute;left:41955;top:54631;width:1463;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d58UA&#10;AADdAAAADwAAAGRycy9kb3ducmV2LnhtbESPW2vCQBSE34X+h+UUfNONQaykrtJWrJc37eX5kD1N&#10;QnPOhuxWo7/eLQg+DjPzDTNbdFyrI7W+cmJgNExAkeTOVlIY+PxYDaagfECxWDshA2fysJg/9GaY&#10;WXeSPR0PoVARIj5DA2UITaa1z0ti9EPXkETvx7WMIcq20LbFU4RzrdMkmWjGSuJCiQ29lZT/Hv7Y&#10;AO/ktflaJ8jpZHvxnL8/LatvY/qP3cszqEBduIdv7Y01kI7GKfy/iU9Az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1V3nxQAAAN0AAAAPAAAAAAAAAAAAAAAAAJgCAABkcnMv&#10;ZG93bnJldi54bWxQSwUGAAAAAAQABAD1AAAAigMAAAAA&#10;" fillcolor="white [3212]" strokecolor="black [3213]" strokeweight="1pt"/>
                  <v:rect id="Rectangle 998" o:spid="_x0000_s1291" style="position:absolute;left:42072;top:24057;width:1493;height:3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n7sQA&#10;AADdAAAADwAAAGRycy9kb3ducmV2LnhtbESPT4vCMBTE7wt+h/AEb2vqH1apRhFB2Ju7Kurx0by2&#10;oc1LabK2fvuNsLDHYWZ+w6y3va3Fg1pvHCuYjBMQxJnThgsFl/PhfQnCB2SNtWNS8CQP283gbY2p&#10;dh1/0+MUChEh7FNUUIbQpFL6rCSLfuwa4ujlrrUYomwLqVvsItzWcpokH9Ki4bhQYkP7krLq9GMV&#10;VPt7b287g9dbp79yg8dqccmVGg373QpEoD78h//an1rBdDKfwetNf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J+7EAAAA3QAAAA8AAAAAAAAAAAAAAAAAmAIAAGRycy9k&#10;b3ducmV2LnhtbFBLBQYAAAAABAAEAPUAAACJAwAAAAA=&#10;" fillcolor="white [3212]" strokecolor="black [3213]" strokeweight="1pt"/>
                  <v:rect id="Rectangle 115" o:spid="_x0000_s1292" style="position:absolute;left:42051;top:16945;width:1421;height:3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k1X8QA&#10;AADcAAAADwAAAGRycy9kb3ducmV2LnhtbESPwWrDMBBE74X+g9hCb43sQJriRgnGEMgtbRqaHhdr&#10;bQtbK2Mptvv3VSDQ4zAzb5jNbradGGnwxrGCdJGAIC6dNlwrOH/tX95A+ICssXNMCn7Jw277+LDB&#10;TLuJP2k8hVpECPsMFTQh9JmUvmzIol+4njh6lRsshiiHWuoBpwi3nVwmyau0aDguNNhT0VDZnq5W&#10;QVv8zPaSG/y+TPqjMnhs1+dKqeenOX8HEWgO/+F7+6AVrFcp3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pNV/EAAAA3AAAAA8AAAAAAAAAAAAAAAAAmAIAAGRycy9k&#10;b3ducmV2LnhtbFBLBQYAAAAABAAEAPUAAACJAwAAAAA=&#10;" fillcolor="white [3212]" strokecolor="black [3213]" strokeweight="1pt"/>
                  <v:rect id="Rectangle 396" o:spid="_x0000_s1293" style="position:absolute;left:41986;top:38407;width:1426;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msMA&#10;AADdAAAADwAAAGRycy9kb3ducmV2LnhtbESPQYvCMBSE7wv+h/AEb2uqiCvVKCIIe9N1RT0+mtc2&#10;tHkpTdbWf78RBI/DzHzDrDa9rcWdWm8cK5iMExDEmdOGCwXn3/3nAoQPyBprx6TgQR4268HHClPt&#10;Ov6h+ykUIkLYp6igDKFJpfRZSRb92DXE0ctdazFE2RZSt9hFuK3lNEnm0qLhuFBiQ7uSsur0ZxVU&#10;u1tvr1uDl2unj7nBQ/V1zpUaDfvtEkSgPrzDr/a3VjCdzGbwfBOf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q/msMAAADdAAAADwAAAAAAAAAAAAAAAACYAgAAZHJzL2Rv&#10;d25yZXYueG1sUEsFBgAAAAAEAAQA9QAAAIgDAAAAAA==&#10;" fillcolor="white [3212]" strokecolor="black [3213]" strokeweight="1pt"/>
                  <v:rect id="Rectangle 396" o:spid="_x0000_s1294" style="position:absolute;left:41992;top:43488;width:1457;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aAcQA&#10;AADdAAAADwAAAGRycy9kb3ducmV2LnhtbESPQWvCQBSE7wX/w/IEb3WjaJXoKiIIvdmqqMdH9iVZ&#10;kn0bslsT/31XKPQ4zMw3zHrb21o8qPXGsYLJOAFBnDltuFBwOR/elyB8QNZYOyYFT/Kw3Qze1phq&#10;1/E3PU6hEBHCPkUFZQhNKqXPSrLox64hjl7uWoshyraQusUuwm0tp0nyIS0ajgslNrQvKatOP1ZB&#10;tb/39rYzeL11+is3eKwWl1yp0bDfrUAE6sN/+K/9qRVMJ7M5vN7EJ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GGgHEAAAA3QAAAA8AAAAAAAAAAAAAAAAAmAIAAGRycy9k&#10;b3ducmV2LnhtbFBLBQYAAAAABAAEAPUAAACJAwAAAAA=&#10;" fillcolor="white [3212]" strokecolor="black [3213]" strokeweight="1pt"/>
                  <v:rect id="Rectangle 1039" o:spid="_x0000_s1295" style="position:absolute;left:41938;top:60323;width:1461;height:2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5MUA&#10;AADdAAAADwAAAGRycy9kb3ducmV2LnhtbESPQWvCQBSE7wX/w/IEb3VjkFSiq1RLbetNWz0/ss8k&#10;NO9tyK6a9td3C4Ueh5n5hlmsem7UlTpfOzEwGSegSApnaykNfLw/389A+YBisXFCBr7Iw2o5uFtg&#10;bt1N9nQ9hFJFiPgcDVQhtLnWvqiI0Y9dSxK9s+sYQ5RdqW2HtwjnRqdJkmnGWuJChS1tKio+Dxc2&#10;wDtZt8eXBDnN3r49F9uHp/pkzGjYP85BBerDf/iv/WoNpJNpBr9v4hP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7lvkxQAAAN0AAAAPAAAAAAAAAAAAAAAAAJgCAABkcnMv&#10;ZG93bnJldi54bWxQSwUGAAAAAAQABAD1AAAAigMAAAAA&#10;" fillcolor="white [3212]" strokecolor="black [3213]" strokeweight="1pt"/>
                  <v:rect id="Rectangle 1039" o:spid="_x0000_s1296" style="position:absolute;left:41946;top:66604;width:1460;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f8QA&#10;AADdAAAADwAAAGRycy9kb3ducmV2LnhtbESPQWvCQBSE74X+h+UVvOnGULREV2mVautNq54f2dck&#10;NO9tyK4a/fXdgtDjMDPfMNN5x7U6U+srJwaGgwQUSe5sJYWB/dd7/wWUDygWaydk4Eoe5rPHhylm&#10;1l1kS+ddKFSEiM/QQBlCk2nt85IY/cA1JNH7di1jiLIttG3xEuFc6zRJRpqxkrhQYkOLkvKf3YkN&#10;8EbemsM6QU5HnzfP+Wq8rI7G9J661wmoQF34D9/bH9ZAOnwew9+b+AT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i/n/EAAAA3QAAAA8AAAAAAAAAAAAAAAAAmAIAAGRycy9k&#10;b3ducmV2LnhtbFBLBQYAAAAABAAEAPUAAACJAwAAAAA=&#10;" fillcolor="white [3212]" strokecolor="black [3213]" strokeweight="1pt"/>
                </v:group>
                <v:shape id="Parentesi graffa aperta 1478" o:spid="_x0000_s1297" type="#_x0000_t87" style="position:absolute;left:2498;top:59400;width:1124;height:4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VCcIA&#10;AADdAAAADwAAAGRycy9kb3ducmV2LnhtbERPTYvCMBC9C/sfwgjeNFVklWoUVxE8eLHrQW9jM7bV&#10;ZlKaWOv+enMQ9vh43/Nla0rRUO0KywqGgwgEcWp1wZmC4++2PwXhPLLG0jIpeJGD5eKrM8dY2ycf&#10;qEl8JkIIuxgV5N5XsZQuzcmgG9iKOHBXWxv0AdaZ1DU+Q7gp5SiKvqXBgkNDjhWtc0rvycMo+Lmd&#10;//C0P+jN5HQ5N+XkZadNolSv265mIDy1/l/8ce+0gtFwHOaGN+EJ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tUJwgAAAN0AAAAPAAAAAAAAAAAAAAAAAJgCAABkcnMvZG93&#10;bnJldi54bWxQSwUGAAAAAAQABAD1AAAAhwMAAAAA&#10;" adj="418" strokecolor="gray [1629]">
                  <v:stroke joinstyle="miter"/>
                </v:shape>
                <v:shape id="Parentesi graffa aperta 1479" o:spid="_x0000_s1298" type="#_x0000_t87" style="position:absolute;left:2498;top:65040;width:1080;height:4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iXsIA&#10;AADdAAAADwAAAGRycy9kb3ducmV2LnhtbESP0YrCMBRE3xf8h3AF39a0KotWo7gLgk/iaj/g2lyb&#10;anNTmqj17zcLgo/DzJxhFqvO1uJOra8cK0iHCQjiwumKSwX5cfM5BeEDssbaMSl4kofVsvexwEy7&#10;B//S/RBKESHsM1RgQmgyKX1hyKIfuoY4emfXWgxRtqXULT4i3NZylCRf0mLFccFgQz+GiuvhZhVQ&#10;PjYeL/s0/6YZTvanXUHpTqlBv1vPQQTqwjv8am+1glE6mcH/m/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6JewgAAAN0AAAAPAAAAAAAAAAAAAAAAAJgCAABkcnMvZG93&#10;bnJldi54bWxQSwUGAAAAAAQABAD1AAAAhwMAAAAA&#10;" adj="441" strokecolor="gray [1629]">
                  <v:stroke joinstyle="miter"/>
                </v:shape>
                <v:group id="Gruppo 1481" o:spid="_x0000_s1299" style="position:absolute;left:14859;top:60185;width:34709;height:2336" coordorigin="5969,63442" coordsize="34220,2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I08sMAAADdAAAADwAAAGRycy9kb3ducmV2LnhtbERPy4rCMBTdC/MP4Qqz&#10;07QOilRTERmHWYjgA4bZXZrbBzY3pYlt/XuzEFweznu9GUwtOmpdZVlBPI1AEGdWV1wouF72kyUI&#10;55E11pZJwYMcbNKP0RoTbXs+UXf2hQgh7BJUUHrfJFK6rCSDbmob4sDltjXoA2wLqVvsQ7ip5SyK&#10;FtJgxaGhxIZ2JWW3890o+Omx337F393hlu8e/5f58e8Qk1Kf42G7AuFp8G/xy/2rFcziedgf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zojTywwAAAN0AAAAP&#10;AAAAAAAAAAAAAAAAAKoCAABkcnMvZG93bnJldi54bWxQSwUGAAAAAAQABAD6AAAAmgMAAAAA&#10;">
                  <v:shape id="Straight Arrow Connector 1048" o:spid="_x0000_s1300" type="#_x0000_t32" style="position:absolute;left:6039;top:65506;width:3415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j1MQAAADdAAAADwAAAGRycy9kb3ducmV2LnhtbESPT4vCMBTE74LfITxhb5pWWJGuUXQX&#10;wYMH//Swx0fzti2bvLRN1PrtjSB4HGbmN8xi1VsjrtT52rGCdJKAIC6crrlUkJ+34zkIH5A1Gsek&#10;4E4eVsvhYIGZdjc+0vUUShEh7DNUUIXQZFL6oiKLfuIa4uj9uc5iiLIrpe7wFuHWyGmSzKTFmuNC&#10;hQ19V1T8ny5WwazJ1/tWtj8oD7/Hltxma8xGqY9Rv/4CEagP7/CrvdMKpulnCs838Qn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JSPUxAAAAN0AAAAPAAAAAAAAAAAA&#10;AAAAAKECAABkcnMvZG93bnJldi54bWxQSwUGAAAAAAQABAD5AAAAkgMAAAAA&#10;" strokecolor="black [3213]">
                    <v:stroke endarrow="block" joinstyle="miter"/>
                  </v:shape>
                  <v:shape id="Straight Arrow Connector 1040" o:spid="_x0000_s1301" type="#_x0000_t32" style="position:absolute;left:5969;top:63442;width:34163;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e9o8QAAADdAAAADwAAAGRycy9kb3ducmV2LnhtbESPT4vCMBTE74LfITxhb5paWJGuUXQX&#10;wYMH//Swx0fzti2bvLRN1PrtjSB4HGbmN8xi1VsjrtT52rGC6SQBQVw4XXOpID9vx3MQPiBrNI5J&#10;wZ08rJbDwQIz7W58pOsplCJC2GeooAqhyaT0RUUW/cQ1xNH7c53FEGVXSt3hLcKtkWmSzKTFmuNC&#10;hQ19V1T8ny5WwazJ1/tWtj8oD7/Hltxma8xGqY9Rv/4CEagP7/CrvdMK0ulnCs838Qn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972jxAAAAN0AAAAPAAAAAAAAAAAA&#10;AAAAAKECAABkcnMvZG93bnJldi54bWxQSwUGAAAAAAQABAD5AAAAkgMAAAAA&#10;" strokecolor="black [3213]">
                    <v:stroke endarrow="block" joinstyle="miter"/>
                  </v:shape>
                </v:group>
                <v:shape id="Text Box 130" o:spid="_x0000_s1302" type="#_x0000_t202" style="position:absolute;left:16955;top:59102;width:23973;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KiXsYA&#10;AADdAAAADwAAAGRycy9kb3ducmV2LnhtbESPQWvCQBSE7wX/w/KE3upGS0Wjq4goCIXSGA8en9ln&#10;sph9G7Orpv++Wyh4HGbmG2a+7Gwt7tR641jBcJCAIC6cNlwqOOTbtwkIH5A11o5JwQ95WC56L3NM&#10;tXtwRvd9KEWEsE9RQRVCk0rpi4os+oFriKN3dq3FEGVbSt3iI8JtLUdJMpYWDceFChtaV1Rc9jer&#10;YHXkbGOuX6fv7JyZPJ8m/Dm+KPXa71YzEIG68Az/t3dawWj48Q5/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KiXsYAAADdAAAADwAAAAAAAAAAAAAAAACYAgAAZHJz&#10;L2Rvd25yZXYueG1sUEsFBgAAAAAEAAQA9QAAAIsDAAAAAA==&#10;" filled="f" stroked="f">
                  <v:textbox inset="0,0,0,0">
                    <w:txbxContent>
                      <w:p w14:paraId="5ADC9347" w14:textId="514EDFE6" w:rsidR="001F4D5C" w:rsidRPr="004934FA" w:rsidRDefault="001F4D5C" w:rsidP="00B867A9">
                        <w:pPr>
                          <w:pStyle w:val="NormalWeb"/>
                          <w:spacing w:before="0"/>
                          <w:jc w:val="center"/>
                          <w:rPr>
                            <w:sz w:val="22"/>
                          </w:rPr>
                        </w:pPr>
                        <w:r w:rsidRPr="004934FA">
                          <w:rPr>
                            <w:sz w:val="14"/>
                            <w:szCs w:val="16"/>
                          </w:rPr>
                          <w:t>Mobile Q</w:t>
                        </w:r>
                        <w:r>
                          <w:rPr>
                            <w:sz w:val="14"/>
                            <w:szCs w:val="16"/>
                          </w:rPr>
                          <w:t xml:space="preserve">uery Existing Data </w:t>
                        </w:r>
                        <w:r w:rsidRPr="004934FA">
                          <w:rPr>
                            <w:sz w:val="14"/>
                            <w:szCs w:val="16"/>
                          </w:rPr>
                          <w:t>Request [PCC-</w:t>
                        </w:r>
                        <w:r>
                          <w:rPr>
                            <w:sz w:val="14"/>
                            <w:szCs w:val="16"/>
                          </w:rPr>
                          <w:t>44</w:t>
                        </w:r>
                        <w:r w:rsidRPr="004934FA">
                          <w:rPr>
                            <w:sz w:val="14"/>
                            <w:szCs w:val="16"/>
                          </w:rPr>
                          <w:t>]</w:t>
                        </w:r>
                      </w:p>
                      <w:p w14:paraId="5B0AE66E" w14:textId="77777777" w:rsidR="001F4D5C" w:rsidRPr="004934FA" w:rsidRDefault="001F4D5C" w:rsidP="00B867A9">
                        <w:pPr>
                          <w:pStyle w:val="NormalWeb"/>
                          <w:jc w:val="center"/>
                          <w:rPr>
                            <w:sz w:val="22"/>
                          </w:rPr>
                        </w:pPr>
                        <w:r w:rsidRPr="00D161C5">
                          <w:rPr>
                            <w:strike/>
                            <w:color w:val="FF0000"/>
                            <w:sz w:val="14"/>
                            <w:szCs w:val="16"/>
                          </w:rPr>
                          <w:t> </w:t>
                        </w:r>
                      </w:p>
                      <w:p w14:paraId="4C36E96B" w14:textId="77777777" w:rsidR="001F4D5C" w:rsidRPr="004934FA" w:rsidRDefault="001F4D5C" w:rsidP="00B867A9">
                        <w:pPr>
                          <w:pStyle w:val="NormalWeb"/>
                          <w:jc w:val="center"/>
                          <w:rPr>
                            <w:sz w:val="22"/>
                          </w:rPr>
                        </w:pPr>
                        <w:r w:rsidRPr="004934FA">
                          <w:rPr>
                            <w:strike/>
                            <w:color w:val="FF0000"/>
                            <w:sz w:val="14"/>
                            <w:szCs w:val="16"/>
                            <w:lang w:val="fr-FR"/>
                          </w:rPr>
                          <w:t>Transaction-C [C]</w:t>
                        </w:r>
                      </w:p>
                    </w:txbxContent>
                  </v:textbox>
                </v:shape>
                <v:shape id="Text Box 130" o:spid="_x0000_s1303" type="#_x0000_t202" style="position:absolute;left:17945;top:61420;width:22492;height:1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6KsYA&#10;AADdAAAADwAAAGRycy9kb3ducmV2LnhtbESPQWvCQBSE7wX/w/KE3upGaUWjq4goCIXSGA8en9ln&#10;sph9G7Orpv++Wyh4HGbmG2a+7Gwt7tR641jBcJCAIC6cNlwqOOTbtwkIH5A11o5JwQ95WC56L3NM&#10;tXtwRvd9KEWEsE9RQRVCk0rpi4os+oFriKN3dq3FEGVbSt3iI8JtLUdJMpYWDceFChtaV1Rc9jer&#10;YHXkbGOuX6fv7JyZPJ8m/Dm+KPXa71YzEIG68Az/t3dawWj48Q5/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s6KsYAAADdAAAADwAAAAAAAAAAAAAAAACYAgAAZHJz&#10;L2Rvd25yZXYueG1sUEsFBgAAAAAEAAQA9QAAAIsDAAAAAA==&#10;" filled="f" stroked="f">
                  <v:textbox inset="0,0,0,0">
                    <w:txbxContent>
                      <w:p w14:paraId="78AFC7A1" w14:textId="59F059B6" w:rsidR="001F4D5C" w:rsidRPr="004934FA" w:rsidRDefault="001F4D5C" w:rsidP="00B867A9">
                        <w:pPr>
                          <w:pStyle w:val="NormalWeb"/>
                          <w:spacing w:before="0"/>
                          <w:jc w:val="center"/>
                          <w:rPr>
                            <w:sz w:val="14"/>
                            <w:szCs w:val="14"/>
                          </w:rPr>
                        </w:pPr>
                        <w:r w:rsidRPr="004934FA">
                          <w:rPr>
                            <w:sz w:val="14"/>
                            <w:szCs w:val="16"/>
                          </w:rPr>
                          <w:t>M</w:t>
                        </w:r>
                        <w:r>
                          <w:rPr>
                            <w:sz w:val="14"/>
                            <w:szCs w:val="16"/>
                          </w:rPr>
                          <w:t xml:space="preserve">obile </w:t>
                        </w:r>
                        <w:r w:rsidRPr="004934FA">
                          <w:rPr>
                            <w:rFonts w:eastAsia="Arial Unicode MS"/>
                            <w:sz w:val="14"/>
                            <w:szCs w:val="14"/>
                          </w:rPr>
                          <w:t>Query Existing Data Response [PCC-</w:t>
                        </w:r>
                        <w:r>
                          <w:rPr>
                            <w:rFonts w:eastAsia="Arial Unicode MS"/>
                            <w:sz w:val="14"/>
                            <w:szCs w:val="14"/>
                          </w:rPr>
                          <w:t>44</w:t>
                        </w:r>
                        <w:r w:rsidRPr="004934FA">
                          <w:rPr>
                            <w:rFonts w:eastAsia="Arial Unicode MS"/>
                            <w:sz w:val="14"/>
                            <w:szCs w:val="14"/>
                          </w:rPr>
                          <w:t>]</w:t>
                        </w:r>
                      </w:p>
                    </w:txbxContent>
                  </v:textbox>
                </v:shape>
                <v:shape id="Immagine 1486" o:spid="_x0000_s1304" type="#_x0000_t75" style="position:absolute;left:14787;top:64011;width:1339;height:2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CEBLGAAAA3QAAAA8AAABkcnMvZG93bnJldi54bWxEj09rwkAQxe+C32EZobe6Uaq1qauIUCnF&#10;Q5sKvQ7ZMQnNzobdqcZ++q5Q8Ph4f3685bp3rTpRiI1nA5NxBoq49LbhysDh8+V+ASoKssXWMxm4&#10;UIT1ajhYYm79mT/oVEil0gjHHA3UIl2udSxrchjHviNO3tEHh5JkqLQNeE7jrtXTLJtrhw0nQo0d&#10;bWsqv4sfl7gPsnvfYHfYF7/zt6/toyyO4cmYu1G/eQYl1Mst/N9+tQamk9kMrm/SE9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UIQEsYAAADdAAAADwAAAAAAAAAAAAAA&#10;AACfAgAAZHJzL2Rvd25yZXYueG1sUEsFBgAAAAAEAAQA9wAAAJIDAAAAAA==&#10;">
                  <v:imagedata r:id="rId49" o:title=""/>
                </v:shape>
                <v:shape id="Text Box 25" o:spid="_x0000_s1305" type="#_x0000_t202" style="position:absolute;left:16198;top:63859;width:7664;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xcnMMA&#10;AADdAAAADwAAAGRycy9kb3ducmV2LnhtbESPzarCMBSE94LvEI7gRjRVUC7VKP7gz8ZFvT7AoTm2&#10;xeakNFGrT28EweUwM98ws0VjSnGn2hWWFQwHEQji1OqCMwXn/23/D4TzyBpLy6TgSQ4W83ZrhrG2&#10;D07ofvKZCBB2MSrIva9iKV2ak0E3sBVx8C62NuiDrDOpa3wEuCnlKIom0mDBYSHHitY5pdfTzSig&#10;ZWJfx6vbmWS1We8uBVNP7pXqdprlFISnxv/C3/ZBKxgNxxP4vAlP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xcnMMAAADdAAAADwAAAAAAAAAAAAAAAACYAgAAZHJzL2Rv&#10;d25yZXYueG1sUEsFBgAAAAAEAAQA9QAAAIgDAAAAAA==&#10;" filled="f" stroked="f">
                  <v:textbox inset="0,0,0,0">
                    <w:txbxContent>
                      <w:p w14:paraId="780ADCCF" w14:textId="77777777" w:rsidR="001F4D5C" w:rsidRPr="00D176AC" w:rsidRDefault="001F4D5C" w:rsidP="00B867A9">
                        <w:pPr>
                          <w:pStyle w:val="NormalWeb"/>
                          <w:spacing w:before="0" w:line="216" w:lineRule="auto"/>
                          <w:rPr>
                            <w:sz w:val="13"/>
                            <w:szCs w:val="13"/>
                          </w:rPr>
                        </w:pPr>
                        <w:r w:rsidRPr="008F299E">
                          <w:rPr>
                            <w:sz w:val="13"/>
                            <w:szCs w:val="13"/>
                          </w:rPr>
                          <w:t xml:space="preserve">Retrieve the </w:t>
                        </w:r>
                        <w:r w:rsidRPr="008F299E">
                          <w:rPr>
                            <w:sz w:val="13"/>
                            <w:szCs w:val="13"/>
                          </w:rPr>
                          <w:br/>
                          <w:t>original Document</w:t>
                        </w:r>
                      </w:p>
                    </w:txbxContent>
                  </v:textbox>
                </v:shape>
                <v:group id="Gruppo 1489" o:spid="_x0000_s1306" style="position:absolute;left:14804;top:66421;width:34656;height:2070" coordorigin="-72,1454" coordsize="34164,2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ushsUAAADdAAAADwAAAGRycy9kb3ducmV2LnhtbESPQYvCMBSE78L+h/CE&#10;vWlaF3WpRhFZlz2IoC6It0fzbIvNS2liW/+9EQSPw8x8w8yXnSlFQ7UrLCuIhxEI4tTqgjMF/8fN&#10;4BuE88gaS8uk4E4OlouP3hwTbVveU3PwmQgQdgkqyL2vEildmpNBN7QVcfAutjbog6wzqWtsA9yU&#10;chRFE2mw4LCQY0XrnNLr4WYU/LbYrr7in2Z7vazv5+N4d9rGpNRnv1vNQHjq/Dv8av9pBaN4PIX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xLrIbFAAAA3QAA&#10;AA8AAAAAAAAAAAAAAAAAqgIAAGRycy9kb3ducmV2LnhtbFBLBQYAAAAABAAEAPoAAACcAwAAAAA=&#10;">
                  <v:shape id="Straight Arrow Connector 1048" o:spid="_x0000_s1307" type="#_x0000_t32" style="position:absolute;left:-72;top:3517;width:3415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KScEAAADdAAAADwAAAGRycy9kb3ducmV2LnhtbERPy4rCMBTdC/5DuII7TRWUoZoWdRBc&#10;uBgfC5eX5toWk5u2yWj9e7MYmOXhvNd5b414Uudrxwpm0wQEceF0zaWC62U/+QLhA7JG45gUvMlD&#10;ng0Ha0y1e/GJnudQihjCPkUFVQhNKqUvKrLop64hjtzddRZDhF0pdYevGG6NnCfJUlqsOTZU2NCu&#10;ouJx/rUKls11c2xl+43y53ZqyW33xmyVGo/6zQpEoD78i//cB61gPlvEufFNfAI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H4pJwQAAAN0AAAAPAAAAAAAAAAAAAAAA&#10;AKECAABkcnMvZG93bnJldi54bWxQSwUGAAAAAAQABAD5AAAAjwMAAAAA&#10;" strokecolor="black [3213]">
                    <v:stroke endarrow="block" joinstyle="miter"/>
                  </v:shape>
                  <v:shape id="Straight Arrow Connector 1040" o:spid="_x0000_s1308" type="#_x0000_t32" style="position:absolute;left:-71;top:1454;width:34162;height: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Mv0sQAAADdAAAADwAAAGRycy9kb3ducmV2LnhtbESPzYvCMBTE7wv+D+EJ3tZUQVmrUfxA&#10;8OBh/Th4fDTPtpi8tE3U+t8bYWGPw8z8hpktWmvEgxpfOlYw6CcgiDOnS84VnE/b7x8QPiBrNI5J&#10;wYs8LOadrxmm2j35QI9jyEWEsE9RQRFClUrps4Is+r6riKN3dY3FEGWTS93gM8KtkcMkGUuLJceF&#10;AitaF5TdjnerYFydl/ta1huUv5dDTW61NWalVK/bLqcgArXhP/zX3mkFw8FoAp838QnI+R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Uy/SxAAAAN0AAAAPAAAAAAAAAAAA&#10;AAAAAKECAABkcnMvZG93bnJldi54bWxQSwUGAAAAAAQABAD5AAAAkgMAAAAA&#10;" strokecolor="black [3213]">
                    <v:stroke endarrow="block" joinstyle="miter"/>
                  </v:shape>
                </v:group>
                <v:shape id="Text Box 130" o:spid="_x0000_s1309" type="#_x0000_t202" style="position:absolute;left:19972;top:65285;width:19950;height:1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2lMIA&#10;AADdAAAADwAAAGRycy9kb3ducmV2LnhtbERPTYvCMBC9C/sfwgjeNNVD2a1GEVlhQRBrPXgcm7EN&#10;NpPaZLX+e3NY2OPjfS9WvW3EgzpvHCuYThIQxKXThisFp2I7/gThA7LGxjEpeJGH1fJjsMBMuyfn&#10;9DiGSsQQ9hkqqENoMyl9WZNFP3EtceSurrMYIuwqqTt8xnDbyFmSpNKi4dhQY0ubmsrb8dcqWJ85&#10;/zb3/eWQX3NTFF8J79KbUqNhv56DCNSHf/Gf+0crmE3TuD++iU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PaUwgAAAN0AAAAPAAAAAAAAAAAAAAAAAJgCAABkcnMvZG93&#10;bnJldi54bWxQSwUGAAAAAAQABAD1AAAAhwMAAAAA&#10;" filled="f" stroked="f">
                  <v:textbox inset="0,0,0,0">
                    <w:txbxContent>
                      <w:p w14:paraId="69218CE3" w14:textId="77777777" w:rsidR="001F4D5C" w:rsidRPr="004934FA" w:rsidRDefault="001F4D5C" w:rsidP="00B867A9">
                        <w:pPr>
                          <w:pStyle w:val="NormalWeb"/>
                          <w:spacing w:before="0"/>
                          <w:jc w:val="center"/>
                          <w:rPr>
                            <w:sz w:val="22"/>
                          </w:rPr>
                        </w:pPr>
                        <w:r w:rsidRPr="004934FA">
                          <w:rPr>
                            <w:sz w:val="14"/>
                            <w:szCs w:val="16"/>
                          </w:rPr>
                          <w:t>Retrieve Document Request [ITI-68]</w:t>
                        </w:r>
                      </w:p>
                    </w:txbxContent>
                  </v:textbox>
                </v:shape>
                <v:shape id="Text Box 130" o:spid="_x0000_s1310" type="#_x0000_t202" style="position:absolute;left:20875;top:67426;width:18796;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BTD8UA&#10;AADdAAAADwAAAGRycy9kb3ducmV2LnhtbESPQWvCQBSE74X+h+UVvNVNPAQbXUWKgiCIMR48vmaf&#10;yWL2bcyumv77bqHQ4zAz3zDz5WBb8aDeG8cK0nECgrhy2nCt4FRu3qcgfEDW2DomBd/kYbl4fZlj&#10;rt2TC3ocQy0ihH2OCpoQulxKXzVk0Y9dRxy9i+sthij7WuoenxFuWzlJkkxaNBwXGuzos6Hqerxb&#10;BaszF2tz238dikthyvIj4V12VWr0NqxmIAIN4T/8195qBZM0S+H3TX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gFMPxQAAAN0AAAAPAAAAAAAAAAAAAAAAAJgCAABkcnMv&#10;ZG93bnJldi54bWxQSwUGAAAAAAQABAD1AAAAigMAAAAA&#10;" filled="f" stroked="f">
                  <v:textbox inset="0,0,0,0">
                    <w:txbxContent>
                      <w:p w14:paraId="386EFE57" w14:textId="77777777" w:rsidR="001F4D5C" w:rsidRPr="004934FA" w:rsidRDefault="001F4D5C" w:rsidP="00B867A9">
                        <w:pPr>
                          <w:pStyle w:val="NormalWeb"/>
                          <w:spacing w:before="0"/>
                          <w:jc w:val="center"/>
                          <w:rPr>
                            <w:sz w:val="14"/>
                            <w:szCs w:val="14"/>
                          </w:rPr>
                        </w:pPr>
                        <w:r w:rsidRPr="004934FA">
                          <w:rPr>
                            <w:sz w:val="14"/>
                            <w:szCs w:val="14"/>
                          </w:rPr>
                          <w:t>Retrieve Document Response [ITI-68]</w:t>
                        </w:r>
                      </w:p>
                    </w:txbxContent>
                  </v:textbox>
                </v:shape>
                <v:oval id="Ovale 1499" o:spid="_x0000_s1311" style="position:absolute;left:323;top:17722;width:1761;height:1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TgMQA&#10;AADdAAAADwAAAGRycy9kb3ducmV2LnhtbESPQWsCMRSE70L/Q3iF3mrWZZGyNcoiCFLoobbg9bF5&#10;3QQ3L3ET3e2/bwTB4zAz3zCrzeR6caUhWs8KFvMCBHHrteVOwc/37vUNREzIGnvPpOCPImzWT7MV&#10;1tqP/EXXQ+pEhnCsUYFJKdRSxtaQwzj3gTh7v35wmLIcOqkHHDPc9bIsiqV0aDkvGAy0NdSeDhen&#10;YLsLlbPnoz1+jqlpqvgRTIVKvTxPzTuIRFN6hO/tvVZQLpYl3N7kJ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U4DEAAAA3QAAAA8AAAAAAAAAAAAAAAAAmAIAAGRycy9k&#10;b3ducmV2LnhtbFBLBQYAAAAABAAEAPUAAACJAwAAAAA=&#10;" fillcolor="white [3212]" strokecolor="gray [1629]">
                  <v:stroke joinstyle="miter"/>
                  <v:textbox inset="0,0,0,0">
                    <w:txbxContent>
                      <w:p w14:paraId="0A7BD346" w14:textId="77777777" w:rsidR="001F4D5C" w:rsidRDefault="001F4D5C" w:rsidP="00B867A9">
                        <w:pPr>
                          <w:pStyle w:val="NormalWeb"/>
                          <w:spacing w:before="0"/>
                          <w:jc w:val="center"/>
                        </w:pPr>
                        <w:r>
                          <w:rPr>
                            <w:rFonts w:ascii="Arial" w:hAnsi="Arial" w:cs="Arial"/>
                            <w:color w:val="7F7F7F"/>
                            <w:sz w:val="16"/>
                            <w:szCs w:val="16"/>
                          </w:rPr>
                          <w:t>1</w:t>
                        </w:r>
                      </w:p>
                    </w:txbxContent>
                  </v:textbox>
                </v:oval>
                <v:oval id="Ovale 1500" o:spid="_x0000_s1312" style="position:absolute;left:323;top:31802;width:1761;height:1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2G8QA&#10;AADdAAAADwAAAGRycy9kb3ducmV2LnhtbESPwWrDMBBE74H+g9hCb7Gc1ITiRgkmECiFHJIGcl2s&#10;rSVqrVRLjd2/rwKBHoeZecOst5PrxZWGaD0rWBQlCOLWa8udgvPHfv4CIiZkjb1nUvBLEbabh9ka&#10;a+1HPtL1lDqRIRxrVGBSCrWUsTXkMBY+EGfv0w8OU5ZDJ/WAY4a7Xi7LciUdWs4LBgPtDLVfpx+n&#10;YLcPlbPfF3s5jKlpqvgeTIVKPT1OzSuIRFP6D9/bb1rBcrF6htub/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K9hvEAAAA3QAAAA8AAAAAAAAAAAAAAAAAmAIAAGRycy9k&#10;b3ducmV2LnhtbFBLBQYAAAAABAAEAPUAAACJAwAAAAA=&#10;" fillcolor="white [3212]" strokecolor="gray [1629]">
                  <v:stroke joinstyle="miter"/>
                  <v:textbox inset="0,0,0,0">
                    <w:txbxContent>
                      <w:p w14:paraId="79D22D63" w14:textId="77777777" w:rsidR="001F4D5C" w:rsidRDefault="001F4D5C" w:rsidP="00B867A9">
                        <w:pPr>
                          <w:pStyle w:val="NormalWeb"/>
                          <w:spacing w:before="0"/>
                          <w:jc w:val="center"/>
                        </w:pPr>
                        <w:r>
                          <w:rPr>
                            <w:rFonts w:ascii="Arial" w:hAnsi="Arial" w:cs="Arial"/>
                            <w:color w:val="7F7F7F"/>
                            <w:sz w:val="16"/>
                            <w:szCs w:val="16"/>
                          </w:rPr>
                          <w:t>3</w:t>
                        </w:r>
                      </w:p>
                    </w:txbxContent>
                  </v:textbox>
                </v:oval>
                <v:oval id="Ovale 1501" o:spid="_x0000_s1313" style="position:absolute;left:323;top:41561;width:1755;height:1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ub8QA&#10;AADdAAAADwAAAGRycy9kb3ducmV2LnhtbESPwWrDMBBE74X+g9hCb42cYEJxohhjCJRCD00LuS7W&#10;xhKxVoqlxu7fV4FAj8PMvGG29ewGcaUxWs8KlosCBHHnteVewffX/uUVREzIGgfPpOCXItS7x4ct&#10;VtpP/EnXQ+pFhnCsUIFJKVRSxs6Qw7jwgTh7Jz86TFmOvdQjThnuBrkqirV0aDkvGAzUGurOhx+n&#10;oN2H0tnL0R4/ptQ0ZXwPpkSlnp/mZgMi0Zz+w/f2m1awWq5LuL3JT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jbm/EAAAA3QAAAA8AAAAAAAAAAAAAAAAAmAIAAGRycy9k&#10;b3ducmV2LnhtbFBLBQYAAAAABAAEAPUAAACJAwAAAAA=&#10;" fillcolor="white [3212]" strokecolor="gray [1629]">
                  <v:stroke joinstyle="miter"/>
                  <v:textbox inset="0,0,0,0">
                    <w:txbxContent>
                      <w:p w14:paraId="7704DAE4" w14:textId="77777777" w:rsidR="001F4D5C" w:rsidRDefault="001F4D5C" w:rsidP="00B867A9">
                        <w:pPr>
                          <w:pStyle w:val="NormalWeb"/>
                          <w:spacing w:before="0"/>
                          <w:jc w:val="center"/>
                        </w:pPr>
                        <w:r>
                          <w:rPr>
                            <w:rFonts w:ascii="Arial" w:hAnsi="Arial" w:cs="Arial"/>
                            <w:color w:val="7F7F7F"/>
                            <w:sz w:val="16"/>
                            <w:szCs w:val="16"/>
                          </w:rPr>
                          <w:t>4</w:t>
                        </w:r>
                      </w:p>
                    </w:txbxContent>
                  </v:textbox>
                </v:oval>
                <v:oval id="Ovale 1502" o:spid="_x0000_s1314" style="position:absolute;left:323;top:52619;width:1755;height:1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L9MQA&#10;AADdAAAADwAAAGRycy9kb3ducmV2LnhtbESPwWrDMBBE74H+g9hCb7Gc4ITiRgkmEAiBHpoGcl2s&#10;rSVqrVRLjd2/rwqBHoeZecNsdpPrxY2GaD0rWBQlCOLWa8udgsv7Yf4MIiZkjb1nUvBDEXbbh9kG&#10;a+1HfqPbOXUiQzjWqMCkFGopY2vIYSx8IM7ehx8cpiyHTuoBxwx3vVyW5Vo6tJwXDAbaG2o/z99O&#10;wf4QKme/rvb6OqamqeIpmAqVenqcmhcQiab0H763j1rBcrFewd+b/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vy/TEAAAA3QAAAA8AAAAAAAAAAAAAAAAAmAIAAGRycy9k&#10;b3ducmV2LnhtbFBLBQYAAAAABAAEAPUAAACJAwAAAAA=&#10;" fillcolor="white [3212]" strokecolor="gray [1629]">
                  <v:stroke joinstyle="miter"/>
                  <v:textbox inset="0,0,0,0">
                    <w:txbxContent>
                      <w:p w14:paraId="25D01635" w14:textId="77777777" w:rsidR="001F4D5C" w:rsidRDefault="001F4D5C" w:rsidP="00B867A9">
                        <w:pPr>
                          <w:pStyle w:val="NormalWeb"/>
                          <w:spacing w:before="0"/>
                          <w:jc w:val="center"/>
                        </w:pPr>
                        <w:r>
                          <w:rPr>
                            <w:rFonts w:ascii="Arial" w:hAnsi="Arial" w:cs="Arial"/>
                            <w:color w:val="7F7F7F"/>
                            <w:sz w:val="16"/>
                            <w:szCs w:val="16"/>
                          </w:rPr>
                          <w:t>5</w:t>
                        </w:r>
                      </w:p>
                    </w:txbxContent>
                  </v:textbox>
                </v:oval>
                <v:oval id="Ovale 1503" o:spid="_x0000_s1315" style="position:absolute;left:323;top:24596;width:1761;height:1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HwGMQA&#10;AADdAAAADwAAAGRycy9kb3ducmV2LnhtbESPzWrDMBCE74W+g9hCbo2cYJLiRgkmEAiBHvIDuS7W&#10;1hK1Vqqlxs7bV4FCj8PMfMOsNqPrxI36aD0rmE0LEMSN15ZbBZfz7vUNREzIGjvPpOBOETbr56cV&#10;VtoPfKTbKbUiQzhWqMCkFCopY2PIYZz6QJy9T987TFn2rdQ9DhnuOjkvioV0aDkvGAy0NdR8nX6c&#10;gu0ulM5+X+31Y0h1XcZDMCUqNXkZ63cQicb0H/5r77WC+WyxhMeb/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8BjEAAAA3QAAAA8AAAAAAAAAAAAAAAAAmAIAAGRycy9k&#10;b3ducmV2LnhtbFBLBQYAAAAABAAEAPUAAACJAwAAAAA=&#10;" fillcolor="white [3212]" strokecolor="gray [1629]">
                  <v:stroke joinstyle="miter"/>
                  <v:textbox inset="0,0,0,0">
                    <w:txbxContent>
                      <w:p w14:paraId="423A1112" w14:textId="77777777" w:rsidR="001F4D5C" w:rsidRDefault="001F4D5C" w:rsidP="00B867A9">
                        <w:pPr>
                          <w:pStyle w:val="NormalWeb"/>
                          <w:spacing w:before="0"/>
                          <w:jc w:val="center"/>
                        </w:pPr>
                        <w:r>
                          <w:rPr>
                            <w:rFonts w:ascii="Arial" w:hAnsi="Arial" w:cs="Arial"/>
                            <w:color w:val="7F7F7F"/>
                            <w:sz w:val="16"/>
                            <w:szCs w:val="16"/>
                          </w:rPr>
                          <w:t>2</w:t>
                        </w:r>
                      </w:p>
                    </w:txbxContent>
                  </v:textbox>
                </v:oval>
                <v:oval id="Ovale 1504" o:spid="_x0000_s1316" style="position:absolute;left:472;top:60894;width:1753;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kasEA&#10;AADdAAAADwAAAGRycy9kb3ducmV2LnhtbERPy4rCMBTdD8w/hCvMbkyVIlKNUgRBhFn4ALeX5k4T&#10;prmJTcZ2/n6yEFweznu9HV0nHtRH61nBbFqAIG68ttwquF72n0sQMSFr7DyTgj+KsN28v62x0n7g&#10;Ez3OqRU5hGOFCkxKoZIyNoYcxqkPxJn79r3DlGHfSt3jkMNdJ+dFsZAOLecGg4F2hpqf869TsNuH&#10;0tn7zd6+hlTXZTwGU6JSH5OxXoFINKaX+Ok+aAXz2SLPzW/yE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ZGrBAAAA3QAAAA8AAAAAAAAAAAAAAAAAmAIAAGRycy9kb3du&#10;cmV2LnhtbFBLBQYAAAAABAAEAPUAAACGAwAAAAA=&#10;" fillcolor="white [3212]" strokecolor="gray [1629]">
                  <v:stroke joinstyle="miter"/>
                  <v:textbox inset="0,0,0,0">
                    <w:txbxContent>
                      <w:p w14:paraId="4DE3D66F" w14:textId="77777777" w:rsidR="001F4D5C" w:rsidRDefault="001F4D5C" w:rsidP="00B867A9">
                        <w:pPr>
                          <w:pStyle w:val="NormalWeb"/>
                          <w:spacing w:before="0"/>
                          <w:jc w:val="center"/>
                        </w:pPr>
                        <w:r>
                          <w:rPr>
                            <w:rFonts w:ascii="Arial" w:hAnsi="Arial" w:cs="Arial"/>
                            <w:color w:val="7F7F7F"/>
                            <w:sz w:val="16"/>
                            <w:szCs w:val="16"/>
                          </w:rPr>
                          <w:t>6</w:t>
                        </w:r>
                      </w:p>
                    </w:txbxContent>
                  </v:textbox>
                </v:oval>
                <v:oval id="Ovale 1505" o:spid="_x0000_s1317" style="position:absolute;left:472;top:66406;width:1753;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B8cQA&#10;AADdAAAADwAAAGRycy9kb3ducmV2LnhtbESPzWrDMBCE74W+g9hCbo2cYELqRgkmEAiBHvIDuS7W&#10;1hK1Vqqlxs7bV4FCj8PMfMOsNqPrxI36aD0rmE0LEMSN15ZbBZfz7nUJIiZkjZ1nUnCnCJv189MK&#10;K+0HPtLtlFqRIRwrVGBSCpWUsTHkME59IM7ep+8dpiz7Vuoehwx3nZwXxUI6tJwXDAbaGmq+Tj9O&#10;wXYXSme/r/b6MaS6LuMhmBKVmryM9TuIRGP6D/+191rBfLZ4g8eb/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iwfHEAAAA3QAAAA8AAAAAAAAAAAAAAAAAmAIAAGRycy9k&#10;b3ducmV2LnhtbFBLBQYAAAAABAAEAPUAAACJAwAAAAA=&#10;" fillcolor="white [3212]" strokecolor="gray [1629]">
                  <v:stroke joinstyle="miter"/>
                  <v:textbox inset="0,0,0,0">
                    <w:txbxContent>
                      <w:p w14:paraId="5B125A70" w14:textId="77777777" w:rsidR="001F4D5C" w:rsidRPr="008523D8" w:rsidRDefault="001F4D5C" w:rsidP="00B867A9">
                        <w:pPr>
                          <w:pStyle w:val="NormalWeb"/>
                          <w:spacing w:before="0"/>
                          <w:jc w:val="center"/>
                          <w:rPr>
                            <w:lang w:val="it-IT"/>
                          </w:rPr>
                        </w:pPr>
                        <w:r>
                          <w:rPr>
                            <w:rFonts w:ascii="Arial" w:hAnsi="Arial" w:cs="Arial"/>
                            <w:color w:val="7F7F7F"/>
                            <w:sz w:val="16"/>
                            <w:szCs w:val="16"/>
                            <w:lang w:val="it-IT"/>
                          </w:rPr>
                          <w:t>7</w:t>
                        </w:r>
                      </w:p>
                    </w:txbxContent>
                  </v:textbox>
                </v:oval>
                <v:group id="Gruppo 1507" o:spid="_x0000_s1318" style="position:absolute;left:254;top:7841;width:10139;height:6416" coordorigin="254,8201" coordsize="10139,6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doksQAAADdAAAADwAAAGRycy9kb3ducmV2LnhtbERPy2rCQBTdF/yH4Qrd&#10;1UlS2kp0FAlWXIRCVRB3l8w1CWbuhMw0j7/vLApdHs57vR1NI3rqXG1ZQbyIQBAXVtdcKricP1+W&#10;IJxH1thYJgUTOdhuZk9rTLUd+Jv6ky9FCGGXooLK+zaV0hUVGXQL2xIH7m47gz7ArpS6wyGEm0Ym&#10;UfQuDdYcGipsKauoeJx+jILDgMPuNd73+eOeTbfz29c1j0mp5/m4W4HwNPp/8Z/7qBUk8Uf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BdoksQAAADdAAAA&#10;DwAAAAAAAAAAAAAAAACqAgAAZHJzL2Rvd25yZXYueG1sUEsFBgAAAAAEAAQA+gAAAJsDAAAAAA==&#10;">
                  <v:group id="Gruppo 1508" o:spid="_x0000_s1319" style="position:absolute;left:254;top:8201;width:10139;height:6414" coordorigin="254,8201" coordsize="10139,6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W80JxgAAAN0A&#10;AAAPAAAAAAAAAAAAAAAAAKoCAABkcnMvZG93bnJldi54bWxQSwUGAAAAAAQABAD6AAAAnQMAAAAA&#10;">
                    <v:shape id="Text Box 109" o:spid="_x0000_s1320" type="#_x0000_t202" style="position:absolute;left:5554;top:8201;width:4839;height:340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piTMQA&#10;AADdAAAADwAAAGRycy9kb3ducmV2LnhtbESPwWrDMBBE74X8g9hCbrVsHdrgRgmhEOIemzahx8Xa&#10;2E6slZEUx/n7qlDocZiZN8xyPdlejORD51hDkeUgiGtnOm40fH1unxYgQkQ22DsmDXcKsF7NHpZY&#10;GnfjDxr3sREJwqFEDW2MQyllqFuyGDI3ECfv5LzFmKRvpPF4S3DbS5Xnz9Jix2mhxYHeWqov+6vV&#10;kH/vqq1/Px8rvhZDoINaqFFpPX+cNq8gIk3xP/zXrowGVbwo+H2Tn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aYkzEAAAA3QAAAA8AAAAAAAAAAAAAAAAAmAIAAGRycy9k&#10;b3ducmV2LnhtbFBLBQYAAAAABAAEAPUAAACJAwAAAAA=&#10;" filled="f" stroked="f">
                      <v:textbox inset="0,1mm,0,1mm">
                        <w:txbxContent>
                          <w:p w14:paraId="11F34C61" w14:textId="77777777" w:rsidR="001F4D5C" w:rsidRPr="004C786A" w:rsidRDefault="001F4D5C" w:rsidP="00B867A9">
                            <w:pPr>
                              <w:pStyle w:val="NormalWeb"/>
                              <w:spacing w:before="0" w:line="192" w:lineRule="auto"/>
                              <w:ind w:right="-799"/>
                              <w:rPr>
                                <w:sz w:val="13"/>
                                <w:szCs w:val="13"/>
                                <w:lang w:val="it-IT"/>
                              </w:rPr>
                            </w:pPr>
                            <w:r w:rsidRPr="004C786A">
                              <w:rPr>
                                <w:b/>
                                <w:bCs/>
                                <w:sz w:val="13"/>
                                <w:szCs w:val="13"/>
                                <w:lang w:val="it-IT"/>
                              </w:rPr>
                              <w:t>MHD</w:t>
                            </w:r>
                            <w:r w:rsidRPr="004C786A">
                              <w:rPr>
                                <w:b/>
                                <w:bCs/>
                                <w:sz w:val="13"/>
                                <w:szCs w:val="13"/>
                                <w:lang w:val="it-IT"/>
                              </w:rPr>
                              <w:br/>
                              <w:t>Document</w:t>
                            </w:r>
                            <w:r w:rsidRPr="004C786A">
                              <w:rPr>
                                <w:b/>
                                <w:bCs/>
                                <w:sz w:val="13"/>
                                <w:szCs w:val="13"/>
                                <w:lang w:val="it-IT"/>
                              </w:rPr>
                              <w:br/>
                              <w:t>Consumer</w:t>
                            </w:r>
                          </w:p>
                        </w:txbxContent>
                      </v:textbox>
                    </v:shape>
                    <v:shape id="Text Box 111" o:spid="_x0000_s1321" type="#_x0000_t202" style="position:absolute;left:1755;top:11579;width:6833;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PsYA&#10;AADdAAAADwAAAGRycy9kb3ducmV2LnhtbESPQWvCQBSE7wX/w/KE3upGC1ajq4goCIXSGA8en9ln&#10;sph9G7Orpv++Wyh4HGbmG2a+7Gwt7tR641jBcJCAIC6cNlwqOOTbtwkIH5A11o5JwQ95WC56L3NM&#10;tXtwRvd9KEWEsE9RQRVCk0rpi4os+oFriKN3dq3FEGVbSt3iI8JtLUdJMpYWDceFChtaV1Rc9jer&#10;YHXkbGOuX6fv7JyZPJ8m/Dm+KPXa71YzEIG68Az/t3dawWj48Q5/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f+PsYAAADdAAAADwAAAAAAAAAAAAAAAACYAgAAZHJz&#10;L2Rvd25yZXYueG1sUEsFBgAAAAAEAAQA9QAAAIsDAAAAAA==&#10;" filled="f" stroked="f">
                      <v:textbox inset="0,0,0,0">
                        <w:txbxContent>
                          <w:p w14:paraId="68F56336" w14:textId="77777777" w:rsidR="001F4D5C" w:rsidRPr="0009356C" w:rsidRDefault="001F4D5C" w:rsidP="00B867A9">
                            <w:pPr>
                              <w:pStyle w:val="NormalWeb"/>
                              <w:pBdr>
                                <w:top w:val="single" w:sz="4" w:space="1" w:color="auto"/>
                              </w:pBdr>
                              <w:spacing w:before="0"/>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r w:rsidRPr="0009356C">
                              <w:rPr>
                                <w:b/>
                                <w:bCs/>
                                <w:sz w:val="13"/>
                                <w:szCs w:val="13"/>
                                <w:lang w:val="it-IT"/>
                              </w:rPr>
                              <w:t xml:space="preserve"> </w:t>
                            </w:r>
                          </w:p>
                        </w:txbxContent>
                      </v:textbox>
                    </v:shape>
                    <v:shape id="Text Box 109" o:spid="_x0000_s1322" type="#_x0000_t202" style="position:absolute;left:254;top:8252;width:4942;height:335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9fo8QA&#10;AADdAAAADwAAAGRycy9kb3ducmV2LnhtbESPzWrDMBCE74W+g9hCb41sUZrgRAmlEOoemz9yXKyN&#10;7dRaGUlx3LevCoEch5n5hlmsRtuJgXxoHWvIJxkI4sqZlmsNu+36ZQYiRGSDnWPS8EsBVsvHhwUW&#10;xl35m4ZNrEWCcChQQxNjX0gZqoYshonriZN3ct5iTNLX0ni8JrjtpMqyN2mx5bTQYE8fDVU/m4vV&#10;kB0/y7X/Oh9KvuR9oL2aqUFp/fw0vs9BRBrjPXxrl0aDyqev8P8mP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X6PEAAAA3QAAAA8AAAAAAAAAAAAAAAAAmAIAAGRycy9k&#10;b3ducmV2LnhtbFBLBQYAAAAABAAEAPUAAACJAwAAAAA=&#10;" filled="f" stroked="f">
                      <v:textbox inset="0,1mm,0,1mm">
                        <w:txbxContent>
                          <w:p w14:paraId="0212CAB3" w14:textId="77777777" w:rsidR="001F4D5C" w:rsidRPr="004C786A" w:rsidRDefault="001F4D5C" w:rsidP="00B867A9">
                            <w:pPr>
                              <w:pStyle w:val="NormalWeb"/>
                              <w:spacing w:before="0" w:line="192" w:lineRule="auto"/>
                              <w:jc w:val="right"/>
                              <w:rPr>
                                <w:sz w:val="13"/>
                                <w:szCs w:val="13"/>
                              </w:rPr>
                            </w:pPr>
                            <w:r w:rsidRPr="004C786A">
                              <w:rPr>
                                <w:b/>
                                <w:bCs/>
                                <w:sz w:val="13"/>
                                <w:szCs w:val="13"/>
                              </w:rPr>
                              <w:t>QEDm Clinical Data</w:t>
                            </w:r>
                            <w:r w:rsidRPr="004C786A">
                              <w:rPr>
                                <w:b/>
                                <w:bCs/>
                                <w:sz w:val="13"/>
                                <w:szCs w:val="13"/>
                              </w:rPr>
                              <w:br/>
                              <w:t>Consumer</w:t>
                            </w:r>
                            <w:r w:rsidRPr="004C786A">
                              <w:rPr>
                                <w:b/>
                                <w:bCs/>
                                <w:strike/>
                                <w:color w:val="FF0000"/>
                                <w:sz w:val="13"/>
                                <w:szCs w:val="13"/>
                              </w:rPr>
                              <w:t xml:space="preserve"> </w:t>
                            </w:r>
                          </w:p>
                        </w:txbxContent>
                      </v:textbox>
                    </v:shape>
                  </v:group>
                  <v:line id="Connettore diritto 1512" o:spid="_x0000_s1323" style="position:absolute;visibility:visible;mso-wrap-style:square" from="5358,8928" to="5358,11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OY8YAAADdAAAADwAAAGRycy9kb3ducmV2LnhtbESPQWvCQBSE7wX/w/KE3uomgm2TuooI&#10;gthDaarQ4yP7mg3Nvt1ktxr/fbdQ8DjMzDfMcj3aTpxpCK1jBfksA0FcO91yo+D4sXt4BhEissbO&#10;MSm4UoD1anK3xFK7C7/TuYqNSBAOJSowMfpSylAbshhmzhMn78sNFmOSQyP1gJcEt52cZ9mjtNhy&#10;WjDoaWuo/q5+rIL+UFeviyY/+b3fmrcei/6zKJS6n46bFxCRxngL/7f3WsE8f1rA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xDmPGAAAA3QAAAA8AAAAAAAAA&#10;AAAAAAAAoQIAAGRycy9kb3ducmV2LnhtbFBLBQYAAAAABAAEAPkAAACUAwAAAAA=&#10;" strokecolor="black [3213]" strokeweight=".5pt">
                    <v:stroke joinstyle="miter"/>
                  </v:line>
                </v:group>
                <v:group id="Gruppo 1513" o:spid="_x0000_s1324" style="position:absolute;left:17945;top:7832;width:10323;height:5720" coordorigin="10765,8161" coordsize="10323,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shape id="Text Box 111" o:spid="_x0000_s1325" type="#_x0000_t202" style="position:absolute;left:10765;top:8161;width:4643;height:34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rcMMA&#10;AADcAAAADwAAAGRycy9kb3ducmV2LnhtbESPT4vCMBTE74LfITzBm6b24J+uUUQQ61F3V/b4aN62&#10;XZuXksRav71ZWNjjMDO/Ydbb3jSiI+drywpm0wQEcWF1zaWCj/fDZAnCB2SNjWVS8CQP281wsMZM&#10;2wefqbuEUkQI+wwVVCG0mZS+qMign9qWOHrf1hkMUbpSaoePCDeNTJNkLg3WHBcqbGlfUXG73I2C&#10;5OuYH9zp55rzfdZ6+kyXaZcqNR71uzcQgfrwH/5r51rBYr6C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ZrcMMAAADcAAAADwAAAAAAAAAAAAAAAACYAgAAZHJzL2Rv&#10;d25yZXYueG1sUEsFBgAAAAAEAAQA9QAAAIgDAAAAAA==&#10;" filled="f" stroked="f">
                    <v:textbox inset="0,1mm,0,1mm">
                      <w:txbxContent>
                        <w:p w14:paraId="0BB594E1" w14:textId="77777777" w:rsidR="001F4D5C" w:rsidRPr="0009356C" w:rsidRDefault="001F4D5C" w:rsidP="00B867A9">
                          <w:pPr>
                            <w:pStyle w:val="NormalWeb"/>
                            <w:spacing w:before="0" w:line="192" w:lineRule="auto"/>
                            <w:jc w:val="right"/>
                            <w:rPr>
                              <w:sz w:val="13"/>
                              <w:szCs w:val="13"/>
                            </w:rPr>
                          </w:pPr>
                          <w:r w:rsidRPr="0009356C">
                            <w:rPr>
                              <w:b/>
                              <w:bCs/>
                              <w:sz w:val="13"/>
                              <w:szCs w:val="13"/>
                            </w:rPr>
                            <w:t>XDS</w:t>
                          </w:r>
                          <w:r w:rsidRPr="0009356C">
                            <w:rPr>
                              <w:b/>
                              <w:bCs/>
                              <w:sz w:val="13"/>
                              <w:szCs w:val="13"/>
                            </w:rPr>
                            <w:br/>
                            <w:t>Document</w:t>
                          </w:r>
                          <w:r w:rsidRPr="0009356C">
                            <w:rPr>
                              <w:b/>
                              <w:bCs/>
                              <w:sz w:val="13"/>
                              <w:szCs w:val="13"/>
                            </w:rPr>
                            <w:br/>
                            <w:t>Consumer</w:t>
                          </w:r>
                        </w:p>
                      </w:txbxContent>
                    </v:textbox>
                  </v:shape>
                  <v:shape id="Text Box 111" o:spid="_x0000_s1326" type="#_x0000_t202" style="position:absolute;left:11324;top:11559;width:8715;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dhcUA&#10;AADcAAAADwAAAGRycy9kb3ducmV2LnhtbESPQWvCQBSE7wX/w/IEb3VjD7FGVxGpIBRKYzx4fGaf&#10;yWL2bcyumv77bqHgcZiZb5jFqreNuFPnjWMFk3ECgrh02nCl4FBsX99B+ICssXFMCn7Iw2o5eFlg&#10;pt2Dc7rvQyUihH2GCuoQ2kxKX9Zk0Y9dSxy9s+sshii7SuoOHxFuG/mWJKm0aDgu1NjSpqbysr9Z&#10;Besj5x/m+nX6zs+5KYpZwp/pRanRsF/PQQTqwzP8395pBdNpC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t2FxQAAANwAAAAPAAAAAAAAAAAAAAAAAJgCAABkcnMv&#10;ZG93bnJldi54bWxQSwUGAAAAAAQABAD1AAAAigMAAAAA&#10;" filled="f" stroked="f">
                    <v:textbox inset="0,0,0,0">
                      <w:txbxContent>
                        <w:p w14:paraId="09CEAC7C" w14:textId="77777777" w:rsidR="001F4D5C" w:rsidRPr="0009356C" w:rsidRDefault="001F4D5C" w:rsidP="00B867A9">
                          <w:pPr>
                            <w:pStyle w:val="NormalWeb"/>
                            <w:pBdr>
                              <w:top w:val="single" w:sz="4" w:space="1" w:color="auto"/>
                            </w:pBdr>
                            <w:spacing w:before="0"/>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p>
                      </w:txbxContent>
                    </v:textbox>
                  </v:shape>
                  <v:shape id="Text Box 109" o:spid="_x0000_s1327" type="#_x0000_t202" style="position:absolute;left:15829;top:8256;width:5259;height:33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MRMMA&#10;AADcAAAADwAAAGRycy9kb3ducmV2LnhtbESPQWvCQBSE7wX/w/IEb3VjDkaiq4ggxmNtFY+P7DOJ&#10;Zt+G3TWm/75bKPQ4zMw3zGozmFb05HxjWcFsmoAgLq1uuFLw9bl/X4DwAVlja5kUfJOHzXr0tsJc&#10;2xd/UH8KlYgQ9jkqqEPocil9WZNBP7UdcfRu1hkMUbpKaoevCDetTJNkLg02HBdq7GhXU/k4PY2C&#10;5Hoo9u54vxT8nHWezuki7VOlJuNhuwQRaAj/4b92oRVkWQa/Z+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zMRMMAAADcAAAADwAAAAAAAAAAAAAAAACYAgAAZHJzL2Rv&#10;d25yZXYueG1sUEsFBgAAAAAEAAQA9QAAAIgDAAAAAA==&#10;" filled="f" stroked="f">
                    <v:textbox inset="0,1mm,0,1mm">
                      <w:txbxContent>
                        <w:p w14:paraId="374F5044" w14:textId="77777777" w:rsidR="001F4D5C" w:rsidRPr="0009356C" w:rsidRDefault="001F4D5C" w:rsidP="00B867A9">
                          <w:pPr>
                            <w:pStyle w:val="NormalWeb"/>
                            <w:spacing w:before="0" w:line="192" w:lineRule="auto"/>
                            <w:rPr>
                              <w:sz w:val="13"/>
                              <w:szCs w:val="13"/>
                            </w:rPr>
                          </w:pPr>
                          <w:r w:rsidRPr="0009356C">
                            <w:rPr>
                              <w:b/>
                              <w:bCs/>
                              <w:sz w:val="13"/>
                              <w:szCs w:val="13"/>
                            </w:rPr>
                            <w:t>QED</w:t>
                          </w:r>
                          <w:r>
                            <w:rPr>
                              <w:b/>
                              <w:bCs/>
                              <w:sz w:val="13"/>
                              <w:szCs w:val="13"/>
                            </w:rPr>
                            <w:t>m</w:t>
                          </w:r>
                          <w:r w:rsidRPr="0009356C">
                            <w:rPr>
                              <w:b/>
                              <w:bCs/>
                              <w:sz w:val="13"/>
                              <w:szCs w:val="13"/>
                            </w:rPr>
                            <w:br/>
                            <w:t>Clinical Data</w:t>
                          </w:r>
                          <w:r w:rsidRPr="0009356C">
                            <w:rPr>
                              <w:b/>
                              <w:bCs/>
                              <w:sz w:val="13"/>
                              <w:szCs w:val="13"/>
                            </w:rPr>
                            <w:br/>
                            <w:t>Consumer</w:t>
                          </w:r>
                        </w:p>
                      </w:txbxContent>
                    </v:textbox>
                  </v:shape>
                  <v:line id="Connettore diritto 1517" o:spid="_x0000_s1328" style="position:absolute;visibility:visible;mso-wrap-style:square" from="15630,8963" to="15630,11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0HMIAAADcAAAADwAAAGRycy9kb3ducmV2LnhtbERPz2vCMBS+C/sfwhvspqnC1HZGGYIg&#10;8yCrDnZ8NG9NWfOSNpnW/94chB0/vt+rzWBbcaE+NI4VTCcZCOLK6YZrBefTbrwEESKyxtYxKbhR&#10;gM36abTCQrsrf9KljLVIIRwKVGBi9IWUoTJkMUycJ07cj+stxgT7WuoerynctnKWZXNpseHUYNDT&#10;1lD1W/5ZBd1HVR5e6+mX3/utOXaYd995rtTL8/D+BiLSEP/FD/deK1gs0tp0Jh0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h0HMIAAADcAAAADwAAAAAAAAAAAAAA&#10;AAChAgAAZHJzL2Rvd25yZXYueG1sUEsFBgAAAAAEAAQA+QAAAJADAAAAAA==&#10;" strokecolor="black [3213]" strokeweight=".5pt">
                    <v:stroke joinstyle="miter"/>
                  </v:line>
                </v:group>
                <v:shape id="Immagine 1526" o:spid="_x0000_s1329" type="#_x0000_t75" style="position:absolute;left:12246;top:62624;width:1403;height:175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mjJXFAAAA3AAAAA8AAABkcnMvZG93bnJldi54bWxEj1FrwjAUhd8F/0O4gm+aWnBznVGKIGww&#10;BN1+wKW5a6rJTW2y2u3XL8Jgj4dzznc46+3grOipC41nBYt5BoK48rrhWsHH+362AhEiskbrmRR8&#10;U4DtZjxaY6H9jY/Un2ItEoRDgQpMjG0hZagMOQxz3xIn79N3DmOSXS11h7cEd1bmWfYgHTacFgy2&#10;tDNUXU5fTsExt+btp39alPmhPnO/3F9fS6vUdDKUzyAiDfE//Nd+0QoeVzncz6Qj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5oyVxQAAANwAAAAPAAAAAAAAAAAAAAAA&#10;AJ8CAABkcnMvZG93bnJldi54bWxQSwUGAAAAAAQABAD3AAAAkQMAAAAA&#10;">
                  <v:imagedata r:id="rId49" o:title=""/>
                </v:shape>
                <v:shape id="Text Box 25" o:spid="_x0000_s1330" type="#_x0000_t202" style="position:absolute;left:7495;top:61522;width:4612;height:3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UjsUA&#10;AADdAAAADwAAAGRycy9kb3ducmV2LnhtbESPzW7CMBCE70i8g7VIXBA4cIASYhA/gvbSQ4AHWMWb&#10;HxGvo9hA2qfHlSpxHM3MN5pk05laPKh1lWUF00kEgjizuuJCwfVyHH+AcB5ZY22ZFPyQg82630sw&#10;1vbJKT3OvhABwi5GBaX3TSyly0oy6Ca2IQ5ebluDPsi2kLrFZ4CbWs6iaC4NVhwWSmxoX1J2O9+N&#10;Atqm9vf75k4m3R32p7xiGslPpYaDbrsC4anz7/B/+0srmE0XS/h7E5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pSOxQAAAN0AAAAPAAAAAAAAAAAAAAAAAJgCAABkcnMv&#10;ZG93bnJldi54bWxQSwUGAAAAAAQABAD1AAAAigMAAAAA&#10;" filled="f" stroked="f">
                  <v:textbox inset="0,0,0,0">
                    <w:txbxContent>
                      <w:p w14:paraId="07133209" w14:textId="77777777" w:rsidR="001F4D5C" w:rsidRPr="00D176AC" w:rsidRDefault="001F4D5C" w:rsidP="00B867A9">
                        <w:pPr>
                          <w:pStyle w:val="NormalWeb"/>
                          <w:spacing w:before="0" w:line="216" w:lineRule="auto"/>
                          <w:jc w:val="right"/>
                          <w:rPr>
                            <w:sz w:val="13"/>
                            <w:szCs w:val="13"/>
                          </w:rPr>
                        </w:pPr>
                        <w:r w:rsidRPr="008F299E">
                          <w:rPr>
                            <w:sz w:val="13"/>
                            <w:szCs w:val="13"/>
                          </w:rPr>
                          <w:t>Select DE</w:t>
                        </w:r>
                        <w:r w:rsidRPr="008F299E">
                          <w:rPr>
                            <w:sz w:val="13"/>
                            <w:szCs w:val="13"/>
                          </w:rPr>
                          <w:br/>
                          <w:t xml:space="preserve">and parse its provenance </w:t>
                        </w:r>
                      </w:p>
                    </w:txbxContent>
                  </v:textbox>
                </v:shape>
                <v:group id="Gruppo 1528" o:spid="_x0000_s1331" style="position:absolute;left:9287;top:1380;width:10159;height:12092" coordorigin="6197,13395" coordsize="10159,12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cIYtcQAAADdAAAA&#10;DwAAAAAAAAAAAAAAAACqAgAAZHJzL2Rvd25yZXYueG1sUEsFBgAAAAAEAAQA+gAAAJsDAAAAAA==&#10;">
                  <v:group id="Gruppo 1529" o:spid="_x0000_s1332" style="position:absolute;left:6197;top:19735;width:10159;height:5751" coordorigin="16066,12915" coordsize="10158,5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jr0uxgAAAN0A&#10;AAAPAAAAAAAAAAAAAAAAAKoCAABkcnMvZG93bnJldi54bWxQSwUGAAAAAAQABAD6AAAAnQMAAAAA&#10;">
                    <v:group id="Gruppo 1530" o:spid="_x0000_s1333" style="position:absolute;left:16066;top:12915;width:10158;height:5751" coordorigin="236,1242" coordsize="10157,5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lwjWcUAAADdAAAADwAAAGRycy9kb3ducmV2LnhtbESPQYvCMBSE7wv+h/AE&#10;b2vaiotUo4i44kGEVUG8PZpnW2xeSpNt6783wsIeh5n5hlmselOJlhpXWlYQjyMQxJnVJecKLufv&#10;zxkI55E1VpZJwZMcrJaDjwWm2nb8Q+3J5yJA2KWooPC+TqV0WUEG3djWxMG728agD7LJpW6wC3BT&#10;ySSKvqTBksNCgTVtCsoep1+jYNdht57E2/bwuG+et/P0eD3EpNRo2K/nIDz1/j/8195rBUk8S+D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JcI1nFAAAA3QAA&#10;AA8AAAAAAAAAAAAAAAAAqgIAAGRycy9kb3ducmV2LnhtbFBLBQYAAAAABAAEAPoAAACcAwAAAAA=&#10;">
                      <v:shape id="Text Box 109" o:spid="_x0000_s1334" type="#_x0000_t202" style="position:absolute;left:5554;top:1332;width:4839;height:346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38MQA&#10;AADdAAAADwAAAGRycy9kb3ducmV2LnhtbESPzWrDMBCE74G+g9hCb4lsFYJxooRQCHWPTX/IcbE2&#10;thNrZSTFcd++ChR6HGbmG2a9nWwvRvKhc6whX2QgiGtnOm40fH7s5wWIEJEN9o5Jww8F2G4eZmss&#10;jbvxO42H2IgE4VCihjbGoZQy1C1ZDAs3ECfv5LzFmKRvpPF4S3DbS5VlS2mx47TQ4kAvLdWXw9Vq&#10;yI6v1d6/nb8rvuZDoC9VqFFp/fQ47VYgIk3xP/zXrowGlRfPcH+Tn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Dt/DEAAAA3QAAAA8AAAAAAAAAAAAAAAAAmAIAAGRycy9k&#10;b3ducmV2LnhtbFBLBQYAAAAABAAEAPUAAACJAwAAAAA=&#10;" filled="f" stroked="f">
                        <v:textbox inset="0,1mm,0,1mm">
                          <w:txbxContent>
                            <w:p w14:paraId="0FC56F82" w14:textId="7301BBA9" w:rsidR="001F4D5C" w:rsidRPr="0009356C" w:rsidRDefault="001F4D5C" w:rsidP="00B867A9">
                              <w:pPr>
                                <w:pStyle w:val="NormalWeb"/>
                                <w:spacing w:before="0" w:line="192" w:lineRule="auto"/>
                                <w:rPr>
                                  <w:sz w:val="13"/>
                                  <w:szCs w:val="13"/>
                                  <w:lang w:val="it-IT"/>
                                </w:rPr>
                              </w:pPr>
                              <w:r w:rsidRPr="0009356C">
                                <w:rPr>
                                  <w:b/>
                                  <w:bCs/>
                                  <w:sz w:val="13"/>
                                  <w:szCs w:val="13"/>
                                  <w:lang w:val="it-IT"/>
                                </w:rPr>
                                <w:t>MHD</w:t>
                              </w:r>
                              <w:r w:rsidRPr="0009356C">
                                <w:rPr>
                                  <w:b/>
                                  <w:bCs/>
                                  <w:sz w:val="13"/>
                                  <w:szCs w:val="13"/>
                                  <w:lang w:val="it-IT"/>
                                </w:rPr>
                                <w:br/>
                                <w:t>Document</w:t>
                              </w:r>
                              <w:r w:rsidRPr="0009356C">
                                <w:rPr>
                                  <w:b/>
                                  <w:bCs/>
                                  <w:sz w:val="13"/>
                                  <w:szCs w:val="13"/>
                                  <w:lang w:val="it-IT"/>
                                </w:rPr>
                                <w:br/>
                                <w:t xml:space="preserve">Consumer </w:t>
                              </w:r>
                            </w:p>
                          </w:txbxContent>
                        </v:textbox>
                      </v:shape>
                      <v:shape id="Text Box 111" o:spid="_x0000_s1335" type="#_x0000_t202" style="position:absolute;left:1755;top:3959;width:6833;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WbcYA&#10;AADdAAAADwAAAGRycy9kb3ducmV2LnhtbESPQWvCQBSE74X+h+UJvTUbRUSjG5FiQSiUxnjo8TX7&#10;TJZk38bsVtN/3y0UPA4z8w2z2Y62E1cavHGsYJqkIIgrpw3XCk7l6/MShA/IGjvHpOCHPGzzx4cN&#10;ZtrduKDrMdQiQthnqKAJoc+k9FVDFn3ieuLond1gMUQ51FIPeItw28lZmi6kRcNxocGeXhqq2uO3&#10;VbD75GJvLu9fH8W5MGW5Svlt0Sr1NBl3axCBxnAP/7cPWsFsup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sWbcYAAADdAAAADwAAAAAAAAAAAAAAAACYAgAAZHJz&#10;L2Rvd25yZXYueG1sUEsFBgAAAAAEAAQA9QAAAIsDAAAAAA==&#10;" filled="f" stroked="f">
                        <v:textbox inset="0,0,0,0">
                          <w:txbxContent>
                            <w:p w14:paraId="315BF6CF" w14:textId="77777777" w:rsidR="001F4D5C" w:rsidRPr="0009356C" w:rsidRDefault="001F4D5C" w:rsidP="00B867A9">
                              <w:pPr>
                                <w:pStyle w:val="NormalWeb"/>
                                <w:pBdr>
                                  <w:top w:val="single" w:sz="4" w:space="1" w:color="auto"/>
                                </w:pBdr>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r w:rsidRPr="0009356C">
                                <w:rPr>
                                  <w:b/>
                                  <w:bCs/>
                                  <w:sz w:val="13"/>
                                  <w:szCs w:val="13"/>
                                  <w:lang w:val="it-IT"/>
                                </w:rPr>
                                <w:t xml:space="preserve"> </w:t>
                              </w:r>
                            </w:p>
                          </w:txbxContent>
                        </v:textbox>
                      </v:shape>
                      <v:shape id="Text Box 109" o:spid="_x0000_s1336" type="#_x0000_t202" style="position:absolute;left:236;top:1242;width:4931;height:34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KH8QA&#10;AADdAAAADwAAAGRycy9kb3ducmV2LnhtbESPzWrDMBCE74G+g9hCb4lsQYNxooRQCHWPTX/IcbE2&#10;thNrZSTFcd++ChR6HGbmG2a9nWwvRvKhc6whX2QgiGtnOm40fH7s5wWIEJEN9o5Jww8F2G4eZmss&#10;jbvxO42H2IgE4VCihjbGoZQy1C1ZDAs3ECfv5LzFmKRvpPF4S3DbS5VlS2mx47TQ4kAvLdWXw9Vq&#10;yI6v1d6/nb8rvuZDoC9VqFFp/fQ47VYgIk3xP/zXrowGlRfPcH+Tn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mih/EAAAA3QAAAA8AAAAAAAAAAAAAAAAAmAIAAGRycy9k&#10;b3ducmV2LnhtbFBLBQYAAAAABAAEAPUAAACJAwAAAAA=&#10;" filled="f" stroked="f">
                        <v:textbox inset="0,1mm,0,1mm">
                          <w:txbxContent>
                            <w:p w14:paraId="2883AD01" w14:textId="77777777" w:rsidR="001F4D5C" w:rsidRPr="004C786A" w:rsidRDefault="001F4D5C" w:rsidP="00B867A9">
                              <w:pPr>
                                <w:pStyle w:val="NormalWeb"/>
                                <w:spacing w:before="0" w:line="192" w:lineRule="auto"/>
                                <w:jc w:val="right"/>
                                <w:rPr>
                                  <w:sz w:val="13"/>
                                  <w:szCs w:val="13"/>
                                </w:rPr>
                              </w:pPr>
                              <w:r w:rsidRPr="004C786A">
                                <w:rPr>
                                  <w:b/>
                                  <w:bCs/>
                                  <w:sz w:val="13"/>
                                  <w:szCs w:val="13"/>
                                </w:rPr>
                                <w:t>QEDm Clinical Data</w:t>
                              </w:r>
                              <w:r w:rsidRPr="004C786A">
                                <w:rPr>
                                  <w:b/>
                                  <w:bCs/>
                                  <w:sz w:val="13"/>
                                  <w:szCs w:val="13"/>
                                </w:rPr>
                                <w:br/>
                                <w:t>Consumer</w:t>
                              </w:r>
                            </w:p>
                          </w:txbxContent>
                        </v:textbox>
                      </v:shape>
                    </v:group>
                    <v:line id="Connettore diritto 1534" o:spid="_x0000_s1337" style="position:absolute;visibility:visible;mso-wrap-style:square" from="21183,13807" to="21183,16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bgM8YAAADdAAAADwAAAGRycy9kb3ducmV2LnhtbESPQWvCQBSE7wX/w/KE3uomQsWkriKC&#10;IO2hGBV6fGRfs6HZt5vsVtN/3xUKPQ4z8w2z2oy2E1caQutYQT7LQBDXTrfcKDif9k9LECEia+wc&#10;k4IfCrBZTx5WWGp34yNdq9iIBOFQogIToy+lDLUhi2HmPHHyPt1gMSY5NFIPeEtw28l5li2kxZbT&#10;gkFPO0P1V/VtFfSvdfX23OQXf/A7895j0X8UhVKP03H7AiLSGP/Df+2DVjDPlwu4v0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24DPGAAAA3QAAAA8AAAAAAAAA&#10;AAAAAAAAoQIAAGRycy9kb3ducmV2LnhtbFBLBQYAAAAABAAEAPkAAACUAwAAAAA=&#10;" strokecolor="black [3213]" strokeweight=".5pt">
                      <v:stroke joinstyle="miter"/>
                    </v:line>
                  </v:group>
                  <v:group id="Gruppo 1535" o:spid="_x0000_s1338" style="position:absolute;left:8118;top:13395;width:6201;height:6620" coordorigin="8118,13395" coordsize="6201,6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group id="Gruppo 1536" o:spid="_x0000_s1339" style="position:absolute;left:8651;top:13395;width:5668;height:6620" coordorigin="3608,-885" coordsize="5931,6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7QUs8QAAADdAAAA&#10;DwAAAAAAAAAAAAAAAACqAgAAZHJzL2Rvd25yZXYueG1sUEsFBgAAAAAEAAQA+gAAAJsDAAAAAA==&#10;">
                      <v:group id="Gruppo 1537" o:spid="_x0000_s1340" style="position:absolute;left:3608;top:-885;width:5932;height:6928" coordorigin="3608,-885" coordsize="5931,6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ixKMUAAADdAAAADwAAAGRycy9kb3ducmV2LnhtbESPQYvCMBSE78L+h/CE&#10;vWlaF8WtRhFZlz2IoC6It0fzbIvNS2liW/+9EQSPw8x8w8yXnSlFQ7UrLCuIhxEI4tTqgjMF/8fN&#10;YArCeWSNpWVScCcHy8VHb46Jti3vqTn4TAQIuwQV5N5XiZQuzcmgG9qKOHgXWxv0QdaZ1DW2AW5K&#10;OYqiiTRYcFjIsaJ1Tun1cDMKfltsV1/xT7O9Xtb383G8O21jUuqz361mIDx1/h1+tf+0glE8/Y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z4sSjFAAAA3QAA&#10;AA8AAAAAAAAAAAAAAAAAqgIAAGRycy9kb3ducmV2LnhtbFBLBQYAAAAABAAEAPoAAACcAwAAAAA=&#10;">
                        <v:shape id="Elemento grafico 3" o:spid="_x0000_s1341" type="#_x0000_t75" alt="Computer" style="position:absolute;left:4362;top:-885;width:4477;height:4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RNFXEAAAA3QAAAA8AAABkcnMvZG93bnJldi54bWxET01rwkAQvQv+h2WE3nQTpbamrlKKgeJB&#10;MBWqtyE7JqHZ2ZDdmuivdw+Cx8f7Xq57U4sLta6yrCCeRCCIc6srLhQcftLxOwjnkTXWlknBlRys&#10;V8PBEhNtO97TJfOFCCHsElRQet8kUrq8JINuYhviwJ1ta9AH2BZSt9iFcFPLaRTNpcGKQ0OJDX2V&#10;lP9l/0ZB7o7y9zjrToftpr+9nt92aRqTUi+j/vMDhKfeP8UP97dWMI0XYX94E56AX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FRNFXEAAAA3QAAAA8AAAAAAAAAAAAAAAAA&#10;nwIAAGRycy9kb3ducmV2LnhtbFBLBQYAAAAABAAEAPcAAACQAwAAAAA=&#10;">
                          <v:imagedata r:id="rId48" o:title="Computer"/>
                        </v:shape>
                        <v:shape id="Text Box 111" o:spid="_x0000_s1342" type="#_x0000_t202" style="position:absolute;left:3608;top:3137;width:5932;height:2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YxMUA&#10;AADdAAAADwAAAGRycy9kb3ducmV2LnhtbESPQWvCQBSE74L/YXlCb7rRgmh0FZEWhEJpjAePz+wz&#10;Wcy+jdlV03/fLQgeh5n5hlmuO1uLO7XeOFYwHiUgiAunDZcKDvnncAbCB2SNtWNS8Ese1qt+b4mp&#10;dg/O6L4PpYgQ9ikqqEJoUil9UZFFP3INcfTOrrUYomxLqVt8RLit5SRJptKi4bhQYUPbiorL/mYV&#10;bI6cfZjr9+knO2cmz+cJf00vSr0Nus0CRKAuvMLP9k4rmIzn7/D/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yxjExQAAAN0AAAAPAAAAAAAAAAAAAAAAAJgCAABkcnMv&#10;ZG93bnJldi54bWxQSwUGAAAAAAQABAD1AAAAigMAAAAA&#10;" filled="f" stroked="f">
                          <v:textbox inset="0,0,0,0">
                            <w:txbxContent>
                              <w:p w14:paraId="70B96D4F" w14:textId="77777777" w:rsidR="001F4D5C" w:rsidRPr="0009356C" w:rsidRDefault="001F4D5C" w:rsidP="00B867A9">
                                <w:pPr>
                                  <w:pStyle w:val="NormalWeb"/>
                                  <w:spacing w:before="0"/>
                                  <w:jc w:val="center"/>
                                  <w:rPr>
                                    <w:sz w:val="13"/>
                                    <w:szCs w:val="13"/>
                                  </w:rPr>
                                </w:pPr>
                                <w:r w:rsidRPr="004934FA">
                                  <w:rPr>
                                    <w:b/>
                                    <w:bCs/>
                                    <w:color w:val="7F7F7F"/>
                                    <w:sz w:val="16"/>
                                    <w:szCs w:val="18"/>
                                  </w:rPr>
                                  <w:t xml:space="preserve"> </w:t>
                                </w:r>
                                <w:r w:rsidRPr="0009356C">
                                  <w:rPr>
                                    <w:b/>
                                    <w:bCs/>
                                    <w:color w:val="7F7F7F"/>
                                    <w:sz w:val="13"/>
                                    <w:szCs w:val="13"/>
                                  </w:rPr>
                                  <w:t xml:space="preserve">Family </w:t>
                                </w:r>
                                <w:r w:rsidRPr="0009356C">
                                  <w:rPr>
                                    <w:b/>
                                    <w:bCs/>
                                    <w:color w:val="7F7F7F"/>
                                    <w:sz w:val="13"/>
                                    <w:szCs w:val="13"/>
                                  </w:rPr>
                                  <w:br/>
                                  <w:t>Physician</w:t>
                                </w:r>
                              </w:p>
                            </w:txbxContent>
                          </v:textbox>
                        </v:shape>
                      </v:group>
                      <v:rect id="Rettangolo 1540" o:spid="_x0000_s1343" style="position:absolute;left:4764;top:398;width:2247;height:1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hgcYA&#10;AADdAAAADwAAAGRycy9kb3ducmV2LnhtbESPT2vCQBTE7wW/w/IEb3WjWLHRjVhBUFrB2h48PrIv&#10;fzD7Ns2uMfbTdwuCx2FmfsMslp2pREuNKy0rGA0jEMSp1SXnCr6/Ns8zEM4ja6wsk4IbOVgmvacF&#10;xtpe+ZPao89FgLCLUUHhfR1L6dKCDLqhrYmDl9nGoA+yyaVu8BrgppLjKJpKgyWHhQJrWheUno8X&#10;o+DtY//eHvhHZ93u5fDr7RrxdFNq0O9WcxCeOv8I39tbrWA8ep3A/5vwBG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fhgcYAAADdAAAADwAAAAAAAAAAAAAAAACYAgAAZHJz&#10;L2Rvd25yZXYueG1sUEsFBgAAAAAEAAQA9QAAAIsDAAAAAA==&#10;" fillcolor="white [3212]" stroked="f"/>
                    </v:group>
                    <v:group id="Gruppo 1541" o:spid="_x0000_s1344" style="position:absolute;left:8118;top:15785;width:2808;height:2046" coordorigin="7901,17318" coordsize="1929,2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wt8MUAAADdAAAADwAAAGRycy9kb3ducmV2LnhtbESPQYvCMBSE78L+h/CE&#10;vWlaF8WtRhFZlz2IoC6It0fzbIvNS2liW/+9EQSPw8x8w8yXnSlFQ7UrLCuIhxEI4tTqgjMF/8fN&#10;YArCeWSNpWVScCcHy8VHb46Jti3vqTn4TAQIuwQV5N5XiZQuzcmgG9qKOHgXWxv0QdaZ1DW2AW5K&#10;OYqiiTRYcFjIsaJ1Tun1cDMKfltsV1/xT7O9Xtb383G8O21jUuqz361mIDx1/h1+tf+0glH8PY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sLfDFAAAA3QAA&#10;AA8AAAAAAAAAAAAAAAAAqgIAAGRycy9kb3ducmV2LnhtbFBLBQYAAAAABAAEAPoAAACcAwAAAAA=&#10;">
                      <v:shape id="Elemento grafico 2" o:spid="_x0000_s1345" type="#_x0000_t75" alt="Smartphone" style="position:absolute;left:7901;top:17318;width:1929;height:2046;rotation:110924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wzLXHAAAA3QAAAA8AAABkcnMvZG93bnJldi54bWxEj09rwkAUxO+C32F5ghepmz9UauoqUit4&#10;KJRowesj+5qEZN+G7Dam394tFDwOM/MbZrMbTSsG6l1tWUG8jEAQF1bXXCr4uhyfXkA4j6yxtUwK&#10;fsnBbjudbDDT9sY5DWdfigBhl6GCyvsuk9IVFRl0S9sRB+/b9gZ9kH0pdY+3ADetTKJoJQ3WHBYq&#10;7OitoqI5/xgFpyJePF/T9+byOXwc8n2edk2SKjWfjftXEJ5G/wj/t09aQRKvV/D3JjwBub0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ZwzLXHAAAA3QAAAA8AAAAAAAAAAAAA&#10;AAAAnwIAAGRycy9kb3ducmV2LnhtbFBLBQYAAAAABAAEAPcAAACTAwAAAAA=&#10;">
                        <v:imagedata r:id="rId47" o:title="Smartphone"/>
                      </v:shape>
                      <v:rect id="Rettangolo 1543" o:spid="_x0000_s1346" style="position:absolute;left:8480;top:17609;width:758;height:1430;rotation:10655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RrTcUA&#10;AADdAAAADwAAAGRycy9kb3ducmV2LnhtbESPQUsDMRSE74L/ITzBm012kWq3TUsRBS9SWi30+Ni8&#10;blI3L8smbtd/3xQEj8PMfMMsVqNvxUB9dIE1FBMFgrgOxnGj4evz7eEZREzIBtvApOGXIqyWtzcL&#10;rEw485aGXWpEhnCsUINNqaukjLUlj3ESOuLsHUPvMWXZN9L0eM5w38pSqan06DgvWOzoxVL9vfvx&#10;GsLpYy2HwqmDdfvHTeNet7FUWt/fjes5iERj+g//td+NhrKYPcH1TX4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GtNxQAAAN0AAAAPAAAAAAAAAAAAAAAAAJgCAABkcnMv&#10;ZG93bnJldi54bWxQSwUGAAAAAAQABAD1AAAAigMAAAAA&#10;" fillcolor="white [3212]" stroked="f"/>
                    </v:group>
                  </v:group>
                </v:group>
                <v:shape id="Text Box 25" o:spid="_x0000_s1347" type="#_x0000_t202" style="position:absolute;left:52788;top:44675;width:5036;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X778A&#10;AADdAAAADwAAAGRycy9kb3ducmV2LnhtbERPyw7BQBTdS/zD5EpshCkLoQzxiMfGoviAm87VNjp3&#10;ms6gfL1ZSCxPznu+bEwpnlS7wrKC4SACQZxaXXCm4HrZ9ScgnEfWWFomBW9ysFy0W3OMtX1xQs+z&#10;z0QIYRejgtz7KpbSpTkZdANbEQfuZmuDPsA6k7rGVwg3pRxF0VgaLDg05FjRJqf0fn4YBbRK7Od0&#10;d3uTrLeb/a1g6smDUt1Os5qB8NT4v/jnPmoFo+E0zA1vwhOQi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ttfvvwAAAN0AAAAPAAAAAAAAAAAAAAAAAJgCAABkcnMvZG93bnJl&#10;di54bWxQSwUGAAAAAAQABAD1AAAAhAMAAAAA&#10;" filled="f" stroked="f">
                  <v:textbox inset="0,0,0,0">
                    <w:txbxContent>
                      <w:p w14:paraId="5AD55C03" w14:textId="77777777" w:rsidR="001F4D5C" w:rsidRPr="004934FA" w:rsidRDefault="001F4D5C" w:rsidP="00B867A9">
                        <w:pPr>
                          <w:pStyle w:val="NormalWeb"/>
                          <w:spacing w:before="0" w:line="192" w:lineRule="auto"/>
                          <w:rPr>
                            <w:sz w:val="22"/>
                          </w:rPr>
                        </w:pPr>
                        <w:r w:rsidRPr="008F299E">
                          <w:rPr>
                            <w:sz w:val="12"/>
                            <w:szCs w:val="12"/>
                          </w:rPr>
                          <w:t>Add DE’s</w:t>
                        </w:r>
                        <w:r w:rsidRPr="008F299E">
                          <w:rPr>
                            <w:sz w:val="12"/>
                            <w:szCs w:val="12"/>
                          </w:rPr>
                          <w:br/>
                          <w:t>provenance</w:t>
                        </w:r>
                        <w:r w:rsidRPr="00F20F90" w:rsidDel="00040083">
                          <w:rPr>
                            <w:sz w:val="12"/>
                            <w:szCs w:val="12"/>
                          </w:rPr>
                          <w:t xml:space="preserve"> </w:t>
                        </w:r>
                      </w:p>
                    </w:txbxContent>
                  </v:textbox>
                </v:shape>
                <v:rect id="Rectangle 145" o:spid="_x0000_s1348" style="position:absolute;left:4764;top:16520;width:1332;height:3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s8Q8MA&#10;AADdAAAADwAAAGRycy9kb3ducmV2LnhtbESPQYvCMBSE7wv+h/AEb2uqB12rUUQQvOm6oh4fzWsb&#10;2ryUJtr67zfCwh6HmfmGWW16W4sntd44VjAZJyCIM6cNFwouP/vPLxA+IGusHZOCF3nYrAcfK0y1&#10;6/ibnudQiAhhn6KCMoQmldJnJVn0Y9cQRy93rcUQZVtI3WIX4baW0ySZSYuG40KJDe1Kyqrzwyqo&#10;dvfe3rYGr7dOn3KDx2p+yZUaDfvtEkSgPvyH/9oHrWA6WSzg/SY+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s8Q8MAAADdAAAADwAAAAAAAAAAAAAAAACYAgAAZHJzL2Rv&#10;d25yZXYueG1sUEsFBgAAAAAEAAQA9QAAAIgDAAAAAA==&#10;" fillcolor="white [3212]" strokecolor="black [3213]" strokeweight="1pt"/>
                <v:rect id="Rectangle 1038" o:spid="_x0000_s1349" style="position:absolute;left:4802;top:54028;width:1255;height: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S+t8MA&#10;AADdAAAADwAAAGRycy9kb3ducmV2LnhtbESPzW7CMBCE75V4B2sr9Vac5gAoYBCl6g/cmgLnVbwk&#10;UbPrKHYh5ekxEhLH0cx8o5ktem7UkTpfOzHwMkxAkRTO1lIa2P68P09A+YBisXFCBv7Jw2I+eJhh&#10;Zt1JvumYh1JFiPgMDVQhtJnWvqiI0Q9dSxK9g+sYQ5RdqW2HpwjnRqdJMtKMtcSFCltaVVT85n9s&#10;gDfy2u4+E+R0tD57Lj7Gb/XemKfHfjkFFagP9/Ct/WUNpBEJ1zfxCe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S+t8MAAADdAAAADwAAAAAAAAAAAAAAAACYAgAAZHJzL2Rv&#10;d25yZXYueG1sUEsFBgAAAAAEAAQA9QAAAIgDAAAAAA==&#10;" fillcolor="white [3212]" strokecolor="black [3213]" strokeweight="1pt"/>
                <v:rect id="Rectangle 1038" o:spid="_x0000_s1350" style="position:absolute;left:13556;top:65686;width:1288;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gbLMUA&#10;AADdAAAADwAAAGRycy9kb3ducmV2LnhtbESPzW7CMBCE75V4B2uRuBWbHAAFDCpULW1v5afnVbxN&#10;ombXUexCytPXlZB6HM3MN5rluudGnakLtRcLk7EBRVJ4V0tp4Xh4up+DChHFYeOFLPxQgPVqcLfE&#10;3PmLvNN5H0uVIBJytFDF2OZah6IixjD2LUnyPn3HGJPsSu06vCQ4NzozZqoZa0kLFba0raj42n+z&#10;BX6TTXvaGeRs+noNXDzPHusPa0fD/mEBKlIf/8O39ouzkGVmAn9v0hP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SBssxQAAAN0AAAAPAAAAAAAAAAAAAAAAAJgCAABkcnMv&#10;ZG93bnJldi54bWxQSwUGAAAAAAQABAD1AAAAigMAAAAA&#10;" fillcolor="white [3212]" strokecolor="black [3213]" strokeweight="1pt"/>
                <v:rect id="Rectangle 1037" o:spid="_x0000_s1351" style="position:absolute;left:13556;top:59817;width:1288;height:4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FW8QA&#10;AADdAAAADwAAAGRycy9kb3ducmV2LnhtbESPzW7CMBCE75V4B2sr9Vbs+gBVwCBK1d9bKXBexUsS&#10;NbuOYhdSnr6uVInjaGa+0cyXA7fqSH1sgji4GxtQJGXwjVQOtp9Pt/egYkLx2AYhBz8UYbkYXc2x&#10;8OEkH3TcpEpliMQCHdQpdYXWsayJMY5DR5K9Q+gZU5Z9pX2PpwznVltjJpqxkbxQY0frmsqvzTc7&#10;4Hd56HYvBtlO3s6Ry+fpY7N37uZ6WM1AJRrSJfzffvUOrDUW/t7kJ6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ahVvEAAAA3QAAAA8AAAAAAAAAAAAAAAAAmAIAAGRycy9k&#10;b3ducmV2LnhtbFBLBQYAAAAABAAEAPUAAACJAwAAAAA=&#10;" fillcolor="white [3212]" strokecolor="black [3213]" strokeweight="1pt"/>
                <v:group id="Gruppo 816" o:spid="_x0000_s1352" style="position:absolute;left:39807;top:7620;width:19451;height:6604" coordorigin="693,6883" coordsize="19451,6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98kMYAAADdAAAADwAAAGRycy9kb3ducmV2LnhtbESPT2vCQBTE7wW/w/IE&#10;b3WT2IpEVxFR6UEK/gHx9sg+k2D2bciuSfz23UKhx2FmfsMsVr2pREuNKy0riMcRCOLM6pJzBZfz&#10;7n0GwnlkjZVlUvAiB6vl4G2BqbYdH6k9+VwECLsUFRTe16mULivIoBvbmjh4d9sY9EE2udQNdgFu&#10;KplE0VQaLDksFFjTpqDscXoaBfsOu/Uk3raHx33zup0/v6+HmJQaDfv1HISn3v+H/9pfWkGSRB/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D3yQxgAAAN0A&#10;AAAPAAAAAAAAAAAAAAAAAKoCAABkcnMvZG93bnJldi54bWxQSwUGAAAAAAQABAD6AAAAnQMAAAAA&#10;">
                  <v:shape id="Text Box 111" o:spid="_x0000_s1353" type="#_x0000_t202" style="position:absolute;left:727;top:10535;width:1897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HR0MYA&#10;AADdAAAADwAAAGRycy9kb3ducmV2LnhtbESPQWsCMRSE70L/Q3iF3jRxodKuRpGiIBSK6/bQ4+vm&#10;uRvcvGw3Ubf/vhEKHoeZ+YZZrAbXigv1wXrWMJ0oEMSVN5ZrDZ/ldvwCIkRkg61n0vBLAVbLh9EC&#10;c+OvXNDlEGuRIBxy1NDE2OVShqohh2HiO+LkHX3vMCbZ19L0eE1w18pMqZl0aDktNNjRW0PV6XB2&#10;GtZfXGzsz8f3vjgWtixfFb/PTlo/PQ7rOYhIQ7yH/9s7oyHL1DPc3q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HR0MYAAADdAAAADwAAAAAAAAAAAAAAAACYAgAAZHJz&#10;L2Rvd25yZXYueG1sUEsFBgAAAAAEAAQA9QAAAIsDAAAAAA==&#10;" filled="f" stroked="f">
                    <v:textbox inset="0,0,0,0">
                      <w:txbxContent>
                        <w:p w14:paraId="6408E542" w14:textId="6408B424" w:rsidR="001F4D5C" w:rsidRDefault="001F4D5C" w:rsidP="00B867A9">
                          <w:pPr>
                            <w:pStyle w:val="NormalWeb"/>
                            <w:pBdr>
                              <w:top w:val="single" w:sz="4" w:space="1" w:color="auto"/>
                            </w:pBdr>
                            <w:spacing w:before="0"/>
                            <w:jc w:val="center"/>
                          </w:pPr>
                          <w:r>
                            <w:rPr>
                              <w:b/>
                              <w:bCs/>
                              <w:sz w:val="13"/>
                              <w:szCs w:val="13"/>
                              <w:lang w:val="fr-FR"/>
                            </w:rPr>
                            <w:t xml:space="preserve">DE </w:t>
                          </w:r>
                          <w:r w:rsidRPr="00FA7AC9">
                            <w:rPr>
                              <w:b/>
                              <w:bCs/>
                              <w:sz w:val="13"/>
                              <w:szCs w:val="13"/>
                            </w:rPr>
                            <w:t>Extractor</w:t>
                          </w:r>
                        </w:p>
                      </w:txbxContent>
                    </v:textbox>
                  </v:shape>
                  <v:shape id="Text Box 111" o:spid="_x0000_s1354" type="#_x0000_t202" style="position:absolute;left:10661;top:6946;width:4801;height:35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2TsMA&#10;AADdAAAADwAAAGRycy9kb3ducmV2LnhtbESPQWsCMRSE74X+h/AK3mpiDiJbo4ggrketlh4fm9fd&#10;bTcvSxLX7b9vCoLHYWa+YZbr0XVioBBbzwZmUwWCuPK25drA+X33ugARE7LFzjMZ+KUI69Xz0xIL&#10;6298pOGUapEhHAs00KTUF1LGqiGHcep74ux9+eAwZRlqaQPeMtx1Uis1lw5bzgsN9rRtqPo5XZ0B&#10;9bkvd+Hw/VHyddZHuuiFHrQxk5dx8wYi0Zge4Xu7tAa0VnP4f5Of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J2TsMAAADdAAAADwAAAAAAAAAAAAAAAACYAgAAZHJzL2Rv&#10;d25yZXYueG1sUEsFBgAAAAAEAAQA9QAAAIgDAAAAAA==&#10;" filled="f" stroked="f">
                    <v:textbox inset="0,1mm,0,1mm">
                      <w:txbxContent>
                        <w:p w14:paraId="4D2FCF91" w14:textId="77777777" w:rsidR="001F4D5C" w:rsidRDefault="001F4D5C" w:rsidP="00B867A9">
                          <w:pPr>
                            <w:pStyle w:val="NormalWeb"/>
                            <w:spacing w:before="0" w:line="192" w:lineRule="auto"/>
                            <w:jc w:val="center"/>
                          </w:pPr>
                          <w:r>
                            <w:rPr>
                              <w:b/>
                              <w:bCs/>
                              <w:sz w:val="13"/>
                              <w:szCs w:val="13"/>
                            </w:rPr>
                            <w:t>XDS Document Registry</w:t>
                          </w:r>
                        </w:p>
                      </w:txbxContent>
                    </v:textbox>
                  </v:shape>
                  <v:shape id="Text Box 111" o:spid="_x0000_s1355" type="#_x0000_t202" style="position:absolute;left:15692;top:6946;width:4452;height:36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T1cQA&#10;AADdAAAADwAAAGRycy9kb3ducmV2LnhtbESPQWsCMRSE74X+h/AKvdXEHKqsRpGCdHustsXjY/Pc&#10;Xd28LElct/++EYQeh5n5hlmuR9eJgUJsPRuYThQI4srblmsDX/vtyxxETMgWO89k4JcirFePD0ss&#10;rL/yJw27VIsM4ViggSalvpAyVg05jBPfE2fv6IPDlGWopQ14zXDXSa3Uq3TYcl5osKe3hqrz7uIM&#10;qMN7uQ0fp5+SL9M+0ree60Eb8/w0bhYgEo3pP3xvl9aA1moGtzf5Cc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O09XEAAAA3QAAAA8AAAAAAAAAAAAAAAAAmAIAAGRycy9k&#10;b3ducmV2LnhtbFBLBQYAAAAABAAEAPUAAACJAwAAAAA=&#10;" filled="f" stroked="f">
                    <v:textbox inset="0,1mm,0,1mm">
                      <w:txbxContent>
                        <w:p w14:paraId="7074FF94" w14:textId="77777777" w:rsidR="001F4D5C" w:rsidRDefault="001F4D5C" w:rsidP="00B867A9">
                          <w:pPr>
                            <w:pStyle w:val="NormalWeb"/>
                            <w:spacing w:before="0" w:line="192" w:lineRule="auto"/>
                          </w:pPr>
                          <w:r>
                            <w:rPr>
                              <w:b/>
                              <w:bCs/>
                              <w:sz w:val="13"/>
                              <w:szCs w:val="13"/>
                            </w:rPr>
                            <w:t>XDS</w:t>
                          </w:r>
                          <w:r>
                            <w:rPr>
                              <w:b/>
                              <w:bCs/>
                              <w:sz w:val="13"/>
                              <w:szCs w:val="13"/>
                            </w:rPr>
                            <w:br/>
                            <w:t>Document Repository</w:t>
                          </w:r>
                        </w:p>
                      </w:txbxContent>
                    </v:textbox>
                  </v:shape>
                  <v:shape id="Text Box 111" o:spid="_x0000_s1356" type="#_x0000_t202" style="position:absolute;left:5909;top:6883;width:4752;height:366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eKsMA&#10;AADcAAAADwAAAGRycy9kb3ducmV2LnhtbESPQWvCQBSE74X+h+UJvdVN9lBC6ioiSNNjrUqPj+wz&#10;iWbfht01pv++WxA8DjPzDbNYTbYXI/nQOdaQzzMQxLUzHTca9t/b1wJEiMgGe8ek4ZcCrJbPTwss&#10;jbvxF4272IgE4VCihjbGoZQy1C1ZDHM3ECfv5LzFmKRvpPF4S3DbS5Vlb9Jix2mhxYE2LdWX3dVq&#10;yH4+qq3/PB8rvuZDoIMq1Ki0fplN63cQkab4CN/bldFQ5Ar+z6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AeKsMAAADcAAAADwAAAAAAAAAAAAAAAACYAgAAZHJzL2Rv&#10;d25yZXYueG1sUEsFBgAAAAAEAAQA9QAAAIgDAAAAAA==&#10;" filled="f" stroked="f">
                    <v:textbox inset="0,1mm,0,1mm">
                      <w:txbxContent>
                        <w:p w14:paraId="1B9E7917" w14:textId="77777777" w:rsidR="001F4D5C" w:rsidRDefault="001F4D5C" w:rsidP="00B867A9">
                          <w:pPr>
                            <w:pStyle w:val="NormalWeb"/>
                            <w:spacing w:before="0" w:line="192" w:lineRule="auto"/>
                            <w:jc w:val="center"/>
                          </w:pPr>
                          <w:r>
                            <w:rPr>
                              <w:b/>
                              <w:bCs/>
                              <w:sz w:val="13"/>
                              <w:szCs w:val="13"/>
                            </w:rPr>
                            <w:t>MHD</w:t>
                          </w:r>
                          <w:r>
                            <w:rPr>
                              <w:b/>
                              <w:bCs/>
                              <w:sz w:val="13"/>
                              <w:szCs w:val="13"/>
                            </w:rPr>
                            <w:br/>
                            <w:t>Document</w:t>
                          </w:r>
                          <w:r>
                            <w:rPr>
                              <w:b/>
                              <w:bCs/>
                              <w:sz w:val="13"/>
                              <w:szCs w:val="13"/>
                            </w:rPr>
                            <w:br/>
                            <w:t>Responder</w:t>
                          </w:r>
                        </w:p>
                      </w:txbxContent>
                    </v:textbox>
                  </v:shape>
                  <v:shape id="Text Box 111" o:spid="_x0000_s1357" type="#_x0000_t202" style="position:absolute;left:693;top:6895;width:4858;height:3654;flip:y;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QLsIA&#10;AADcAAAADwAAAGRycy9kb3ducmV2LnhtbESPzarCMBSE94LvEI7gTlNFRKpRRBRd6IXrz/7QHNti&#10;clKbqPXtjXDhLoeZ+YaZLRprxJNqXzpWMOgnIIgzp0vOFZxPm94EhA/IGo1jUvAmD4t5uzXDVLsX&#10;/9LzGHIRIexTVFCEUKVS+qwgi77vKuLoXV1tMURZ51LX+Ipwa+QwScbSYslxocCKVgVlt+PDKqh+&#10;Gm2267uT+2C2O87uo8thrFS30yynIAI14T/8195pBZPBCL5n4hG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pAuwgAAANwAAAAPAAAAAAAAAAAAAAAAAJgCAABkcnMvZG93&#10;bnJldi54bWxQSwUGAAAAAAQABAD1AAAAhwMAAAAA&#10;" filled="f" stroked="f">
                    <v:textbox inset="0,1mm,0,1mm">
                      <w:txbxContent>
                        <w:p w14:paraId="4B97CB8F" w14:textId="77777777" w:rsidR="001F4D5C" w:rsidRDefault="001F4D5C" w:rsidP="00B867A9">
                          <w:pPr>
                            <w:pStyle w:val="NormalWeb"/>
                            <w:spacing w:before="0" w:line="192" w:lineRule="auto"/>
                            <w:jc w:val="right"/>
                          </w:pPr>
                          <w:r>
                            <w:rPr>
                              <w:b/>
                              <w:bCs/>
                              <w:sz w:val="13"/>
                              <w:szCs w:val="13"/>
                            </w:rPr>
                            <w:t>QEDm</w:t>
                          </w:r>
                          <w:r>
                            <w:rPr>
                              <w:b/>
                              <w:bCs/>
                              <w:sz w:val="13"/>
                              <w:szCs w:val="13"/>
                            </w:rPr>
                            <w:br/>
                            <w:t>Clinical</w:t>
                          </w:r>
                          <w:r>
                            <w:rPr>
                              <w:b/>
                              <w:bCs/>
                              <w:sz w:val="13"/>
                              <w:szCs w:val="13"/>
                              <w:lang w:val="fr-FR"/>
                            </w:rPr>
                            <w:t xml:space="preserve"> Data Source</w:t>
                          </w:r>
                        </w:p>
                      </w:txbxContent>
                    </v:textbox>
                  </v:shape>
                  <v:line id="Connettore diritto 830" o:spid="_x0000_s1358" style="position:absolute;visibility:visible;mso-wrap-style:square" from="5909,7935" to="5909,10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Oz/MMAAADdAAAADwAAAGRycy9kb3ducmV2LnhtbERPz2vCMBS+D/Y/hDfwNlMLk7UzyhAE&#10;mQexOtjx0bw1Zc1L2kSt/705CDt+fL8Xq9F24kJDaB0rmE0zEMS10y03Ck7Hzes7iBCRNXaOScGN&#10;AqyWz08LLLW78oEuVWxECuFQogIToy+lDLUhi2HqPHHift1gMSY4NFIPeE3htpN5ls2lxZZTg0FP&#10;a0P1X3W2Cvqvutq9NbNvv/Vrs++x6H+KQqnJy/j5ASLSGP/FD/dWK8jzLM1Nb9IT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Ts/zDAAAA3QAAAA8AAAAAAAAAAAAA&#10;AAAAoQIAAGRycy9kb3ducmV2LnhtbFBLBQYAAAAABAAEAPkAAACRAwAAAAA=&#10;" strokecolor="black [3213]" strokeweight=".5pt">
                    <v:stroke joinstyle="miter"/>
                  </v:line>
                  <v:line id="Connettore diritto 831" o:spid="_x0000_s1359" style="position:absolute;visibility:visible;mso-wrap-style:square" from="10661,7935" to="10661,10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8WZ8YAAADdAAAADwAAAGRycy9kb3ducmV2LnhtbESPQWvCQBSE74X+h+UVvNWNAaVJXaUI&#10;BamHYmyhx0f2mQ1m326yW43/visIPQ4z8w2zXI+2E2caQutYwWyagSCunW65UfB1eH9+AREissbO&#10;MSm4UoD16vFhiaV2F97TuYqNSBAOJSowMfpSylAbshimzhMn7+gGizHJoZF6wEuC207mWbaQFltO&#10;CwY9bQzVp+rXKug/6mo3b2bffus35rPHov8pCqUmT+PbK4hIY/wP39tbrSDPswJub9IT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fFmfGAAAA3QAAAA8AAAAAAAAA&#10;AAAAAAAAoQIAAGRycy9kb3ducmV2LnhtbFBLBQYAAAAABAAEAPkAAACUAwAAAAA=&#10;" strokecolor="black [3213]" strokeweight=".5pt">
                    <v:stroke joinstyle="miter"/>
                  </v:line>
                  <v:line id="Connettore diritto 832" o:spid="_x0000_s1360" style="position:absolute;visibility:visible;mso-wrap-style:square" from="15233,7975" to="15233,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wpJ8MAAADdAAAADwAAAGRycy9kb3ducmV2LnhtbERPz2vCMBS+D/Y/hDfYbaYtTNZqFBEG&#10;sh1kVcHjo3k2xeYlbTLt/vvlMNjx4/u9XE+2FzcaQ+dYQT7LQBA3TnfcKjge3l/eQISIrLF3TAp+&#10;KMB69fiwxEq7O3/RrY6tSCEcKlRgYvSVlKExZDHMnCdO3MWNFmOCYyv1iPcUbntZZNlcWuw4NRj0&#10;tDXUXOtvq2D4aOrP1zY/+Z3fmv2A5XAuS6Wen6bNAkSkKf6L/9w7raAo8rQ/vUlP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8KSfDAAAA3QAAAA8AAAAAAAAAAAAA&#10;AAAAoQIAAGRycy9kb3ducmV2LnhtbFBLBQYAAAAABAAEAPkAAACRAwAAAAA=&#10;" strokecolor="black [3213]" strokeweight=".5pt">
                    <v:stroke joinstyle="miter"/>
                  </v:line>
                </v:group>
                <v:group id="Gruppo 817" o:spid="_x0000_s1361" style="position:absolute;left:40457;top:221;width:18510;height:7182" coordorigin="1168,-407" coordsize="18512,7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Em88IAAADdAAAADwAAAGRycy9kb3ducmV2LnhtbERPTYvCMBC9C/6HMMLe&#10;NG0XF6lGEVHxIAurgngbmrEtNpPSxLb+e3MQ9vh434tVbyrRUuNKywriSQSCOLO65FzB5bwbz0A4&#10;j6yxskwKXuRgtRwOFphq2/EftSefixDCLkUFhfd1KqXLCjLoJrYmDtzdNgZ9gE0udYNdCDeVTKLo&#10;RxosOTQUWNOmoOxxehoF+w679Xe8bY+P++Z1O09/r8eYlPoa9es5CE+9/xd/3AetIEmSsD+8CU9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BJvPCAAAA3QAAAA8A&#10;AAAAAAAAAAAAAAAAqgIAAGRycy9kb3ducmV2LnhtbFBLBQYAAAAABAAEAPoAAACZAwAAAAA=&#10;">
                  <v:roundrect id="Rettangolo con angoli arrotondati 818" o:spid="_x0000_s1362" style="position:absolute;left:1168;top:-407;width:18512;height:7187;visibility:visible;mso-wrap-style:square;v-text-anchor:middle" arcsize="524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olMUA&#10;AADdAAAADwAAAGRycy9kb3ducmV2LnhtbESPQWvCQBSE7wX/w/IEb3WTCFaiq4hgsT0IVUG8PbLP&#10;JCT7NuxuY/rvu0Khx2FmvmFWm8G0oifna8sK0mkCgriwuuZSweW8f12A8AFZY2uZFPyQh8169LLC&#10;XNsHf1F/CqWIEPY5KqhC6HIpfVGRQT+1HXH07tYZDFG6UmqHjwg3rcySZC4N1hwXKuxoV1HRnL6N&#10;AvdxsGl/fK9T+5bemlvPrvm8KjUZD9sliEBD+A//tQ9aQZbN5vB8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3KiUxQAAAN0AAAAPAAAAAAAAAAAAAAAAAJgCAABkcnMv&#10;ZG93bnJldi54bWxQSwUGAAAAAAQABAD1AAAAigMAAAAA&#10;" fillcolor="#f2f2f2 [3052]" strokecolor="#aeaaaa [2414]">
                    <v:stroke joinstyle="miter"/>
                    <v:textbox>
                      <w:txbxContent>
                        <w:p w14:paraId="6DB79F3C" w14:textId="77777777" w:rsidR="001F4D5C" w:rsidRDefault="001F4D5C" w:rsidP="00B867A9">
                          <w:pPr>
                            <w:pStyle w:val="NormalWeb"/>
                            <w:spacing w:before="0"/>
                            <w:jc w:val="center"/>
                          </w:pPr>
                        </w:p>
                      </w:txbxContent>
                    </v:textbox>
                  </v:roundrect>
                  <v:shape id="Elemento grafico 11" o:spid="_x0000_s1363" type="#_x0000_t75" alt="Database" style="position:absolute;left:9241;top:820;width:2616;height:39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FOCq9AAAA3QAAAA8AAABkcnMvZG93bnJldi54bWxET0sKwjAQ3QveIYzgzqZWEKlGEUFw519x&#10;NzRjW2wmpYlab28WgsvH+88WranEixpXWlYwjGIQxJnVJecKTsf1YALCeWSNlWVS8CEHi3m3M8NU&#10;2zfv6XXwuQgh7FJUUHhfp1K6rCCDLrI1ceDutjHoA2xyqRt8h3BTySSOx9JgyaGhwJpWBWWPw9Mo&#10;ID1xx9XlsS3t3lR4uw6d2Z2V6vfa5RSEp9b/xT/3RitIklGYG96EJ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9kU4Kr0AAADdAAAADwAAAAAAAAAAAAAAAACfAgAAZHJz&#10;L2Rvd25yZXYueG1sUEsFBgAAAAAEAAQA9wAAAIkDAAAAAA==&#10;">
                    <v:imagedata r:id="rId51" o:title="Database"/>
                  </v:shape>
                  <v:group id="Gruppo 820" o:spid="_x0000_s1364" style="position:absolute;left:1973;top:1172;width:5200;height:3638" coordorigin="1973,1172" coordsize="5444,3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IZs8YAAADdAAAADwAAAGRycy9kb3ducmV2LnhtbESPQWvCQBSE7wX/w/KE&#10;3uomkZYaXUVESw8iVAXx9sg+k2D2bciuSfz3riD0OMzMN8xs0ZtKtNS40rKCeBSBIM6sLjlXcDxs&#10;Pr5BOI+ssbJMCu7kYDEfvM0w1bbjP2r3PhcBwi5FBYX3dSqlywoy6Ea2Jg7exTYGfZBNLnWDXYCb&#10;SiZR9CUNlhwWCqxpVVB23d+Mgp8Ou+U4Xrfb62V1Px8+d6dtTEq9D/vlFISn3v+HX+1frSBJxh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YhmzxgAAAN0A&#10;AAAPAAAAAAAAAAAAAAAAAKoCAABkcnMvZG93bnJldi54bWxQSwUGAAAAAAQABAD6AAAAnQMAAAAA&#10;">
                    <v:shape id="Elemento grafico 74" o:spid="_x0000_s1365" type="#_x0000_t75" alt="Ingranaggi" style="position:absolute;left:3211;top:1321;width:3381;height:3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hCaDEAAAA3AAAAA8AAABkcnMvZG93bnJldi54bWxEj0uLwkAQhO/C/oehF/amE12QkM0oKiwq&#10;guDj4LHJdB5spiebGWP8944geCyq6isqnfemFh21rrKsYDyKQBBnVldcKDiffocxCOeRNdaWScGd&#10;HMxnH4MUE21vfKDu6AsRIOwSVFB63yRSuqwkg25kG+Lg5bY16INsC6lbvAW4qeUkiqbSYMVhocSG&#10;ViVlf8erUYDb/2yx0fFF73fr/aWTy/y0Oij19dkvfkB46v07/GpvtIL4ewLPM+EI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zhCaDEAAAA3AAAAA8AAAAAAAAAAAAAAAAA&#10;nwIAAGRycy9kb3ducmV2LnhtbFBLBQYAAAAABAAEAPcAAACQAwAAAAA=&#10;">
                      <v:imagedata r:id="rId52" o:title="Ingranaggi"/>
                      <v:path arrowok="t"/>
                    </v:shape>
                    <v:shape id="Elemento grafico 75" o:spid="_x0000_s1366" type="#_x0000_t75" alt="Freccia linea: diritta" style="position:absolute;left:5359;top:2420;width:2058;height:256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y8q7EAAAA3AAAAA8AAABkcnMvZG93bnJldi54bWxEj81qwzAQhO+FvIPYQG+1nB+KcaKEEAgU&#10;fGra0hwXa2ObWCsjKbGSp68KhR6HmfmGWW+j6cWNnO8sK5hlOQji2uqOGwWfH4eXAoQPyBp7y6Tg&#10;Th62m8nTGkttR36n2zE0IkHYl6igDWEopfR1SwZ9Zgfi5J2tMxiSdI3UDscEN72c5/mrNNhxWmhx&#10;oH1L9eV4NQpOjyr6KGvnq+t+97U0i+/mwEo9T+NuBSJQDP/hv/abVlAslvB7Jh0Bufk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gy8q7EAAAA3AAAAA8AAAAAAAAAAAAAAAAA&#10;nwIAAGRycy9kb3ducmV2LnhtbFBLBQYAAAAABAAEAPcAAACQAwAAAAA=&#10;">
                      <v:imagedata r:id="rId53" o:title=" diritta"/>
                      <v:path arrowok="t"/>
                    </v:shape>
                    <v:shape id="Elemento grafico 14" o:spid="_x0000_s1367" type="#_x0000_t75" alt="Freccia linea: diritta" style="position:absolute;left:1973;top:1172;width:2521;height:2494;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lexzGAAAA3AAAAA8AAABkcnMvZG93bnJldi54bWxEj0FrwkAUhO8F/8PyhN7qRgWr0VVsQVo8&#10;tBiFXB/ZZzaYfRuya0z99W6h0OMwM98wq01va9FR6yvHCsajBARx4XTFpYLTcfcyB+EDssbaMSn4&#10;IQ+b9eBphal2Nz5Ql4VSRAj7FBWYEJpUSl8YsuhHriGO3tm1FkOUbSl1i7cIt7WcJMlMWqw4Lhhs&#10;6N1QccmuVkF576aT/cf3+VSZPF98vfXZITdKPQ/77RJEoD78h//an1rBfPoKv2fiEZDr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aV7HMYAAADcAAAADwAAAAAAAAAAAAAA&#10;AACfAgAAZHJzL2Rvd25yZXYueG1sUEsFBgAAAAAEAAQA9wAAAJIDAAAAAA==&#10;">
                      <v:imagedata r:id="rId53" o:title=" diritta"/>
                    </v:shape>
                  </v:group>
                  <v:shape id="Elemento grafico 11" o:spid="_x0000_s1368" type="#_x0000_t75" alt="Database" style="position:absolute;left:13813;top:1230;width:5677;height:35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vqy/GAAAA3AAAAA8AAABkcnMvZG93bnJldi54bWxEj09rwkAUxO8Fv8PyBC+iGxXERlcRUfxH&#10;D9X24O2RfSZps29jdtX47V2h0OMwM79hJrPaFOJGlcstK+h1IxDEidU5pwq+jqvOCITzyBoLy6Tg&#10;QQ5m08bbBGNt7/xJt4NPRYCwi1FB5n0ZS+mSjAy6ri2Jg3e2lUEfZJVKXeE9wE0h+1E0lAZzDgsZ&#10;lrTIKPk9XI2C1Vbud9G3bjs5P12u57Vf/tCHUq1mPR+D8FT7//Bfe6MVjAbv8DoTjoCcP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rL8YAAADcAAAADwAAAAAAAAAAAAAA&#10;AACfAgAAZHJzL2Rvd25yZXYueG1sUEsFBgAAAAAEAAQA9wAAAJIDAAAAAA==&#10;">
                    <v:imagedata r:id="rId51" o:title="Database" cropleft="4951f" cropright="4951f"/>
                  </v:shape>
                  <v:shape id="Text Box 111" o:spid="_x0000_s1369" type="#_x0000_t202" style="position:absolute;left:2617;top:4806;width:15018;height:1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42b4A&#10;AADcAAAADwAAAGRycy9kb3ducmV2LnhtbERPSwrCMBDdC94hjOBGNFVEpBrFD342LqoeYGjGtthM&#10;ShO1enqzEFw+3n++bEwpnlS7wrKC4SACQZxaXXCm4HrZ9acgnEfWWFomBW9ysFy0W3OMtX1xQs+z&#10;z0QIYRejgtz7KpbSpTkZdANbEQfuZmuDPsA6k7rGVwg3pRxF0UQaLDg05FjRJqf0fn4YBbRK7Od0&#10;d3uTrLeb/a1g6smDUt1Os5qB8NT4v/jnPmoF03GYH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YuNm+AAAA3AAAAA8AAAAAAAAAAAAAAAAAmAIAAGRycy9kb3ducmV2&#10;LnhtbFBLBQYAAAAABAAEAPUAAACDAwAAAAA=&#10;" filled="f" stroked="f">
                    <v:textbox inset="0,0,0,0">
                      <w:txbxContent>
                        <w:p w14:paraId="077046D3" w14:textId="6CC8F376" w:rsidR="001F4D5C" w:rsidRDefault="001F4D5C" w:rsidP="00B867A9">
                          <w:pPr>
                            <w:pStyle w:val="NormalWeb"/>
                            <w:spacing w:before="0" w:line="192" w:lineRule="auto"/>
                            <w:jc w:val="center"/>
                          </w:pPr>
                          <w:r>
                            <w:rPr>
                              <w:b/>
                              <w:bCs/>
                              <w:color w:val="595959"/>
                              <w:sz w:val="13"/>
                              <w:szCs w:val="13"/>
                            </w:rPr>
                            <w:t xml:space="preserve">Central Registry and Data Storage </w:t>
                          </w:r>
                        </w:p>
                      </w:txbxContent>
                    </v:textbox>
                  </v:shape>
                </v:group>
                <v:shape id="Immagine 913" o:spid="_x0000_s1370" type="#_x0000_t75" style="position:absolute;left:5948;top:52655;width:1473;height:20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VjinFAAAA3AAAAA8AAABkcnMvZG93bnJldi54bWxEj09rwkAQxe+FfodlhN7qxiI2ja4igqWU&#10;HtpU8DpkxySYnQ27o6b99F1B6PHx/vx4i9XgOnWmEFvPBibjDBRx5W3LtYHd9/YxBxUF2WLnmQz8&#10;UITV8v5ugYX1F/6icym1SiMcCzTQiPSF1rFqyGEc+544eQcfHEqSodY24CWNu04/ZdlMO2w5ERrs&#10;adNQdSxPLnGn8vq5xn73Uf7O3vebZ8kP4cWYh9GwnoMSGuQ/fGu/WQP5dALXM+kI6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lY4pxQAAANwAAAAPAAAAAAAAAAAAAAAA&#10;AJ8CAABkcnMvZG93bnJldi54bWxQSwUGAAAAAAQABAD3AAAAkQMAAAAA&#10;">
                  <v:imagedata r:id="rId49" o:title=""/>
                </v:shape>
                <v:shape id="Text Box 25" o:spid="_x0000_s1371" type="#_x0000_t202" style="position:absolute;left:7726;top:52542;width:7448;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aDNcUA&#10;AADcAAAADwAAAGRycy9kb3ducmV2LnhtbESP3WrCQBSE74W+w3IEb8RsGoqEmFWspbY3XkR9gEP2&#10;5AezZ0N2a2Kfvlso9HKYmW+YfDeZTtxpcK1lBc9RDIK4tLrlWsH18r5KQTiPrLGzTAoe5GC3fZrl&#10;mGk7ckH3s69FgLDLUEHjfZ9J6cqGDLrI9sTBq+xg0Ac51FIPOAa46WQSx2tpsOWw0GBPh4bK2/nL&#10;KKB9Yb9PN3c0xevb4Vi1TEv5odRiPu03IDxN/j/81/7UCtKXBH7Ph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oM1xQAAANwAAAAPAAAAAAAAAAAAAAAAAJgCAABkcnMv&#10;ZG93bnJldi54bWxQSwUGAAAAAAQABAD1AAAAigMAAAAA&#10;" filled="f" stroked="f">
                  <v:textbox inset="0,0,0,0">
                    <w:txbxContent>
                      <w:p w14:paraId="02662C96" w14:textId="77777777" w:rsidR="001F4D5C" w:rsidRDefault="001F4D5C" w:rsidP="00B867A9">
                        <w:pPr>
                          <w:pStyle w:val="NormalWeb"/>
                          <w:spacing w:before="0" w:line="216" w:lineRule="auto"/>
                        </w:pPr>
                        <w:r>
                          <w:rPr>
                            <w:sz w:val="13"/>
                            <w:szCs w:val="13"/>
                          </w:rPr>
                          <w:t>Retrieve</w:t>
                        </w:r>
                        <w:r>
                          <w:rPr>
                            <w:color w:val="008080"/>
                            <w:sz w:val="13"/>
                            <w:szCs w:val="13"/>
                            <w:u w:val="single"/>
                          </w:rPr>
                          <w:t xml:space="preserve"> </w:t>
                        </w:r>
                        <w:r>
                          <w:rPr>
                            <w:sz w:val="13"/>
                            <w:szCs w:val="13"/>
                          </w:rPr>
                          <w:t>the</w:t>
                        </w:r>
                        <w:r>
                          <w:rPr>
                            <w:sz w:val="13"/>
                            <w:szCs w:val="13"/>
                          </w:rPr>
                          <w:br/>
                          <w:t>selected Document</w:t>
                        </w:r>
                      </w:p>
                    </w:txbxContent>
                  </v:textbox>
                </v:shape>
                <w10:wrap type="topAndBottom" anchorx="margin"/>
              </v:group>
            </w:pict>
          </mc:Fallback>
        </mc:AlternateContent>
      </w:r>
      <w:r w:rsidR="006B5F18" w:rsidRPr="00CE46C3">
        <w:t xml:space="preserve">Figure </w:t>
      </w:r>
      <w:r w:rsidR="006D2704" w:rsidRPr="00CE46C3">
        <w:t>45</w:t>
      </w:r>
      <w:r w:rsidR="006B5F18" w:rsidRPr="00CE46C3">
        <w:t>.4.2.</w:t>
      </w:r>
      <w:r w:rsidR="00511E09" w:rsidRPr="00CE46C3">
        <w:t>1.</w:t>
      </w:r>
      <w:r w:rsidR="006B5F18" w:rsidRPr="00F0358D">
        <w:t xml:space="preserve">2-1: Basic Process Flow in </w:t>
      </w:r>
      <w:r w:rsidR="00D6351F" w:rsidRPr="00F0358D">
        <w:t>mXDE</w:t>
      </w:r>
      <w:r w:rsidR="006B5F18" w:rsidRPr="007D36C4">
        <w:t xml:space="preserve"> Profile</w:t>
      </w:r>
    </w:p>
    <w:p w14:paraId="548F7576" w14:textId="5A199D5C" w:rsidR="00303E20" w:rsidRPr="007D36C4" w:rsidRDefault="006D2704" w:rsidP="001841A3">
      <w:pPr>
        <w:pStyle w:val="Heading2"/>
        <w:numPr>
          <w:ilvl w:val="0"/>
          <w:numId w:val="0"/>
        </w:numPr>
        <w:rPr>
          <w:noProof w:val="0"/>
        </w:rPr>
      </w:pPr>
      <w:bookmarkStart w:id="90" w:name="_Toc481073773"/>
      <w:bookmarkStart w:id="91" w:name="_Toc490820925"/>
      <w:r w:rsidRPr="007D36C4">
        <w:rPr>
          <w:noProof w:val="0"/>
        </w:rPr>
        <w:lastRenderedPageBreak/>
        <w:t>45</w:t>
      </w:r>
      <w:r w:rsidR="00303E20" w:rsidRPr="007D36C4">
        <w:rPr>
          <w:noProof w:val="0"/>
        </w:rPr>
        <w:t>.</w:t>
      </w:r>
      <w:r w:rsidR="00AF472E" w:rsidRPr="007D36C4">
        <w:rPr>
          <w:noProof w:val="0"/>
        </w:rPr>
        <w:t>5</w:t>
      </w:r>
      <w:r w:rsidR="005F21E7" w:rsidRPr="007D36C4">
        <w:rPr>
          <w:noProof w:val="0"/>
        </w:rPr>
        <w:t xml:space="preserve"> </w:t>
      </w:r>
      <w:r w:rsidR="00D6351F" w:rsidRPr="007D36C4">
        <w:rPr>
          <w:noProof w:val="0"/>
        </w:rPr>
        <w:t>mXDE</w:t>
      </w:r>
      <w:r w:rsidR="00303E20" w:rsidRPr="007D36C4">
        <w:rPr>
          <w:noProof w:val="0"/>
        </w:rPr>
        <w:t xml:space="preserve"> Security Considerations</w:t>
      </w:r>
      <w:bookmarkEnd w:id="90"/>
      <w:bookmarkEnd w:id="91"/>
    </w:p>
    <w:p w14:paraId="475468BB" w14:textId="172852DA" w:rsidR="00710CE8" w:rsidRPr="007D36C4" w:rsidRDefault="00710CE8" w:rsidP="00710CE8">
      <w:r w:rsidRPr="007D36C4">
        <w:t>mXDE is</w:t>
      </w:r>
      <w:r w:rsidR="00660EBA" w:rsidRPr="007D36C4">
        <w:t xml:space="preserve"> </w:t>
      </w:r>
      <w:r w:rsidR="00246C33" w:rsidRPr="007D36C4">
        <w:t xml:space="preserve">a </w:t>
      </w:r>
      <w:r w:rsidR="00660EBA" w:rsidRPr="007D36C4">
        <w:t xml:space="preserve">profile that supports </w:t>
      </w:r>
      <w:r w:rsidR="00246C33" w:rsidRPr="007D36C4">
        <w:t xml:space="preserve">the </w:t>
      </w:r>
      <w:r w:rsidR="00660EBA" w:rsidRPr="007D36C4">
        <w:t>deployment of</w:t>
      </w:r>
      <w:r w:rsidRPr="007D36C4">
        <w:t xml:space="preserve"> a system of systems, thus </w:t>
      </w:r>
      <w:r w:rsidR="00246C33" w:rsidRPr="007D36C4">
        <w:t xml:space="preserve">the </w:t>
      </w:r>
      <w:r w:rsidRPr="007D36C4">
        <w:t xml:space="preserve">security considerations </w:t>
      </w:r>
      <w:r w:rsidR="00246C33" w:rsidRPr="007D36C4">
        <w:t xml:space="preserve">should take into account </w:t>
      </w:r>
      <w:r w:rsidRPr="007D36C4">
        <w:t xml:space="preserve">the overall system design </w:t>
      </w:r>
      <w:r w:rsidR="00246C33" w:rsidRPr="007D36C4">
        <w:t>and</w:t>
      </w:r>
      <w:r w:rsidRPr="007D36C4">
        <w:t xml:space="preserve"> also the interactions between </w:t>
      </w:r>
      <w:r w:rsidR="000158E9" w:rsidRPr="007D36C4">
        <w:t>a</w:t>
      </w:r>
      <w:r w:rsidRPr="007D36C4">
        <w:t xml:space="preserve">ctors that make up that system. The Security Considerations </w:t>
      </w:r>
      <w:r w:rsidR="00777531" w:rsidRPr="007D36C4">
        <w:t>s</w:t>
      </w:r>
      <w:r w:rsidR="00246C33" w:rsidRPr="007D36C4">
        <w:t>ections in the</w:t>
      </w:r>
      <w:r w:rsidRPr="007D36C4">
        <w:t xml:space="preserve"> </w:t>
      </w:r>
      <w:r w:rsidR="00246C33" w:rsidRPr="007D36C4">
        <w:t>underl</w:t>
      </w:r>
      <w:r w:rsidR="00777531" w:rsidRPr="007D36C4">
        <w:t>y</w:t>
      </w:r>
      <w:r w:rsidR="00246C33" w:rsidRPr="007D36C4">
        <w:t xml:space="preserve">ing </w:t>
      </w:r>
      <w:r w:rsidRPr="007D36C4">
        <w:t>QEDm, MHD, XDS</w:t>
      </w:r>
      <w:r w:rsidR="00246C33" w:rsidRPr="007D36C4">
        <w:t xml:space="preserve"> </w:t>
      </w:r>
      <w:r w:rsidR="00EB1364" w:rsidRPr="007D36C4">
        <w:t>P</w:t>
      </w:r>
      <w:r w:rsidR="00246C33" w:rsidRPr="007D36C4">
        <w:t>rofiles</w:t>
      </w:r>
      <w:r w:rsidRPr="007D36C4">
        <w:t xml:space="preserve">, should </w:t>
      </w:r>
      <w:r w:rsidR="00246C33" w:rsidRPr="007D36C4">
        <w:t xml:space="preserve">also </w:t>
      </w:r>
      <w:r w:rsidRPr="007D36C4">
        <w:t xml:space="preserve">be </w:t>
      </w:r>
      <w:r w:rsidR="00246C33" w:rsidRPr="007D36C4">
        <w:t xml:space="preserve">taken into account </w:t>
      </w:r>
      <w:r w:rsidRPr="007D36C4">
        <w:t xml:space="preserve">in the system design and operational deployment. </w:t>
      </w:r>
    </w:p>
    <w:p w14:paraId="0C42A946" w14:textId="2998F81F" w:rsidR="00710CE8" w:rsidRPr="007D36C4" w:rsidRDefault="00246C33" w:rsidP="00710CE8">
      <w:r w:rsidRPr="007D36C4">
        <w:t xml:space="preserve">IHE </w:t>
      </w:r>
      <w:r w:rsidR="00710CE8" w:rsidRPr="007D36C4">
        <w:t>security profiles (e.g., ATNA, XUA, IUA, BPPC, APPC) provide functionality to aid with security and privacy. However</w:t>
      </w:r>
      <w:r w:rsidR="00466302" w:rsidRPr="007D36C4">
        <w:t>,</w:t>
      </w:r>
      <w:r w:rsidR="00710CE8" w:rsidRPr="007D36C4">
        <w:t xml:space="preserve"> the interactions between various environments such as IUA and XUA can be challenging. XUA is used in the XDS environment </w:t>
      </w:r>
      <w:r w:rsidR="00466302" w:rsidRPr="007D36C4">
        <w:t xml:space="preserve">and </w:t>
      </w:r>
      <w:r w:rsidR="00710CE8" w:rsidRPr="007D36C4">
        <w:t>is based on SAML</w:t>
      </w:r>
      <w:r w:rsidR="00466302" w:rsidRPr="007D36C4">
        <w:t xml:space="preserve">. </w:t>
      </w:r>
      <w:r w:rsidR="00710CE8" w:rsidRPr="007D36C4">
        <w:t>IUA is used in QEDm and MHD</w:t>
      </w:r>
      <w:r w:rsidR="000158E9" w:rsidRPr="007D36C4">
        <w:t xml:space="preserve"> enviro</w:t>
      </w:r>
      <w:r w:rsidR="00EB1364" w:rsidRPr="007D36C4">
        <w:t>n</w:t>
      </w:r>
      <w:r w:rsidR="000158E9" w:rsidRPr="007D36C4">
        <w:t>ments</w:t>
      </w:r>
      <w:r w:rsidR="00710CE8" w:rsidRPr="007D36C4">
        <w:t xml:space="preserve"> </w:t>
      </w:r>
      <w:r w:rsidR="00466302" w:rsidRPr="007D36C4">
        <w:t xml:space="preserve">and is based on </w:t>
      </w:r>
      <w:r w:rsidR="00710CE8" w:rsidRPr="007D36C4">
        <w:t xml:space="preserve">OAuth technology. Bridging between these technologies is possible, but </w:t>
      </w:r>
      <w:r w:rsidR="004F63B2" w:rsidRPr="007D36C4">
        <w:t xml:space="preserve">is </w:t>
      </w:r>
      <w:r w:rsidR="00710CE8" w:rsidRPr="007D36C4">
        <w:t xml:space="preserve">not </w:t>
      </w:r>
      <w:r w:rsidR="00777531" w:rsidRPr="007D36C4">
        <w:t xml:space="preserve">specified </w:t>
      </w:r>
      <w:r w:rsidR="00710CE8" w:rsidRPr="007D36C4">
        <w:t xml:space="preserve">by </w:t>
      </w:r>
      <w:r w:rsidR="00466302" w:rsidRPr="007D36C4">
        <w:t>this profile because bridging depends on specific deployment context</w:t>
      </w:r>
      <w:r w:rsidR="00710CE8" w:rsidRPr="007D36C4">
        <w:t>.</w:t>
      </w:r>
    </w:p>
    <w:p w14:paraId="7464A603" w14:textId="35D15258" w:rsidR="00710CE8" w:rsidRPr="007D36C4" w:rsidRDefault="00710CE8" w:rsidP="00710CE8">
      <w:r w:rsidRPr="007D36C4">
        <w:t xml:space="preserve">The </w:t>
      </w:r>
      <w:r w:rsidR="004F63B2" w:rsidRPr="007D36C4">
        <w:t xml:space="preserve">mXDE </w:t>
      </w:r>
      <w:r w:rsidRPr="007D36C4">
        <w:t xml:space="preserve">Data Element Extractor will often need to have an XUA identity by which it accesses documents for extraction. This identity would have broad read-only access to documents so that it can extract information. Yet when a Data Element Provenance Consumer queries for data-elements or documents, it will identify a user (e.g., clinician, patient, or organization). The queries would need to be mediated by access control decisions and enforcement that are appropriate. For </w:t>
      </w:r>
      <w:r w:rsidR="00B77E8D" w:rsidRPr="007D36C4">
        <w:t>example,</w:t>
      </w:r>
      <w:r w:rsidRPr="007D36C4">
        <w:t xml:space="preserve"> when there is a </w:t>
      </w:r>
      <w:r w:rsidR="00950596" w:rsidRPr="007D36C4">
        <w:t>d</w:t>
      </w:r>
      <w:r w:rsidRPr="007D36C4">
        <w:t>ocument</w:t>
      </w:r>
      <w:r w:rsidR="004F63B2" w:rsidRPr="007D36C4">
        <w:t>-</w:t>
      </w:r>
      <w:r w:rsidRPr="007D36C4">
        <w:t>level consent (</w:t>
      </w:r>
      <w:r w:rsidR="00AA1298">
        <w:t xml:space="preserve">e.g., </w:t>
      </w:r>
      <w:r w:rsidRPr="007D36C4">
        <w:t>BPPC, APPC, or other) and there is a consent restriction that is specified to denying a designated user access</w:t>
      </w:r>
      <w:r w:rsidR="004F63B2" w:rsidRPr="007D36C4">
        <w:t>,</w:t>
      </w:r>
      <w:r w:rsidRPr="007D36C4">
        <w:t xml:space="preserve"> then when that designated user attempts to access data-elements</w:t>
      </w:r>
      <w:r w:rsidR="004F63B2" w:rsidRPr="007D36C4">
        <w:t>,</w:t>
      </w:r>
      <w:r w:rsidRPr="007D36C4">
        <w:t xml:space="preserve"> the access need</w:t>
      </w:r>
      <w:r w:rsidR="004F63B2" w:rsidRPr="007D36C4">
        <w:t>s</w:t>
      </w:r>
      <w:r w:rsidRPr="007D36C4">
        <w:t xml:space="preserve"> to be denied. The solution is a policy and design challenge not addressed by </w:t>
      </w:r>
      <w:r w:rsidR="00466302" w:rsidRPr="007D36C4">
        <w:t>this profile because it depends on specific deployment context</w:t>
      </w:r>
      <w:r w:rsidRPr="007D36C4">
        <w:t>.</w:t>
      </w:r>
    </w:p>
    <w:p w14:paraId="5441BB26" w14:textId="72050FD4" w:rsidR="00710CE8" w:rsidRPr="007D36C4" w:rsidRDefault="00710CE8" w:rsidP="00710CE8">
      <w:r w:rsidRPr="007D36C4">
        <w:t xml:space="preserve">The provenance solution included in mXDE and QEDm can be used by an </w:t>
      </w:r>
      <w:r w:rsidR="00950596" w:rsidRPr="007D36C4">
        <w:t>a</w:t>
      </w:r>
      <w:r w:rsidRPr="007D36C4">
        <w:t xml:space="preserve">ccess </w:t>
      </w:r>
      <w:r w:rsidR="00950596" w:rsidRPr="007D36C4">
        <w:t>c</w:t>
      </w:r>
      <w:r w:rsidRPr="007D36C4">
        <w:t xml:space="preserve">ontrol decision engine. Given any data-element that might be returned on a query, the </w:t>
      </w:r>
      <w:r w:rsidR="004F63B2" w:rsidRPr="007D36C4">
        <w:t xml:space="preserve">associated </w:t>
      </w:r>
      <w:r w:rsidRPr="007D36C4">
        <w:t xml:space="preserve">Provenance </w:t>
      </w:r>
      <w:r w:rsidR="004F63B2" w:rsidRPr="007D36C4">
        <w:t>R</w:t>
      </w:r>
      <w:r w:rsidRPr="007D36C4">
        <w:t>esource includes traceability to the Document from which that data-element came. Thus</w:t>
      </w:r>
      <w:r w:rsidR="00466302" w:rsidRPr="007D36C4">
        <w:t>,</w:t>
      </w:r>
      <w:r w:rsidRPr="007D36C4">
        <w:t xml:space="preserve"> an </w:t>
      </w:r>
      <w:r w:rsidR="004F63B2" w:rsidRPr="007D36C4">
        <w:t>a</w:t>
      </w:r>
      <w:r w:rsidRPr="007D36C4">
        <w:t xml:space="preserve">ccess </w:t>
      </w:r>
      <w:r w:rsidR="004F63B2" w:rsidRPr="007D36C4">
        <w:t>c</w:t>
      </w:r>
      <w:r w:rsidRPr="007D36C4">
        <w:t xml:space="preserve">ontrol decision that needs to filter out specific documents can use the Provenance information to determine the results that must be eliminated from the Bundle before the Bundle can be returned to the Data Element Provenance Consumer. The specific use of Provenance in </w:t>
      </w:r>
      <w:r w:rsidR="004F63B2" w:rsidRPr="007D36C4">
        <w:t>a</w:t>
      </w:r>
      <w:r w:rsidRPr="007D36C4">
        <w:t xml:space="preserve">ccess </w:t>
      </w:r>
      <w:r w:rsidR="004F63B2" w:rsidRPr="007D36C4">
        <w:t>c</w:t>
      </w:r>
      <w:r w:rsidRPr="007D36C4">
        <w:t>ontrol decisions</w:t>
      </w:r>
      <w:r w:rsidR="004F63B2" w:rsidRPr="007D36C4">
        <w:t>,</w:t>
      </w:r>
      <w:r w:rsidRPr="007D36C4">
        <w:t xml:space="preserve"> and enforcement is a policy and design challenge not addressed by </w:t>
      </w:r>
      <w:r w:rsidR="00466302" w:rsidRPr="007D36C4">
        <w:t>th</w:t>
      </w:r>
      <w:r w:rsidR="00950596" w:rsidRPr="007D36C4">
        <w:t>e</w:t>
      </w:r>
      <w:r w:rsidR="00466302" w:rsidRPr="007D36C4">
        <w:t xml:space="preserve"> </w:t>
      </w:r>
      <w:r w:rsidR="00950596" w:rsidRPr="007D36C4">
        <w:t>QEDm P</w:t>
      </w:r>
      <w:r w:rsidR="00466302" w:rsidRPr="007D36C4">
        <w:t>rofile</w:t>
      </w:r>
      <w:r w:rsidRPr="007D36C4">
        <w:t>.</w:t>
      </w:r>
    </w:p>
    <w:p w14:paraId="5C57889B" w14:textId="473D3CB7" w:rsidR="00FB72DA" w:rsidRPr="007D36C4" w:rsidRDefault="00FB72DA" w:rsidP="001E093F">
      <w:pPr>
        <w:pStyle w:val="BodyText"/>
      </w:pPr>
      <w:r w:rsidRPr="007D36C4">
        <w:t xml:space="preserve">The Data Element Extractor, </w:t>
      </w:r>
      <w:r w:rsidR="004705D2" w:rsidRPr="007D36C4">
        <w:t>and acto</w:t>
      </w:r>
      <w:r w:rsidRPr="007D36C4">
        <w:t>rs with which it is grouped,</w:t>
      </w:r>
      <w:r w:rsidR="004705D2" w:rsidRPr="007D36C4">
        <w:t xml:space="preserve"> is grouped with an ATNA Secure Node or Secure Application to provide logging and other security features</w:t>
      </w:r>
      <w:r w:rsidR="005119A9" w:rsidRPr="007D36C4">
        <w:t xml:space="preserve"> (see ITI TF-2a: 3.20)</w:t>
      </w:r>
      <w:r w:rsidR="004705D2" w:rsidRPr="007D36C4">
        <w:t>. It is recommended that the Data Element Provenance Consumer be grouped with an ATNA Secure Node or Secure Application</w:t>
      </w:r>
    </w:p>
    <w:p w14:paraId="6493A498" w14:textId="70AD73FA" w:rsidR="00710CE8" w:rsidRPr="007D36C4" w:rsidRDefault="006D2704" w:rsidP="00710CE8">
      <w:pPr>
        <w:pStyle w:val="Heading3"/>
        <w:numPr>
          <w:ilvl w:val="0"/>
          <w:numId w:val="0"/>
        </w:numPr>
        <w:ind w:left="720" w:hanging="720"/>
        <w:rPr>
          <w:noProof w:val="0"/>
        </w:rPr>
      </w:pPr>
      <w:bookmarkStart w:id="92" w:name="_Toc481073774"/>
      <w:bookmarkStart w:id="93" w:name="_Toc488239249"/>
      <w:bookmarkStart w:id="94" w:name="_Toc490820926"/>
      <w:r w:rsidRPr="007D36C4">
        <w:rPr>
          <w:noProof w:val="0"/>
        </w:rPr>
        <w:t>45</w:t>
      </w:r>
      <w:r w:rsidR="00710CE8" w:rsidRPr="007D36C4">
        <w:rPr>
          <w:noProof w:val="0"/>
        </w:rPr>
        <w:t>.5.1 mXDE integrity and credibility of information accessed</w:t>
      </w:r>
      <w:bookmarkEnd w:id="92"/>
      <w:bookmarkEnd w:id="93"/>
      <w:bookmarkEnd w:id="94"/>
      <w:r w:rsidR="00710CE8" w:rsidRPr="007D36C4">
        <w:rPr>
          <w:noProof w:val="0"/>
        </w:rPr>
        <w:t xml:space="preserve"> </w:t>
      </w:r>
    </w:p>
    <w:p w14:paraId="0F1E5355" w14:textId="77777777" w:rsidR="00710CE8" w:rsidRPr="007D36C4" w:rsidRDefault="00710CE8" w:rsidP="00710CE8">
      <w:pPr>
        <w:spacing w:before="0"/>
      </w:pPr>
      <w:r w:rsidRPr="007D36C4">
        <w:t>The mXDE Profile provides a controlled approach to access the same health information either in a document-level (coarse grain) granularity or in a data element level granularity (fine-grain).</w:t>
      </w:r>
    </w:p>
    <w:p w14:paraId="196F9DE0" w14:textId="77777777" w:rsidR="00710CE8" w:rsidRPr="007D36C4" w:rsidRDefault="00710CE8" w:rsidP="00710CE8">
      <w:pPr>
        <w:spacing w:before="0"/>
      </w:pPr>
      <w:r w:rsidRPr="007D36C4">
        <w:t xml:space="preserve">In some situations, the relationship between these two levels could result in defects in information integrity and/or credibility in the information being accessed. </w:t>
      </w:r>
    </w:p>
    <w:p w14:paraId="5F038ECF" w14:textId="77777777" w:rsidR="00710CE8" w:rsidRPr="007D36C4" w:rsidRDefault="00710CE8" w:rsidP="00710CE8">
      <w:pPr>
        <w:spacing w:before="0"/>
      </w:pPr>
      <w:r w:rsidRPr="007D36C4">
        <w:lastRenderedPageBreak/>
        <w:t>The implementer of this profile should consider the following specific issues:</w:t>
      </w:r>
    </w:p>
    <w:p w14:paraId="268A8A05" w14:textId="0BD50D2C" w:rsidR="00710CE8" w:rsidRPr="007D36C4" w:rsidRDefault="00710CE8" w:rsidP="00710CE8">
      <w:pPr>
        <w:pStyle w:val="ListNumber2"/>
        <w:numPr>
          <w:ilvl w:val="0"/>
          <w:numId w:val="52"/>
        </w:numPr>
      </w:pPr>
      <w:r w:rsidRPr="007D36C4">
        <w:t xml:space="preserve">Different forms of mappings may have to be performed when actor groupings have been implemented (it is beyond the scope of the mXDE Profile to specify mapping between data elements in documents and data elements accessed directly) </w:t>
      </w:r>
      <w:r w:rsidR="004D47B5" w:rsidRPr="007D36C4">
        <w:t xml:space="preserve">and </w:t>
      </w:r>
      <w:r w:rsidRPr="007D36C4">
        <w:t>the consequences need to be accounted for:</w:t>
      </w:r>
    </w:p>
    <w:p w14:paraId="2BDDAE18" w14:textId="77777777" w:rsidR="00710CE8" w:rsidRPr="007D36C4" w:rsidRDefault="00710CE8" w:rsidP="00710CE8">
      <w:pPr>
        <w:pStyle w:val="ListNumber3"/>
        <w:numPr>
          <w:ilvl w:val="0"/>
          <w:numId w:val="59"/>
        </w:numPr>
      </w:pPr>
      <w:r w:rsidRPr="007D36C4">
        <w:t>Such mappings may not be perfect (typical limitations in semantic mappings).</w:t>
      </w:r>
    </w:p>
    <w:p w14:paraId="726CA51C" w14:textId="77777777" w:rsidR="00710CE8" w:rsidRPr="007D36C4" w:rsidRDefault="00710CE8" w:rsidP="00710CE8">
      <w:pPr>
        <w:pStyle w:val="ListNumber3"/>
        <w:numPr>
          <w:ilvl w:val="0"/>
          <w:numId w:val="59"/>
        </w:numPr>
      </w:pPr>
      <w:r w:rsidRPr="007D36C4">
        <w:t>Some information contained in the documents may not be “expressed” as data elements (e.g., textual elements) and will be unavailable in the data element queries</w:t>
      </w:r>
    </w:p>
    <w:p w14:paraId="4D070D92" w14:textId="59B2BA27" w:rsidR="00710CE8" w:rsidRPr="007D36C4" w:rsidRDefault="00710CE8" w:rsidP="00710CE8">
      <w:pPr>
        <w:pStyle w:val="ListNumber2"/>
        <w:numPr>
          <w:ilvl w:val="0"/>
          <w:numId w:val="52"/>
        </w:numPr>
      </w:pPr>
      <w:r w:rsidRPr="007D36C4">
        <w:t xml:space="preserve">Some </w:t>
      </w:r>
      <w:r w:rsidR="00B77E8D" w:rsidRPr="007D36C4">
        <w:t xml:space="preserve">document authors </w:t>
      </w:r>
      <w:r w:rsidRPr="007D36C4">
        <w:t xml:space="preserve">that have approved or signed a document, may object to </w:t>
      </w:r>
      <w:r w:rsidR="004F63B2" w:rsidRPr="007D36C4">
        <w:t xml:space="preserve">individual </w:t>
      </w:r>
      <w:r w:rsidRPr="007D36C4">
        <w:t xml:space="preserve">data elements </w:t>
      </w:r>
      <w:r w:rsidR="004F63B2" w:rsidRPr="007D36C4">
        <w:t xml:space="preserve">being extracted from </w:t>
      </w:r>
      <w:r w:rsidRPr="007D36C4">
        <w:t xml:space="preserve">the overall document context. The data elements from such documents would not be visible at the data element level of access. Examples when such a situation arises are: </w:t>
      </w:r>
    </w:p>
    <w:p w14:paraId="22A0712F" w14:textId="77777777" w:rsidR="00710CE8" w:rsidRPr="007D36C4" w:rsidRDefault="00710CE8" w:rsidP="00710CE8">
      <w:pPr>
        <w:pStyle w:val="ListNumber3"/>
        <w:numPr>
          <w:ilvl w:val="0"/>
          <w:numId w:val="61"/>
        </w:numPr>
      </w:pPr>
      <w:r w:rsidRPr="007D36C4">
        <w:t xml:space="preserve">non-coded information is critical to interpret the coded information, </w:t>
      </w:r>
    </w:p>
    <w:p w14:paraId="0022D512" w14:textId="77777777" w:rsidR="00710CE8" w:rsidRPr="007D36C4" w:rsidRDefault="00710CE8" w:rsidP="00710CE8">
      <w:pPr>
        <w:pStyle w:val="ListNumber3"/>
        <w:numPr>
          <w:ilvl w:val="0"/>
          <w:numId w:val="61"/>
        </w:numPr>
      </w:pPr>
      <w:r w:rsidRPr="007D36C4">
        <w:t>constraints that require that specific information be only for display but excluded from being copied or imported,</w:t>
      </w:r>
    </w:p>
    <w:p w14:paraId="5354C178" w14:textId="77777777" w:rsidR="00710CE8" w:rsidRPr="007D36C4" w:rsidRDefault="00710CE8" w:rsidP="00710CE8">
      <w:pPr>
        <w:pStyle w:val="ListNumber3"/>
        <w:numPr>
          <w:ilvl w:val="0"/>
          <w:numId w:val="61"/>
        </w:numPr>
      </w:pPr>
      <w:r w:rsidRPr="007D36C4">
        <w:t>a treatment summary with a stress induced test that results in “unusual” vital signs-in this context.</w:t>
      </w:r>
    </w:p>
    <w:p w14:paraId="758EFFB2" w14:textId="6D05CB1D" w:rsidR="00710CE8" w:rsidRPr="007D36C4" w:rsidRDefault="00710CE8" w:rsidP="00A84E01">
      <w:r w:rsidRPr="007D36C4">
        <w:t>mXDE is designed to limit the above issues</w:t>
      </w:r>
      <w:r w:rsidR="007D36C4">
        <w:t xml:space="preserve">. </w:t>
      </w:r>
      <w:r w:rsidR="004F63B2" w:rsidRPr="007D36C4">
        <w:t>I</w:t>
      </w:r>
      <w:r w:rsidRPr="007D36C4">
        <w:t xml:space="preserve">t offers the means to avoid these weaknesses of the data element granularity by allowing the user that retrieves a query list to easily request the document(s) that are sources of the data element(s) of interest. </w:t>
      </w:r>
    </w:p>
    <w:p w14:paraId="319F5A7B" w14:textId="147BB067" w:rsidR="00167DB7" w:rsidRPr="007D36C4" w:rsidRDefault="006D2704" w:rsidP="00167DB7">
      <w:pPr>
        <w:pStyle w:val="Heading2"/>
        <w:numPr>
          <w:ilvl w:val="0"/>
          <w:numId w:val="0"/>
        </w:numPr>
        <w:rPr>
          <w:noProof w:val="0"/>
        </w:rPr>
      </w:pPr>
      <w:bookmarkStart w:id="95" w:name="_Toc481073775"/>
      <w:bookmarkStart w:id="96" w:name="_Toc490820927"/>
      <w:r w:rsidRPr="007D36C4">
        <w:rPr>
          <w:noProof w:val="0"/>
        </w:rPr>
        <w:t>45</w:t>
      </w:r>
      <w:r w:rsidR="00167DB7" w:rsidRPr="007D36C4">
        <w:rPr>
          <w:noProof w:val="0"/>
        </w:rPr>
        <w:t>.</w:t>
      </w:r>
      <w:r w:rsidR="00AF472E" w:rsidRPr="007D36C4">
        <w:rPr>
          <w:noProof w:val="0"/>
        </w:rPr>
        <w:t>6</w:t>
      </w:r>
      <w:r w:rsidR="00167DB7" w:rsidRPr="007D36C4">
        <w:rPr>
          <w:noProof w:val="0"/>
        </w:rPr>
        <w:t xml:space="preserve"> </w:t>
      </w:r>
      <w:r w:rsidR="00D6351F" w:rsidRPr="007D36C4">
        <w:rPr>
          <w:noProof w:val="0"/>
        </w:rPr>
        <w:t>mXDE</w:t>
      </w:r>
      <w:r w:rsidR="00167DB7" w:rsidRPr="007D36C4">
        <w:rPr>
          <w:noProof w:val="0"/>
        </w:rPr>
        <w:t xml:space="preserve"> </w:t>
      </w:r>
      <w:r w:rsidR="00ED5269" w:rsidRPr="007D36C4">
        <w:rPr>
          <w:noProof w:val="0"/>
        </w:rPr>
        <w:t xml:space="preserve">Cross </w:t>
      </w:r>
      <w:r w:rsidR="00167DB7" w:rsidRPr="007D36C4">
        <w:rPr>
          <w:noProof w:val="0"/>
        </w:rPr>
        <w:t xml:space="preserve">Profile </w:t>
      </w:r>
      <w:r w:rsidR="00ED5269" w:rsidRPr="007D36C4">
        <w:rPr>
          <w:noProof w:val="0"/>
        </w:rPr>
        <w:t>Considerations</w:t>
      </w:r>
      <w:bookmarkEnd w:id="95"/>
      <w:bookmarkEnd w:id="96"/>
    </w:p>
    <w:p w14:paraId="495EFA39" w14:textId="77777777" w:rsidR="0010014E" w:rsidRPr="007D36C4" w:rsidRDefault="0010014E" w:rsidP="00DE5390">
      <w:pPr>
        <w:pStyle w:val="BodyText"/>
        <w:rPr>
          <w:b/>
          <w:bCs/>
        </w:rPr>
      </w:pPr>
      <w:r w:rsidRPr="007D36C4">
        <w:rPr>
          <w:b/>
          <w:bCs/>
        </w:rPr>
        <w:t xml:space="preserve">ITI PIX - Patient Identity Cross Referencing and ITI PDQ - Patient Demographics Query </w:t>
      </w:r>
    </w:p>
    <w:p w14:paraId="5BB238DE" w14:textId="6A134E1A" w:rsidR="0010014E" w:rsidRPr="007D36C4" w:rsidRDefault="0010014E" w:rsidP="00DE5390">
      <w:pPr>
        <w:pStyle w:val="BodyText"/>
      </w:pPr>
      <w:r w:rsidRPr="007D36C4">
        <w:t>A</w:t>
      </w:r>
      <w:r w:rsidR="001E7214" w:rsidRPr="007D36C4">
        <w:t>n</w:t>
      </w:r>
      <w:r w:rsidRPr="007D36C4">
        <w:t xml:space="preserve"> </w:t>
      </w:r>
      <w:r w:rsidR="00D6351F" w:rsidRPr="007D36C4">
        <w:t>mXDE</w:t>
      </w:r>
      <w:r w:rsidR="009313C3" w:rsidRPr="007D36C4">
        <w:t xml:space="preserve"> </w:t>
      </w:r>
      <w:r w:rsidR="003B4869" w:rsidRPr="007D36C4">
        <w:t>Data Element Provenance Consumer</w:t>
      </w:r>
      <w:r w:rsidR="009313C3" w:rsidRPr="007D36C4">
        <w:t xml:space="preserve"> </w:t>
      </w:r>
      <w:r w:rsidRPr="007D36C4">
        <w:t xml:space="preserve">may be grouped with a Patient Identifier Cross-reference Consumer </w:t>
      </w:r>
      <w:r w:rsidR="00D038AE" w:rsidRPr="007D36C4">
        <w:t>in the PIX</w:t>
      </w:r>
      <w:r w:rsidR="00DA0E1D" w:rsidRPr="007D36C4">
        <w:t>, PIXV3</w:t>
      </w:r>
      <w:r w:rsidR="00F119A4" w:rsidRPr="007D36C4">
        <w:t>,</w:t>
      </w:r>
      <w:r w:rsidR="00DA0E1D" w:rsidRPr="007D36C4">
        <w:t xml:space="preserve"> or PIXm</w:t>
      </w:r>
      <w:r w:rsidR="00D038AE" w:rsidRPr="007D36C4">
        <w:t xml:space="preserve"> Profile</w:t>
      </w:r>
      <w:r w:rsidR="00DA0E1D" w:rsidRPr="007D36C4">
        <w:t>s</w:t>
      </w:r>
      <w:r w:rsidR="00D038AE" w:rsidRPr="007D36C4">
        <w:t xml:space="preserve"> </w:t>
      </w:r>
      <w:r w:rsidRPr="007D36C4">
        <w:t xml:space="preserve">or </w:t>
      </w:r>
      <w:r w:rsidR="00DA0E1D" w:rsidRPr="007D36C4">
        <w:t xml:space="preserve">with </w:t>
      </w:r>
      <w:r w:rsidRPr="007D36C4">
        <w:t xml:space="preserve">a Patient Demographics Consumer </w:t>
      </w:r>
      <w:r w:rsidR="00D038AE" w:rsidRPr="007D36C4">
        <w:t>in the PDQ</w:t>
      </w:r>
      <w:r w:rsidR="00F119A4" w:rsidRPr="007D36C4">
        <w:t>,</w:t>
      </w:r>
      <w:r w:rsidR="00D038AE" w:rsidRPr="007D36C4">
        <w:t xml:space="preserve"> </w:t>
      </w:r>
      <w:r w:rsidR="00DA0E1D" w:rsidRPr="007D36C4">
        <w:t>PDQV3</w:t>
      </w:r>
      <w:r w:rsidR="00F119A4" w:rsidRPr="007D36C4">
        <w:t>,</w:t>
      </w:r>
      <w:r w:rsidR="00DA0E1D" w:rsidRPr="007D36C4">
        <w:t xml:space="preserve"> or PDQm </w:t>
      </w:r>
      <w:r w:rsidR="00D038AE" w:rsidRPr="007D36C4">
        <w:t>Profile</w:t>
      </w:r>
      <w:r w:rsidR="00DA0E1D" w:rsidRPr="007D36C4">
        <w:t>s</w:t>
      </w:r>
      <w:r w:rsidR="00D038AE" w:rsidRPr="007D36C4">
        <w:t xml:space="preserve"> </w:t>
      </w:r>
      <w:r w:rsidRPr="007D36C4">
        <w:t xml:space="preserve">to resolve </w:t>
      </w:r>
      <w:r w:rsidR="00077CE1" w:rsidRPr="007D36C4">
        <w:t>p</w:t>
      </w:r>
      <w:r w:rsidRPr="007D36C4">
        <w:t xml:space="preserve">atient identifiers prior to submitting </w:t>
      </w:r>
      <w:r w:rsidR="005E77C1" w:rsidRPr="007D36C4">
        <w:t xml:space="preserve">QEDm, XDS or MHD </w:t>
      </w:r>
      <w:r w:rsidRPr="007D36C4">
        <w:t>queries.</w:t>
      </w:r>
    </w:p>
    <w:p w14:paraId="2749CB82" w14:textId="0AA799B4" w:rsidR="007D079E" w:rsidRPr="007D36C4" w:rsidRDefault="006D2704" w:rsidP="00AA763D">
      <w:pPr>
        <w:pStyle w:val="Heading2"/>
        <w:numPr>
          <w:ilvl w:val="0"/>
          <w:numId w:val="0"/>
        </w:numPr>
        <w:rPr>
          <w:noProof w:val="0"/>
        </w:rPr>
      </w:pPr>
      <w:bookmarkStart w:id="97" w:name="_Toc490820928"/>
      <w:bookmarkEnd w:id="58"/>
      <w:bookmarkEnd w:id="59"/>
      <w:bookmarkEnd w:id="60"/>
      <w:bookmarkEnd w:id="61"/>
      <w:bookmarkEnd w:id="62"/>
      <w:r w:rsidRPr="007D36C4">
        <w:rPr>
          <w:noProof w:val="0"/>
        </w:rPr>
        <w:t>45</w:t>
      </w:r>
      <w:r w:rsidR="00D66EE8" w:rsidRPr="007D36C4">
        <w:rPr>
          <w:noProof w:val="0"/>
        </w:rPr>
        <w:t>.7</w:t>
      </w:r>
      <w:r w:rsidR="008D0434" w:rsidRPr="007D36C4">
        <w:rPr>
          <w:noProof w:val="0"/>
        </w:rPr>
        <w:t xml:space="preserve"> </w:t>
      </w:r>
      <w:r w:rsidR="00C341F5" w:rsidRPr="007D36C4">
        <w:rPr>
          <w:noProof w:val="0"/>
        </w:rPr>
        <w:t>Deployment Models</w:t>
      </w:r>
      <w:bookmarkEnd w:id="97"/>
    </w:p>
    <w:p w14:paraId="55110634" w14:textId="39CB6044" w:rsidR="00B40568" w:rsidRPr="007D36C4" w:rsidRDefault="001F2EBE" w:rsidP="001F2EBE">
      <w:pPr>
        <w:pStyle w:val="BodyText"/>
      </w:pPr>
      <w:r w:rsidRPr="007D36C4">
        <w:t xml:space="preserve">For the implementation of the </w:t>
      </w:r>
      <w:r w:rsidR="00D6351F" w:rsidRPr="007D36C4">
        <w:t>mXDE</w:t>
      </w:r>
      <w:r w:rsidRPr="007D36C4">
        <w:t xml:space="preserve"> Profile, a number of </w:t>
      </w:r>
      <w:r w:rsidR="00077CE1" w:rsidRPr="007D36C4">
        <w:t xml:space="preserve">actors </w:t>
      </w:r>
      <w:r w:rsidRPr="007D36C4">
        <w:t>that generally are considered as part of a health information sharing infrastructure may be organized in various architectural structures</w:t>
      </w:r>
      <w:r w:rsidR="001167F6" w:rsidRPr="007D36C4">
        <w:t xml:space="preserve">. </w:t>
      </w:r>
      <w:r w:rsidR="00BA4D55" w:rsidRPr="007D36C4">
        <w:t>Two</w:t>
      </w:r>
      <w:r w:rsidRPr="007D36C4">
        <w:t xml:space="preserve"> deployment models are identified for information in this </w:t>
      </w:r>
      <w:r w:rsidR="00F119A4" w:rsidRPr="007D36C4">
        <w:t>section</w:t>
      </w:r>
      <w:r w:rsidRPr="007D36C4">
        <w:t>. Th</w:t>
      </w:r>
      <w:r w:rsidR="00745BC1" w:rsidRPr="007D36C4">
        <w:t>ese</w:t>
      </w:r>
      <w:r w:rsidRPr="007D36C4">
        <w:t xml:space="preserve"> </w:t>
      </w:r>
      <w:r w:rsidR="00560D17" w:rsidRPr="007D36C4">
        <w:t>are not</w:t>
      </w:r>
      <w:r w:rsidRPr="007D36C4">
        <w:t xml:space="preserve"> exhaustive and other variants may be supported</w:t>
      </w:r>
      <w:r w:rsidR="001167F6" w:rsidRPr="007D36C4">
        <w:t xml:space="preserve">. </w:t>
      </w:r>
    </w:p>
    <w:p w14:paraId="0927D9C7" w14:textId="4E44C6D8" w:rsidR="001F2EBE" w:rsidRPr="007D36C4" w:rsidRDefault="001F2EBE" w:rsidP="001F2EBE">
      <w:pPr>
        <w:pStyle w:val="BodyText"/>
      </w:pPr>
      <w:r w:rsidRPr="007D36C4">
        <w:t xml:space="preserve">In each one of these </w:t>
      </w:r>
      <w:r w:rsidR="00B40568" w:rsidRPr="007D36C4">
        <w:t xml:space="preserve">two </w:t>
      </w:r>
      <w:r w:rsidRPr="007D36C4">
        <w:t xml:space="preserve">deployment models, the “interoperability” defined by the </w:t>
      </w:r>
      <w:r w:rsidR="00D6351F" w:rsidRPr="007D36C4">
        <w:t>mXDE</w:t>
      </w:r>
      <w:r w:rsidRPr="007D36C4">
        <w:t xml:space="preserve"> transactions is the same. </w:t>
      </w:r>
    </w:p>
    <w:p w14:paraId="58DA5573" w14:textId="77777777" w:rsidR="001F2EBE" w:rsidRPr="007D36C4" w:rsidRDefault="001F2EBE" w:rsidP="00767936">
      <w:pPr>
        <w:pStyle w:val="BodyText"/>
        <w:keepNext/>
      </w:pPr>
      <w:r w:rsidRPr="007D36C4">
        <w:lastRenderedPageBreak/>
        <w:t>Here are the main data flows described for each model:</w:t>
      </w:r>
    </w:p>
    <w:p w14:paraId="4B0CF26C" w14:textId="77777777" w:rsidR="001F2EBE" w:rsidRPr="007D36C4" w:rsidRDefault="001F2EBE" w:rsidP="00DE5390">
      <w:pPr>
        <w:pStyle w:val="ListNumber2"/>
        <w:numPr>
          <w:ilvl w:val="0"/>
          <w:numId w:val="62"/>
        </w:numPr>
      </w:pPr>
      <w:r w:rsidRPr="007D36C4">
        <w:t xml:space="preserve">Providing </w:t>
      </w:r>
      <w:r w:rsidR="00077CE1" w:rsidRPr="007D36C4">
        <w:t>documents</w:t>
      </w:r>
    </w:p>
    <w:p w14:paraId="4ABCE450" w14:textId="7F9E2AF8" w:rsidR="001F2EBE" w:rsidRPr="007D36C4" w:rsidRDefault="001F2EBE" w:rsidP="00DE5390">
      <w:pPr>
        <w:pStyle w:val="ListNumber2"/>
      </w:pPr>
      <w:r w:rsidRPr="007D36C4">
        <w:t xml:space="preserve">Accessing </w:t>
      </w:r>
      <w:r w:rsidR="00971291" w:rsidRPr="007D36C4">
        <w:t>data element</w:t>
      </w:r>
      <w:r w:rsidR="00EE205C" w:rsidRPr="007D36C4">
        <w:t xml:space="preserve"> </w:t>
      </w:r>
      <w:r w:rsidRPr="007D36C4">
        <w:t xml:space="preserve">content and if desired one or more of the </w:t>
      </w:r>
      <w:r w:rsidR="00077CE1" w:rsidRPr="007D36C4">
        <w:t xml:space="preserve">documents </w:t>
      </w:r>
      <w:r w:rsidRPr="007D36C4">
        <w:t xml:space="preserve">from which </w:t>
      </w:r>
      <w:r w:rsidR="003554AA" w:rsidRPr="007D36C4">
        <w:t xml:space="preserve">a </w:t>
      </w:r>
      <w:r w:rsidRPr="007D36C4">
        <w:t xml:space="preserve">data element was extracted. This access uses the document references conveyed in a </w:t>
      </w:r>
      <w:r w:rsidR="000738B7" w:rsidRPr="007D36C4">
        <w:t>P</w:t>
      </w:r>
      <w:r w:rsidRPr="007D36C4">
        <w:t xml:space="preserve">rovenance </w:t>
      </w:r>
      <w:r w:rsidR="000738B7" w:rsidRPr="007D36C4">
        <w:t>R</w:t>
      </w:r>
      <w:r w:rsidRPr="007D36C4">
        <w:t xml:space="preserve">esource associated with the </w:t>
      </w:r>
      <w:r w:rsidR="00EE205C" w:rsidRPr="007D36C4">
        <w:t>data element</w:t>
      </w:r>
      <w:r w:rsidRPr="007D36C4">
        <w:t>.</w:t>
      </w:r>
    </w:p>
    <w:p w14:paraId="26B99B22" w14:textId="505E9931" w:rsidR="008D0434" w:rsidRPr="007D36C4" w:rsidRDefault="001F2EBE" w:rsidP="00DE5390">
      <w:pPr>
        <w:pStyle w:val="BodyText"/>
      </w:pPr>
      <w:r w:rsidRPr="007D36C4">
        <w:t xml:space="preserve">The systems involved in each </w:t>
      </w:r>
      <w:r w:rsidR="00BA4D55" w:rsidRPr="007D36C4">
        <w:t xml:space="preserve">deployment </w:t>
      </w:r>
      <w:r w:rsidRPr="007D36C4">
        <w:t xml:space="preserve">model are represented by grey boxes. </w:t>
      </w:r>
      <w:r w:rsidR="003554AA" w:rsidRPr="007D36C4">
        <w:t>The actors implemented are listed below.</w:t>
      </w:r>
    </w:p>
    <w:p w14:paraId="4B8FAB0D" w14:textId="24FD8A97" w:rsidR="001F2EBE" w:rsidRPr="007D36C4" w:rsidRDefault="001F2EBE" w:rsidP="00DE5390">
      <w:pPr>
        <w:pStyle w:val="BodyText"/>
      </w:pPr>
      <w:r w:rsidRPr="007D36C4">
        <w:t xml:space="preserve">For simplicity, the flow diagrams use generic names for transactions that can be easily associated with the IHE transactions supported by the implemented actor. </w:t>
      </w:r>
    </w:p>
    <w:p w14:paraId="61A1F154" w14:textId="7380FC41" w:rsidR="001F2EBE" w:rsidRPr="007D36C4" w:rsidRDefault="001F2EBE" w:rsidP="00DE5390">
      <w:pPr>
        <w:pStyle w:val="BodyText"/>
      </w:pPr>
      <w:r w:rsidRPr="007D36C4">
        <w:t xml:space="preserve">This informative </w:t>
      </w:r>
      <w:r w:rsidR="00F119A4" w:rsidRPr="007D36C4">
        <w:t>s</w:t>
      </w:r>
      <w:r w:rsidR="00EE205C" w:rsidRPr="007D36C4">
        <w:t>ection</w:t>
      </w:r>
      <w:r w:rsidRPr="007D36C4">
        <w:t xml:space="preserve"> also discuss</w:t>
      </w:r>
      <w:r w:rsidR="00077CE1" w:rsidRPr="007D36C4">
        <w:t>es</w:t>
      </w:r>
      <w:r w:rsidRPr="007D36C4">
        <w:t xml:space="preserve"> the pros and cons of each deployment model.</w:t>
      </w:r>
    </w:p>
    <w:p w14:paraId="33AD56AD" w14:textId="2E94BCB4" w:rsidR="00C47029" w:rsidRPr="007D36C4" w:rsidRDefault="006D2704" w:rsidP="00AA763D">
      <w:pPr>
        <w:pStyle w:val="Heading3"/>
        <w:numPr>
          <w:ilvl w:val="0"/>
          <w:numId w:val="0"/>
        </w:numPr>
        <w:rPr>
          <w:noProof w:val="0"/>
        </w:rPr>
      </w:pPr>
      <w:bookmarkStart w:id="98" w:name="_Toc490820929"/>
      <w:r w:rsidRPr="007D36C4">
        <w:rPr>
          <w:noProof w:val="0"/>
        </w:rPr>
        <w:t>45</w:t>
      </w:r>
      <w:r w:rsidR="00F119A4" w:rsidRPr="007D36C4">
        <w:rPr>
          <w:noProof w:val="0"/>
        </w:rPr>
        <w:t>.</w:t>
      </w:r>
      <w:r w:rsidR="00EE205C" w:rsidRPr="007D36C4">
        <w:rPr>
          <w:noProof w:val="0"/>
        </w:rPr>
        <w:t>7</w:t>
      </w:r>
      <w:r w:rsidR="00EB3313" w:rsidRPr="007D36C4">
        <w:rPr>
          <w:noProof w:val="0"/>
        </w:rPr>
        <w:t>.1</w:t>
      </w:r>
      <w:r w:rsidR="00C47029" w:rsidRPr="007D36C4">
        <w:rPr>
          <w:noProof w:val="0"/>
        </w:rPr>
        <w:t xml:space="preserve"> </w:t>
      </w:r>
      <w:r w:rsidR="00D6351F" w:rsidRPr="007D36C4">
        <w:rPr>
          <w:noProof w:val="0"/>
        </w:rPr>
        <w:t>mXDE</w:t>
      </w:r>
      <w:r w:rsidR="001A1A39" w:rsidRPr="007D36C4">
        <w:rPr>
          <w:noProof w:val="0"/>
        </w:rPr>
        <w:t xml:space="preserve"> </w:t>
      </w:r>
      <w:r w:rsidR="00C47029" w:rsidRPr="007D36C4">
        <w:rPr>
          <w:noProof w:val="0"/>
        </w:rPr>
        <w:t>Deployment Model A</w:t>
      </w:r>
      <w:r w:rsidR="00BA4D55" w:rsidRPr="007D36C4">
        <w:rPr>
          <w:noProof w:val="0"/>
        </w:rPr>
        <w:t xml:space="preserve"> - Central Document Registry/Repository and Central Fine-Grained Data Source</w:t>
      </w:r>
      <w:bookmarkEnd w:id="98"/>
      <w:r w:rsidR="00C47029" w:rsidRPr="007D36C4">
        <w:rPr>
          <w:noProof w:val="0"/>
        </w:rPr>
        <w:t xml:space="preserve">   </w:t>
      </w:r>
    </w:p>
    <w:p w14:paraId="059B6121" w14:textId="77777777" w:rsidR="005F6C14" w:rsidRDefault="005F6C14" w:rsidP="005F6C14">
      <w:pPr>
        <w:pStyle w:val="BodyText"/>
      </w:pPr>
      <w:r w:rsidRPr="00217CE4">
        <w:t>In this deployment model, the health information infrastructure is designed around a centralized system that groups a Data Element (DE) Extractor with an XDS Document Registry, an XDS Document Repository and a QEDm Clinical Data Source to which the fine-grained queries are directed</w:t>
      </w:r>
      <w:r w:rsidRPr="007D36C4">
        <w:t xml:space="preserve">. </w:t>
      </w:r>
    </w:p>
    <w:p w14:paraId="0D87457D" w14:textId="77777777" w:rsidR="00751095" w:rsidRDefault="005F6C14" w:rsidP="005F6C14">
      <w:pPr>
        <w:pStyle w:val="BodyText"/>
        <w:spacing w:after="120"/>
      </w:pPr>
      <w:r w:rsidRPr="009A310A">
        <w:t>The operation of this deployment model is described through the transaction flows below.</w:t>
      </w:r>
    </w:p>
    <w:p w14:paraId="34E9E1A4" w14:textId="19818702" w:rsidR="005F6C14" w:rsidRPr="00AA1298" w:rsidRDefault="005F6C14" w:rsidP="005F6C14">
      <w:pPr>
        <w:pStyle w:val="BodyText"/>
        <w:spacing w:after="120"/>
      </w:pPr>
      <w:r w:rsidRPr="009634A9">
        <w:t>Thanks to this centralized grouping, it's quite simple for the Data Element (DE) Extractor to access the documents for extracting and assembling the data elements and the provenance information to be shared with the Clinical Data Consumers and the Document Consumers</w:t>
      </w:r>
      <w:r w:rsidRPr="007D36C4">
        <w:t>.</w:t>
      </w:r>
    </w:p>
    <w:p w14:paraId="42BE3728" w14:textId="644986BE" w:rsidR="00B65576" w:rsidRPr="00CE46C3" w:rsidRDefault="00313172" w:rsidP="00CE46C3">
      <w:pPr>
        <w:pStyle w:val="FigureTitle"/>
      </w:pPr>
      <w:r w:rsidRPr="00AA1298">
        <w:rPr>
          <w:noProof/>
        </w:rPr>
        <w:lastRenderedPageBreak/>
        <mc:AlternateContent>
          <mc:Choice Requires="wpc">
            <w:drawing>
              <wp:inline distT="0" distB="0" distL="0" distR="0" wp14:anchorId="0357DAF4" wp14:editId="345D8BDC">
                <wp:extent cx="5972175" cy="3086100"/>
                <wp:effectExtent l="0" t="0" r="9525" b="0"/>
                <wp:docPr id="2141" name="Area di disegno 2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3" name="Rettangolo con angoli arrotondati 660"/>
                        <wps:cNvSpPr/>
                        <wps:spPr>
                          <a:xfrm>
                            <a:off x="81281" y="63006"/>
                            <a:ext cx="788670" cy="684530"/>
                          </a:xfrm>
                          <a:prstGeom prst="roundRect">
                            <a:avLst>
                              <a:gd name="adj" fmla="val 8003"/>
                            </a:avLst>
                          </a:prstGeom>
                          <a:solidFill>
                            <a:sysClr val="window" lastClr="FFFFFF">
                              <a:lumMod val="95000"/>
                            </a:sysClr>
                          </a:solidFill>
                          <a:ln w="9525" cap="flat" cmpd="sng" algn="ctr">
                            <a:solidFill>
                              <a:srgbClr val="E7E6E6">
                                <a:lumMod val="75000"/>
                              </a:srgbClr>
                            </a:solidFill>
                            <a:prstDash val="solid"/>
                            <a:miter lim="800000"/>
                          </a:ln>
                          <a:effectLst/>
                        </wps:spPr>
                        <wps:txbx>
                          <w:txbxContent>
                            <w:p w14:paraId="0CD1A9DD" w14:textId="77777777" w:rsidR="001F4D5C" w:rsidRDefault="001F4D5C" w:rsidP="00713EF2">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4" name="Rettangolo con angoli arrotondati 658"/>
                        <wps:cNvSpPr/>
                        <wps:spPr>
                          <a:xfrm>
                            <a:off x="1480773" y="65214"/>
                            <a:ext cx="788727" cy="684530"/>
                          </a:xfrm>
                          <a:prstGeom prst="roundRect">
                            <a:avLst>
                              <a:gd name="adj" fmla="val 8003"/>
                            </a:avLst>
                          </a:prstGeom>
                          <a:solidFill>
                            <a:sysClr val="window" lastClr="FFFFFF">
                              <a:lumMod val="95000"/>
                            </a:sysClr>
                          </a:solidFill>
                          <a:ln w="9525" cap="flat" cmpd="sng" algn="ctr">
                            <a:solidFill>
                              <a:srgbClr val="E7E6E6">
                                <a:lumMod val="75000"/>
                              </a:srgbClr>
                            </a:solidFill>
                            <a:prstDash val="solid"/>
                            <a:miter lim="800000"/>
                          </a:ln>
                          <a:effectLst/>
                        </wps:spPr>
                        <wps:txbx>
                          <w:txbxContent>
                            <w:p w14:paraId="626E48D1" w14:textId="77777777" w:rsidR="001F4D5C" w:rsidRDefault="001F4D5C" w:rsidP="00713EF2">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5" name="Connettore 2 2039"/>
                        <wps:cNvCnPr/>
                        <wps:spPr>
                          <a:xfrm flipV="1">
                            <a:off x="723335" y="397293"/>
                            <a:ext cx="948705" cy="1412"/>
                          </a:xfrm>
                          <a:prstGeom prst="straightConnector1">
                            <a:avLst/>
                          </a:prstGeom>
                          <a:noFill/>
                          <a:ln w="57150" cap="flat" cmpd="sng" algn="ctr">
                            <a:solidFill>
                              <a:sysClr val="window" lastClr="FFFFFF">
                                <a:lumMod val="85000"/>
                              </a:sysClr>
                            </a:solidFill>
                            <a:prstDash val="solid"/>
                            <a:miter lim="800000"/>
                            <a:headEnd type="triangle"/>
                            <a:tailEnd type="triangle"/>
                          </a:ln>
                          <a:effectLst/>
                        </wps:spPr>
                        <wps:bodyPr/>
                      </wps:wsp>
                      <wpg:wgp>
                        <wpg:cNvPr id="716" name="Gruppo 1443"/>
                        <wpg:cNvGrpSpPr/>
                        <wpg:grpSpPr>
                          <a:xfrm>
                            <a:off x="513381" y="1208117"/>
                            <a:ext cx="4410311" cy="1827780"/>
                            <a:chOff x="545786" y="1370751"/>
                            <a:chExt cx="4410311" cy="4146643"/>
                          </a:xfrm>
                        </wpg:grpSpPr>
                        <wps:wsp>
                          <wps:cNvPr id="717" name="Line 110"/>
                          <wps:cNvCnPr>
                            <a:cxnSpLocks noChangeShapeType="1"/>
                          </wps:cNvCnPr>
                          <wps:spPr bwMode="auto">
                            <a:xfrm flipV="1">
                              <a:off x="545786" y="1370751"/>
                              <a:ext cx="0" cy="4146232"/>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718" name="Line 117"/>
                          <wps:cNvCnPr>
                            <a:cxnSpLocks noChangeShapeType="1"/>
                          </wps:cNvCnPr>
                          <wps:spPr bwMode="auto">
                            <a:xfrm flipV="1">
                              <a:off x="4929621" y="1515577"/>
                              <a:ext cx="26476" cy="4001817"/>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719" name="Line 110"/>
                          <wps:cNvCnPr>
                            <a:cxnSpLocks noChangeShapeType="1"/>
                          </wps:cNvCnPr>
                          <wps:spPr bwMode="auto">
                            <a:xfrm flipH="1" flipV="1">
                              <a:off x="1941498" y="1575684"/>
                              <a:ext cx="624" cy="3941708"/>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720" name="Text Box 130"/>
                        <wps:cNvSpPr txBox="1">
                          <a:spLocks noChangeArrowheads="1"/>
                        </wps:cNvSpPr>
                        <wps:spPr bwMode="auto">
                          <a:xfrm>
                            <a:off x="2075901" y="1361515"/>
                            <a:ext cx="2419900" cy="13312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BEC6958" w14:textId="61C86492" w:rsidR="001F4D5C" w:rsidRPr="00C0470D" w:rsidRDefault="001F4D5C" w:rsidP="00713EF2">
                              <w:pPr>
                                <w:pStyle w:val="NormalWeb"/>
                                <w:spacing w:before="0" w:line="276" w:lineRule="auto"/>
                                <w:jc w:val="center"/>
                                <w:rPr>
                                  <w:sz w:val="14"/>
                                  <w:szCs w:val="14"/>
                                </w:rPr>
                              </w:pPr>
                              <w:r>
                                <w:rPr>
                                  <w:sz w:val="14"/>
                                  <w:szCs w:val="14"/>
                                  <w:highlight w:val="lightGray"/>
                                </w:rPr>
                                <w:t>Publish</w:t>
                              </w:r>
                              <w:r w:rsidRPr="00C0470D">
                                <w:rPr>
                                  <w:sz w:val="14"/>
                                  <w:szCs w:val="14"/>
                                  <w:highlight w:val="lightGray"/>
                                </w:rPr>
                                <w:t xml:space="preserve"> Document</w:t>
                              </w:r>
                              <w:r w:rsidRPr="00C0470D">
                                <w:rPr>
                                  <w:sz w:val="14"/>
                                  <w:szCs w:val="14"/>
                                </w:rPr>
                                <w:t xml:space="preserve"> </w:t>
                              </w:r>
                              <w:r>
                                <w:rPr>
                                  <w:sz w:val="14"/>
                                  <w:szCs w:val="14"/>
                                </w:rPr>
                                <w:t>Request</w:t>
                              </w:r>
                            </w:p>
                          </w:txbxContent>
                        </wps:txbx>
                        <wps:bodyPr rot="0" vert="horz" wrap="square" lIns="0" tIns="0" rIns="0" bIns="0" anchor="t" anchorCtr="0" upright="1">
                          <a:noAutofit/>
                        </wps:bodyPr>
                      </wps:wsp>
                      <wpg:wgp>
                        <wpg:cNvPr id="731" name="Gruppo 2042"/>
                        <wpg:cNvGrpSpPr/>
                        <wpg:grpSpPr>
                          <a:xfrm>
                            <a:off x="579551" y="1494641"/>
                            <a:ext cx="4280834" cy="246611"/>
                            <a:chOff x="618893" y="1723755"/>
                            <a:chExt cx="3400642" cy="310195"/>
                          </a:xfrm>
                        </wpg:grpSpPr>
                        <wps:wsp>
                          <wps:cNvPr id="732" name="Line 113"/>
                          <wps:cNvCnPr>
                            <a:cxnSpLocks noChangeShapeType="1"/>
                          </wps:cNvCnPr>
                          <wps:spPr bwMode="auto">
                            <a:xfrm>
                              <a:off x="618893" y="2033950"/>
                              <a:ext cx="3395162" cy="0"/>
                            </a:xfrm>
                            <a:prstGeom prst="line">
                              <a:avLst/>
                            </a:prstGeom>
                            <a:noFill/>
                            <a:ln w="9525">
                              <a:solidFill>
                                <a:sysClr val="windowText" lastClr="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733" name="Line 148"/>
                          <wps:cNvCnPr>
                            <a:cxnSpLocks noChangeShapeType="1"/>
                          </wps:cNvCnPr>
                          <wps:spPr bwMode="auto">
                            <a:xfrm flipV="1">
                              <a:off x="620224" y="1723755"/>
                              <a:ext cx="3399311" cy="11059"/>
                            </a:xfrm>
                            <a:prstGeom prst="line">
                              <a:avLst/>
                            </a:prstGeom>
                            <a:noFill/>
                            <a:ln w="9525">
                              <a:solidFill>
                                <a:sysClr val="windowText" lastClr="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734" name="Parentesi graffa aperta 2080"/>
                        <wps:cNvSpPr/>
                        <wps:spPr>
                          <a:xfrm>
                            <a:off x="211857" y="1317305"/>
                            <a:ext cx="109267" cy="586409"/>
                          </a:xfrm>
                          <a:prstGeom prst="leftBrace">
                            <a:avLst/>
                          </a:prstGeom>
                          <a:noFill/>
                          <a:ln w="9525" cap="flat" cmpd="sng" algn="ctr">
                            <a:solidFill>
                              <a:sysClr val="windowText" lastClr="000000">
                                <a:lumMod val="50000"/>
                                <a:lumOff val="50000"/>
                              </a:sys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5" name="Parentesi graffa aperta 2089"/>
                        <wps:cNvSpPr/>
                        <wps:spPr>
                          <a:xfrm>
                            <a:off x="201889" y="1959986"/>
                            <a:ext cx="116355" cy="928556"/>
                          </a:xfrm>
                          <a:prstGeom prst="leftBrace">
                            <a:avLst/>
                          </a:prstGeom>
                          <a:noFill/>
                          <a:ln w="9525" cap="flat" cmpd="sng" algn="ctr">
                            <a:solidFill>
                              <a:sysClr val="windowText" lastClr="000000">
                                <a:lumMod val="50000"/>
                                <a:lumOff val="50000"/>
                              </a:sys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81" name="Elemento grafico 3" descr="Utente"/>
                          <pic:cNvPicPr/>
                        </pic:nvPicPr>
                        <pic:blipFill>
                          <a:blip r:embed="rId4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5"/>
                              </a:ext>
                            </a:extLst>
                          </a:blip>
                          <a:stretch>
                            <a:fillRect/>
                          </a:stretch>
                        </pic:blipFill>
                        <pic:spPr>
                          <a:xfrm>
                            <a:off x="927912" y="50201"/>
                            <a:ext cx="348439" cy="348439"/>
                          </a:xfrm>
                          <a:prstGeom prst="rect">
                            <a:avLst/>
                          </a:prstGeom>
                        </pic:spPr>
                      </pic:pic>
                      <wps:wsp>
                        <wps:cNvPr id="2082" name="Ovale 2191"/>
                        <wps:cNvSpPr/>
                        <wps:spPr>
                          <a:xfrm>
                            <a:off x="1" y="1515790"/>
                            <a:ext cx="176041" cy="182112"/>
                          </a:xfrm>
                          <a:prstGeom prst="ellipse">
                            <a:avLst/>
                          </a:prstGeom>
                          <a:solidFill>
                            <a:sysClr val="windowText" lastClr="000000">
                              <a:lumMod val="65000"/>
                              <a:lumOff val="35000"/>
                            </a:sysClr>
                          </a:solidFill>
                          <a:ln w="9525" cap="flat" cmpd="sng" algn="ctr">
                            <a:solidFill>
                              <a:sysClr val="windowText" lastClr="000000">
                                <a:lumMod val="50000"/>
                                <a:lumOff val="50000"/>
                              </a:sysClr>
                            </a:solidFill>
                            <a:prstDash val="solid"/>
                            <a:miter lim="800000"/>
                          </a:ln>
                          <a:effectLst/>
                        </wps:spPr>
                        <wps:txbx>
                          <w:txbxContent>
                            <w:p w14:paraId="779232A0" w14:textId="77777777" w:rsidR="001F4D5C" w:rsidRPr="00707758" w:rsidRDefault="001F4D5C" w:rsidP="00713EF2">
                              <w:pPr>
                                <w:pStyle w:val="NormalWeb"/>
                                <w:spacing w:before="0"/>
                                <w:jc w:val="center"/>
                                <w:rPr>
                                  <w:b/>
                                  <w:color w:val="FFFFFF" w:themeColor="background1"/>
                                </w:rPr>
                              </w:pPr>
                              <w:r w:rsidRPr="00707758">
                                <w:rPr>
                                  <w:rFonts w:ascii="Arial" w:hAnsi="Arial" w:cs="Arial"/>
                                  <w:b/>
                                  <w:color w:val="FFFFFF" w:themeColor="background1"/>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3" name="Ovale 2192"/>
                        <wps:cNvSpPr/>
                        <wps:spPr>
                          <a:xfrm>
                            <a:off x="3887" y="2334281"/>
                            <a:ext cx="176041" cy="182111"/>
                          </a:xfrm>
                          <a:prstGeom prst="ellipse">
                            <a:avLst/>
                          </a:prstGeom>
                          <a:solidFill>
                            <a:sysClr val="windowText" lastClr="000000">
                              <a:lumMod val="65000"/>
                              <a:lumOff val="35000"/>
                            </a:sysClr>
                          </a:solidFill>
                          <a:ln w="9525" cap="flat" cmpd="sng" algn="ctr">
                            <a:solidFill>
                              <a:sysClr val="windowText" lastClr="000000">
                                <a:lumMod val="50000"/>
                                <a:lumOff val="50000"/>
                              </a:sysClr>
                            </a:solidFill>
                            <a:prstDash val="solid"/>
                            <a:miter lim="800000"/>
                          </a:ln>
                          <a:effectLst/>
                        </wps:spPr>
                        <wps:txbx>
                          <w:txbxContent>
                            <w:p w14:paraId="3EAD2647" w14:textId="77777777" w:rsidR="001F4D5C" w:rsidRPr="00707758" w:rsidRDefault="001F4D5C" w:rsidP="00713EF2">
                              <w:pPr>
                                <w:pStyle w:val="NormalWeb"/>
                                <w:spacing w:before="0"/>
                                <w:jc w:val="center"/>
                                <w:rPr>
                                  <w:b/>
                                  <w:color w:val="FFFFFF" w:themeColor="background1"/>
                                </w:rPr>
                              </w:pPr>
                              <w:r>
                                <w:rPr>
                                  <w:rFonts w:ascii="Arial" w:hAnsi="Arial" w:cs="Arial"/>
                                  <w:b/>
                                  <w:color w:val="FFFFFF" w:themeColor="background1"/>
                                  <w:sz w:val="16"/>
                                  <w:szCs w:val="1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4" name="Text Box 109"/>
                        <wps:cNvSpPr txBox="1">
                          <a:spLocks noChangeArrowheads="1"/>
                        </wps:cNvSpPr>
                        <wps:spPr bwMode="auto">
                          <a:xfrm>
                            <a:off x="234928" y="770261"/>
                            <a:ext cx="494297" cy="298298"/>
                          </a:xfrm>
                          <a:prstGeom prst="rect">
                            <a:avLst/>
                          </a:prstGeom>
                          <a:noFill/>
                          <a:ln>
                            <a:noFill/>
                          </a:ln>
                          <a:extLst/>
                        </wps:spPr>
                        <wps:txbx>
                          <w:txbxContent>
                            <w:p w14:paraId="13A238E7" w14:textId="77777777" w:rsidR="001F4D5C" w:rsidRPr="004C786A" w:rsidRDefault="001F4D5C" w:rsidP="00713EF2">
                              <w:pPr>
                                <w:pStyle w:val="NormalWeb"/>
                                <w:spacing w:before="0" w:line="192" w:lineRule="auto"/>
                                <w:jc w:val="center"/>
                                <w:rPr>
                                  <w:sz w:val="13"/>
                                  <w:szCs w:val="13"/>
                                </w:rPr>
                              </w:pPr>
                              <w:r>
                                <w:rPr>
                                  <w:b/>
                                  <w:bCs/>
                                  <w:sz w:val="13"/>
                                  <w:szCs w:val="13"/>
                                </w:rPr>
                                <w:t>XDS/MHD</w:t>
                              </w:r>
                              <w:r w:rsidRPr="004C786A">
                                <w:rPr>
                                  <w:b/>
                                  <w:bCs/>
                                  <w:sz w:val="13"/>
                                  <w:szCs w:val="13"/>
                                </w:rPr>
                                <w:t xml:space="preserve"> </w:t>
                              </w:r>
                              <w:r>
                                <w:rPr>
                                  <w:b/>
                                  <w:bCs/>
                                  <w:sz w:val="13"/>
                                  <w:szCs w:val="13"/>
                                </w:rPr>
                                <w:t>Document</w:t>
                              </w:r>
                              <w:r w:rsidRPr="004C786A">
                                <w:rPr>
                                  <w:b/>
                                  <w:bCs/>
                                  <w:sz w:val="13"/>
                                  <w:szCs w:val="13"/>
                                </w:rPr>
                                <w:br/>
                              </w:r>
                              <w:r>
                                <w:rPr>
                                  <w:b/>
                                  <w:bCs/>
                                  <w:sz w:val="13"/>
                                  <w:szCs w:val="13"/>
                                </w:rPr>
                                <w:t>Source</w:t>
                              </w:r>
                            </w:p>
                          </w:txbxContent>
                        </wps:txbx>
                        <wps:bodyPr rot="0" vert="horz" wrap="square" lIns="0" tIns="36000" rIns="0" bIns="36000" anchor="b" anchorCtr="0" upright="1">
                          <a:noAutofit/>
                        </wps:bodyPr>
                      </wps:wsp>
                      <pic:pic xmlns:pic="http://schemas.openxmlformats.org/drawingml/2006/picture">
                        <pic:nvPicPr>
                          <pic:cNvPr id="2085" name="Immagine 2218"/>
                          <pic:cNvPicPr/>
                        </pic:nvPicPr>
                        <pic:blipFill>
                          <a:blip r:embed="rId42"/>
                          <a:stretch>
                            <a:fillRect/>
                          </a:stretch>
                        </pic:blipFill>
                        <pic:spPr>
                          <a:xfrm flipH="1">
                            <a:off x="1705503" y="2268189"/>
                            <a:ext cx="147857" cy="175581"/>
                          </a:xfrm>
                          <a:prstGeom prst="rect">
                            <a:avLst/>
                          </a:prstGeom>
                        </pic:spPr>
                      </pic:pic>
                      <wps:wsp>
                        <wps:cNvPr id="2086" name="Text Box 25"/>
                        <wps:cNvSpPr txBox="1"/>
                        <wps:spPr>
                          <a:xfrm>
                            <a:off x="1238042" y="2157916"/>
                            <a:ext cx="461207" cy="322300"/>
                          </a:xfrm>
                          <a:prstGeom prst="rect">
                            <a:avLst/>
                          </a:prstGeom>
                          <a:noFill/>
                          <a:ln w="6350">
                            <a:noFill/>
                          </a:ln>
                          <a:effectLst/>
                        </wps:spPr>
                        <wps:txbx>
                          <w:txbxContent>
                            <w:p w14:paraId="516DB7DB" w14:textId="77777777" w:rsidR="001F4D5C" w:rsidRPr="00C0470D" w:rsidRDefault="001F4D5C" w:rsidP="00713EF2">
                              <w:pPr>
                                <w:pStyle w:val="NormalWeb"/>
                                <w:spacing w:before="0" w:line="216" w:lineRule="auto"/>
                                <w:jc w:val="right"/>
                                <w:rPr>
                                  <w:sz w:val="13"/>
                                  <w:szCs w:val="13"/>
                                </w:rPr>
                              </w:pPr>
                              <w:r w:rsidRPr="00C0470D">
                                <w:rPr>
                                  <w:sz w:val="13"/>
                                  <w:szCs w:val="13"/>
                                </w:rPr>
                                <w:t xml:space="preserve">Select </w:t>
                              </w:r>
                              <w:r>
                                <w:rPr>
                                  <w:sz w:val="13"/>
                                  <w:szCs w:val="13"/>
                                </w:rPr>
                                <w:t xml:space="preserve">a </w:t>
                              </w:r>
                              <w:r w:rsidRPr="00C0470D">
                                <w:rPr>
                                  <w:sz w:val="13"/>
                                  <w:szCs w:val="13"/>
                                </w:rPr>
                                <w:t>DE</w:t>
                              </w:r>
                              <w:r w:rsidRPr="00C0470D">
                                <w:rPr>
                                  <w:sz w:val="13"/>
                                  <w:szCs w:val="13"/>
                                </w:rPr>
                                <w:br/>
                                <w:t xml:space="preserve">and parse its provenance </w:t>
                              </w:r>
                            </w:p>
                          </w:txbxContent>
                        </wps:txbx>
                        <wps:bodyPr rot="0" spcFirstLastPara="0" vert="horz" wrap="square" lIns="0" tIns="0" rIns="0" bIns="0" numCol="1" spcCol="0" rtlCol="0" fromWordArt="0" anchor="ctr" anchorCtr="0" forceAA="0" compatLnSpc="1">
                          <a:prstTxWarp prst="textNoShape">
                            <a:avLst/>
                          </a:prstTxWarp>
                          <a:noAutofit/>
                        </wps:bodyPr>
                      </wps:wsp>
                      <wpg:wgp>
                        <wpg:cNvPr id="2087" name="Gruppo 2439"/>
                        <wpg:cNvGrpSpPr/>
                        <wpg:grpSpPr>
                          <a:xfrm>
                            <a:off x="1385888" y="70533"/>
                            <a:ext cx="1037272" cy="1216076"/>
                            <a:chOff x="1659915" y="173991"/>
                            <a:chExt cx="1037272" cy="1216076"/>
                          </a:xfrm>
                        </wpg:grpSpPr>
                        <wpg:grpSp>
                          <wpg:cNvPr id="2088" name="Gruppo 2221"/>
                          <wpg:cNvGrpSpPr/>
                          <wpg:grpSpPr>
                            <a:xfrm>
                              <a:off x="1659915" y="842962"/>
                              <a:ext cx="1037272" cy="547105"/>
                              <a:chOff x="1601935" y="1326459"/>
                              <a:chExt cx="1037272" cy="547105"/>
                            </a:xfrm>
                          </wpg:grpSpPr>
                          <wpg:grpSp>
                            <wpg:cNvPr id="2090" name="Gruppo 2222"/>
                            <wpg:cNvGrpSpPr/>
                            <wpg:grpSpPr>
                              <a:xfrm>
                                <a:off x="1601935" y="1326459"/>
                                <a:ext cx="1037272" cy="547105"/>
                                <a:chOff x="18928" y="159191"/>
                                <a:chExt cx="1037272" cy="547177"/>
                              </a:xfrm>
                            </wpg:grpSpPr>
                            <wps:wsp>
                              <wps:cNvPr id="2093" name="Text Box 111"/>
                              <wps:cNvSpPr txBox="1">
                                <a:spLocks noChangeArrowheads="1"/>
                              </wps:cNvSpPr>
                              <wps:spPr bwMode="auto">
                                <a:xfrm>
                                  <a:off x="175584" y="402838"/>
                                  <a:ext cx="683260" cy="303530"/>
                                </a:xfrm>
                                <a:prstGeom prst="rect">
                                  <a:avLst/>
                                </a:prstGeom>
                                <a:noFill/>
                                <a:ln>
                                  <a:noFill/>
                                </a:ln>
                                <a:extLst/>
                              </wps:spPr>
                              <wps:txbx>
                                <w:txbxContent>
                                  <w:p w14:paraId="396EF313" w14:textId="77777777" w:rsidR="001F4D5C" w:rsidRPr="0009356C" w:rsidRDefault="001F4D5C" w:rsidP="00713EF2">
                                    <w:pPr>
                                      <w:pStyle w:val="NormalWeb"/>
                                      <w:pBdr>
                                        <w:top w:val="single" w:sz="4" w:space="1" w:color="auto"/>
                                      </w:pBdr>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r w:rsidRPr="0009356C">
                                      <w:rPr>
                                        <w:b/>
                                        <w:bCs/>
                                        <w:sz w:val="13"/>
                                        <w:szCs w:val="13"/>
                                        <w:lang w:val="it-IT"/>
                                      </w:rPr>
                                      <w:t xml:space="preserve"> </w:t>
                                    </w:r>
                                  </w:p>
                                </w:txbxContent>
                              </wps:txbx>
                              <wps:bodyPr rot="0" vert="horz" wrap="square" lIns="0" tIns="0" rIns="0" bIns="0" anchor="t" anchorCtr="0" upright="1">
                                <a:noAutofit/>
                              </wps:bodyPr>
                            </wps:wsp>
                            <wps:wsp>
                              <wps:cNvPr id="2092" name="Text Box 109"/>
                              <wps:cNvSpPr txBox="1">
                                <a:spLocks noChangeArrowheads="1"/>
                              </wps:cNvSpPr>
                              <wps:spPr bwMode="auto">
                                <a:xfrm>
                                  <a:off x="572330" y="173480"/>
                                  <a:ext cx="483870" cy="310656"/>
                                </a:xfrm>
                                <a:prstGeom prst="rect">
                                  <a:avLst/>
                                </a:prstGeom>
                                <a:noFill/>
                                <a:ln>
                                  <a:noFill/>
                                </a:ln>
                                <a:extLst/>
                              </wps:spPr>
                              <wps:txbx>
                                <w:txbxContent>
                                  <w:p w14:paraId="79332066" w14:textId="0130E0D4" w:rsidR="001F4D5C" w:rsidRPr="0009356C" w:rsidRDefault="001F4D5C" w:rsidP="00713EF2">
                                    <w:pPr>
                                      <w:pStyle w:val="NormalWeb"/>
                                      <w:spacing w:before="0" w:line="192" w:lineRule="auto"/>
                                      <w:rPr>
                                        <w:sz w:val="13"/>
                                        <w:szCs w:val="13"/>
                                        <w:lang w:val="it-IT"/>
                                      </w:rPr>
                                    </w:pPr>
                                    <w:r>
                                      <w:rPr>
                                        <w:b/>
                                        <w:bCs/>
                                        <w:sz w:val="13"/>
                                        <w:szCs w:val="13"/>
                                        <w:lang w:val="it-IT"/>
                                      </w:rPr>
                                      <w:t>XDS/</w:t>
                                    </w:r>
                                    <w:r w:rsidRPr="0009356C">
                                      <w:rPr>
                                        <w:b/>
                                        <w:bCs/>
                                        <w:sz w:val="13"/>
                                        <w:szCs w:val="13"/>
                                        <w:lang w:val="it-IT"/>
                                      </w:rPr>
                                      <w:t xml:space="preserve">MHD </w:t>
                                    </w:r>
                                    <w:r w:rsidRPr="0009356C">
                                      <w:rPr>
                                        <w:b/>
                                        <w:bCs/>
                                        <w:sz w:val="13"/>
                                        <w:szCs w:val="13"/>
                                        <w:lang w:val="it-IT"/>
                                      </w:rPr>
                                      <w:br/>
                                      <w:t>Document</w:t>
                                    </w:r>
                                    <w:r w:rsidRPr="0009356C">
                                      <w:rPr>
                                        <w:b/>
                                        <w:bCs/>
                                        <w:sz w:val="13"/>
                                        <w:szCs w:val="13"/>
                                        <w:lang w:val="it-IT"/>
                                      </w:rPr>
                                      <w:br/>
                                      <w:t>Consumer</w:t>
                                    </w:r>
                                  </w:p>
                                </w:txbxContent>
                              </wps:txbx>
                              <wps:bodyPr rot="0" vert="horz" wrap="square" lIns="0" tIns="36000" rIns="0" bIns="36000" anchor="b" anchorCtr="0" upright="1">
                                <a:noAutofit/>
                              </wps:bodyPr>
                            </wps:wsp>
                            <wps:wsp>
                              <wps:cNvPr id="2094" name="Text Box 109"/>
                              <wps:cNvSpPr txBox="1">
                                <a:spLocks noChangeArrowheads="1"/>
                              </wps:cNvSpPr>
                              <wps:spPr bwMode="auto">
                                <a:xfrm>
                                  <a:off x="18928" y="159191"/>
                                  <a:ext cx="493108" cy="321155"/>
                                </a:xfrm>
                                <a:prstGeom prst="rect">
                                  <a:avLst/>
                                </a:prstGeom>
                                <a:noFill/>
                                <a:ln>
                                  <a:noFill/>
                                </a:ln>
                                <a:extLst/>
                              </wps:spPr>
                              <wps:txbx>
                                <w:txbxContent>
                                  <w:p w14:paraId="706FE9DB" w14:textId="77777777" w:rsidR="001F4D5C" w:rsidRPr="004C786A" w:rsidRDefault="001F4D5C" w:rsidP="00713EF2">
                                    <w:pPr>
                                      <w:pStyle w:val="NormalWeb"/>
                                      <w:spacing w:before="0" w:line="192" w:lineRule="auto"/>
                                      <w:jc w:val="right"/>
                                      <w:rPr>
                                        <w:sz w:val="13"/>
                                        <w:szCs w:val="13"/>
                                      </w:rPr>
                                    </w:pPr>
                                    <w:r w:rsidRPr="004C786A">
                                      <w:rPr>
                                        <w:b/>
                                        <w:bCs/>
                                        <w:sz w:val="13"/>
                                        <w:szCs w:val="13"/>
                                      </w:rPr>
                                      <w:t>Q</w:t>
                                    </w:r>
                                    <w:r>
                                      <w:rPr>
                                        <w:b/>
                                        <w:bCs/>
                                        <w:sz w:val="13"/>
                                        <w:szCs w:val="13"/>
                                      </w:rPr>
                                      <w:t>EDm</w:t>
                                    </w:r>
                                    <w:r w:rsidRPr="004C786A">
                                      <w:rPr>
                                        <w:b/>
                                        <w:bCs/>
                                        <w:sz w:val="13"/>
                                        <w:szCs w:val="13"/>
                                      </w:rPr>
                                      <w:t xml:space="preserve"> Clinical Data</w:t>
                                    </w:r>
                                    <w:r w:rsidRPr="004C786A">
                                      <w:rPr>
                                        <w:b/>
                                        <w:bCs/>
                                        <w:sz w:val="13"/>
                                        <w:szCs w:val="13"/>
                                      </w:rPr>
                                      <w:br/>
                                      <w:t>Consumer</w:t>
                                    </w:r>
                                  </w:p>
                                </w:txbxContent>
                              </wps:txbx>
                              <wps:bodyPr rot="0" vert="horz" wrap="square" lIns="0" tIns="36000" rIns="0" bIns="36000" anchor="b" anchorCtr="0" upright="1">
                                <a:noAutofit/>
                              </wps:bodyPr>
                            </wps:wsp>
                          </wpg:grpSp>
                          <wps:wsp>
                            <wps:cNvPr id="2095" name="Connettore diritto 2226"/>
                            <wps:cNvCnPr/>
                            <wps:spPr>
                              <a:xfrm>
                                <a:off x="2118360" y="1380785"/>
                                <a:ext cx="0" cy="262255"/>
                              </a:xfrm>
                              <a:prstGeom prst="line">
                                <a:avLst/>
                              </a:prstGeom>
                              <a:noFill/>
                              <a:ln w="6350" cap="flat" cmpd="sng" algn="ctr">
                                <a:solidFill>
                                  <a:sysClr val="windowText" lastClr="000000"/>
                                </a:solidFill>
                                <a:prstDash val="solid"/>
                                <a:miter lim="800000"/>
                              </a:ln>
                              <a:effectLst/>
                            </wps:spPr>
                            <wps:bodyPr/>
                          </wps:wsp>
                        </wpg:grpSp>
                        <wpg:grpSp>
                          <wpg:cNvPr id="2096" name="Gruppo 2227"/>
                          <wpg:cNvGrpSpPr/>
                          <wpg:grpSpPr>
                            <a:xfrm>
                              <a:off x="1743075" y="173991"/>
                              <a:ext cx="822960" cy="686232"/>
                              <a:chOff x="698151" y="1339523"/>
                              <a:chExt cx="822960" cy="686232"/>
                            </a:xfrm>
                          </wpg:grpSpPr>
                          <wpg:grpSp>
                            <wpg:cNvPr id="2097" name="Gruppo 2228"/>
                            <wpg:cNvGrpSpPr/>
                            <wpg:grpSpPr>
                              <a:xfrm>
                                <a:off x="698151" y="1339523"/>
                                <a:ext cx="822960" cy="686232"/>
                                <a:chOff x="186090" y="-88599"/>
                                <a:chExt cx="861247" cy="718299"/>
                              </a:xfrm>
                            </wpg:grpSpPr>
                            <wpg:grpSp>
                              <wpg:cNvPr id="2098" name="Gruppo 2229"/>
                              <wpg:cNvGrpSpPr/>
                              <wpg:grpSpPr>
                                <a:xfrm>
                                  <a:off x="186090" y="-88599"/>
                                  <a:ext cx="861247" cy="718299"/>
                                  <a:chOff x="186090" y="-88599"/>
                                  <a:chExt cx="861247" cy="718299"/>
                                </a:xfrm>
                              </wpg:grpSpPr>
                              <pic:pic xmlns:pic="http://schemas.openxmlformats.org/drawingml/2006/picture">
                                <pic:nvPicPr>
                                  <pic:cNvPr id="2099" name="Elemento grafico 3" descr="Computer"/>
                                  <pic:cNvPicPr/>
                                </pic:nvPicPr>
                                <pic:blipFill>
                                  <a:blip r:embed="rId4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6"/>
                                      </a:ext>
                                    </a:extLst>
                                  </a:blip>
                                  <a:stretch>
                                    <a:fillRect/>
                                  </a:stretch>
                                </pic:blipFill>
                                <pic:spPr>
                                  <a:xfrm>
                                    <a:off x="436282" y="-88599"/>
                                    <a:ext cx="447675" cy="465711"/>
                                  </a:xfrm>
                                  <a:prstGeom prst="rect">
                                    <a:avLst/>
                                  </a:prstGeom>
                                </pic:spPr>
                              </pic:pic>
                              <wps:wsp>
                                <wps:cNvPr id="2100" name="Text Box 111"/>
                                <wps:cNvSpPr txBox="1">
                                  <a:spLocks noChangeArrowheads="1"/>
                                </wps:cNvSpPr>
                                <wps:spPr bwMode="auto">
                                  <a:xfrm>
                                    <a:off x="186090" y="397626"/>
                                    <a:ext cx="861247" cy="232074"/>
                                  </a:xfrm>
                                  <a:prstGeom prst="rect">
                                    <a:avLst/>
                                  </a:prstGeom>
                                  <a:noFill/>
                                  <a:ln>
                                    <a:noFill/>
                                  </a:ln>
                                  <a:extLst/>
                                </wps:spPr>
                                <wps:txbx>
                                  <w:txbxContent>
                                    <w:p w14:paraId="106B5B1E" w14:textId="77777777" w:rsidR="001F4D5C" w:rsidRPr="00A732EA" w:rsidRDefault="001F4D5C" w:rsidP="00713EF2">
                                      <w:pPr>
                                        <w:pStyle w:val="NormalWeb"/>
                                        <w:spacing w:before="0" w:line="192" w:lineRule="auto"/>
                                        <w:jc w:val="center"/>
                                        <w:rPr>
                                          <w:color w:val="595959" w:themeColor="text1" w:themeTint="A6"/>
                                          <w:sz w:val="13"/>
                                          <w:szCs w:val="13"/>
                                          <w:lang w:val="it-IT"/>
                                        </w:rPr>
                                      </w:pPr>
                                      <w:r w:rsidRPr="00A732EA">
                                        <w:rPr>
                                          <w:b/>
                                          <w:bCs/>
                                          <w:color w:val="595959" w:themeColor="text1" w:themeTint="A6"/>
                                          <w:sz w:val="13"/>
                                          <w:szCs w:val="13"/>
                                          <w:lang w:val="it-IT"/>
                                        </w:rPr>
                                        <w:t>Consumer of</w:t>
                                      </w:r>
                                      <w:r w:rsidRPr="00A732EA">
                                        <w:rPr>
                                          <w:b/>
                                          <w:bCs/>
                                          <w:color w:val="595959" w:themeColor="text1" w:themeTint="A6"/>
                                          <w:sz w:val="13"/>
                                          <w:szCs w:val="13"/>
                                          <w:lang w:val="it-IT"/>
                                        </w:rPr>
                                        <w:br/>
                                        <w:t xml:space="preserve">DE &amp; </w:t>
                                      </w:r>
                                      <w:r w:rsidRPr="00A732EA">
                                        <w:rPr>
                                          <w:b/>
                                          <w:bCs/>
                                          <w:color w:val="595959" w:themeColor="text1" w:themeTint="A6"/>
                                          <w:sz w:val="13"/>
                                          <w:szCs w:val="13"/>
                                        </w:rPr>
                                        <w:t>Documents</w:t>
                                      </w:r>
                                    </w:p>
                                  </w:txbxContent>
                                </wps:txbx>
                                <wps:bodyPr rot="0" vert="horz" wrap="square" lIns="0" tIns="0" rIns="0" bIns="0" anchor="ctr" anchorCtr="0" upright="1">
                                  <a:noAutofit/>
                                </wps:bodyPr>
                              </wps:wsp>
                            </wpg:grpSp>
                            <wps:wsp>
                              <wps:cNvPr id="2101" name="Rettangolo 2232"/>
                              <wps:cNvSpPr/>
                              <wps:spPr>
                                <a:xfrm>
                                  <a:off x="476451" y="39847"/>
                                  <a:ext cx="224743" cy="152934"/>
                                </a:xfrm>
                                <a:prstGeom prst="rect">
                                  <a:avLst/>
                                </a:pr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02" name="Gruppo 2233"/>
                            <wpg:cNvGrpSpPr/>
                            <wpg:grpSpPr>
                              <a:xfrm>
                                <a:off x="811805" y="1578566"/>
                                <a:ext cx="280815" cy="204625"/>
                                <a:chOff x="790103" y="1731861"/>
                                <a:chExt cx="192949" cy="204625"/>
                              </a:xfrm>
                            </wpg:grpSpPr>
                            <pic:pic xmlns:pic="http://schemas.openxmlformats.org/drawingml/2006/picture">
                              <pic:nvPicPr>
                                <pic:cNvPr id="2103" name="Elemento grafico 2" descr="Smartphone"/>
                                <pic:cNvPicPr/>
                              </pic:nvPicPr>
                              <pic:blipFill>
                                <a:blip r:embed="rId4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7"/>
                                    </a:ext>
                                  </a:extLst>
                                </a:blip>
                                <a:stretch>
                                  <a:fillRect/>
                                </a:stretch>
                              </pic:blipFill>
                              <pic:spPr>
                                <a:xfrm rot="1015542">
                                  <a:off x="790103" y="1731861"/>
                                  <a:ext cx="192949" cy="204625"/>
                                </a:xfrm>
                                <a:prstGeom prst="rect">
                                  <a:avLst/>
                                </a:prstGeom>
                              </pic:spPr>
                            </pic:pic>
                            <wps:wsp>
                              <wps:cNvPr id="2104" name="Rettangolo 2235"/>
                              <wps:cNvSpPr/>
                              <wps:spPr>
                                <a:xfrm rot="975524">
                                  <a:off x="848011" y="1760989"/>
                                  <a:ext cx="75845" cy="142916"/>
                                </a:xfrm>
                                <a:prstGeom prst="rect">
                                  <a:avLst/>
                                </a:pr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105" name="Gruppo 1442"/>
                        <wpg:cNvGrpSpPr/>
                        <wpg:grpSpPr>
                          <a:xfrm>
                            <a:off x="444037" y="1458827"/>
                            <a:ext cx="4533534" cy="329890"/>
                            <a:chOff x="476421" y="1687939"/>
                            <a:chExt cx="4533534" cy="377577"/>
                          </a:xfrm>
                        </wpg:grpSpPr>
                        <wps:wsp>
                          <wps:cNvPr id="2106" name="Rectangle 115"/>
                          <wps:cNvSpPr>
                            <a:spLocks noChangeArrowheads="1"/>
                          </wps:cNvSpPr>
                          <wps:spPr bwMode="auto">
                            <a:xfrm>
                              <a:off x="4891052" y="1690061"/>
                              <a:ext cx="118903" cy="369151"/>
                            </a:xfrm>
                            <a:prstGeom prst="rect">
                              <a:avLst/>
                            </a:prstGeom>
                            <a:solidFill>
                              <a:srgbClr val="70AD47">
                                <a:lumMod val="75000"/>
                              </a:srgbClr>
                            </a:solidFill>
                            <a:ln w="12700">
                              <a:solidFill>
                                <a:sysClr val="windowText" lastClr="000000"/>
                              </a:solidFill>
                              <a:miter lim="800000"/>
                              <a:headEnd/>
                              <a:tailEnd/>
                            </a:ln>
                          </wps:spPr>
                          <wps:bodyPr rot="0" vert="horz" wrap="square" lIns="91440" tIns="45720" rIns="91440" bIns="45720" anchor="t" anchorCtr="0" upright="1">
                            <a:noAutofit/>
                          </wps:bodyPr>
                        </wps:wsp>
                        <wps:wsp>
                          <wps:cNvPr id="2107" name="Rectangle 145"/>
                          <wps:cNvSpPr>
                            <a:spLocks noChangeArrowheads="1"/>
                          </wps:cNvSpPr>
                          <wps:spPr bwMode="auto">
                            <a:xfrm>
                              <a:off x="476421" y="1687939"/>
                              <a:ext cx="133179" cy="377577"/>
                            </a:xfrm>
                            <a:prstGeom prst="rect">
                              <a:avLst/>
                            </a:prstGeom>
                            <a:solidFill>
                              <a:srgbClr val="70AD47">
                                <a:lumMod val="75000"/>
                              </a:srgbClr>
                            </a:solidFill>
                            <a:ln w="12700">
                              <a:solidFill>
                                <a:sysClr val="windowText" lastClr="000000"/>
                              </a:solidFill>
                              <a:miter lim="800000"/>
                              <a:headEnd/>
                              <a:tailEnd/>
                            </a:ln>
                          </wps:spPr>
                          <wps:bodyPr rot="0" vert="horz" wrap="square" lIns="91440" tIns="45720" rIns="91440" bIns="45720" anchor="t" anchorCtr="0" upright="1">
                            <a:noAutofit/>
                          </wps:bodyPr>
                        </wps:wsp>
                      </wpg:wgp>
                      <wpg:wgp>
                        <wpg:cNvPr id="2108" name="Gruppo 2430"/>
                        <wpg:cNvGrpSpPr/>
                        <wpg:grpSpPr>
                          <a:xfrm>
                            <a:off x="147616" y="67017"/>
                            <a:ext cx="619759" cy="682886"/>
                            <a:chOff x="0" y="0"/>
                            <a:chExt cx="620128" cy="682964"/>
                          </a:xfrm>
                        </wpg:grpSpPr>
                        <wpg:grpSp>
                          <wpg:cNvPr id="2109" name="Gruppo 2431"/>
                          <wpg:cNvGrpSpPr/>
                          <wpg:grpSpPr>
                            <a:xfrm>
                              <a:off x="53319" y="0"/>
                              <a:ext cx="566809" cy="682964"/>
                              <a:chOff x="53319" y="0"/>
                              <a:chExt cx="593180" cy="714882"/>
                            </a:xfrm>
                          </wpg:grpSpPr>
                          <wpg:grpSp>
                            <wpg:cNvPr id="2110" name="Gruppo 2435"/>
                            <wpg:cNvGrpSpPr/>
                            <wpg:grpSpPr>
                              <a:xfrm>
                                <a:off x="53319" y="0"/>
                                <a:ext cx="593180" cy="714882"/>
                                <a:chOff x="53319" y="0"/>
                                <a:chExt cx="593180" cy="714882"/>
                              </a:xfrm>
                            </wpg:grpSpPr>
                            <pic:pic xmlns:pic="http://schemas.openxmlformats.org/drawingml/2006/picture">
                              <pic:nvPicPr>
                                <pic:cNvPr id="2111" name="Elemento grafico 3" descr="Computer"/>
                                <pic:cNvPicPr/>
                              </pic:nvPicPr>
                              <pic:blipFill>
                                <a:blip r:embed="rId4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6"/>
                                    </a:ext>
                                  </a:extLst>
                                </a:blip>
                                <a:stretch>
                                  <a:fillRect/>
                                </a:stretch>
                              </pic:blipFill>
                              <pic:spPr>
                                <a:xfrm>
                                  <a:off x="128770" y="0"/>
                                  <a:ext cx="447675" cy="465711"/>
                                </a:xfrm>
                                <a:prstGeom prst="rect">
                                  <a:avLst/>
                                </a:prstGeom>
                              </pic:spPr>
                            </pic:pic>
                            <wps:wsp>
                              <wps:cNvPr id="736" name="Text Box 111"/>
                              <wps:cNvSpPr txBox="1">
                                <a:spLocks noChangeArrowheads="1"/>
                              </wps:cNvSpPr>
                              <wps:spPr bwMode="auto">
                                <a:xfrm>
                                  <a:off x="53319" y="472147"/>
                                  <a:ext cx="593180" cy="242735"/>
                                </a:xfrm>
                                <a:prstGeom prst="rect">
                                  <a:avLst/>
                                </a:prstGeom>
                                <a:noFill/>
                                <a:ln>
                                  <a:noFill/>
                                </a:ln>
                                <a:extLst/>
                              </wps:spPr>
                              <wps:txbx>
                                <w:txbxContent>
                                  <w:p w14:paraId="01933863" w14:textId="77777777" w:rsidR="001F4D5C" w:rsidRPr="00A732EA" w:rsidRDefault="001F4D5C" w:rsidP="00713EF2">
                                    <w:pPr>
                                      <w:pStyle w:val="NormalWeb"/>
                                      <w:spacing w:before="0" w:line="192" w:lineRule="auto"/>
                                      <w:jc w:val="center"/>
                                      <w:rPr>
                                        <w:color w:val="595959" w:themeColor="text1" w:themeTint="A6"/>
                                        <w:sz w:val="13"/>
                                        <w:szCs w:val="13"/>
                                        <w:lang w:val="it-IT"/>
                                      </w:rPr>
                                    </w:pPr>
                                    <w:r w:rsidRPr="00A732EA">
                                      <w:rPr>
                                        <w:b/>
                                        <w:bCs/>
                                        <w:color w:val="595959" w:themeColor="text1" w:themeTint="A6"/>
                                        <w:sz w:val="13"/>
                                        <w:szCs w:val="13"/>
                                        <w:lang w:val="it-IT"/>
                                      </w:rPr>
                                      <w:t xml:space="preserve">Source of </w:t>
                                    </w:r>
                                    <w:r w:rsidRPr="00A732EA">
                                      <w:rPr>
                                        <w:b/>
                                        <w:bCs/>
                                        <w:color w:val="595959" w:themeColor="text1" w:themeTint="A6"/>
                                        <w:sz w:val="13"/>
                                        <w:szCs w:val="13"/>
                                      </w:rPr>
                                      <w:t>Documents</w:t>
                                    </w:r>
                                  </w:p>
                                </w:txbxContent>
                              </wps:txbx>
                              <wps:bodyPr rot="0" vert="horz" wrap="square" lIns="0" tIns="0" rIns="0" bIns="0" anchor="ctr" anchorCtr="0" upright="1">
                                <a:noAutofit/>
                              </wps:bodyPr>
                            </wps:wsp>
                          </wpg:grpSp>
                          <wps:wsp>
                            <wps:cNvPr id="737" name="Rettangolo 2436"/>
                            <wps:cNvSpPr/>
                            <wps:spPr>
                              <a:xfrm>
                                <a:off x="168939" y="128446"/>
                                <a:ext cx="224743" cy="152934"/>
                              </a:xfrm>
                              <a:prstGeom prst="rect">
                                <a:avLst/>
                              </a:pr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738" name="Gruppo 2432"/>
                          <wpg:cNvGrpSpPr/>
                          <wpg:grpSpPr>
                            <a:xfrm>
                              <a:off x="0" y="239043"/>
                              <a:ext cx="280815" cy="204625"/>
                              <a:chOff x="0" y="239043"/>
                              <a:chExt cx="192949" cy="204625"/>
                            </a:xfrm>
                          </wpg:grpSpPr>
                          <pic:pic xmlns:pic="http://schemas.openxmlformats.org/drawingml/2006/picture">
                            <pic:nvPicPr>
                              <pic:cNvPr id="739" name="Elemento grafico 2" descr="Smartphone"/>
                              <pic:cNvPicPr/>
                            </pic:nvPicPr>
                            <pic:blipFill>
                              <a:blip r:embed="rId4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7"/>
                                  </a:ext>
                                </a:extLst>
                              </a:blip>
                              <a:stretch>
                                <a:fillRect/>
                              </a:stretch>
                            </pic:blipFill>
                            <pic:spPr>
                              <a:xfrm rot="1015542">
                                <a:off x="0" y="239043"/>
                                <a:ext cx="192949" cy="204625"/>
                              </a:xfrm>
                              <a:prstGeom prst="rect">
                                <a:avLst/>
                              </a:prstGeom>
                            </pic:spPr>
                          </pic:pic>
                          <wps:wsp>
                            <wps:cNvPr id="740" name="Rettangolo 2434"/>
                            <wps:cNvSpPr/>
                            <wps:spPr>
                              <a:xfrm rot="975524">
                                <a:off x="57908" y="268171"/>
                                <a:ext cx="75845" cy="142916"/>
                              </a:xfrm>
                              <a:prstGeom prst="rect">
                                <a:avLst/>
                              </a:pr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741" name="Rettangolo con angoli arrotondati 2457"/>
                        <wps:cNvSpPr/>
                        <wps:spPr>
                          <a:xfrm>
                            <a:off x="3963097" y="63006"/>
                            <a:ext cx="1903182" cy="687863"/>
                          </a:xfrm>
                          <a:prstGeom prst="roundRect">
                            <a:avLst>
                              <a:gd name="adj" fmla="val 8003"/>
                            </a:avLst>
                          </a:prstGeom>
                          <a:solidFill>
                            <a:sysClr val="window" lastClr="FFFFFF">
                              <a:lumMod val="95000"/>
                            </a:sysClr>
                          </a:solidFill>
                          <a:ln w="9525" cap="flat" cmpd="sng" algn="ctr">
                            <a:solidFill>
                              <a:srgbClr val="E7E6E6">
                                <a:lumMod val="75000"/>
                              </a:srgbClr>
                            </a:solidFill>
                            <a:prstDash val="solid"/>
                            <a:miter lim="800000"/>
                          </a:ln>
                          <a:effectLst/>
                        </wps:spPr>
                        <wps:txbx>
                          <w:txbxContent>
                            <w:p w14:paraId="07E6E112" w14:textId="77777777" w:rsidR="001F4D5C" w:rsidRDefault="001F4D5C" w:rsidP="00713E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42" name="Elemento grafico 11" descr="Database"/>
                          <pic:cNvPicPr/>
                        </pic:nvPicPr>
                        <pic:blipFill>
                          <a:blip r:embed="rId4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8"/>
                              </a:ext>
                            </a:extLst>
                          </a:blip>
                          <a:stretch>
                            <a:fillRect/>
                          </a:stretch>
                        </pic:blipFill>
                        <pic:spPr>
                          <a:xfrm>
                            <a:off x="4820174" y="154858"/>
                            <a:ext cx="262241" cy="398824"/>
                          </a:xfrm>
                          <a:prstGeom prst="rect">
                            <a:avLst/>
                          </a:prstGeom>
                        </pic:spPr>
                      </pic:pic>
                      <wpg:wgp>
                        <wpg:cNvPr id="743" name="Gruppo 2213"/>
                        <wpg:cNvGrpSpPr/>
                        <wpg:grpSpPr>
                          <a:xfrm>
                            <a:off x="4091755" y="190438"/>
                            <a:ext cx="520230" cy="364222"/>
                            <a:chOff x="3985895" y="50165"/>
                            <a:chExt cx="544430" cy="381601"/>
                          </a:xfrm>
                        </wpg:grpSpPr>
                        <pic:pic xmlns:pic="http://schemas.openxmlformats.org/drawingml/2006/picture">
                          <pic:nvPicPr>
                            <pic:cNvPr id="744" name="Elemento grafico 74" descr="Ingranaggi"/>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9"/>
                                </a:ext>
                              </a:extLst>
                            </a:blip>
                            <a:stretch>
                              <a:fillRect/>
                            </a:stretch>
                          </pic:blipFill>
                          <pic:spPr>
                            <a:xfrm>
                              <a:off x="4109694" y="65081"/>
                              <a:ext cx="338111" cy="337591"/>
                            </a:xfrm>
                            <a:prstGeom prst="rect">
                              <a:avLst/>
                            </a:prstGeom>
                          </pic:spPr>
                        </pic:pic>
                        <pic:pic xmlns:pic="http://schemas.openxmlformats.org/drawingml/2006/picture">
                          <pic:nvPicPr>
                            <pic:cNvPr id="745" name="Elemento grafico 75" descr="Freccia linea: diritta"/>
                            <pic:cNvPicPr>
                              <a:picLocks noChangeAspect="1"/>
                            </pic:cNvPicPr>
                          </pic:nvPicPr>
                          <pic:blipFill>
                            <a:blip r:embed="rId4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0"/>
                                </a:ext>
                              </a:extLst>
                            </a:blip>
                            <a:stretch>
                              <a:fillRect/>
                            </a:stretch>
                          </pic:blipFill>
                          <pic:spPr>
                            <a:xfrm flipH="1">
                              <a:off x="4324521" y="174966"/>
                              <a:ext cx="205804" cy="256800"/>
                            </a:xfrm>
                            <a:prstGeom prst="rect">
                              <a:avLst/>
                            </a:prstGeom>
                          </pic:spPr>
                        </pic:pic>
                        <pic:pic xmlns:pic="http://schemas.openxmlformats.org/drawingml/2006/picture">
                          <pic:nvPicPr>
                            <pic:cNvPr id="746" name="Elemento grafico 14" descr="Freccia linea: diritta"/>
                            <pic:cNvPicPr/>
                          </pic:nvPicPr>
                          <pic:blipFill>
                            <a:blip r:embed="rId4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0"/>
                                </a:ext>
                              </a:extLst>
                            </a:blip>
                            <a:stretch>
                              <a:fillRect/>
                            </a:stretch>
                          </pic:blipFill>
                          <pic:spPr>
                            <a:xfrm flipH="1">
                              <a:off x="3985895" y="50165"/>
                              <a:ext cx="252135" cy="249434"/>
                            </a:xfrm>
                            <a:prstGeom prst="rect">
                              <a:avLst/>
                            </a:prstGeom>
                          </pic:spPr>
                        </pic:pic>
                      </wpg:wgp>
                      <pic:pic xmlns:pic="http://schemas.openxmlformats.org/drawingml/2006/picture">
                        <pic:nvPicPr>
                          <pic:cNvPr id="747" name="Elemento grafico 11" descr="Database"/>
                          <pic:cNvPicPr/>
                        </pic:nvPicPr>
                        <pic:blipFill rotWithShape="1">
                          <a:blip r:embed="rId4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8"/>
                              </a:ext>
                            </a:extLst>
                          </a:blip>
                          <a:srcRect l="7555" r="7555"/>
                          <a:stretch/>
                        </pic:blipFill>
                        <pic:spPr>
                          <a:xfrm>
                            <a:off x="5273189" y="199239"/>
                            <a:ext cx="567690" cy="356870"/>
                          </a:xfrm>
                          <a:prstGeom prst="rect">
                            <a:avLst/>
                          </a:prstGeom>
                        </pic:spPr>
                      </pic:pic>
                      <wps:wsp>
                        <wps:cNvPr id="748" name="Text Box 130"/>
                        <wps:cNvSpPr txBox="1">
                          <a:spLocks noChangeArrowheads="1"/>
                        </wps:cNvSpPr>
                        <wps:spPr bwMode="auto">
                          <a:xfrm>
                            <a:off x="2375709" y="2134150"/>
                            <a:ext cx="2039620" cy="134039"/>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2E95E7" w14:textId="1FF38C07" w:rsidR="001F4D5C" w:rsidRDefault="001F4D5C" w:rsidP="00CE46C3">
                              <w:pPr>
                                <w:pStyle w:val="NormalWeb"/>
                                <w:spacing w:before="0" w:line="276" w:lineRule="auto"/>
                                <w:jc w:val="center"/>
                              </w:pPr>
                              <w:r>
                                <w:rPr>
                                  <w:sz w:val="14"/>
                                  <w:szCs w:val="14"/>
                                  <w:highlight w:val="lightGray"/>
                                </w:rPr>
                                <w:t>Query for Data Elements</w:t>
                              </w:r>
                              <w:r>
                                <w:rPr>
                                  <w:sz w:val="14"/>
                                  <w:szCs w:val="14"/>
                                </w:rPr>
                                <w:t xml:space="preserve"> Response</w:t>
                              </w:r>
                            </w:p>
                          </w:txbxContent>
                        </wps:txbx>
                        <wps:bodyPr rot="0" vert="horz" wrap="square" lIns="0" tIns="0" rIns="0" bIns="0" anchor="t" anchorCtr="0" upright="1">
                          <a:noAutofit/>
                        </wps:bodyPr>
                      </wps:wsp>
                      <wpg:wgp>
                        <wpg:cNvPr id="757" name="Gruppo 750"/>
                        <wpg:cNvGrpSpPr/>
                        <wpg:grpSpPr>
                          <a:xfrm>
                            <a:off x="1965983" y="2048683"/>
                            <a:ext cx="2880995" cy="218791"/>
                            <a:chOff x="1030605" y="119165"/>
                            <a:chExt cx="3579017" cy="165218"/>
                          </a:xfrm>
                        </wpg:grpSpPr>
                        <wps:wsp>
                          <wps:cNvPr id="767" name="Line 134"/>
                          <wps:cNvCnPr>
                            <a:cxnSpLocks noChangeShapeType="1"/>
                          </wps:cNvCnPr>
                          <wps:spPr bwMode="auto">
                            <a:xfrm flipV="1">
                              <a:off x="1030605" y="119165"/>
                              <a:ext cx="3572415" cy="0"/>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112" name="Line 113"/>
                          <wps:cNvCnPr>
                            <a:cxnSpLocks noChangeShapeType="1"/>
                          </wps:cNvCnPr>
                          <wps:spPr bwMode="auto">
                            <a:xfrm>
                              <a:off x="1030605" y="278116"/>
                              <a:ext cx="3579017" cy="6267"/>
                            </a:xfrm>
                            <a:prstGeom prst="line">
                              <a:avLst/>
                            </a:prstGeom>
                            <a:noFill/>
                            <a:ln w="9525">
                              <a:solidFill>
                                <a:srgbClr val="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113" name="Text Box 130"/>
                        <wps:cNvSpPr txBox="1">
                          <a:spLocks noChangeArrowheads="1"/>
                        </wps:cNvSpPr>
                        <wps:spPr bwMode="auto">
                          <a:xfrm>
                            <a:off x="2269478" y="2736141"/>
                            <a:ext cx="2105660" cy="1524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4A5F67F" w14:textId="439D4811" w:rsidR="001F4D5C" w:rsidRPr="001E093F" w:rsidRDefault="001F4D5C" w:rsidP="00CE46C3">
                              <w:pPr>
                                <w:pStyle w:val="NormalWeb"/>
                                <w:spacing w:before="0"/>
                                <w:jc w:val="center"/>
                                <w:rPr>
                                  <w:lang w:val="fr-FR"/>
                                </w:rPr>
                              </w:pPr>
                              <w:r w:rsidRPr="001E093F">
                                <w:rPr>
                                  <w:sz w:val="14"/>
                                  <w:szCs w:val="14"/>
                                  <w:highlight w:val="lightGray"/>
                                  <w:lang w:val="fr-FR"/>
                                </w:rPr>
                                <w:t>Retrieve Documents</w:t>
                              </w:r>
                              <w:r w:rsidRPr="001E093F">
                                <w:rPr>
                                  <w:sz w:val="14"/>
                                  <w:szCs w:val="14"/>
                                  <w:lang w:val="fr-FR"/>
                                </w:rPr>
                                <w:t xml:space="preserve"> </w:t>
                              </w:r>
                              <w:r w:rsidRPr="00767936">
                                <w:rPr>
                                  <w:sz w:val="14"/>
                                  <w:szCs w:val="14"/>
                                </w:rPr>
                                <w:t>Response</w:t>
                              </w:r>
                            </w:p>
                          </w:txbxContent>
                        </wps:txbx>
                        <wps:bodyPr rot="0" vert="horz" wrap="square" lIns="0" tIns="0" rIns="0" bIns="0" anchor="t" anchorCtr="0" upright="1">
                          <a:noAutofit/>
                        </wps:bodyPr>
                      </wps:wsp>
                      <wpg:wgp>
                        <wpg:cNvPr id="2114" name="Gruppo 753"/>
                        <wpg:cNvGrpSpPr/>
                        <wpg:grpSpPr>
                          <a:xfrm>
                            <a:off x="1965983" y="2659328"/>
                            <a:ext cx="2879467" cy="208334"/>
                            <a:chOff x="1030605" y="499110"/>
                            <a:chExt cx="4140632" cy="177800"/>
                          </a:xfrm>
                        </wpg:grpSpPr>
                        <wps:wsp>
                          <wps:cNvPr id="2115" name="Line 134"/>
                          <wps:cNvCnPr>
                            <a:cxnSpLocks noChangeShapeType="1"/>
                          </wps:cNvCnPr>
                          <wps:spPr bwMode="auto">
                            <a:xfrm flipV="1">
                              <a:off x="1030605" y="499110"/>
                              <a:ext cx="4135552" cy="1613"/>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116" name="Line 113"/>
                          <wps:cNvCnPr>
                            <a:cxnSpLocks noChangeShapeType="1"/>
                          </wps:cNvCnPr>
                          <wps:spPr bwMode="auto">
                            <a:xfrm>
                              <a:off x="1030605" y="662354"/>
                              <a:ext cx="4140632" cy="14556"/>
                            </a:xfrm>
                            <a:prstGeom prst="line">
                              <a:avLst/>
                            </a:prstGeom>
                            <a:noFill/>
                            <a:ln w="9525">
                              <a:solidFill>
                                <a:srgbClr val="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117" name="Text Box 25"/>
                        <wps:cNvSpPr txBox="1"/>
                        <wps:spPr>
                          <a:xfrm>
                            <a:off x="5160997" y="2090327"/>
                            <a:ext cx="774700" cy="252730"/>
                          </a:xfrm>
                          <a:prstGeom prst="rect">
                            <a:avLst/>
                          </a:prstGeom>
                          <a:noFill/>
                          <a:ln w="6350">
                            <a:noFill/>
                          </a:ln>
                          <a:effectLst/>
                        </wps:spPr>
                        <wps:txbx>
                          <w:txbxContent>
                            <w:p w14:paraId="6DEE2646" w14:textId="77777777" w:rsidR="001F4D5C" w:rsidRDefault="001F4D5C" w:rsidP="00713EF2">
                              <w:pPr>
                                <w:pStyle w:val="NormalWeb"/>
                                <w:spacing w:before="0" w:line="276" w:lineRule="auto"/>
                              </w:pPr>
                              <w:r>
                                <w:rPr>
                                  <w:sz w:val="12"/>
                                  <w:szCs w:val="12"/>
                                </w:rPr>
                                <w:t>Share DE related data</w:t>
                              </w:r>
                            </w:p>
                            <w:p w14:paraId="643F37D9" w14:textId="77777777" w:rsidR="001F4D5C" w:rsidRDefault="001F4D5C" w:rsidP="00713EF2">
                              <w:pPr>
                                <w:pStyle w:val="NormalWeb"/>
                                <w:spacing w:before="0" w:line="192" w:lineRule="auto"/>
                              </w:pPr>
                              <w:r>
                                <w:rPr>
                                  <w:sz w:val="12"/>
                                  <w:szCs w:val="12"/>
                                </w:rPr>
                                <w:t>Add DE’s provenance</w:t>
                              </w:r>
                            </w:p>
                          </w:txbxContent>
                        </wps:txbx>
                        <wps:bodyPr rot="0" spcFirstLastPara="0" vert="horz" wrap="square" lIns="0" tIns="0" rIns="0" bIns="0" numCol="1" spcCol="0" rtlCol="0" fromWordArt="0" anchor="ctr" anchorCtr="0" forceAA="0" compatLnSpc="1">
                          <a:prstTxWarp prst="textNoShape">
                            <a:avLst/>
                          </a:prstTxWarp>
                          <a:noAutofit/>
                        </wps:bodyPr>
                      </wps:wsp>
                      <wpg:wgp>
                        <wpg:cNvPr id="2118" name="Gruppo 756"/>
                        <wpg:cNvGrpSpPr/>
                        <wpg:grpSpPr>
                          <a:xfrm>
                            <a:off x="1840253" y="2614727"/>
                            <a:ext cx="3124836" cy="287020"/>
                            <a:chOff x="904875" y="454660"/>
                            <a:chExt cx="3125011" cy="245618"/>
                          </a:xfrm>
                        </wpg:grpSpPr>
                        <wps:wsp>
                          <wps:cNvPr id="2119" name="Rectangle 337"/>
                          <wps:cNvSpPr>
                            <a:spLocks noChangeArrowheads="1"/>
                          </wps:cNvSpPr>
                          <wps:spPr bwMode="auto">
                            <a:xfrm>
                              <a:off x="904875" y="454660"/>
                              <a:ext cx="125341" cy="234317"/>
                            </a:xfrm>
                            <a:prstGeom prst="rect">
                              <a:avLst/>
                            </a:prstGeom>
                            <a:solidFill>
                              <a:srgbClr val="70AD47">
                                <a:lumMod val="75000"/>
                              </a:srgbClr>
                            </a:solidFill>
                            <a:ln w="12700">
                              <a:solidFill>
                                <a:sysClr val="windowText" lastClr="000000"/>
                              </a:solidFill>
                              <a:miter lim="800000"/>
                              <a:headEnd/>
                              <a:tailEnd/>
                            </a:ln>
                          </wps:spPr>
                          <wps:bodyPr rot="0" vert="horz" wrap="square" lIns="91440" tIns="45720" rIns="91440" bIns="45720" anchor="t" anchorCtr="0" upright="1">
                            <a:noAutofit/>
                          </wps:bodyPr>
                        </wps:wsp>
                        <wps:wsp>
                          <wps:cNvPr id="2120" name="Rectangle 133"/>
                          <wps:cNvSpPr>
                            <a:spLocks noChangeArrowheads="1"/>
                          </wps:cNvSpPr>
                          <wps:spPr bwMode="auto">
                            <a:xfrm>
                              <a:off x="3911641" y="461105"/>
                              <a:ext cx="118245" cy="239173"/>
                            </a:xfrm>
                            <a:prstGeom prst="rect">
                              <a:avLst/>
                            </a:prstGeom>
                            <a:solidFill>
                              <a:srgbClr val="70AD47">
                                <a:lumMod val="75000"/>
                              </a:srgbClr>
                            </a:solidFill>
                            <a:ln w="12700">
                              <a:solidFill>
                                <a:sysClr val="windowText" lastClr="000000"/>
                              </a:solidFill>
                              <a:prstDash val="solid"/>
                              <a:miter lim="800000"/>
                              <a:headEnd/>
                              <a:tailEnd/>
                            </a:ln>
                          </wps:spPr>
                          <wps:bodyPr rot="0" vert="horz" wrap="square" lIns="91440" tIns="45720" rIns="91440" bIns="45720" anchor="t" anchorCtr="0" upright="1">
                            <a:noAutofit/>
                          </wps:bodyPr>
                        </wps:wsp>
                      </wpg:wgp>
                      <pic:pic xmlns:pic="http://schemas.openxmlformats.org/drawingml/2006/picture">
                        <pic:nvPicPr>
                          <pic:cNvPr id="2121" name="Immagine 758"/>
                          <pic:cNvPicPr/>
                        </pic:nvPicPr>
                        <pic:blipFill>
                          <a:blip r:embed="rId42"/>
                          <a:stretch>
                            <a:fillRect/>
                          </a:stretch>
                        </pic:blipFill>
                        <pic:spPr>
                          <a:xfrm flipH="1">
                            <a:off x="1705499" y="2458627"/>
                            <a:ext cx="149531" cy="216015"/>
                          </a:xfrm>
                          <a:prstGeom prst="rect">
                            <a:avLst/>
                          </a:prstGeom>
                        </pic:spPr>
                      </pic:pic>
                      <wps:wsp>
                        <wps:cNvPr id="2122" name="Text Box 25"/>
                        <wps:cNvSpPr txBox="1"/>
                        <wps:spPr>
                          <a:xfrm>
                            <a:off x="950479" y="2514504"/>
                            <a:ext cx="744855" cy="342900"/>
                          </a:xfrm>
                          <a:prstGeom prst="rect">
                            <a:avLst/>
                          </a:prstGeom>
                          <a:noFill/>
                          <a:ln w="6350">
                            <a:noFill/>
                          </a:ln>
                          <a:effectLst/>
                        </wps:spPr>
                        <wps:txbx>
                          <w:txbxContent>
                            <w:p w14:paraId="684E79BD" w14:textId="77777777" w:rsidR="001F4D5C" w:rsidRDefault="001F4D5C" w:rsidP="00713EF2">
                              <w:pPr>
                                <w:pStyle w:val="NormalWeb"/>
                                <w:spacing w:before="0" w:line="216" w:lineRule="auto"/>
                                <w:jc w:val="right"/>
                              </w:pPr>
                              <w:r>
                                <w:rPr>
                                  <w:sz w:val="13"/>
                                  <w:szCs w:val="13"/>
                                </w:rPr>
                                <w:t>Retrieve</w:t>
                              </w:r>
                              <w:r>
                                <w:rPr>
                                  <w:sz w:val="13"/>
                                  <w:szCs w:val="13"/>
                                  <w:u w:val="single"/>
                                </w:rPr>
                                <w:t xml:space="preserve"> </w:t>
                              </w:r>
                              <w:r>
                                <w:rPr>
                                  <w:sz w:val="13"/>
                                  <w:szCs w:val="13"/>
                                </w:rPr>
                                <w:t>the</w:t>
                              </w:r>
                              <w:r>
                                <w:rPr>
                                  <w:sz w:val="13"/>
                                  <w:szCs w:val="13"/>
                                </w:rPr>
                                <w:br/>
                                <w:t>original Document</w:t>
                              </w:r>
                              <w:r>
                                <w:rPr>
                                  <w:sz w:val="13"/>
                                  <w:szCs w:val="13"/>
                                </w:rPr>
                                <w:br/>
                                <w:t>referenced by DE’s provenance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23" name="Connettore 2 439"/>
                        <wps:cNvCnPr/>
                        <wps:spPr>
                          <a:xfrm rot="10800000" flipH="1" flipV="1">
                            <a:off x="4932051" y="2162717"/>
                            <a:ext cx="34925" cy="96520"/>
                          </a:xfrm>
                          <a:prstGeom prst="bentConnector4">
                            <a:avLst>
                              <a:gd name="adj1" fmla="val 558544"/>
                              <a:gd name="adj2" fmla="val 102401"/>
                            </a:avLst>
                          </a:prstGeom>
                          <a:noFill/>
                          <a:ln w="6350" cap="flat" cmpd="sng" algn="ctr">
                            <a:solidFill>
                              <a:sysClr val="windowText" lastClr="000000"/>
                            </a:solidFill>
                            <a:prstDash val="solid"/>
                            <a:miter lim="800000"/>
                            <a:headEnd w="sm" len="med"/>
                            <a:tailEnd type="stealth" w="sm" len="med"/>
                          </a:ln>
                          <a:effectLst/>
                        </wps:spPr>
                        <wps:bodyPr/>
                      </wps:wsp>
                      <wpg:wgp>
                        <wpg:cNvPr id="2125" name="Gruppo 763"/>
                        <wpg:cNvGrpSpPr/>
                        <wpg:grpSpPr>
                          <a:xfrm>
                            <a:off x="1840256" y="2021951"/>
                            <a:ext cx="3130561" cy="458266"/>
                            <a:chOff x="904875" y="71515"/>
                            <a:chExt cx="3131111" cy="406653"/>
                          </a:xfrm>
                        </wpg:grpSpPr>
                        <wps:wsp>
                          <wps:cNvPr id="2126" name="Rectangle 136"/>
                          <wps:cNvSpPr>
                            <a:spLocks noChangeArrowheads="1"/>
                          </wps:cNvSpPr>
                          <wps:spPr bwMode="auto">
                            <a:xfrm>
                              <a:off x="904875" y="73024"/>
                              <a:ext cx="125341" cy="405144"/>
                            </a:xfrm>
                            <a:prstGeom prst="rect">
                              <a:avLst/>
                            </a:prstGeom>
                            <a:solidFill>
                              <a:srgbClr val="ED7D31"/>
                            </a:solidFill>
                            <a:ln w="12700">
                              <a:solidFill>
                                <a:sysClr val="windowText" lastClr="000000"/>
                              </a:solidFill>
                              <a:miter lim="800000"/>
                              <a:headEnd/>
                              <a:tailEnd/>
                            </a:ln>
                          </wps:spPr>
                          <wps:bodyPr rot="0" vert="horz" wrap="square" lIns="91440" tIns="45720" rIns="91440" bIns="45720" anchor="t" anchorCtr="0" upright="1">
                            <a:noAutofit/>
                          </wps:bodyPr>
                        </wps:wsp>
                        <wps:wsp>
                          <wps:cNvPr id="2127" name="Rectangle 133"/>
                          <wps:cNvSpPr>
                            <a:spLocks noChangeArrowheads="1"/>
                          </wps:cNvSpPr>
                          <wps:spPr bwMode="auto">
                            <a:xfrm>
                              <a:off x="3916668" y="71515"/>
                              <a:ext cx="119318" cy="234924"/>
                            </a:xfrm>
                            <a:prstGeom prst="rect">
                              <a:avLst/>
                            </a:prstGeom>
                            <a:solidFill>
                              <a:srgbClr val="ED7D31"/>
                            </a:solidFill>
                            <a:ln w="12700">
                              <a:solidFill>
                                <a:sysClr val="windowText" lastClr="000000"/>
                              </a:solidFill>
                              <a:prstDash val="solid"/>
                              <a:miter lim="800000"/>
                              <a:headEnd/>
                              <a:tailEnd/>
                            </a:ln>
                          </wps:spPr>
                          <wps:bodyPr rot="0" vert="horz" wrap="square" lIns="91440" tIns="45720" rIns="91440" bIns="45720" anchor="t" anchorCtr="0" upright="1">
                            <a:noAutofit/>
                          </wps:bodyPr>
                        </wps:wsp>
                      </wpg:wgp>
                      <wps:wsp>
                        <wps:cNvPr id="2128" name="Text Box 111"/>
                        <wps:cNvSpPr txBox="1">
                          <a:spLocks noChangeArrowheads="1"/>
                        </wps:cNvSpPr>
                        <wps:spPr bwMode="auto">
                          <a:xfrm>
                            <a:off x="4155623" y="553682"/>
                            <a:ext cx="1502198" cy="163238"/>
                          </a:xfrm>
                          <a:prstGeom prst="rect">
                            <a:avLst/>
                          </a:prstGeom>
                          <a:noFill/>
                          <a:ln>
                            <a:noFill/>
                          </a:ln>
                          <a:extLst/>
                        </wps:spPr>
                        <wps:txbx>
                          <w:txbxContent>
                            <w:p w14:paraId="25A135CF" w14:textId="77777777" w:rsidR="001F4D5C" w:rsidRPr="00493B74" w:rsidRDefault="001F4D5C" w:rsidP="00713EF2">
                              <w:pPr>
                                <w:pStyle w:val="NormalWeb"/>
                                <w:spacing w:before="0" w:line="192" w:lineRule="auto"/>
                                <w:jc w:val="center"/>
                              </w:pPr>
                              <w:r w:rsidRPr="00493B74">
                                <w:rPr>
                                  <w:b/>
                                  <w:bCs/>
                                  <w:color w:val="595959"/>
                                  <w:sz w:val="13"/>
                                  <w:szCs w:val="13"/>
                                </w:rPr>
                                <w:t xml:space="preserve">Central </w:t>
                              </w:r>
                              <w:r>
                                <w:rPr>
                                  <w:b/>
                                  <w:bCs/>
                                  <w:color w:val="595959"/>
                                  <w:sz w:val="13"/>
                                  <w:szCs w:val="13"/>
                                </w:rPr>
                                <w:t>Registry</w:t>
                              </w:r>
                              <w:r>
                                <w:rPr>
                                  <w:b/>
                                  <w:bCs/>
                                  <w:color w:val="595959"/>
                                  <w:sz w:val="13"/>
                                  <w:szCs w:val="13"/>
                                </w:rPr>
                                <w:br/>
                                <w:t xml:space="preserve">and </w:t>
                              </w:r>
                              <w:r w:rsidRPr="00493B74">
                                <w:rPr>
                                  <w:b/>
                                  <w:bCs/>
                                  <w:color w:val="595959"/>
                                  <w:sz w:val="13"/>
                                  <w:szCs w:val="13"/>
                                </w:rPr>
                                <w:t>Data</w:t>
                              </w:r>
                              <w:r>
                                <w:rPr>
                                  <w:b/>
                                  <w:bCs/>
                                  <w:color w:val="595959"/>
                                  <w:sz w:val="13"/>
                                  <w:szCs w:val="13"/>
                                </w:rPr>
                                <w:t xml:space="preserve"> </w:t>
                              </w:r>
                              <w:r w:rsidRPr="00493B74">
                                <w:rPr>
                                  <w:b/>
                                  <w:bCs/>
                                  <w:color w:val="595959"/>
                                  <w:sz w:val="13"/>
                                  <w:szCs w:val="13"/>
                                </w:rPr>
                                <w:t xml:space="preserve">Storage </w:t>
                              </w:r>
                            </w:p>
                          </w:txbxContent>
                        </wps:txbx>
                        <wps:bodyPr rot="0" vert="horz" wrap="square" lIns="0" tIns="0" rIns="0" bIns="0" anchor="ctr" anchorCtr="0" upright="1">
                          <a:noAutofit/>
                        </wps:bodyPr>
                      </wps:wsp>
                      <wpg:wgp>
                        <wpg:cNvPr id="2129" name="Gruppo 585"/>
                        <wpg:cNvGrpSpPr/>
                        <wpg:grpSpPr>
                          <a:xfrm>
                            <a:off x="3676651" y="749029"/>
                            <a:ext cx="2236990" cy="539443"/>
                            <a:chOff x="0" y="-23901"/>
                            <a:chExt cx="2237068" cy="540502"/>
                          </a:xfrm>
                        </wpg:grpSpPr>
                        <wps:wsp>
                          <wps:cNvPr id="2138" name="Text Box 111"/>
                          <wps:cNvSpPr txBox="1">
                            <a:spLocks noChangeArrowheads="1"/>
                          </wps:cNvSpPr>
                          <wps:spPr bwMode="auto">
                            <a:xfrm>
                              <a:off x="315494" y="309215"/>
                              <a:ext cx="1888495" cy="207386"/>
                            </a:xfrm>
                            <a:prstGeom prst="rect">
                              <a:avLst/>
                            </a:prstGeom>
                            <a:noFill/>
                            <a:ln>
                              <a:noFill/>
                            </a:ln>
                            <a:extLst/>
                          </wps:spPr>
                          <wps:txbx>
                            <w:txbxContent>
                              <w:p w14:paraId="7162CC26" w14:textId="52CED110" w:rsidR="001F4D5C" w:rsidRDefault="001F4D5C" w:rsidP="00713EF2">
                                <w:pPr>
                                  <w:pStyle w:val="NormalWeb"/>
                                  <w:pBdr>
                                    <w:top w:val="single" w:sz="4" w:space="1" w:color="auto"/>
                                  </w:pBdr>
                                  <w:spacing w:before="0"/>
                                  <w:jc w:val="center"/>
                                </w:pPr>
                                <w:r>
                                  <w:rPr>
                                    <w:b/>
                                    <w:bCs/>
                                    <w:sz w:val="13"/>
                                    <w:szCs w:val="13"/>
                                    <w:lang w:val="fr-FR"/>
                                  </w:rPr>
                                  <w:t xml:space="preserve">DE </w:t>
                                </w:r>
                                <w:r w:rsidRPr="00767936">
                                  <w:rPr>
                                    <w:b/>
                                    <w:bCs/>
                                    <w:sz w:val="13"/>
                                    <w:szCs w:val="13"/>
                                  </w:rPr>
                                  <w:t>Extractor</w:t>
                                </w:r>
                              </w:p>
                              <w:p w14:paraId="763EB79A" w14:textId="77777777" w:rsidR="001F4D5C" w:rsidRDefault="001F4D5C" w:rsidP="00713EF2">
                                <w:pPr>
                                  <w:pStyle w:val="NormalWeb"/>
                                  <w:pBdr>
                                    <w:top w:val="single" w:sz="4" w:space="1" w:color="auto"/>
                                  </w:pBdr>
                                  <w:jc w:val="center"/>
                                </w:pPr>
                                <w:r>
                                  <w:rPr>
                                    <w:sz w:val="22"/>
                                    <w:szCs w:val="22"/>
                                  </w:rPr>
                                  <w:t> </w:t>
                                </w:r>
                              </w:p>
                            </w:txbxContent>
                          </wps:txbx>
                          <wps:bodyPr rot="0" vert="horz" wrap="square" lIns="0" tIns="0" rIns="0" bIns="0" anchor="t" anchorCtr="0" upright="1">
                            <a:noAutofit/>
                          </wps:bodyPr>
                        </wps:wsp>
                        <wps:wsp>
                          <wps:cNvPr id="2131" name="Text Box 111"/>
                          <wps:cNvSpPr txBox="1">
                            <a:spLocks noChangeArrowheads="1"/>
                          </wps:cNvSpPr>
                          <wps:spPr bwMode="auto">
                            <a:xfrm>
                              <a:off x="1401923" y="-19129"/>
                              <a:ext cx="394854" cy="328327"/>
                            </a:xfrm>
                            <a:prstGeom prst="rect">
                              <a:avLst/>
                            </a:prstGeom>
                            <a:no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499FA20" w14:textId="77777777" w:rsidR="001F4D5C" w:rsidRDefault="001F4D5C" w:rsidP="00713EF2">
                                <w:pPr>
                                  <w:pStyle w:val="NormalWeb"/>
                                  <w:spacing w:before="0" w:line="192" w:lineRule="auto"/>
                                  <w:jc w:val="center"/>
                                </w:pPr>
                                <w:r>
                                  <w:rPr>
                                    <w:b/>
                                    <w:bCs/>
                                    <w:sz w:val="13"/>
                                    <w:szCs w:val="13"/>
                                  </w:rPr>
                                  <w:t>XDS Document Registry</w:t>
                                </w:r>
                              </w:p>
                            </w:txbxContent>
                          </wps:txbx>
                          <wps:bodyPr rot="0" vert="horz" wrap="square" lIns="0" tIns="36000" rIns="0" bIns="36000" anchor="b" anchorCtr="0" upright="1">
                            <a:noAutofit/>
                          </wps:bodyPr>
                        </wps:wsp>
                        <wps:wsp>
                          <wps:cNvPr id="2132" name="Text Box 111"/>
                          <wps:cNvSpPr txBox="1">
                            <a:spLocks noChangeArrowheads="1"/>
                          </wps:cNvSpPr>
                          <wps:spPr bwMode="auto">
                            <a:xfrm>
                              <a:off x="1787157" y="-9585"/>
                              <a:ext cx="449911" cy="319453"/>
                            </a:xfrm>
                            <a:prstGeom prst="rect">
                              <a:avLst/>
                            </a:prstGeom>
                            <a:noFill/>
                            <a:ln>
                              <a:noFill/>
                            </a:ln>
                            <a:extLst/>
                          </wps:spPr>
                          <wps:txbx>
                            <w:txbxContent>
                              <w:p w14:paraId="121D72BF" w14:textId="77777777" w:rsidR="001F4D5C" w:rsidRDefault="001F4D5C" w:rsidP="00713EF2">
                                <w:pPr>
                                  <w:pStyle w:val="NormalWeb"/>
                                  <w:spacing w:before="0" w:line="192" w:lineRule="auto"/>
                                  <w:jc w:val="center"/>
                                </w:pPr>
                                <w:r>
                                  <w:rPr>
                                    <w:b/>
                                    <w:bCs/>
                                    <w:sz w:val="13"/>
                                    <w:szCs w:val="13"/>
                                  </w:rPr>
                                  <w:t>XDS</w:t>
                                </w:r>
                                <w:r>
                                  <w:rPr>
                                    <w:b/>
                                    <w:bCs/>
                                    <w:sz w:val="13"/>
                                    <w:szCs w:val="13"/>
                                  </w:rPr>
                                  <w:br/>
                                  <w:t>Document Repository</w:t>
                                </w:r>
                              </w:p>
                            </w:txbxContent>
                          </wps:txbx>
                          <wps:bodyPr rot="0" vert="horz" wrap="square" lIns="0" tIns="36000" rIns="0" bIns="36000" anchor="b" anchorCtr="0" upright="1">
                            <a:noAutofit/>
                          </wps:bodyPr>
                        </wps:wsp>
                        <wps:wsp>
                          <wps:cNvPr id="2133" name="Text Box 111"/>
                          <wps:cNvSpPr txBox="1">
                            <a:spLocks noChangeArrowheads="1"/>
                          </wps:cNvSpPr>
                          <wps:spPr bwMode="auto">
                            <a:xfrm>
                              <a:off x="990158" y="-14357"/>
                              <a:ext cx="401374" cy="324224"/>
                            </a:xfrm>
                            <a:prstGeom prst="rect">
                              <a:avLst/>
                            </a:prstGeom>
                            <a:noFill/>
                            <a:ln>
                              <a:noFill/>
                            </a:ln>
                            <a:extLst/>
                          </wps:spPr>
                          <wps:txbx>
                            <w:txbxContent>
                              <w:p w14:paraId="0EC7CA0E" w14:textId="77777777" w:rsidR="001F4D5C" w:rsidRDefault="001F4D5C" w:rsidP="00713EF2">
                                <w:pPr>
                                  <w:pStyle w:val="NormalWeb"/>
                                  <w:spacing w:before="0" w:line="192" w:lineRule="auto"/>
                                  <w:jc w:val="center"/>
                                </w:pPr>
                                <w:r>
                                  <w:rPr>
                                    <w:b/>
                                    <w:bCs/>
                                    <w:sz w:val="13"/>
                                    <w:szCs w:val="13"/>
                                  </w:rPr>
                                  <w:t>MHD</w:t>
                                </w:r>
                                <w:r>
                                  <w:rPr>
                                    <w:b/>
                                    <w:bCs/>
                                    <w:sz w:val="13"/>
                                    <w:szCs w:val="13"/>
                                  </w:rPr>
                                  <w:br/>
                                  <w:t>Document</w:t>
                                </w:r>
                                <w:r>
                                  <w:rPr>
                                    <w:b/>
                                    <w:bCs/>
                                    <w:sz w:val="13"/>
                                    <w:szCs w:val="13"/>
                                  </w:rPr>
                                  <w:br/>
                                  <w:t>Responder</w:t>
                                </w:r>
                              </w:p>
                            </w:txbxContent>
                          </wps:txbx>
                          <wps:bodyPr rot="0" vert="horz" wrap="square" lIns="0" tIns="36000" rIns="0" bIns="36000" anchor="b" anchorCtr="0" upright="1">
                            <a:noAutofit/>
                          </wps:bodyPr>
                        </wps:wsp>
                        <wps:wsp>
                          <wps:cNvPr id="2134" name="Text Box 111"/>
                          <wps:cNvSpPr txBox="1">
                            <a:spLocks noChangeArrowheads="1"/>
                          </wps:cNvSpPr>
                          <wps:spPr bwMode="auto">
                            <a:xfrm flipV="1">
                              <a:off x="0" y="0"/>
                              <a:ext cx="555130" cy="300959"/>
                            </a:xfrm>
                            <a:prstGeom prst="rect">
                              <a:avLst/>
                            </a:prstGeom>
                            <a:noFill/>
                            <a:ln>
                              <a:noFill/>
                            </a:ln>
                            <a:extLst/>
                          </wps:spPr>
                          <wps:txbx>
                            <w:txbxContent>
                              <w:p w14:paraId="219F2533" w14:textId="77777777" w:rsidR="001F4D5C" w:rsidRDefault="001F4D5C" w:rsidP="00713EF2">
                                <w:pPr>
                                  <w:pStyle w:val="NormalWeb"/>
                                  <w:spacing w:before="0" w:line="192" w:lineRule="auto"/>
                                  <w:jc w:val="right"/>
                                </w:pPr>
                                <w:r>
                                  <w:rPr>
                                    <w:b/>
                                    <w:bCs/>
                                    <w:sz w:val="13"/>
                                    <w:szCs w:val="13"/>
                                  </w:rPr>
                                  <w:t>QEDm</w:t>
                                </w:r>
                                <w:r>
                                  <w:rPr>
                                    <w:b/>
                                    <w:bCs/>
                                    <w:sz w:val="13"/>
                                    <w:szCs w:val="13"/>
                                  </w:rPr>
                                  <w:br/>
                                  <w:t>Clinical</w:t>
                                </w:r>
                                <w:r>
                                  <w:rPr>
                                    <w:b/>
                                    <w:bCs/>
                                    <w:sz w:val="13"/>
                                    <w:szCs w:val="13"/>
                                    <w:lang w:val="fr-FR"/>
                                  </w:rPr>
                                  <w:t xml:space="preserve"> Data Source</w:t>
                                </w:r>
                              </w:p>
                            </w:txbxContent>
                          </wps:txbx>
                          <wps:bodyPr rot="0" vert="horz" wrap="square" lIns="0" tIns="36000" rIns="0" bIns="36000" anchor="b" anchorCtr="0" upright="1">
                            <a:noAutofit/>
                          </wps:bodyPr>
                        </wps:wsp>
                        <wps:wsp>
                          <wps:cNvPr id="2135" name="Connettore diritto 590"/>
                          <wps:cNvCnPr/>
                          <wps:spPr>
                            <a:xfrm>
                              <a:off x="975096" y="26271"/>
                              <a:ext cx="0" cy="262255"/>
                            </a:xfrm>
                            <a:prstGeom prst="line">
                              <a:avLst/>
                            </a:prstGeom>
                            <a:noFill/>
                            <a:ln w="6350" cap="flat" cmpd="sng" algn="ctr">
                              <a:solidFill>
                                <a:sysClr val="windowText" lastClr="000000"/>
                              </a:solidFill>
                              <a:prstDash val="solid"/>
                              <a:miter lim="800000"/>
                            </a:ln>
                            <a:effectLst/>
                          </wps:spPr>
                          <wps:bodyPr/>
                        </wps:wsp>
                        <wps:wsp>
                          <wps:cNvPr id="2136" name="Connettore diritto 591"/>
                          <wps:cNvCnPr/>
                          <wps:spPr>
                            <a:xfrm>
                              <a:off x="1394884" y="26271"/>
                              <a:ext cx="0" cy="262255"/>
                            </a:xfrm>
                            <a:prstGeom prst="line">
                              <a:avLst/>
                            </a:prstGeom>
                            <a:noFill/>
                            <a:ln w="6350" cap="flat" cmpd="sng" algn="ctr">
                              <a:solidFill>
                                <a:sysClr val="windowText" lastClr="000000"/>
                              </a:solidFill>
                              <a:prstDash val="solid"/>
                              <a:miter lim="800000"/>
                            </a:ln>
                            <a:effectLst/>
                          </wps:spPr>
                          <wps:bodyPr/>
                        </wps:wsp>
                        <wps:wsp>
                          <wps:cNvPr id="2137" name="Connettore diritto 592"/>
                          <wps:cNvCnPr/>
                          <wps:spPr>
                            <a:xfrm>
                              <a:off x="1786275" y="26830"/>
                              <a:ext cx="0" cy="262255"/>
                            </a:xfrm>
                            <a:prstGeom prst="line">
                              <a:avLst/>
                            </a:prstGeom>
                            <a:noFill/>
                            <a:ln w="6350" cap="flat" cmpd="sng" algn="ctr">
                              <a:solidFill>
                                <a:sysClr val="windowText" lastClr="000000"/>
                              </a:solidFill>
                              <a:prstDash val="solid"/>
                              <a:miter lim="800000"/>
                            </a:ln>
                            <a:effectLst/>
                          </wps:spPr>
                          <wps:bodyPr/>
                        </wps:wsp>
                        <wps:wsp>
                          <wps:cNvPr id="2139" name="Text Box 111"/>
                          <wps:cNvSpPr txBox="1">
                            <a:spLocks noChangeArrowheads="1"/>
                          </wps:cNvSpPr>
                          <wps:spPr bwMode="auto">
                            <a:xfrm>
                              <a:off x="583528" y="-23901"/>
                              <a:ext cx="411406" cy="331567"/>
                            </a:xfrm>
                            <a:prstGeom prst="rect">
                              <a:avLst/>
                            </a:prstGeom>
                            <a:noFill/>
                            <a:ln>
                              <a:noFill/>
                            </a:ln>
                            <a:extLst/>
                          </wps:spPr>
                          <wps:txbx>
                            <w:txbxContent>
                              <w:p w14:paraId="5F167B11" w14:textId="77777777" w:rsidR="001F4D5C" w:rsidRDefault="001F4D5C" w:rsidP="00713EF2">
                                <w:pPr>
                                  <w:pStyle w:val="NormalWeb"/>
                                  <w:spacing w:before="0" w:line="192" w:lineRule="auto"/>
                                  <w:jc w:val="center"/>
                                </w:pPr>
                                <w:r>
                                  <w:rPr>
                                    <w:b/>
                                    <w:bCs/>
                                    <w:sz w:val="13"/>
                                    <w:szCs w:val="13"/>
                                  </w:rPr>
                                  <w:t>MHD</w:t>
                                </w:r>
                                <w:r>
                                  <w:rPr>
                                    <w:b/>
                                    <w:bCs/>
                                    <w:sz w:val="13"/>
                                    <w:szCs w:val="13"/>
                                  </w:rPr>
                                  <w:br/>
                                  <w:t>Document</w:t>
                                </w:r>
                                <w:r>
                                  <w:rPr>
                                    <w:b/>
                                    <w:bCs/>
                                    <w:sz w:val="13"/>
                                    <w:szCs w:val="13"/>
                                  </w:rPr>
                                  <w:br/>
                                  <w:t>Recipient</w:t>
                                </w:r>
                              </w:p>
                            </w:txbxContent>
                          </wps:txbx>
                          <wps:bodyPr rot="0" vert="horz" wrap="square" lIns="0" tIns="36000" rIns="0" bIns="36000" anchor="b" anchorCtr="0" upright="1">
                            <a:noAutofit/>
                          </wps:bodyPr>
                        </wps:wsp>
                        <wps:wsp>
                          <wps:cNvPr id="2140" name="Connettore diritto 595"/>
                          <wps:cNvCnPr/>
                          <wps:spPr>
                            <a:xfrm flipH="1">
                              <a:off x="586408" y="25244"/>
                              <a:ext cx="1450" cy="275035"/>
                            </a:xfrm>
                            <a:prstGeom prst="line">
                              <a:avLst/>
                            </a:prstGeom>
                            <a:noFill/>
                            <a:ln w="6350" cap="flat" cmpd="sng" algn="ctr">
                              <a:solidFill>
                                <a:sysClr val="windowText" lastClr="000000"/>
                              </a:solidFill>
                              <a:prstDash val="solid"/>
                              <a:miter lim="800000"/>
                            </a:ln>
                            <a:effectLst/>
                          </wps:spPr>
                          <wps:bodyPr/>
                        </wps:wsp>
                      </wpg:wgp>
                      <wps:wsp>
                        <wps:cNvPr id="576" name="Text Box 130"/>
                        <wps:cNvSpPr txBox="1">
                          <a:spLocks noChangeArrowheads="1"/>
                        </wps:cNvSpPr>
                        <wps:spPr bwMode="auto">
                          <a:xfrm>
                            <a:off x="2104199" y="1608537"/>
                            <a:ext cx="2419350" cy="13271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C7B9EA4" w14:textId="17918A48" w:rsidR="001F4D5C" w:rsidRDefault="001F4D5C" w:rsidP="00706098">
                              <w:pPr>
                                <w:pStyle w:val="NormalWeb"/>
                                <w:spacing w:before="0" w:line="276" w:lineRule="auto"/>
                                <w:jc w:val="center"/>
                              </w:pPr>
                              <w:r>
                                <w:rPr>
                                  <w:sz w:val="14"/>
                                  <w:szCs w:val="14"/>
                                  <w:highlight w:val="lightGray"/>
                                </w:rPr>
                                <w:t>Publish Document</w:t>
                              </w:r>
                              <w:r>
                                <w:rPr>
                                  <w:sz w:val="14"/>
                                  <w:szCs w:val="14"/>
                                </w:rPr>
                                <w:t xml:space="preserve"> Response</w:t>
                              </w:r>
                            </w:p>
                          </w:txbxContent>
                        </wps:txbx>
                        <wps:bodyPr rot="0" vert="horz" wrap="square" lIns="0" tIns="0" rIns="0" bIns="0" anchor="t" anchorCtr="0" upright="1">
                          <a:noAutofit/>
                        </wps:bodyPr>
                      </wps:wsp>
                      <wps:wsp>
                        <wps:cNvPr id="577" name="Text Box 130"/>
                        <wps:cNvSpPr txBox="1">
                          <a:spLocks noChangeArrowheads="1"/>
                        </wps:cNvSpPr>
                        <wps:spPr bwMode="auto">
                          <a:xfrm>
                            <a:off x="2348703" y="1929107"/>
                            <a:ext cx="2039620" cy="11957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35ABB1A" w14:textId="65234D70" w:rsidR="001F4D5C" w:rsidRDefault="001F4D5C" w:rsidP="00706098">
                              <w:pPr>
                                <w:pStyle w:val="NormalWeb"/>
                                <w:spacing w:before="0" w:line="276" w:lineRule="auto"/>
                                <w:jc w:val="center"/>
                              </w:pPr>
                              <w:r>
                                <w:rPr>
                                  <w:sz w:val="14"/>
                                  <w:szCs w:val="14"/>
                                  <w:highlight w:val="lightGray"/>
                                </w:rPr>
                                <w:t>Query for Data Elements</w:t>
                              </w:r>
                              <w:r>
                                <w:rPr>
                                  <w:sz w:val="14"/>
                                  <w:szCs w:val="14"/>
                                </w:rPr>
                                <w:t xml:space="preserve"> Request</w:t>
                              </w:r>
                            </w:p>
                          </w:txbxContent>
                        </wps:txbx>
                        <wps:bodyPr rot="0" vert="horz" wrap="square" lIns="0" tIns="0" rIns="0" bIns="0" anchor="t" anchorCtr="0" upright="1">
                          <a:noAutofit/>
                        </wps:bodyPr>
                      </wps:wsp>
                      <wps:wsp>
                        <wps:cNvPr id="580" name="Text Box 130"/>
                        <wps:cNvSpPr txBox="1">
                          <a:spLocks noChangeArrowheads="1"/>
                        </wps:cNvSpPr>
                        <wps:spPr bwMode="auto">
                          <a:xfrm>
                            <a:off x="2242186" y="2528874"/>
                            <a:ext cx="2105660" cy="16875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FCEE3FA" w14:textId="3CE63D46" w:rsidR="001F4D5C" w:rsidRPr="001E093F" w:rsidRDefault="001F4D5C" w:rsidP="00CE46C3">
                              <w:pPr>
                                <w:pStyle w:val="NormalWeb"/>
                                <w:spacing w:before="0"/>
                                <w:jc w:val="center"/>
                                <w:rPr>
                                  <w:lang w:val="fr-FR"/>
                                </w:rPr>
                              </w:pPr>
                              <w:r w:rsidRPr="009F5E9F">
                                <w:rPr>
                                  <w:sz w:val="14"/>
                                  <w:szCs w:val="14"/>
                                  <w:highlight w:val="lightGray"/>
                                  <w:lang w:val="fr-FR"/>
                                </w:rPr>
                                <w:t>Retrieve Documents</w:t>
                              </w:r>
                              <w:r w:rsidRPr="009F5E9F">
                                <w:rPr>
                                  <w:sz w:val="14"/>
                                  <w:szCs w:val="14"/>
                                  <w:lang w:val="fr-FR"/>
                                </w:rPr>
                                <w:t xml:space="preserve"> Request</w:t>
                              </w:r>
                            </w:p>
                          </w:txbxContent>
                        </wps:txbx>
                        <wps:bodyPr rot="0" vert="horz" wrap="square" lIns="0" tIns="0" rIns="0" bIns="0" anchor="t" anchorCtr="0" upright="1">
                          <a:noAutofit/>
                        </wps:bodyPr>
                      </wps:wsp>
                    </wpc:wpc>
                  </a:graphicData>
                </a:graphic>
              </wp:inline>
            </w:drawing>
          </mc:Choice>
          <mc:Fallback>
            <w:pict>
              <v:group w14:anchorId="0357DAF4" id="Area di disegno 2241" o:spid="_x0000_s1372" editas="canvas" style="width:470.25pt;height:243pt;mso-position-horizontal-relative:char;mso-position-vertical-relative:line" coordsize="59721,3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">
                <v:shape id="_x0000_s1373" type="#_x0000_t75" style="position:absolute;width:59721;height:30861;visibility:visible;mso-wrap-style:square">
                  <v:fill o:detectmouseclick="t"/>
                  <v:path o:connecttype="none"/>
                </v:shape>
                <v:roundrect id="Rettangolo con angoli arrotondati 660" o:spid="_x0000_s1374" style="position:absolute;left:812;top:630;width:7887;height:6845;visibility:visible;mso-wrap-style:square;v-text-anchor:middle" arcsize="524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Em8cA&#10;AADcAAAADwAAAGRycy9kb3ducmV2LnhtbESPT2vCQBTE7wW/w/IEb3VjpVWiq1hDSynk4B8Eb4/s&#10;M4lm34bdrab99F2h0OMwM79h5svONOJKzteWFYyGCQjiwuqaSwX73dvjFIQPyBoby6TgmzwsF72H&#10;Oaba3nhD120oRYSwT1FBFUKbSumLigz6oW2Jo3eyzmCI0pVSO7xFuGnkU5K8SIM1x4UKW1pXVFy2&#10;X0YBf+ZZ/pxnF0Prg3ufZj/l8fWs1KDfrWYgAnXhP/zX/tAKJqMx3M/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0RJvHAAAA3AAAAA8AAAAAAAAAAAAAAAAAmAIAAGRy&#10;cy9kb3ducmV2LnhtbFBLBQYAAAAABAAEAPUAAACMAwAAAAA=&#10;" fillcolor="#f2f2f2" strokecolor="#afabab">
                  <v:stroke joinstyle="miter"/>
                  <v:textbox>
                    <w:txbxContent>
                      <w:p w14:paraId="0CD1A9DD" w14:textId="77777777" w:rsidR="001F4D5C" w:rsidRDefault="001F4D5C" w:rsidP="00713EF2">
                        <w:pPr>
                          <w:pStyle w:val="NormalWeb"/>
                          <w:jc w:val="center"/>
                        </w:pPr>
                        <w:r>
                          <w:t> </w:t>
                        </w:r>
                      </w:p>
                    </w:txbxContent>
                  </v:textbox>
                </v:roundrect>
                <v:roundrect id="Rettangolo con angoli arrotondati 658" o:spid="_x0000_s1375" style="position:absolute;left:14807;top:652;width:7888;height:6845;visibility:visible;mso-wrap-style:square;v-text-anchor:middle" arcsize="524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3c78cA&#10;AADcAAAADwAAAGRycy9kb3ducmV2LnhtbESPT2vCQBTE7wW/w/IEb3VjsVWiq1hDSynk4B8Eb4/s&#10;M4lm34bdrab99F2h0OMwM79h5svONOJKzteWFYyGCQjiwuqaSwX73dvjFIQPyBoby6TgmzwsF72H&#10;Oaba3nhD120oRYSwT1FBFUKbSumLigz6oW2Jo3eyzmCI0pVSO7xFuGnkU5K8SIM1x4UKW1pXVFy2&#10;X0YBf+ZZ/pxnF0Prg3ufZj/l8fWs1KDfrWYgAnXhP/zX/tAKJqMx3M/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d3O/HAAAA3AAAAA8AAAAAAAAAAAAAAAAAmAIAAGRy&#10;cy9kb3ducmV2LnhtbFBLBQYAAAAABAAEAPUAAACMAwAAAAA=&#10;" fillcolor="#f2f2f2" strokecolor="#afabab">
                  <v:stroke joinstyle="miter"/>
                  <v:textbox>
                    <w:txbxContent>
                      <w:p w14:paraId="626E48D1" w14:textId="77777777" w:rsidR="001F4D5C" w:rsidRDefault="001F4D5C" w:rsidP="00713EF2">
                        <w:pPr>
                          <w:pStyle w:val="NormalWeb"/>
                          <w:jc w:val="center"/>
                        </w:pPr>
                        <w:r>
                          <w:t> </w:t>
                        </w:r>
                      </w:p>
                    </w:txbxContent>
                  </v:textbox>
                </v:roundrect>
                <v:shape id="Connettore 2 2039" o:spid="_x0000_s1376" type="#_x0000_t32" style="position:absolute;left:7233;top:3972;width:9487;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uqdcUAAADcAAAADwAAAGRycy9kb3ducmV2LnhtbESP3UrDQBSE7wXfYTmCN2I3EdNK2m0p&#10;BUW9a5sHOGRP89Ps2ZA9bZO3dwXBy2FmvmFWm9F16kpDaDwbSGcJKOLS24YrA8Xx/fkNVBBki51n&#10;MjBRgM36/m6FufU33tP1IJWKEA45GqhF+lzrUNbkMMx8Txy9kx8cSpRDpe2Atwh3nX5Jkrl22HBc&#10;qLGnXU3l+XBxBmT6+H6S9muHRXFapEXWZq9Ta8zjw7hdghIa5T/81/60BhZpBr9n4hH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uqdcUAAADcAAAADwAAAAAAAAAA&#10;AAAAAAChAgAAZHJzL2Rvd25yZXYueG1sUEsFBgAAAAAEAAQA+QAAAJMDAAAAAA==&#10;" strokecolor="#d9d9d9" strokeweight="4.5pt">
                  <v:stroke startarrow="block" endarrow="block" joinstyle="miter"/>
                </v:shape>
                <v:group id="Gruppo 1443" o:spid="_x0000_s1377" style="position:absolute;left:5133;top:12081;width:44103;height:18277" coordorigin="5457,13707" coordsize="44103,41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line id="Line 110" o:spid="_x0000_s1378" style="position:absolute;flip:y;visibility:visible;mso-wrap-style:square" from="5457,13707" to="5457,55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B4sIAAADcAAAADwAAAGRycy9kb3ducmV2LnhtbESPQYvCMBSE78L+h/AW9qapwqp0jSKL&#10;KyJerOv9tXmmxealNFHrvzeC4HGYmW+Y2aKztbhS6yvHCoaDBARx4XTFRsH/4a8/BeEDssbaMSm4&#10;k4fF/KM3w1S7G+/pmgUjIoR9igrKEJpUSl+UZNEPXEMcvZNrLYYoWyN1i7cIt7UcJclYWqw4LpTY&#10;0G9JxTm7WAX5ank02/y4siPe6bX5znKWmVJfn93yB0SgLrzDr/ZGK5gMJ/A8E4+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5B4sIAAADcAAAADwAAAAAAAAAAAAAA&#10;AAChAgAAZHJzL2Rvd25yZXYueG1sUEsFBgAAAAAEAAQA+QAAAJADAAAAAA==&#10;">
                    <v:stroke dashstyle="dash"/>
                  </v:line>
                  <v:line id="Line 117" o:spid="_x0000_s1379" style="position:absolute;flip:y;visibility:visible;mso-wrap-style:square" from="49296,15155" to="49560,5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VkL8AAADcAAAADwAAAGRycy9kb3ducmV2LnhtbERPTYvCMBC9C/6HMMLeNFVYV6pRRHQR&#10;8bJV79NmTIvNpDRZrf/eHASPj/e9WHW2FndqfeVYwXiUgCAunK7YKDifdsMZCB+QNdaOScGTPKyW&#10;/d4CU+0e/Ef3LBgRQ9inqKAMoUml9EVJFv3INcSRu7rWYoiwNVK3+IjhtpaTJJlKixXHhhIb2pRU&#10;3LJ/qyDfri/mkF+2dsJH/Wu+s5xlptTXoFvPQQTqwkf8du+1gp9xXBvPxCMgl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oHVkL8AAADcAAAADwAAAAAAAAAAAAAAAACh&#10;AgAAZHJzL2Rvd25yZXYueG1sUEsFBgAAAAAEAAQA+QAAAI0DAAAAAA==&#10;">
                    <v:stroke dashstyle="dash"/>
                  </v:line>
                  <v:line id="Line 110" o:spid="_x0000_s1380" style="position:absolute;flip:x y;visibility:visible;mso-wrap-style:square" from="19414,15756" to="19421,5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JBvsYAAADcAAAADwAAAGRycy9kb3ducmV2LnhtbESP3WoCMRSE7wt9h3AK3hRNtFh1NUqp&#10;FPy9WPUBDpvj7rabk2UTdfv2jSD0cpiZb5jZorWVuFLjS8ca+j0FgjhzpuRcw+n41R2D8AHZYOWY&#10;NPySh8X8+WmGiXE3Tul6CLmIEPYJaihCqBMpfVaQRd9zNXH0zq6xGKJscmkavEW4reRAqXdpseS4&#10;UGBNnwVlP4eL1aDS7XA3nqyX6+9qlarX7ca97Tdad17ajymIQG34Dz/aK6Nh1J/A/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iQb7GAAAA3AAAAA8AAAAAAAAA&#10;AAAAAAAAoQIAAGRycy9kb3ducmV2LnhtbFBLBQYAAAAABAAEAPkAAACUAwAAAAA=&#10;">
                    <v:stroke dashstyle="dash"/>
                  </v:line>
                </v:group>
                <v:shape id="Text Box 130" o:spid="_x0000_s1381" type="#_x0000_t202" style="position:absolute;left:20759;top:13615;width:24199;height:1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Pd8EA&#10;AADcAAAADwAAAGRycy9kb3ducmV2LnhtbERPTYvCMBC9L/gfwgje1lQPuluNIqIgCIu1e/A4NmMb&#10;bCa1idr99+Yg7PHxvufLztbiQa03jhWMhgkI4sJpw6WC33z7+QXCB2SNtWNS8EcelovexxxT7Z6c&#10;0eMYShFD2KeooAqhSaX0RUUW/dA1xJG7uNZiiLAtpW7xGcNtLcdJMpEWDceGChtaV1Rcj3erYHXi&#10;bGNuP+dDdslMnn8nvJ9clRr0u9UMRKAu/Ivf7p1WMB3H+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gz3fBAAAA3AAAAA8AAAAAAAAAAAAAAAAAmAIAAGRycy9kb3du&#10;cmV2LnhtbFBLBQYAAAAABAAEAPUAAACGAwAAAAA=&#10;" filled="f" stroked="f">
                  <v:textbox inset="0,0,0,0">
                    <w:txbxContent>
                      <w:p w14:paraId="3BEC6958" w14:textId="61C86492" w:rsidR="001F4D5C" w:rsidRPr="00C0470D" w:rsidRDefault="001F4D5C" w:rsidP="00713EF2">
                        <w:pPr>
                          <w:pStyle w:val="NormalWeb"/>
                          <w:spacing w:before="0" w:line="276" w:lineRule="auto"/>
                          <w:jc w:val="center"/>
                          <w:rPr>
                            <w:sz w:val="14"/>
                            <w:szCs w:val="14"/>
                          </w:rPr>
                        </w:pPr>
                        <w:r>
                          <w:rPr>
                            <w:sz w:val="14"/>
                            <w:szCs w:val="14"/>
                            <w:highlight w:val="lightGray"/>
                          </w:rPr>
                          <w:t>Publish</w:t>
                        </w:r>
                        <w:r w:rsidRPr="00C0470D">
                          <w:rPr>
                            <w:sz w:val="14"/>
                            <w:szCs w:val="14"/>
                            <w:highlight w:val="lightGray"/>
                          </w:rPr>
                          <w:t xml:space="preserve"> Document</w:t>
                        </w:r>
                        <w:r w:rsidRPr="00C0470D">
                          <w:rPr>
                            <w:sz w:val="14"/>
                            <w:szCs w:val="14"/>
                          </w:rPr>
                          <w:t xml:space="preserve"> </w:t>
                        </w:r>
                        <w:r>
                          <w:rPr>
                            <w:sz w:val="14"/>
                            <w:szCs w:val="14"/>
                          </w:rPr>
                          <w:t>Request</w:t>
                        </w:r>
                      </w:p>
                    </w:txbxContent>
                  </v:textbox>
                </v:shape>
                <v:group id="Gruppo 2042" o:spid="_x0000_s1382" style="position:absolute;left:5795;top:14946;width:42808;height:2466" coordorigin="6188,17237" coordsize="34006,3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83gsYAAADcAAAADwAAAGRycy9kb3ducmV2LnhtbESPT2vCQBTE70K/w/IK&#10;vZlNGmpLmlVEaulBCmqh9PbIPpNg9m3Irvnz7V2h4HGYmd8w+Wo0jeipc7VlBUkUgyAurK65VPBz&#10;3M7fQDiPrLGxTAomcrBaPsxyzLQdeE/9wZciQNhlqKDyvs2kdEVFBl1kW+LgnWxn0AfZlVJ3OAS4&#10;aeRzHC+kwZrDQoUtbSoqzoeLUfA54LBOk49+dz5tpr/jy/fvLiGlnh7H9TsIT6O/h//bX1rBa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rzeCxgAAANwA&#10;AAAPAAAAAAAAAAAAAAAAAKoCAABkcnMvZG93bnJldi54bWxQSwUGAAAAAAQABAD6AAAAnQMAAAAA&#10;">
                  <v:line id="Line 113" o:spid="_x0000_s1383" style="position:absolute;visibility:visible;mso-wrap-style:square" from="6188,20339" to="40140,20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eDw8AAAADcAAAADwAAAGRycy9kb3ducmV2LnhtbESPzQrCMBCE74LvEFbwpqkKVqpR/EHw&#10;6N8DrM3aFptNaaJWn94IgsdhZr5hZovGlOJBtSssKxj0IxDEqdUFZwrOp21vAsJ5ZI2lZVLwIgeL&#10;ebs1w0TbJx/ocfSZCBB2CSrIva8SKV2ak0HXtxVx8K62NuiDrDOpa3wGuCnlMIrG0mDBYSHHitY5&#10;pbfj3SjYILq4iN6X+3J3jlf798ntbxulup1mOQXhqfH/8K+90wri0RC+Z8IRkP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Xg8PAAAAA3AAAAA8AAAAAAAAAAAAAAAAA&#10;oQIAAGRycy9kb3ducmV2LnhtbFBLBQYAAAAABAAEAPkAAACOAwAAAAA=&#10;" strokecolor="windowText">
                    <v:stroke startarrow="block"/>
                  </v:line>
                  <v:line id="Line 148" o:spid="_x0000_s1384" style="position:absolute;flip:y;visibility:visible;mso-wrap-style:square" from="6202,17237" to="40195,17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ZA8MAAADcAAAADwAAAGRycy9kb3ducmV2LnhtbESP3YrCMBSE7wXfIRzBO01rWZWuUURW&#10;lL0Q/HmAQ3NsyzYnJcna+vYbQdjLYWa+YVab3jTiQc7XlhWk0wQEcWF1zaWC23U/WYLwAVljY5kU&#10;PMnDZj0crDDXtuMzPS6hFBHCPkcFVQhtLqUvKjLop7Yljt7dOoMhSldK7bCLcNPIWZLMpcGa40KF&#10;Le0qKn4uv0bB7pR+N1s+yLS7u2Oml1/F7OOm1HjUbz9BBOrDf/jdPmoFiyyD15l4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WWQPDAAAA3AAAAA8AAAAAAAAAAAAA&#10;AAAAoQIAAGRycy9kb3ducmV2LnhtbFBLBQYAAAAABAAEAPkAAACRAwAAAAA=&#10;" strokecolor="windowText">
                    <v:stroke endarrow="block"/>
                  </v:line>
                </v:group>
                <v:shape id="Parentesi graffa aperta 2080" o:spid="_x0000_s1385" type="#_x0000_t87" style="position:absolute;left:2118;top:13173;width:1093;height:5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iGccA&#10;AADcAAAADwAAAGRycy9kb3ducmV2LnhtbESPT2sCMRTE74V+h/AK3mq2tVW7GkWFSgUvav8dn5vX&#10;TejmZd2kun57Uyj0OMzMb5jxtHWVOFITrGcFd90MBHHhteVSwevu+XYIIkRkjZVnUnCmANPJ9dUY&#10;c+1PvKHjNpYiQTjkqMDEWOdShsKQw9D1NXHyvnzjMCbZlFI3eEpwV8n7LOtLh5bTgsGaFoaK7+2P&#10;U3DYf/bXq8PSLufDJ/sxezePq7eNUp2bdjYCEamN/+G/9otWMOg9wO+ZdATk5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GYhnHAAAA3AAAAA8AAAAAAAAAAAAAAAAAmAIAAGRy&#10;cy9kb3ducmV2LnhtbFBLBQYAAAAABAAEAPUAAACMAwAAAAA=&#10;" adj="335" strokecolor="#7f7f7f">
                  <v:stroke joinstyle="miter"/>
                </v:shape>
                <v:shape id="Parentesi graffa aperta 2089" o:spid="_x0000_s1386" type="#_x0000_t87" style="position:absolute;left:2018;top:19599;width:1164;height:9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jnsQA&#10;AADcAAAADwAAAGRycy9kb3ducmV2LnhtbESPwWrDMBBE74H8g9hCbonchqbBjRJMINBcSuP0AxZr&#10;bZlKK2PJjtuvjwqFHoeZecPsDpOzYqQ+tJ4VPK4yEMSV1y03Cj6vp+UWRIjIGq1nUvBNAQ77+WyH&#10;ufY3vtBYxkYkCIccFZgYu1zKUBlyGFa+I05e7XuHMcm+kbrHW4I7K5+ybCMdtpwWDHZ0NFR9lYNT&#10;UA2NLUL9U3xcB/N+Gutwbu1WqcXDVLyCiDTF//Bf+00reFk/w++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AI57EAAAA3AAAAA8AAAAAAAAAAAAAAAAAmAIAAGRycy9k&#10;b3ducmV2LnhtbFBLBQYAAAAABAAEAPUAAACJAwAAAAA=&#10;" adj="226" strokecolor="#7f7f7f">
                  <v:stroke joinstyle="miter"/>
                </v:shape>
                <v:shape id="Elemento grafico 3" o:spid="_x0000_s1387" type="#_x0000_t75" alt="Utente" style="position:absolute;left:9279;top:502;width:3484;height:3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qg3FAAAA3QAAAA8AAABkcnMvZG93bnJldi54bWxEj81qwzAQhO+FvoPYQm61nByCcSOb0lII&#10;FJLm5wG21tZyba0cS3Wct48KgRyHmfmGWZWT7cRIg28cK5gnKQjiyumGawXHw8dzBsIHZI2dY1Jw&#10;IQ9l8fiwwly7M+9o3IdaRAj7HBWYEPpcSl8ZsugT1xNH78cNFkOUQy31gOcIt51cpOlSWmw4Lhjs&#10;6c1Q1e7/rILPzH6N9mh2zWnZv29+v6ndbkmp2dP0+gIi0BTu4Vt7rRUs0mwO/2/iE5DF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fqoNxQAAAN0AAAAPAAAAAAAAAAAAAAAA&#10;AJ8CAABkcnMvZG93bnJldi54bWxQSwUGAAAAAAQABAD3AAAAkQMAAAAA&#10;">
                  <v:imagedata r:id="rId50" o:title="Utente"/>
                </v:shape>
                <v:oval id="Ovale 2191" o:spid="_x0000_s1388" style="position:absolute;top:15157;width:1760;height:1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b00cQA&#10;AADdAAAADwAAAGRycy9kb3ducmV2LnhtbESPQWvCQBSE74X+h+UVeqsbc9AQXUWkhd5aowePj+xz&#10;E82+DdnXmP77bqHQ4zAz3zDr7eQ7NdIQ28AG5rMMFHEdbMvOwOn49lKAioJssQtMBr4pwnbz+LDG&#10;0oY7H2isxKkE4ViigUakL7WOdUMe4yz0xMm7hMGjJDk4bQe8J7jvdJ5lC+2x5bTQYE/7hupb9eUN&#10;yGn+sTiPx+u+kCK+Vs6FpXwa8/w07VaghCb5D/+1362BPCty+H2Tno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9NHEAAAA3QAAAA8AAAAAAAAAAAAAAAAAmAIAAGRycy9k&#10;b3ducmV2LnhtbFBLBQYAAAAABAAEAPUAAACJAwAAAAA=&#10;" fillcolor="#595959" strokecolor="#7f7f7f">
                  <v:stroke joinstyle="miter"/>
                  <v:textbox inset="0,0,0,0">
                    <w:txbxContent>
                      <w:p w14:paraId="779232A0" w14:textId="77777777" w:rsidR="001F4D5C" w:rsidRPr="00707758" w:rsidRDefault="001F4D5C" w:rsidP="00713EF2">
                        <w:pPr>
                          <w:pStyle w:val="NormalWeb"/>
                          <w:spacing w:before="0"/>
                          <w:jc w:val="center"/>
                          <w:rPr>
                            <w:b/>
                            <w:color w:val="FFFFFF" w:themeColor="background1"/>
                          </w:rPr>
                        </w:pPr>
                        <w:r w:rsidRPr="00707758">
                          <w:rPr>
                            <w:rFonts w:ascii="Arial" w:hAnsi="Arial" w:cs="Arial"/>
                            <w:b/>
                            <w:color w:val="FFFFFF" w:themeColor="background1"/>
                            <w:sz w:val="16"/>
                            <w:szCs w:val="16"/>
                          </w:rPr>
                          <w:t>1</w:t>
                        </w:r>
                      </w:p>
                    </w:txbxContent>
                  </v:textbox>
                </v:oval>
                <v:oval id="Ovale 2192" o:spid="_x0000_s1389" style="position:absolute;left:38;top:23342;width:1761;height:1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pRSsQA&#10;AADdAAAADwAAAGRycy9kb3ducmV2LnhtbESPQWvCQBSE7wX/w/IK3upGBRuiqxSx4K1t9ODxkX1u&#10;0mbfhuxrjP++Wyj0OMzMN8xmN/pWDdTHJrCB+SwDRVwF27AzcD69PuWgoiBbbAOTgTtF2G0nDxss&#10;bLjxBw2lOJUgHAs0UIt0hdaxqsljnIWOOHnX0HuUJHunbY+3BPetXmTZSntsOC3U2NG+puqr/PYG&#10;5Dx/W12G0+c+lzweSufCs7wbM30cX9aghEb5D/+1j9bAIsuX8PsmP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aUUrEAAAA3QAAAA8AAAAAAAAAAAAAAAAAmAIAAGRycy9k&#10;b3ducmV2LnhtbFBLBQYAAAAABAAEAPUAAACJAwAAAAA=&#10;" fillcolor="#595959" strokecolor="#7f7f7f">
                  <v:stroke joinstyle="miter"/>
                  <v:textbox inset="0,0,0,0">
                    <w:txbxContent>
                      <w:p w14:paraId="3EAD2647" w14:textId="77777777" w:rsidR="001F4D5C" w:rsidRPr="00707758" w:rsidRDefault="001F4D5C" w:rsidP="00713EF2">
                        <w:pPr>
                          <w:pStyle w:val="NormalWeb"/>
                          <w:spacing w:before="0"/>
                          <w:jc w:val="center"/>
                          <w:rPr>
                            <w:b/>
                            <w:color w:val="FFFFFF" w:themeColor="background1"/>
                          </w:rPr>
                        </w:pPr>
                        <w:r>
                          <w:rPr>
                            <w:rFonts w:ascii="Arial" w:hAnsi="Arial" w:cs="Arial"/>
                            <w:b/>
                            <w:color w:val="FFFFFF" w:themeColor="background1"/>
                            <w:sz w:val="16"/>
                            <w:szCs w:val="16"/>
                          </w:rPr>
                          <w:t>2</w:t>
                        </w:r>
                      </w:p>
                    </w:txbxContent>
                  </v:textbox>
                </v:oval>
                <v:shape id="Text Box 109" o:spid="_x0000_s1390" type="#_x0000_t202" style="position:absolute;left:2349;top:7702;width:4943;height:298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gGcQA&#10;AADdAAAADwAAAGRycy9kb3ducmV2LnhtbESPwWrDMBBE74H+g9hCb4kUUYpxo4RSCHWPSZPQ42Jt&#10;bbfWykiK4/59VCjkOMzMG2a1mVwvRgqx82xguVAgiGtvO24MHD628wJETMgWe89k4JcibNZ3sxWW&#10;1l94R+M+NSJDOJZooE1pKKWMdUsO48IPxNn78sFhyjI00ga8ZLjrpVbqSTrsOC+0ONBrS/XP/uwM&#10;qM+3ahvev08Vn5dDpKMu9KiNebifXp5BJJrSLfzfrqwBrYpH+HuTn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LIBnEAAAA3QAAAA8AAAAAAAAAAAAAAAAAmAIAAGRycy9k&#10;b3ducmV2LnhtbFBLBQYAAAAABAAEAPUAAACJAwAAAAA=&#10;" filled="f" stroked="f">
                  <v:textbox inset="0,1mm,0,1mm">
                    <w:txbxContent>
                      <w:p w14:paraId="13A238E7" w14:textId="77777777" w:rsidR="001F4D5C" w:rsidRPr="004C786A" w:rsidRDefault="001F4D5C" w:rsidP="00713EF2">
                        <w:pPr>
                          <w:pStyle w:val="NormalWeb"/>
                          <w:spacing w:before="0" w:line="192" w:lineRule="auto"/>
                          <w:jc w:val="center"/>
                          <w:rPr>
                            <w:sz w:val="13"/>
                            <w:szCs w:val="13"/>
                          </w:rPr>
                        </w:pPr>
                        <w:r>
                          <w:rPr>
                            <w:b/>
                            <w:bCs/>
                            <w:sz w:val="13"/>
                            <w:szCs w:val="13"/>
                          </w:rPr>
                          <w:t>XDS/MHD</w:t>
                        </w:r>
                        <w:r w:rsidRPr="004C786A">
                          <w:rPr>
                            <w:b/>
                            <w:bCs/>
                            <w:sz w:val="13"/>
                            <w:szCs w:val="13"/>
                          </w:rPr>
                          <w:t xml:space="preserve"> </w:t>
                        </w:r>
                        <w:r>
                          <w:rPr>
                            <w:b/>
                            <w:bCs/>
                            <w:sz w:val="13"/>
                            <w:szCs w:val="13"/>
                          </w:rPr>
                          <w:t>Document</w:t>
                        </w:r>
                        <w:r w:rsidRPr="004C786A">
                          <w:rPr>
                            <w:b/>
                            <w:bCs/>
                            <w:sz w:val="13"/>
                            <w:szCs w:val="13"/>
                          </w:rPr>
                          <w:br/>
                        </w:r>
                        <w:r>
                          <w:rPr>
                            <w:b/>
                            <w:bCs/>
                            <w:sz w:val="13"/>
                            <w:szCs w:val="13"/>
                          </w:rPr>
                          <w:t>Source</w:t>
                        </w:r>
                      </w:p>
                    </w:txbxContent>
                  </v:textbox>
                </v:shape>
                <v:shape id="Immagine 2218" o:spid="_x0000_s1391" type="#_x0000_t75" style="position:absolute;left:17055;top:22681;width:1478;height:175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1Wc/FAAAA3QAAAA8AAABkcnMvZG93bnJldi54bWxEj1FrwjAUhd8F/0O4wt40taBoNUoZCApj&#10;oNsPuDR3TWdyU5usdvv1izDY4+Gc8x3Odj84K3rqQuNZwXyWgSCuvG64VvD+dpiuQISIrNF6JgXf&#10;FGC/G4+2WGh/5zP1l1iLBOFQoAITY1tIGSpDDsPMt8TJ+/Cdw5hkV0vd4T3BnZV5li2lw4bTgsGW&#10;ng1V18uXU3DOrXn56dfzMn+tP7lfHG6n0ir1NBnKDYhIQ/wP/7WPWkGerRbweJOegN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tVnPxQAAAN0AAAAPAAAAAAAAAAAAAAAA&#10;AJ8CAABkcnMvZG93bnJldi54bWxQSwUGAAAAAAQABAD3AAAAkQMAAAAA&#10;">
                  <v:imagedata r:id="rId49" o:title=""/>
                </v:shape>
                <v:shape id="Text Box 25" o:spid="_x0000_s1392" type="#_x0000_t202" style="position:absolute;left:12380;top:21579;width:4612;height:3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Sd6cQA&#10;AADdAAAADwAAAGRycy9kb3ducmV2LnhtbESP0YrCMBRE3xf8h3AF39ZUH0SqUURQu8IKq37Apbk2&#10;tc1NabK1/r1ZEPZxmJkzzHLd21p01PrSsYLJOAFBnDtdcqHgetl9zkH4gKyxdkwKnuRhvRp8LDHV&#10;7sE/1J1DISKEfYoKTAhNKqXPDVn0Y9cQR+/mWoshyraQusVHhNtaTpNkJi2WHBcMNrQ1lFfnX6tg&#10;X94ml1NXFY2pvg77Y/Z9z+5BqdGw3yxABOrDf/jdzrSCaTKfwd+b+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0nenEAAAA3QAAAA8AAAAAAAAAAAAAAAAAmAIAAGRycy9k&#10;b3ducmV2LnhtbFBLBQYAAAAABAAEAPUAAACJAwAAAAA=&#10;" filled="f" stroked="f" strokeweight=".5pt">
                  <v:textbox inset="0,0,0,0">
                    <w:txbxContent>
                      <w:p w14:paraId="516DB7DB" w14:textId="77777777" w:rsidR="001F4D5C" w:rsidRPr="00C0470D" w:rsidRDefault="001F4D5C" w:rsidP="00713EF2">
                        <w:pPr>
                          <w:pStyle w:val="NormalWeb"/>
                          <w:spacing w:before="0" w:line="216" w:lineRule="auto"/>
                          <w:jc w:val="right"/>
                          <w:rPr>
                            <w:sz w:val="13"/>
                            <w:szCs w:val="13"/>
                          </w:rPr>
                        </w:pPr>
                        <w:r w:rsidRPr="00C0470D">
                          <w:rPr>
                            <w:sz w:val="13"/>
                            <w:szCs w:val="13"/>
                          </w:rPr>
                          <w:t xml:space="preserve">Select </w:t>
                        </w:r>
                        <w:r>
                          <w:rPr>
                            <w:sz w:val="13"/>
                            <w:szCs w:val="13"/>
                          </w:rPr>
                          <w:t xml:space="preserve">a </w:t>
                        </w:r>
                        <w:r w:rsidRPr="00C0470D">
                          <w:rPr>
                            <w:sz w:val="13"/>
                            <w:szCs w:val="13"/>
                          </w:rPr>
                          <w:t>DE</w:t>
                        </w:r>
                        <w:r w:rsidRPr="00C0470D">
                          <w:rPr>
                            <w:sz w:val="13"/>
                            <w:szCs w:val="13"/>
                          </w:rPr>
                          <w:br/>
                          <w:t xml:space="preserve">and parse its provenance </w:t>
                        </w:r>
                      </w:p>
                    </w:txbxContent>
                  </v:textbox>
                </v:shape>
                <v:group id="Gruppo 2439" o:spid="_x0000_s1393" style="position:absolute;left:13858;top:705;width:10373;height:12161" coordorigin="16599,1739" coordsize="10372,1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MqPXMYAAADdAAAADwAAAGRycy9kb3ducmV2LnhtbESPS4vCQBCE78L+h6EX&#10;9qaTuPggOorI7uJBBB8g3ppMmwQzPSEzm8R/7wiCx6KqvqLmy86UoqHaFZYVxIMIBHFqdcGZgtPx&#10;tz8F4TyyxtIyKbiTg+XiozfHRNuW99QcfCYChF2CCnLvq0RKl+Zk0A1sRRy8q60N+iDrTOoa2wA3&#10;pRxG0VgaLDgs5FjROqf0dvg3Cv5abFff8U+zvV3X98txtDtvY1Lq67NbzUB46vw7/GpvtIJhN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yo9cxgAAAN0A&#10;AAAPAAAAAAAAAAAAAAAAAKoCAABkcnMvZG93bnJldi54bWxQSwUGAAAAAAQABAD6AAAAnQMAAAAA&#10;">
                  <v:group id="Gruppo 2221" o:spid="_x0000_s1394" style="position:absolute;left:16599;top:8429;width:10372;height:5471" coordorigin="16019,13264" coordsize="10372,5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VRsuwwAAAN0AAAAP&#10;AAAAAAAAAAAAAAAAAKoCAABkcnMvZG93bnJldi54bWxQSwUGAAAAAAQABAD6AAAAmgMAAAAA&#10;">
                    <v:group id="Gruppo 2222" o:spid="_x0000_s1395" style="position:absolute;left:16019;top:13264;width:10373;height:5471" coordorigin="189,1591" coordsize="10372,5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B9cQAAADdAAAADwAAAGRycy9kb3ducmV2LnhtbERPy2rCQBTdF/yH4Qrd&#10;1UlSWmp0FAlWXIRCVRB3l8w1CWbuhMw0j7/vLApdHs57vR1NI3rqXG1ZQbyIQBAXVtdcKricP18+&#10;QDiPrLGxTAomcrDdzJ7WmGo78Df1J1+KEMIuRQWV920qpSsqMugWtiUO3N12Bn2AXSl1h0MIN41M&#10;ouhdGqw5NFTYUlZR8Tj9GAWHAYfda7zv88c9m27nt69rHpNSz/NxtwLhafT/4j/3UStIo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qB9cQAAADdAAAA&#10;DwAAAAAAAAAAAAAAAACqAgAAZHJzL2Rvd25yZXYueG1sUEsFBgAAAAAEAAQA+gAAAJsDAAAAAA==&#10;">
                      <v:shape id="Text Box 111" o:spid="_x0000_s1396" type="#_x0000_t202" style="position:absolute;left:1755;top:4028;width:6833;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oXWcUA&#10;AADdAAAADwAAAGRycy9kb3ducmV2LnhtbESPQWsCMRSE70L/Q3iF3jSpBdGtUaQoCEJx3R56fN08&#10;d4Obl+0m6vrvG0HocZiZb5j5sneNuFAXrGcNryMFgrj0xnKl4avYDKcgQkQ22HgmDTcKsFw8DeaY&#10;GX/lnC6HWIkE4ZChhjrGNpMylDU5DCPfEifv6DuHMcmukqbDa4K7Ro6VmkiHltNCjS191FSeDmen&#10;YfXN+dr+fv7s82Nui2KmeDc5af3y3K/eQUTq43/40d4aDWM1e4P7m/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hdZxQAAAN0AAAAPAAAAAAAAAAAAAAAAAJgCAABkcnMv&#10;ZG93bnJldi54bWxQSwUGAAAAAAQABAD1AAAAigMAAAAA&#10;" filled="f" stroked="f">
                        <v:textbox inset="0,0,0,0">
                          <w:txbxContent>
                            <w:p w14:paraId="396EF313" w14:textId="77777777" w:rsidR="001F4D5C" w:rsidRPr="0009356C" w:rsidRDefault="001F4D5C" w:rsidP="00713EF2">
                              <w:pPr>
                                <w:pStyle w:val="NormalWeb"/>
                                <w:pBdr>
                                  <w:top w:val="single" w:sz="4" w:space="1" w:color="auto"/>
                                </w:pBdr>
                                <w:jc w:val="center"/>
                                <w:rPr>
                                  <w:sz w:val="13"/>
                                  <w:szCs w:val="13"/>
                                  <w:lang w:val="it-IT"/>
                                </w:rPr>
                              </w:pPr>
                              <w:r w:rsidRPr="008F299E">
                                <w:rPr>
                                  <w:b/>
                                  <w:bCs/>
                                  <w:sz w:val="13"/>
                                  <w:szCs w:val="13"/>
                                  <w:lang w:val="it-IT"/>
                                </w:rPr>
                                <w:t xml:space="preserve">DE </w:t>
                              </w:r>
                              <w:r w:rsidRPr="008F299E">
                                <w:rPr>
                                  <w:b/>
                                  <w:bCs/>
                                  <w:sz w:val="13"/>
                                  <w:szCs w:val="13"/>
                                </w:rPr>
                                <w:t>Provenance</w:t>
                              </w:r>
                              <w:r w:rsidRPr="008F299E">
                                <w:rPr>
                                  <w:b/>
                                  <w:bCs/>
                                  <w:sz w:val="13"/>
                                  <w:szCs w:val="13"/>
                                  <w:lang w:val="it-IT"/>
                                </w:rPr>
                                <w:t xml:space="preserve"> Consumer</w:t>
                              </w:r>
                              <w:r w:rsidRPr="0009356C">
                                <w:rPr>
                                  <w:b/>
                                  <w:bCs/>
                                  <w:sz w:val="13"/>
                                  <w:szCs w:val="13"/>
                                  <w:lang w:val="it-IT"/>
                                </w:rPr>
                                <w:t xml:space="preserve"> </w:t>
                              </w:r>
                            </w:p>
                          </w:txbxContent>
                        </v:textbox>
                      </v:shape>
                      <v:shape id="Text Box 109" o:spid="_x0000_s1397" type="#_x0000_t202" style="position:absolute;left:5723;top:1734;width:4839;height:310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LK8QA&#10;AADdAAAADwAAAGRycy9kb3ducmV2LnhtbESPQWsCMRSE74X+h/AKvdXEHIpdjSIF6fZYbYvHx+a5&#10;u7p5WZK4bv99Iwgeh5n5hlmsRteJgUJsPRuYThQI4srblmsD37vNywxETMgWO89k4I8irJaPDwss&#10;rL/wFw3bVIsM4ViggSalvpAyVg05jBPfE2fv4IPDlGWopQ14yXDXSa3Uq3TYcl5osKf3hqrT9uwM&#10;qP1HuQmfx9+Sz9M+0o+e6UEb8/w0rucgEo3pHr61S2tAqzcN1zf5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3iyvEAAAA3QAAAA8AAAAAAAAAAAAAAAAAmAIAAGRycy9k&#10;b3ducmV2LnhtbFBLBQYAAAAABAAEAPUAAACJAwAAAAA=&#10;" filled="f" stroked="f">
                        <v:textbox inset="0,1mm,0,1mm">
                          <w:txbxContent>
                            <w:p w14:paraId="79332066" w14:textId="0130E0D4" w:rsidR="001F4D5C" w:rsidRPr="0009356C" w:rsidRDefault="001F4D5C" w:rsidP="00713EF2">
                              <w:pPr>
                                <w:pStyle w:val="NormalWeb"/>
                                <w:spacing w:before="0" w:line="192" w:lineRule="auto"/>
                                <w:rPr>
                                  <w:sz w:val="13"/>
                                  <w:szCs w:val="13"/>
                                  <w:lang w:val="it-IT"/>
                                </w:rPr>
                              </w:pPr>
                              <w:r>
                                <w:rPr>
                                  <w:b/>
                                  <w:bCs/>
                                  <w:sz w:val="13"/>
                                  <w:szCs w:val="13"/>
                                  <w:lang w:val="it-IT"/>
                                </w:rPr>
                                <w:t>XDS/</w:t>
                              </w:r>
                              <w:r w:rsidRPr="0009356C">
                                <w:rPr>
                                  <w:b/>
                                  <w:bCs/>
                                  <w:sz w:val="13"/>
                                  <w:szCs w:val="13"/>
                                  <w:lang w:val="it-IT"/>
                                </w:rPr>
                                <w:t xml:space="preserve">MHD </w:t>
                              </w:r>
                              <w:r w:rsidRPr="0009356C">
                                <w:rPr>
                                  <w:b/>
                                  <w:bCs/>
                                  <w:sz w:val="13"/>
                                  <w:szCs w:val="13"/>
                                  <w:lang w:val="it-IT"/>
                                </w:rPr>
                                <w:br/>
                                <w:t>Document</w:t>
                              </w:r>
                              <w:r w:rsidRPr="0009356C">
                                <w:rPr>
                                  <w:b/>
                                  <w:bCs/>
                                  <w:sz w:val="13"/>
                                  <w:szCs w:val="13"/>
                                  <w:lang w:val="it-IT"/>
                                </w:rPr>
                                <w:br/>
                                <w:t>Consumer</w:t>
                              </w:r>
                            </w:p>
                          </w:txbxContent>
                        </v:textbox>
                      </v:shape>
                      <v:shape id="Text Box 109" o:spid="_x0000_s1398" type="#_x0000_t202" style="position:absolute;left:189;top:1591;width:4931;height:32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2xMQA&#10;AADdAAAADwAAAGRycy9kb3ducmV2LnhtbESPUUvDMBSF3wX/Q7iCby5pEJndsiLCsD46p/h4ae7a&#10;bs1NSbKu/nsjCD4ezjnf4ayr2Q1iohB7zwaKhQJB3Hjbc2tg/769W4KICdni4JkMfFOEanN9tcbS&#10;+gu/0bRLrcgQjiUa6FIaSylj05HDuPAjcfYOPjhMWYZW2oCXDHeD1Eo9SIc954UOR3ruqDntzs6A&#10;+nqpt+H1+FnzuRgjfeilnrQxtzfz0wpEojn9h//atTWg1eM9/L7JT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StsTEAAAA3QAAAA8AAAAAAAAAAAAAAAAAmAIAAGRycy9k&#10;b3ducmV2LnhtbFBLBQYAAAAABAAEAPUAAACJAwAAAAA=&#10;" filled="f" stroked="f">
                        <v:textbox inset="0,1mm,0,1mm">
                          <w:txbxContent>
                            <w:p w14:paraId="706FE9DB" w14:textId="77777777" w:rsidR="001F4D5C" w:rsidRPr="004C786A" w:rsidRDefault="001F4D5C" w:rsidP="00713EF2">
                              <w:pPr>
                                <w:pStyle w:val="NormalWeb"/>
                                <w:spacing w:before="0" w:line="192" w:lineRule="auto"/>
                                <w:jc w:val="right"/>
                                <w:rPr>
                                  <w:sz w:val="13"/>
                                  <w:szCs w:val="13"/>
                                </w:rPr>
                              </w:pPr>
                              <w:r w:rsidRPr="004C786A">
                                <w:rPr>
                                  <w:b/>
                                  <w:bCs/>
                                  <w:sz w:val="13"/>
                                  <w:szCs w:val="13"/>
                                </w:rPr>
                                <w:t>Q</w:t>
                              </w:r>
                              <w:r>
                                <w:rPr>
                                  <w:b/>
                                  <w:bCs/>
                                  <w:sz w:val="13"/>
                                  <w:szCs w:val="13"/>
                                </w:rPr>
                                <w:t>EDm</w:t>
                              </w:r>
                              <w:r w:rsidRPr="004C786A">
                                <w:rPr>
                                  <w:b/>
                                  <w:bCs/>
                                  <w:sz w:val="13"/>
                                  <w:szCs w:val="13"/>
                                </w:rPr>
                                <w:t xml:space="preserve"> Clinical Data</w:t>
                              </w:r>
                              <w:r w:rsidRPr="004C786A">
                                <w:rPr>
                                  <w:b/>
                                  <w:bCs/>
                                  <w:sz w:val="13"/>
                                  <w:szCs w:val="13"/>
                                </w:rPr>
                                <w:br/>
                                <w:t>Consumer</w:t>
                              </w:r>
                            </w:p>
                          </w:txbxContent>
                        </v:textbox>
                      </v:shape>
                    </v:group>
                    <v:line id="Connettore diritto 2226" o:spid="_x0000_s1399" style="position:absolute;visibility:visible;mso-wrap-style:square" from="21183,13807" to="21183,16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C3mcYAAADdAAAADwAAAGRycy9kb3ducmV2LnhtbESPQWvCQBSE74X+h+UVequ7BioxdRUV&#10;Cj30UI0Xb6/ZZxLMvg27WxP/fVcQPA4z8w2zWI22ExfyoXWsYTpRIIgrZ1quNRzKz7ccRIjIBjvH&#10;pOFKAVbL56cFFsYNvKPLPtYiQTgUqKGJsS+kDFVDFsPE9cTJOzlvMSbpa2k8DgluO5kpNZMWW04L&#10;Dfa0bag67/+shu+8HvLd8fgTh/w325TVofRXpfXry7j+ABFpjI/wvf1lNGRq/g63N+kJ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wt5nGAAAA3QAAAA8AAAAAAAAA&#10;AAAAAAAAoQIAAGRycy9kb3ducmV2LnhtbFBLBQYAAAAABAAEAPkAAACUAwAAAAA=&#10;" strokecolor="windowText" strokeweight=".5pt">
                      <v:stroke joinstyle="miter"/>
                    </v:line>
                  </v:group>
                  <v:group id="Gruppo 2227" o:spid="_x0000_s1400" style="position:absolute;left:17430;top:1739;width:8230;height:6863" coordorigin="6981,13395" coordsize="8229,6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8GscAAADdAAAADwAAAGRycy9kb3ducmV2LnhtbESPQWvCQBSE7wX/w/KE&#10;3ppNLA01ZhURKx5CoSqU3h7ZZxLMvg3ZbRL/fbdQ6HGYmW+YfDOZVgzUu8aygiSKQRCXVjdcKbic&#10;355eQTiPrLG1TAru5GCznj3kmGk78gcNJ1+JAGGXoYLa+y6T0pU1GXSR7YiDd7W9QR9kX0nd4xjg&#10;ppWLOE6lwYbDQo0d7Woqb6dvo+Aw4rh9TvZDcbvu7l/nl/fPIiGlHufTdgXC0+T/w3/to1awiJc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l+8GscAAADd&#10;AAAADwAAAAAAAAAAAAAAAACqAgAAZHJzL2Rvd25yZXYueG1sUEsFBgAAAAAEAAQA+gAAAJ4DAAAA&#10;AA==&#10;">
                    <v:group id="Gruppo 2228" o:spid="_x0000_s1401" style="position:absolute;left:6981;top:13395;width:8230;height:6862" coordorigin="1860,-885" coordsize="8612,7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RMZgcYAAADdAAAADwAAAGRycy9kb3ducmV2LnhtbESPT2vCQBTE74LfYXmC&#10;t7qJ4p9GVxFR6UEK1ULp7ZF9JsHs25Bdk/jtu0LB4zAzv2FWm86UoqHaFZYVxKMIBHFqdcGZgu/L&#10;4W0BwnlkjaVlUvAgB5t1v7fCRNuWv6g5+0wECLsEFeTeV4mULs3JoBvZijh4V1sb9EHWmdQ1tgFu&#10;SjmOopk0WHBYyLGiXU7p7Xw3Co4ttttJvG9Ot+vu8XuZfv6cYlJqOOi2SxCeOv8K/7c/tIJx9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ExmBxgAAAN0A&#10;AAAPAAAAAAAAAAAAAAAAAKoCAABkcnMvZG93bnJldi54bWxQSwUGAAAAAAQABAD6AAAAnQMAAAAA&#10;">
                      <v:group id="Gruppo 2229" o:spid="_x0000_s1402" style="position:absolute;left:1860;top:-885;width:8613;height:7182" coordorigin="1860,-885" coordsize="8612,7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yN88QAAADdAAAADwAAAGRycy9kb3ducmV2LnhtbERPy2rCQBTdF/yH4Qrd&#10;1UlSWmp0FAlWXIRCVRB3l8w1CWbuhMw0j7/vLApdHs57vR1NI3rqXG1ZQbyIQBAXVtdcKricP18+&#10;QDiPrLGxTAomcrDdzJ7WmGo78Df1J1+KEMIuRQWV920qpSsqMugWtiUO3N12Bn2AXSl1h0MIN41M&#10;ouhdGqw5NFTYUlZR8Tj9GAWHAYfda7zv88c9m27nt69rHpNSz/NxtwLhafT/4j/3UStIomWYG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yN88QAAADdAAAA&#10;DwAAAAAAAAAAAAAAAACqAgAAZHJzL2Rvd25yZXYueG1sUEsFBgAAAAAEAAQA+gAAAJsDAAAAAA==&#10;">
                        <v:shape id="Elemento grafico 3" o:spid="_x0000_s1403" type="#_x0000_t75" alt="Computer" style="position:absolute;left:4362;top:-885;width:4477;height:4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KklXHAAAA3QAAAA8AAABkcnMvZG93bnJldi54bWxEj09rwkAUxO+FfoflFbzVjRatRlcppQHx&#10;IPgH1Nsj+0yC2bchu5rop3cFocdhZn7DTOetKcWValdYVtDrRiCIU6sLzhTstsnnCITzyBpLy6Tg&#10;Rg7ms/e3KcbaNrym68ZnIkDYxagg976KpXRpTgZd11bEwTvZ2qAPss6krrEJcFPKfhQNpcGCw0KO&#10;Ff3mlJ43F6MgdQe5P3w1x93yr70PTt+rJOmRUp2P9mcCwlPr/8Ov9kIr6EfjMTzfhCcgZw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aKklXHAAAA3QAAAA8AAAAAAAAAAAAA&#10;AAAAnwIAAGRycy9kb3ducmV2LnhtbFBLBQYAAAAABAAEAPcAAACTAwAAAAA=&#10;">
                          <v:imagedata r:id="rId48" o:title="Computer"/>
                        </v:shape>
                        <v:shape id="Text Box 111" o:spid="_x0000_s1404" type="#_x0000_t202" style="position:absolute;left:1860;top:3976;width:8613;height:2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pObr4A&#10;AADdAAAADwAAAGRycy9kb3ducmV2LnhtbERPSwrCMBDdC94hjOBGNNWFSDWKH/xsXLR6gKEZ22Iz&#10;KU3U6unNQnD5eP/FqjWVeFLjSssKxqMIBHFmdcm5gutlP5yBcB5ZY2WZFLzJwWrZ7Sww1vbFCT1T&#10;n4sQwi5GBYX3dSylywoy6Ea2Jg7czTYGfYBNLnWDrxBuKjmJoqk0WHJoKLCmbUHZPX0YBbRO7Od8&#10;dweTbHbbw61kGsijUv1eu56D8NT6v/jnPmkFk3EU9oc34QnI5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Tm6+AAAA3QAAAA8AAAAAAAAAAAAAAAAAmAIAAGRycy9kb3ducmV2&#10;LnhtbFBLBQYAAAAABAAEAPUAAACDAwAAAAA=&#10;" filled="f" stroked="f">
                          <v:textbox inset="0,0,0,0">
                            <w:txbxContent>
                              <w:p w14:paraId="106B5B1E" w14:textId="77777777" w:rsidR="001F4D5C" w:rsidRPr="00A732EA" w:rsidRDefault="001F4D5C" w:rsidP="00713EF2">
                                <w:pPr>
                                  <w:pStyle w:val="NormalWeb"/>
                                  <w:spacing w:before="0" w:line="192" w:lineRule="auto"/>
                                  <w:jc w:val="center"/>
                                  <w:rPr>
                                    <w:color w:val="595959" w:themeColor="text1" w:themeTint="A6"/>
                                    <w:sz w:val="13"/>
                                    <w:szCs w:val="13"/>
                                    <w:lang w:val="it-IT"/>
                                  </w:rPr>
                                </w:pPr>
                                <w:r w:rsidRPr="00A732EA">
                                  <w:rPr>
                                    <w:b/>
                                    <w:bCs/>
                                    <w:color w:val="595959" w:themeColor="text1" w:themeTint="A6"/>
                                    <w:sz w:val="13"/>
                                    <w:szCs w:val="13"/>
                                    <w:lang w:val="it-IT"/>
                                  </w:rPr>
                                  <w:t>Consumer of</w:t>
                                </w:r>
                                <w:r w:rsidRPr="00A732EA">
                                  <w:rPr>
                                    <w:b/>
                                    <w:bCs/>
                                    <w:color w:val="595959" w:themeColor="text1" w:themeTint="A6"/>
                                    <w:sz w:val="13"/>
                                    <w:szCs w:val="13"/>
                                    <w:lang w:val="it-IT"/>
                                  </w:rPr>
                                  <w:br/>
                                  <w:t xml:space="preserve">DE &amp; </w:t>
                                </w:r>
                                <w:r w:rsidRPr="00A732EA">
                                  <w:rPr>
                                    <w:b/>
                                    <w:bCs/>
                                    <w:color w:val="595959" w:themeColor="text1" w:themeTint="A6"/>
                                    <w:sz w:val="13"/>
                                    <w:szCs w:val="13"/>
                                  </w:rPr>
                                  <w:t>Documents</w:t>
                                </w:r>
                              </w:p>
                            </w:txbxContent>
                          </v:textbox>
                        </v:shape>
                      </v:group>
                      <v:rect id="Rettangolo 2232" o:spid="_x0000_s1405" style="position:absolute;left:4764;top:398;width:2247;height:1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WsYA&#10;AADdAAAADwAAAGRycy9kb3ducmV2LnhtbESPzWrCQBSF90LfYbhCN1IncVFC6hjEUKvdSG0LLi+Z&#10;axLM3Bkzo6Zv3ykUXB7Oz8eZF4PpxJV631pWkE4TEMSV1S3XCr4+X58yED4ga+wsk4If8lAsHkZz&#10;zLW98Qdd96EWcYR9jgqaEFwupa8aMuin1hFH72h7gyHKvpa6x1scN52cJcmzNNhyJDToaNVQddpf&#10;TIRku9K9ldtsvXt3+vI9OdMhQ6Uex8PyBUSgIdzD/+2NVjBLkxT+3sQn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imWsYAAADdAAAADwAAAAAAAAAAAAAAAACYAgAAZHJz&#10;L2Rvd25yZXYueG1sUEsFBgAAAAAEAAQA9QAAAIsDAAAAAA==&#10;" fillcolor="window" stroked="f" strokeweight="1pt"/>
                    </v:group>
                    <v:group id="Gruppo 2233" o:spid="_x0000_s1406" style="position:absolute;left:8118;top:15785;width:2808;height:2046" coordorigin="7901,17318" coordsize="1929,2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48gA8cAAADd&#10;AAAADwAAAAAAAAAAAAAAAACqAgAAZHJzL2Rvd25yZXYueG1sUEsFBgAAAAAEAAQA+gAAAJ4DAAAA&#10;AA==&#10;">
                      <v:shape id="Elemento grafico 2" o:spid="_x0000_s1407" type="#_x0000_t75" alt="Smartphone" style="position:absolute;left:7901;top:17318;width:1929;height:2046;rotation:110924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N+qrGAAAA3QAAAA8AAABkcnMvZG93bnJldi54bWxEj09rwkAUxO+FfoflFbyUuvlDRVJXkVbB&#10;g1CiQq+P7GsSkn0bsmuM394VBI/DzPyGWaxG04qBeldbVhBPIxDEhdU1lwpOx+3HHITzyBpby6Tg&#10;Sg5Wy9eXBWbaXjin4eBLESDsMlRQed9lUrqiIoNuajvi4P3b3qAPsi+l7vES4KaVSRTNpMGaw0KF&#10;HX1XVDSHs1GwK+L3z7900xx/h/1Pvs7TrklSpSZv4/oLhKfRP8OP9k4rSOIohfub8ATk8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36qsYAAADdAAAADwAAAAAAAAAAAAAA&#10;AACfAgAAZHJzL2Rvd25yZXYueG1sUEsFBgAAAAAEAAQA9wAAAJIDAAAAAA==&#10;">
                        <v:imagedata r:id="rId47" o:title="Smartphone"/>
                      </v:shape>
                      <v:rect id="Rettangolo 2235" o:spid="_x0000_s1408" style="position:absolute;left:8480;top:17609;width:758;height:1430;rotation:10655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JdcUA&#10;AADdAAAADwAAAGRycy9kb3ducmV2LnhtbESPQWsCMRSE70L/Q3iFXkSziljdGkWEqnirFbw+Ns/d&#10;1M3Luonr2l/fCEKPw8x8w8wWrS1FQ7U3jhUM+gkI4sxpw7mCw/dnbwLCB2SNpWNScCcPi/lLZ4ap&#10;djf+omYfchEh7FNUUIRQpVL6rCCLvu8q4uidXG0xRFnnUtd4i3BbymGSjKVFw3GhwIpWBWXn/dUq&#10;4KrZ/Bwv5fvW2ety93s23enaKPX22i4/QARqw3/42d5qBcNBMoLHm/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Ml1xQAAAN0AAAAPAAAAAAAAAAAAAAAAAJgCAABkcnMv&#10;ZG93bnJldi54bWxQSwUGAAAAAAQABAD1AAAAigMAAAAA&#10;" fillcolor="window" stroked="f" strokeweight="1pt"/>
                    </v:group>
                  </v:group>
                </v:group>
                <v:group id="Gruppo 1442" o:spid="_x0000_s1409" style="position:absolute;left:4440;top:14588;width:45335;height:3299" coordorigin="4764,16879" coordsize="45335,3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a4d8UAAADdAAAADwAAAGRycy9kb3ducmV2LnhtbESPQYvCMBSE74L/ITzB&#10;m6ZVFKlGEdldPMiCdWHx9miebbF5KU22rf/eLAgeh5n5htnselOJlhpXWlYQTyMQxJnVJecKfi6f&#10;kxUI55E1VpZJwYMc7LbDwQYTbTs+U5v6XAQIuwQVFN7XiZQuK8igm9qaOHg32xj0QTa51A12AW4q&#10;OYuipTRYclgosKZDQdk9/TMKvjrs9vP4oz3db4fH9bL4/j3FpNR41O/XIDz1/h1+tY9awSyOFv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BmuHfFAAAA3QAA&#10;AA8AAAAAAAAAAAAAAAAAqgIAAGRycy9kb3ducmV2LnhtbFBLBQYAAAAABAAEAPoAAACcAwAAAAA=&#10;">
                  <v:rect id="Rectangle 115" o:spid="_x0000_s1410" style="position:absolute;left:48910;top:16900;width:1189;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gJk8UA&#10;AADdAAAADwAAAGRycy9kb3ducmV2LnhtbESPS2vDMBCE74H+B7GFXEIjxyGhuFFCCBjiY1ND6W2x&#10;1g9qrYyl+PHvo0Kgx2FmvmEOp8m0YqDeNZYVbNYRCOLC6oYrBflX+vYOwnlkja1lUjCTg9PxZXHA&#10;RNuRP2m4+UoECLsEFdTed4mUrqjJoFvbjjh4pe0N+iD7SuoexwA3rYyjaC8NNhwWauzoUlPxe7sb&#10;Bbsy/255XsVxme3SdDs5n/0USi1fp/MHCE+T/w8/21etIN5Ee/h7E56AP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AmTxQAAAN0AAAAPAAAAAAAAAAAAAAAAAJgCAABkcnMv&#10;ZG93bnJldi54bWxQSwUGAAAAAAQABAD1AAAAigMAAAAA&#10;" fillcolor="#548235" strokecolor="windowText" strokeweight="1pt"/>
                  <v:rect id="Rectangle 145" o:spid="_x0000_s1411" style="position:absolute;left:4764;top:16879;width:1332;height:3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sCMUA&#10;AADdAAAADwAAAGRycy9kb3ducmV2LnhtbESPS2vDMBCE74X8B7GFXkoixyVNcS2HUDDUx6SBkNti&#10;rR/UWhlL9ePfV4VCjsPMfMOkh9l0YqTBtZYVbDcRCOLS6pZrBZevfP0GwnlkjZ1lUrCQg0O2ekgx&#10;0XbiE41nX4sAYZeggsb7PpHSlQ0ZdBvbEwevsoNBH+RQSz3gFOCmk3EUvUqDLYeFBnv6aKj8Pv8Y&#10;Bbvqcu14eY7jqtjl+cvsfHErlXp6nI/vIDzN/h7+b39qBfE22sPfm/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KwIxQAAAN0AAAAPAAAAAAAAAAAAAAAAAJgCAABkcnMv&#10;ZG93bnJldi54bWxQSwUGAAAAAAQABAD1AAAAigMAAAAA&#10;" fillcolor="#548235" strokecolor="windowText" strokeweight="1pt"/>
                </v:group>
                <v:group id="Gruppo 2430" o:spid="_x0000_s1412" style="position:absolute;left:1476;top:670;width:6197;height:6829" coordsize="6201,6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ZxfpwwAAAN0AAAAP&#10;AAAAAAAAAAAAAAAAAKoCAABkcnMvZG93bnJldi54bWxQSwUGAAAAAAQABAD6AAAAmgMAAAAA&#10;">
                  <v:group id="Gruppo 2431" o:spid="_x0000_s1413" style="position:absolute;left:533;width:5668;height:6829" coordorigin="533" coordsize="5931,7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SuycsUAAADdAAAADwAAAGRycy9kb3ducmV2LnhtbESPQYvCMBSE78L+h/AW&#10;vGlaF2WtRhHZFQ8iqAvi7dE822LzUppsW/+9EQSPw8x8w8yXnSlFQ7UrLCuIhxEI4tTqgjMFf6ff&#10;wTcI55E1lpZJwZ0cLBcfvTkm2rZ8oOboMxEg7BJUkHtfJVK6NCeDbmgr4uBdbW3QB1lnUtfYBrgp&#10;5SiKJtJgwWEhx4rWOaW3479RsGmxXX3FP83udl3fL6fx/ryLSan+Z7eagfDU+Xf41d5qBaM4msL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ErsnLFAAAA3QAA&#10;AA8AAAAAAAAAAAAAAAAAqgIAAGRycy9kb3ducmV2LnhtbFBLBQYAAAAABAAEAPoAAACcAwAAAAA=&#10;">
                    <v:group id="Gruppo 2435" o:spid="_x0000_s1414" style="position:absolute;left:533;width:5931;height:7148" coordorigin="533" coordsize="5931,7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XIjTLCAAAA3QAAAA8A&#10;AAAAAAAAAAAAAAAAqgIAAGRycy9kb3ducmV2LnhtbFBLBQYAAAAABAAEAPoAAACZAwAAAAA=&#10;">
                      <v:shape id="Elemento grafico 3" o:spid="_x0000_s1415" type="#_x0000_t75" alt="Computer" style="position:absolute;left:1287;width:4477;height:4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OkpTGAAAA3QAAAA8AAABkcnMvZG93bnJldi54bWxEj0FrwkAUhO8F/8PyhN7qZpVWia4ipYHi&#10;oVAV1Nsj+0yC2bchu5rYX98tFDwOM/MNs1j1thY3an3lWIMaJSCIc2cqLjTsd9nLDIQPyAZrx6Th&#10;Th5Wy8HTAlPjOv6m2zYUIkLYp6ihDKFJpfR5SRb9yDXE0Tu71mKIsi2kabGLcFvLcZK8SYsVx4US&#10;G3ovKb9sr1ZD7o/ycJx0p/3mo/95PU+/skyR1s/Dfj0HEagPj/B/+9NoGCul4O9Nf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86SlMYAAADdAAAADwAAAAAAAAAAAAAA&#10;AACfAgAAZHJzL2Rvd25yZXYueG1sUEsFBgAAAAAEAAQA9wAAAJIDAAAAAA==&#10;">
                        <v:imagedata r:id="rId48" o:title="Computer"/>
                      </v:shape>
                      <v:shape id="Text Box 111" o:spid="_x0000_s1416" type="#_x0000_t202" style="position:absolute;left:533;top:4721;width:5931;height: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9iHcMA&#10;AADcAAAADwAAAGRycy9kb3ducmV2LnhtbESPzarCMBSE94LvEI7g5qKpXlCpRvEH9W5cVH2AQ3Ns&#10;i81JaaLW+/RGEFwOM/MNM1s0phR3ql1hWcGgH4EgTq0uOFNwPm17ExDOI2ssLZOCJzlYzNutGcba&#10;Pjih+9FnIkDYxagg976KpXRpTgZd31bEwbvY2qAPss6krvER4KaUwygaSYMFh4UcK1rnlF6PN6OA&#10;lon9P1zdziSrzXp3KZh+5F6pbqdZTkF4avw3/Gn/aQXj3xG8z4Qj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9iHcMAAADcAAAADwAAAAAAAAAAAAAAAACYAgAAZHJzL2Rv&#10;d25yZXYueG1sUEsFBgAAAAAEAAQA9QAAAIgDAAAAAA==&#10;" filled="f" stroked="f">
                        <v:textbox inset="0,0,0,0">
                          <w:txbxContent>
                            <w:p w14:paraId="01933863" w14:textId="77777777" w:rsidR="001F4D5C" w:rsidRPr="00A732EA" w:rsidRDefault="001F4D5C" w:rsidP="00713EF2">
                              <w:pPr>
                                <w:pStyle w:val="NormalWeb"/>
                                <w:spacing w:before="0" w:line="192" w:lineRule="auto"/>
                                <w:jc w:val="center"/>
                                <w:rPr>
                                  <w:color w:val="595959" w:themeColor="text1" w:themeTint="A6"/>
                                  <w:sz w:val="13"/>
                                  <w:szCs w:val="13"/>
                                  <w:lang w:val="it-IT"/>
                                </w:rPr>
                              </w:pPr>
                              <w:r w:rsidRPr="00A732EA">
                                <w:rPr>
                                  <w:b/>
                                  <w:bCs/>
                                  <w:color w:val="595959" w:themeColor="text1" w:themeTint="A6"/>
                                  <w:sz w:val="13"/>
                                  <w:szCs w:val="13"/>
                                  <w:lang w:val="it-IT"/>
                                </w:rPr>
                                <w:t xml:space="preserve">Source of </w:t>
                              </w:r>
                              <w:r w:rsidRPr="00A732EA">
                                <w:rPr>
                                  <w:b/>
                                  <w:bCs/>
                                  <w:color w:val="595959" w:themeColor="text1" w:themeTint="A6"/>
                                  <w:sz w:val="13"/>
                                  <w:szCs w:val="13"/>
                                </w:rPr>
                                <w:t>Documents</w:t>
                              </w:r>
                            </w:p>
                          </w:txbxContent>
                        </v:textbox>
                      </v:shape>
                    </v:group>
                    <v:rect id="Rettangolo 2436" o:spid="_x0000_s1417" style="position:absolute;left:1689;top:1284;width:2247;height:1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iwcUA&#10;AADcAAAADwAAAGRycy9kb3ducmV2LnhtbESPS2sCMRSF90L/Q7iFbkQzVdBhahRRrNqN1Ad0eZnc&#10;zgyd3KSTqOO/N0Khy8N5fJzJrDW1uFDjK8sKXvsJCOLc6ooLBcfDqpeC8AFZY22ZFNzIw2z61Jlg&#10;pu2VP+myD4WII+wzVFCG4DIpfV6SQd+3jjh637YxGKJsCqkbvMZxU8tBkoykwYojoURHi5Lyn/3Z&#10;REi6W7r1cpu+7z6cPp+6v/SVolIvz+38DUSgNvyH/9obrWA8HMPjTDwC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OLBxQAAANwAAAAPAAAAAAAAAAAAAAAAAJgCAABkcnMv&#10;ZG93bnJldi54bWxQSwUGAAAAAAQABAD1AAAAigMAAAAA&#10;" fillcolor="window" stroked="f" strokeweight="1pt"/>
                  </v:group>
                  <v:group id="Gruppo 2432" o:spid="_x0000_s1418" style="position:absolute;top:2390;width:2808;height:2046" coordorigin=",239043" coordsize="192949,204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WeH8IAAADcAAAADwAAAGRycy9kb3ducmV2LnhtbERPTYvCMBC9C/sfwizs&#10;TdOuqEvXKCKueBDBuiDehmZsi82kNLGt/94cBI+P9z1f9qYSLTWutKwgHkUgiDOrS84V/J/+hj8g&#10;nEfWWFkmBQ9ysFx8DOaYaNvxkdrU5yKEsEtQQeF9nUjpsoIMupGtiQN3tY1BH2CTS91gF8JNJb+j&#10;aCoNlhwaCqxpXVB2S+9GwbbDbjWON+3+dl0/LqfJ4byPSamvz371C8JT79/il3unFcz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2Vnh/CAAAA3AAAAA8A&#10;AAAAAAAAAAAAAAAAqgIAAGRycy9kb3ducmV2LnhtbFBLBQYAAAAABAAEAPoAAACZAwAAAAA=&#10;">
                    <v:shape id="Elemento grafico 2" o:spid="_x0000_s1419" type="#_x0000_t75" alt="Smartphone" style="position:absolute;top:239043;width:192949;height:204625;rotation:110924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UmSPGAAAA3AAAAA8AAABkcnMvZG93bnJldi54bWxEj0FrwkAUhO+C/2F5Qi+lbjRobeoq0ip4&#10;ECQq9PrIviYh2bchu43x37tCweMwM98wy3VvatFR60rLCibjCARxZnXJuYLLefe2AOE8ssbaMim4&#10;kYP1ajhYYqLtlVPqTj4XAcIuQQWF900ipcsKMujGtiEO3q9tDfog21zqFq8Bbmo5jaK5NFhyWCiw&#10;oa+Csur0ZxTss8nr7CfeVudjd/hON2ncVNNYqZdRv/kE4an3z/B/e68VvMcf8DgTjoBc3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lSZI8YAAADcAAAADwAAAAAAAAAAAAAA&#10;AACfAgAAZHJzL2Rvd25yZXYueG1sUEsFBgAAAAAEAAQA9wAAAJIDAAAAAA==&#10;">
                      <v:imagedata r:id="rId47" o:title="Smartphone"/>
                    </v:shape>
                    <v:rect id="Rettangolo 2434" o:spid="_x0000_s1420" style="position:absolute;left:57908;top:268171;width:75845;height:142916;rotation:10655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2ucIA&#10;AADcAAAADwAAAGRycy9kb3ducmV2LnhtbERPz2vCMBS+D/wfwhO8jJkqY85qFBF04m1V8Pponm20&#10;ealNrN3+enMY7Pjx/Z4vO1uJlhpvHCsYDRMQxLnThgsFx8Pm7ROED8gaK8ek4Ic8LBe9lzmm2j34&#10;m9osFCKGsE9RQRlCnUrp85Is+qGriSN3do3FEGFTSN3gI4bbSo6T5ENaNBwbSqxpXVJ+ze5WAdft&#10;1+V0qyY7Z++r/e/VvE63RqlBv1vNQATqwr/4z73TCibvcX48E4+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Ta5wgAAANwAAAAPAAAAAAAAAAAAAAAAAJgCAABkcnMvZG93&#10;bnJldi54bWxQSwUGAAAAAAQABAD1AAAAhwMAAAAA&#10;" fillcolor="window" stroked="f" strokeweight="1pt"/>
                  </v:group>
                </v:group>
                <v:roundrect id="Rettangolo con angoli arrotondati 2457" o:spid="_x0000_s1421" style="position:absolute;left:39630;top:630;width:19032;height:6878;visibility:visible;mso-wrap-style:square;v-text-anchor:middle" arcsize="524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QascA&#10;AADcAAAADwAAAGRycy9kb3ducmV2LnhtbESPT2vCQBTE7wW/w/IEb3VjsVWiq1hDSynk4B8Eb4/s&#10;M4lm34bdrab99F2h0OMwM79h5svONOJKzteWFYyGCQjiwuqaSwX73dvjFIQPyBoby6TgmzwsF72H&#10;Oaba3nhD120oRYSwT1FBFUKbSumLigz6oW2Jo3eyzmCI0pVSO7xFuGnkU5K8SIM1x4UKW1pXVFy2&#10;X0YBf+ZZ/pxnF0Prg3ufZj/l8fWs1KDfrWYgAnXhP/zX/tAKJuMR3M/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ZUGrHAAAA3AAAAA8AAAAAAAAAAAAAAAAAmAIAAGRy&#10;cy9kb3ducmV2LnhtbFBLBQYAAAAABAAEAPUAAACMAwAAAAA=&#10;" fillcolor="#f2f2f2" strokecolor="#afabab">
                  <v:stroke joinstyle="miter"/>
                  <v:textbox>
                    <w:txbxContent>
                      <w:p w14:paraId="07E6E112" w14:textId="77777777" w:rsidR="001F4D5C" w:rsidRDefault="001F4D5C" w:rsidP="00713EF2">
                        <w:pPr>
                          <w:jc w:val="center"/>
                        </w:pPr>
                      </w:p>
                    </w:txbxContent>
                  </v:textbox>
                </v:roundrect>
                <v:shape id="Elemento grafico 11" o:spid="_x0000_s1422" type="#_x0000_t75" alt="Database" style="position:absolute;left:48201;top:1548;width:2623;height:39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MImG/AAAA3AAAAA8AAABkcnMvZG93bnJldi54bWxEj80KwjAQhO+C7xBW8KapIirVKCII3vxX&#10;vC3N2habTWmi1rc3guBxmJlvmOm8NoV4UuVyywp63QgEcWJ1zqmC42HVGYNwHlljYZkUvMnBfNZs&#10;TDHW9sU7eu59KgKEXYwKMu/LWEqXZGTQdW1JHLybrQz6IKtU6gpfAW4K2Y+ioTSYc1jIsKRlRsl9&#10;/zAKSI/dYXm+b3K7MwVeLz1ntiel2q16MQHhqfb/8K+91gpGgz58z4QjIGc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3DCJhvwAAANwAAAAPAAAAAAAAAAAAAAAAAJ8CAABk&#10;cnMvZG93bnJldi54bWxQSwUGAAAAAAQABAD3AAAAiwMAAAAA&#10;">
                  <v:imagedata r:id="rId51" o:title="Database"/>
                </v:shape>
                <v:group id="Gruppo 2213" o:spid="_x0000_s1423" style="position:absolute;left:40917;top:1904;width:5202;height:3642" coordorigin="39858,501" coordsize="5444,3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shape id="Elemento grafico 74" o:spid="_x0000_s1424" type="#_x0000_t75" alt="Ingranaggi" style="position:absolute;left:41096;top:650;width:3382;height:3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202TFAAAA3AAAAA8AAABkcnMvZG93bnJldi54bWxEj0+LwjAUxO+C3yG8BW+a7iKudBtFBVER&#10;BP8cenw0z7Zs89JtYq3f3ggLHoeZ+Q2TzDtTiZYaV1pW8DmKQBBnVpecK7ic18MpCOeRNVaWScGD&#10;HMxn/V6CsbZ3PlJ78rkIEHYxKii8r2MpXVaQQTeyNXHwrrYx6INscqkbvAe4qeRXFE2kwZLDQoE1&#10;rQrKfk83owB3f9liq6epPuw3h7SVy+t5dVRq8NEtfkB46vw7/N/eagXf4z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9tNkxQAAANwAAAAPAAAAAAAAAAAAAAAA&#10;AJ8CAABkcnMvZG93bnJldi54bWxQSwUGAAAAAAQABAD3AAAAkQMAAAAA&#10;">
                    <v:imagedata r:id="rId52" o:title="Ingranaggi"/>
                    <v:path arrowok="t"/>
                  </v:shape>
                  <v:shape id="Elemento grafico 75" o:spid="_x0000_s1425" type="#_x0000_t75" alt="Freccia linea: diritta" style="position:absolute;left:43245;top:1749;width:2058;height:256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MsB7DAAAA3AAAAA8AAABkcnMvZG93bnJldi54bWxEj1trAjEUhN8L/Q/hFHzTbFtvrEYRQRB8&#10;8oY+HjbH3aWbkyWJmvbXG0Ho4zAz3zDTeTSNuJHztWUFn70MBHFhdc2lgsN+1R2D8AFZY2OZFPyS&#10;h/ns/W2KubZ33tJtF0qRIOxzVFCF0OZS+qIig75nW+LkXawzGJJ0pdQO7wluGvmVZUNpsOa0UGFL&#10;y4qKn93VKDj/baKPsnB+c10ujn3zfSpXrFTnIy4mIALF8B9+tddawag/gOeZdATk7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cywHsMAAADcAAAADwAAAAAAAAAAAAAAAACf&#10;AgAAZHJzL2Rvd25yZXYueG1sUEsFBgAAAAAEAAQA9wAAAI8DAAAAAA==&#10;">
                    <v:imagedata r:id="rId53" o:title=" diritta"/>
                    <v:path arrowok="t"/>
                  </v:shape>
                  <v:shape id="Elemento grafico 14" o:spid="_x0000_s1426" type="#_x0000_t75" alt="Freccia linea: diritta" style="position:absolute;left:39858;top:501;width:2522;height:2494;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bOazHAAAA3AAAAA8AAABkcnMvZG93bnJldi54bWxEj09rwkAUxO8Fv8PyBG91oxb/RFexhVLp&#10;ocUo5PrIPrPB7NuQ3ca0n94tFHocZuY3zGbX21p01PrKsYLJOAFBXDhdcangfHp9XILwAVlj7ZgU&#10;fJOH3XbwsMFUuxsfqctCKSKEfYoKTAhNKqUvDFn0Y9cQR+/iWoshyraUusVbhNtaTpNkLi1WHBcM&#10;NvRiqLhmX1ZB+dPNpu9vn5dzZfJ89fHcZ8fcKDUa9vs1iEB9+A//tQ9aweJpDr9n4hGQ2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xbOazHAAAA3AAAAA8AAAAAAAAAAAAA&#10;AAAAnwIAAGRycy9kb3ducmV2LnhtbFBLBQYAAAAABAAEAPcAAACTAwAAAAA=&#10;">
                    <v:imagedata r:id="rId53" o:title=" diritta"/>
                  </v:shape>
                </v:group>
                <v:shape id="Elemento grafico 11" o:spid="_x0000_s1427" type="#_x0000_t75" alt="Database" style="position:absolute;left:52731;top:1992;width:5677;height:35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Ofe3GAAAA3AAAAA8AAABkcnMvZG93bnJldi54bWxEj09rwkAUxO8Fv8PyBC+iG0W0RFcRUfxH&#10;D9X24O2RfSZps29jdtX47V2h0OMwM79hJrPaFOJGlcstK+h1IxDEidU5pwq+jqvOOwjnkTUWlknB&#10;gxzMpo23Ccba3vmTbgefigBhF6OCzPsyltIlGRl0XVsSB+9sK4M+yCqVusJ7gJtC9qNoKA3mHBYy&#10;LGmRUfJ7uBoFq63c76Jv3XZyfrpcz2u//KEPpVrNej4G4an2/+G/9kYrGA1G8DoTjoCcP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4597cYAAADcAAAADwAAAAAAAAAAAAAA&#10;AACfAgAAZHJzL2Rvd25yZXYueG1sUEsFBgAAAAAEAAQA9wAAAJIDAAAAAA==&#10;">
                  <v:imagedata r:id="rId51" o:title="Database" cropleft="4951f" cropright="4951f"/>
                </v:shape>
                <v:shape id="Text Box 130" o:spid="_x0000_s1428" type="#_x0000_t202" style="position:absolute;left:23757;top:21341;width:20396;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km0cIA&#10;AADcAAAADwAAAGRycy9kb3ducmV2LnhtbERPz2vCMBS+D/wfwhN2m6ki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bRwgAAANwAAAAPAAAAAAAAAAAAAAAAAJgCAABkcnMvZG93&#10;bnJldi54bWxQSwUGAAAAAAQABAD1AAAAhwMAAAAA&#10;" filled="f" stroked="f">
                  <v:textbox inset="0,0,0,0">
                    <w:txbxContent>
                      <w:p w14:paraId="6B2E95E7" w14:textId="1FF38C07" w:rsidR="001F4D5C" w:rsidRDefault="001F4D5C" w:rsidP="00CE46C3">
                        <w:pPr>
                          <w:pStyle w:val="NormalWeb"/>
                          <w:spacing w:before="0" w:line="276" w:lineRule="auto"/>
                          <w:jc w:val="center"/>
                        </w:pPr>
                        <w:r>
                          <w:rPr>
                            <w:sz w:val="14"/>
                            <w:szCs w:val="14"/>
                            <w:highlight w:val="lightGray"/>
                          </w:rPr>
                          <w:t>Query for Data Elements</w:t>
                        </w:r>
                        <w:r>
                          <w:rPr>
                            <w:sz w:val="14"/>
                            <w:szCs w:val="14"/>
                          </w:rPr>
                          <w:t xml:space="preserve"> Response</w:t>
                        </w:r>
                      </w:p>
                    </w:txbxContent>
                  </v:textbox>
                </v:shape>
                <v:group id="Gruppo 750" o:spid="_x0000_s1429" style="position:absolute;left:19659;top:20486;width:28810;height:2188" coordorigin="10306,1191" coordsize="35790,1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line id="Line 134" o:spid="_x0000_s1430" style="position:absolute;flip:y;visibility:visible;mso-wrap-style:square" from="10306,1191" to="46030,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o9cUAAADcAAAADwAAAGRycy9kb3ducmV2LnhtbESPT2vCQBDF70K/wzIFL6FuqqBtdJX6&#10;DwriobYHj0N2TILZ2ZAdNX77bqHg8fHm/d682aJztbpSGyrPBl4HKSji3NuKCwM/39uXN1BBkC3W&#10;nsnAnQIs5k+9GWbW3/iLrgcpVIRwyNBAKdJkWoe8JIdh4Bvi6J1861CibAttW7xFuKv1ME3H2mHF&#10;saHEhlYl5efDxcU3tntej0bJ0ukkeafNUXapFmP6z93HFJRQJ4/j//SnNTAZT+B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Mo9cUAAADcAAAADwAAAAAAAAAA&#10;AAAAAAChAgAAZHJzL2Rvd25yZXYueG1sUEsFBgAAAAAEAAQA+QAAAJMDAAAAAA==&#10;">
                    <v:stroke endarrow="block"/>
                  </v:line>
                  <v:line id="Line 113" o:spid="_x0000_s1431" style="position:absolute;visibility:visible;mso-wrap-style:square" from="10306,2781" to="46096,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iivMYAAADdAAAADwAAAGRycy9kb3ducmV2LnhtbESPQWvCQBSE74X+h+UVejObhBJszCoi&#10;FKSFgtpAj6/ZZxKafRuyq6b59a4g9DjMzDdMsRpNJ840uNaygiSKQRBXVrdcK/g6vM3mIJxH1thZ&#10;JgV/5GC1fHwoMNf2wjs6730tAoRdjgoa7/tcSlc1ZNBFticO3tEOBn2QQy31gJcAN51M4ziTBlsO&#10;Cw32tGmo+t2fjAKUm8nPd+PHy2tp5PfnOit/pnelnp/G9QKEp9H/h+/trVaQJkkKtzfhCcjl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IorzGAAAA3QAAAA8AAAAAAAAA&#10;AAAAAAAAoQIAAGRycy9kb3ducmV2LnhtbFBLBQYAAAAABAAEAPkAAACUAwAAAAA=&#10;">
                    <v:stroke startarrow="block"/>
                  </v:line>
                </v:group>
                <v:shape id="Text Box 130" o:spid="_x0000_s1432" type="#_x0000_t202" style="position:absolute;left:22694;top:27361;width:21057;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gbnsUA&#10;AADdAAAADwAAAGRycy9kb3ducmV2LnhtbESPQWvCQBSE74L/YXlCb7qJBanRVURaEAqlMR48PrPP&#10;ZDH7NmZXTf99t1DwOMzMN8xy3dtG3KnzxrGCdJKAIC6dNlwpOBQf4zcQPiBrbByTgh/ysF4NB0vM&#10;tHtwTvd9qESEsM9QQR1Cm0npy5os+olriaN3dp3FEGVXSd3hI8JtI6dJMpMWDceFGlva1lRe9jer&#10;YHPk/N1cv07f+Tk3RTFP+HN2Uepl1G8WIAL14Rn+b++0gmmavsL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BuexQAAAN0AAAAPAAAAAAAAAAAAAAAAAJgCAABkcnMv&#10;ZG93bnJldi54bWxQSwUGAAAAAAQABAD1AAAAigMAAAAA&#10;" filled="f" stroked="f">
                  <v:textbox inset="0,0,0,0">
                    <w:txbxContent>
                      <w:p w14:paraId="04A5F67F" w14:textId="439D4811" w:rsidR="001F4D5C" w:rsidRPr="001E093F" w:rsidRDefault="001F4D5C" w:rsidP="00CE46C3">
                        <w:pPr>
                          <w:pStyle w:val="NormalWeb"/>
                          <w:spacing w:before="0"/>
                          <w:jc w:val="center"/>
                          <w:rPr>
                            <w:lang w:val="fr-FR"/>
                          </w:rPr>
                        </w:pPr>
                        <w:r w:rsidRPr="001E093F">
                          <w:rPr>
                            <w:sz w:val="14"/>
                            <w:szCs w:val="14"/>
                            <w:highlight w:val="lightGray"/>
                            <w:lang w:val="fr-FR"/>
                          </w:rPr>
                          <w:t>Retrieve Documents</w:t>
                        </w:r>
                        <w:r w:rsidRPr="001E093F">
                          <w:rPr>
                            <w:sz w:val="14"/>
                            <w:szCs w:val="14"/>
                            <w:lang w:val="fr-FR"/>
                          </w:rPr>
                          <w:t xml:space="preserve"> </w:t>
                        </w:r>
                        <w:r w:rsidRPr="00767936">
                          <w:rPr>
                            <w:sz w:val="14"/>
                            <w:szCs w:val="14"/>
                          </w:rPr>
                          <w:t>Response</w:t>
                        </w:r>
                      </w:p>
                    </w:txbxContent>
                  </v:textbox>
                </v:shape>
                <v:group id="Gruppo 753" o:spid="_x0000_s1433" style="position:absolute;left:19659;top:26593;width:28795;height:2083" coordorigin="10306,4991" coordsize="41406,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84sxxgAAAN0A&#10;AAAPAAAAAAAAAAAAAAAAAKoCAABkcnMvZG93bnJldi54bWxQSwUGAAAAAAQABAD6AAAAnQMAAAAA&#10;">
                  <v:line id="Line 134" o:spid="_x0000_s1434" style="position:absolute;flip:y;visibility:visible;mso-wrap-style:square" from="10306,4991" to="51661,5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nD98YAAADdAAAADwAAAGRycy9kb3ducmV2LnhtbESPzWvCQBDF7wX/h2WEXkLdRKm00VXs&#10;hyCUHvw49DhkxySYnQ3Zqcb/3hUKPT7evN+bN1/2rlFn6kLt2UA2SkERF97WXBo47NdPL6CCIFts&#10;PJOBKwVYLgYPc8ytv/CWzjspVYRwyNFAJdLmWoeiIodh5Fvi6B1951Ci7EptO7xEuGv0OE2n2mHN&#10;saHClt4rKk67XxffWH/zx2SSvDmdJK/0+SNfqRZjHof9agZKqJf/47/0xhoYZ9kz3NdEBO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pw/fGAAAA3QAAAA8AAAAAAAAA&#10;AAAAAAAAoQIAAGRycy9kb3ducmV2LnhtbFBLBQYAAAAABAAEAPkAAACUAwAAAAA=&#10;">
                    <v:stroke endarrow="block"/>
                  </v:line>
                  <v:line id="Line 113" o:spid="_x0000_s1435" style="position:absolute;visibility:visible;mso-wrap-style:square" from="10306,6623" to="51712,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kv8YAAADdAAAADwAAAGRycy9kb3ducmV2LnhtbESPzWrDMBCE74W8g9hAb7XsEEziWAkh&#10;ECgpFPIHPW6tjW1irYylxq6fvioUehxm5hsm3wymEQ/qXG1ZQRLFIIgLq2suFVzO+5cFCOeRNTaW&#10;ScE3OdisJ085Ztr2fKTHyZciQNhlqKDyvs2kdEVFBl1kW+Lg3Wxn0AfZlVJ32Ae4aeQsjlNpsOaw&#10;UGFLu4qK++nLKEC5G/3iOLzNl1cjP9636fVzPCj1PB22KxCeBv8f/mu/agWzJEnh9014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zpL/GAAAA3QAAAA8AAAAAAAAA&#10;AAAAAAAAoQIAAGRycy9kb3ducmV2LnhtbFBLBQYAAAAABAAEAPkAAACUAwAAAAA=&#10;">
                    <v:stroke startarrow="block"/>
                  </v:line>
                </v:group>
                <v:shape id="Text Box 25" o:spid="_x0000_s1436" type="#_x0000_t202" style="position:absolute;left:51609;top:20903;width:7747;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OiaMUA&#10;AADdAAAADwAAAGRycy9kb3ducmV2LnhtbESP0WrCQBRE3wv+w3KFvtVNfNCSukopqKlgQe0HXLLX&#10;bEz2bsiuMf37riD4OMzMGWaxGmwjeup85VhBOklAEBdOV1wq+D2t395B+ICssXFMCv7Iw2o5ellg&#10;pt2ND9QfQykihH2GCkwIbSalLwxZ9BPXEkfv7DqLIcqulLrDW4TbRk6TZCYtVhwXDLb0Zaioj1er&#10;YFOd09NPX5etqb+3m12+v+SXoNTrePj8ABFoCM/wo51rBdM0ncP9TX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6JoxQAAAN0AAAAPAAAAAAAAAAAAAAAAAJgCAABkcnMv&#10;ZG93bnJldi54bWxQSwUGAAAAAAQABAD1AAAAigMAAAAA&#10;" filled="f" stroked="f" strokeweight=".5pt">
                  <v:textbox inset="0,0,0,0">
                    <w:txbxContent>
                      <w:p w14:paraId="6DEE2646" w14:textId="77777777" w:rsidR="001F4D5C" w:rsidRDefault="001F4D5C" w:rsidP="00713EF2">
                        <w:pPr>
                          <w:pStyle w:val="NormalWeb"/>
                          <w:spacing w:before="0" w:line="276" w:lineRule="auto"/>
                        </w:pPr>
                        <w:r>
                          <w:rPr>
                            <w:sz w:val="12"/>
                            <w:szCs w:val="12"/>
                          </w:rPr>
                          <w:t>Share DE related data</w:t>
                        </w:r>
                      </w:p>
                      <w:p w14:paraId="643F37D9" w14:textId="77777777" w:rsidR="001F4D5C" w:rsidRDefault="001F4D5C" w:rsidP="00713EF2">
                        <w:pPr>
                          <w:pStyle w:val="NormalWeb"/>
                          <w:spacing w:before="0" w:line="192" w:lineRule="auto"/>
                        </w:pPr>
                        <w:r>
                          <w:rPr>
                            <w:sz w:val="12"/>
                            <w:szCs w:val="12"/>
                          </w:rPr>
                          <w:t>Add DE’s provenance</w:t>
                        </w:r>
                      </w:p>
                    </w:txbxContent>
                  </v:textbox>
                </v:shape>
                <v:group id="Gruppo 756" o:spid="_x0000_s1437" style="position:absolute;left:18402;top:26147;width:31248;height:2870" coordorigin="9048,4546" coordsize="31250,2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u+gTTCAAAA3QAAAA8A&#10;AAAAAAAAAAAAAAAAqgIAAGRycy9kb3ducmV2LnhtbFBLBQYAAAAABAAEAPoAAACZAwAAAAA=&#10;">
                  <v:rect id="Rectangle 337" o:spid="_x0000_s1438" style="position:absolute;left:9048;top:4546;width:1254;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4LPMUA&#10;AADdAAAADwAAAGRycy9kb3ducmV2LnhtbESPzWrDMBCE74W8g9hCLiWW7ZKSulZCCBiSY1ND6W2x&#10;1j/UWhlLsZ23rwqFHoeZ+YbJD4vpxUSj6ywrSKIYBHFldceNgvKj2OxAOI+ssbdMCu7k4LBfPeSY&#10;aTvzO01X34gAYZehgtb7IZPSVS0ZdJEdiINX29GgD3JspB5xDnDTyzSOX6TBjsNCiwOdWqq+rzej&#10;YFuXnz3fn9K0vmyL4nlx/vJVKbV+XI5vIDwt/j/81z5rBWmSvMLvm/AE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gs8xQAAAN0AAAAPAAAAAAAAAAAAAAAAAJgCAABkcnMv&#10;ZG93bnJldi54bWxQSwUGAAAAAAQABAD1AAAAigMAAAAA&#10;" fillcolor="#548235" strokecolor="windowText" strokeweight="1pt"/>
                  <v:rect id="Rectangle 133" o:spid="_x0000_s1439" style="position:absolute;left:39116;top:4611;width:1182;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oHMIA&#10;AADdAAAADwAAAGRycy9kb3ducmV2LnhtbERPyWrDMBC9F/oPYgq9lES2QkpxLJsSMNTHpIHS22CN&#10;F2qNjKUk9t9Xh0KPj7fn5WJHcaPZD441pNsEBHHjzMCdhstntXkD4QOywdExaVjJQ1k8PuSYGXfn&#10;E93OoRMxhH2GGvoQpkxK3/Rk0W/dRBy51s0WQ4RzJ82M9xhuR6mS5FVaHDg29DjRsafm53y1Gvbt&#10;5Wvk9UWptt5X1W7xof5utH5+Wt4PIAIt4V/85/4wGlSq4v74Jj4B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GgcwgAAAN0AAAAPAAAAAAAAAAAAAAAAAJgCAABkcnMvZG93&#10;bnJldi54bWxQSwUGAAAAAAQABAD1AAAAhwMAAAAA&#10;" fillcolor="#548235" strokecolor="windowText" strokeweight="1pt"/>
                </v:group>
                <v:shape id="Immagine 758" o:spid="_x0000_s1440" type="#_x0000_t75" style="position:absolute;left:17054;top:24586;width:1496;height:216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JD2vFAAAA3QAAAA8AAABkcnMvZG93bnJldi54bWxEj1FLwzAUhd+F/YdwBd9c2oDiumWjCIMN&#10;hrDpD7g016aa3HRN7Dp/vREEHw/nnO9wVpvJOzHSELvAGsp5AYK4CabjVsPb6/b+CURMyAZdYNJw&#10;pQib9exmhZUJFz7SeEqtyBCOFWqwKfWVlLGx5DHOQ0+cvfcweExZDq00A14y3DupiuJReuw4L1js&#10;6dlS83n68hqOytnD97goa/XSfvD4sD3va6f13e1UL0EkmtJ/+K+9MxpUqUr4fZOf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CQ9rxQAAAN0AAAAPAAAAAAAAAAAAAAAA&#10;AJ8CAABkcnMvZG93bnJldi54bWxQSwUGAAAAAAQABAD3AAAAkQMAAAAA&#10;">
                  <v:imagedata r:id="rId49" o:title=""/>
                </v:shape>
                <v:shape id="Text Box 25" o:spid="_x0000_s1441" type="#_x0000_t202" style="position:absolute;left:9504;top:25145;width:744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LTcUA&#10;AADdAAAADwAAAGRycy9kb3ducmV2LnhtbESP0WrCQBRE3wX/YbkF33STPIhEVymFalqoUPUDLtlr&#10;NiZ7N2S3Mf37riD0cZiZM8xmN9pWDNT72rGCdJGAIC6drrlScDm/z1cgfEDW2DomBb/kYbedTjaY&#10;a3fnbxpOoRIRwj5HBSaELpfSl4Ys+oXriKN3db3FEGVfSd3jPcJtK7MkWUqLNccFgx29GSqb049V&#10;sK+v6fk4NFVnmo/D/rP4uhW3oNTsZXxdgwg0hv/ws11oBVmaZfB4E5+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MtNxQAAAN0AAAAPAAAAAAAAAAAAAAAAAJgCAABkcnMv&#10;ZG93bnJldi54bWxQSwUGAAAAAAQABAD1AAAAigMAAAAA&#10;" filled="f" stroked="f" strokeweight=".5pt">
                  <v:textbox inset="0,0,0,0">
                    <w:txbxContent>
                      <w:p w14:paraId="684E79BD" w14:textId="77777777" w:rsidR="001F4D5C" w:rsidRDefault="001F4D5C" w:rsidP="00713EF2">
                        <w:pPr>
                          <w:pStyle w:val="NormalWeb"/>
                          <w:spacing w:before="0" w:line="216" w:lineRule="auto"/>
                          <w:jc w:val="right"/>
                        </w:pPr>
                        <w:r>
                          <w:rPr>
                            <w:sz w:val="13"/>
                            <w:szCs w:val="13"/>
                          </w:rPr>
                          <w:t>Retrieve</w:t>
                        </w:r>
                        <w:r>
                          <w:rPr>
                            <w:sz w:val="13"/>
                            <w:szCs w:val="13"/>
                            <w:u w:val="single"/>
                          </w:rPr>
                          <w:t xml:space="preserve"> </w:t>
                        </w:r>
                        <w:r>
                          <w:rPr>
                            <w:sz w:val="13"/>
                            <w:szCs w:val="13"/>
                          </w:rPr>
                          <w:t>the</w:t>
                        </w:r>
                        <w:r>
                          <w:rPr>
                            <w:sz w:val="13"/>
                            <w:szCs w:val="13"/>
                          </w:rPr>
                          <w:br/>
                          <w:t>original Document</w:t>
                        </w:r>
                        <w:r>
                          <w:rPr>
                            <w:sz w:val="13"/>
                            <w:szCs w:val="13"/>
                          </w:rPr>
                          <w:br/>
                          <w:t>referenced by DE’s provenance</w:t>
                        </w:r>
                      </w:p>
                    </w:txbxContent>
                  </v:textbox>
                </v:shape>
                <v:shape id="Connettore 2 439" o:spid="_x0000_s1442" type="#_x0000_t35" style="position:absolute;left:49320;top:21627;width:349;height:96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NqbcUAAADdAAAADwAAAGRycy9kb3ducmV2LnhtbESPUUvDMBSF34X9h3AHvrl0FYvUZaMU&#10;xvRB0M0fcGmuTbW5CU3WZf/eCIKPh3POdzibXbKjmGkKg2MF61UBgrhzeuBewcdpf/cIIkRkjaNj&#10;UnClALvt4maDtXYXfqf5GHuRIRxqVGBi9LWUoTNkMaycJ87ep5ssxiynXuoJLxluR1kWRSUtDpwX&#10;DHpqDXXfx7NVcJjbtjf76tW/pWuqmubl66HySt0uU/MEIlKK/+G/9rNWUK7Le/h9k5+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NqbcUAAADdAAAADwAAAAAAAAAA&#10;AAAAAAChAgAAZHJzL2Rvd25yZXYueG1sUEsFBgAAAAAEAAQA+QAAAJMDAAAAAA==&#10;" adj="120646,22119" strokecolor="windowText" strokeweight=".5pt">
                  <v:stroke startarrowwidth="narrow" endarrow="classic" endarrowwidth="narrow"/>
                </v:shape>
                <v:group id="Gruppo 763" o:spid="_x0000_s1443" style="position:absolute;left:18402;top:20219;width:31306;height:4583" coordorigin="9048,715" coordsize="31311,4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vT5BfFAAAA3QAA&#10;AA8AAAAAAAAAAAAAAAAAqgIAAGRycy9kb3ducmV2LnhtbFBLBQYAAAAABAAEAPoAAACcAwAAAAA=&#10;">
                  <v:rect id="Rectangle 136" o:spid="_x0000_s1444" style="position:absolute;left:9048;top:730;width:1254;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B68YA&#10;AADdAAAADwAAAGRycy9kb3ducmV2LnhtbESPQWvCQBSE74X+h+UVetONKVgbXcUGqh4Koha8PrPP&#10;JJh9G7JrTP69Kwg9DjPzDTNbdKYSLTWutKxgNIxAEGdWl5wr+Dv8DCYgnEfWWFkmBT05WMxfX2aY&#10;aHvjHbV7n4sAYZeggsL7OpHSZQUZdENbEwfvbBuDPsgml7rBW4CbSsZRNJYGSw4LBdaUFpRd9lej&#10;IP3c/vZpetyd+3bpvr/0x+rk10q9v3XLKQhPnf8PP9sbrSAexWN4vA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dB68YAAADdAAAADwAAAAAAAAAAAAAAAACYAgAAZHJz&#10;L2Rvd25yZXYueG1sUEsFBgAAAAAEAAQA9QAAAIsDAAAAAA==&#10;" fillcolor="#ed7d31" strokecolor="windowText" strokeweight="1pt"/>
                  <v:rect id="Rectangle 133" o:spid="_x0000_s1445" style="position:absolute;left:39166;top:715;width:119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kcMYA&#10;AADdAAAADwAAAGRycy9kb3ducmV2LnhtbESPQWvCQBSE70L/w/IKvdWNKVQbXcUGaj0Ioha8PrPP&#10;JJh9G7JrTP69KxQ8DjPzDTNbdKYSLTWutKxgNIxAEGdWl5wr+Dv8vE9AOI+ssbJMCnpysJi/DGaY&#10;aHvjHbV7n4sAYZeggsL7OpHSZQUZdENbEwfvbBuDPsgml7rBW4CbSsZR9CkNlhwWCqwpLSi77K9G&#10;QTrebvo0Pe7Ofbt031/6Y3Xyv0q9vXbLKQhPnX+G/9trrSAexWN4vA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vkcMYAAADdAAAADwAAAAAAAAAAAAAAAACYAgAAZHJz&#10;L2Rvd25yZXYueG1sUEsFBgAAAAAEAAQA9QAAAIsDAAAAAA==&#10;" fillcolor="#ed7d31" strokecolor="windowText" strokeweight="1pt"/>
                </v:group>
                <v:shape id="Text Box 111" o:spid="_x0000_s1446" type="#_x0000_t202" style="position:absolute;left:41556;top:5536;width:15022;height:1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eCL4A&#10;AADdAAAADwAAAGRycy9kb3ducmV2LnhtbERPSwrCMBDdC94hjOBGNLULkWoUP/jZuKh6gKEZ22Iz&#10;KU3U6unNQnD5eP/5sjWVeFLjSssKxqMIBHFmdcm5gutlN5yCcB5ZY2WZFLzJwXLR7cwx0fbFKT3P&#10;PhchhF2CCgrv60RKlxVk0I1sTRy4m20M+gCbXOoGXyHcVDKOook0WHJoKLCmTUHZ/fwwCmiV2s/p&#10;7vYmXW83+1vJNJAHpfq9djUD4an1f/HPfdQK4nEc5oY34QnIx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EJHgi+AAAA3QAAAA8AAAAAAAAAAAAAAAAAmAIAAGRycy9kb3ducmV2&#10;LnhtbFBLBQYAAAAABAAEAPUAAACDAwAAAAA=&#10;" filled="f" stroked="f">
                  <v:textbox inset="0,0,0,0">
                    <w:txbxContent>
                      <w:p w14:paraId="25A135CF" w14:textId="77777777" w:rsidR="001F4D5C" w:rsidRPr="00493B74" w:rsidRDefault="001F4D5C" w:rsidP="00713EF2">
                        <w:pPr>
                          <w:pStyle w:val="NormalWeb"/>
                          <w:spacing w:before="0" w:line="192" w:lineRule="auto"/>
                          <w:jc w:val="center"/>
                        </w:pPr>
                        <w:r w:rsidRPr="00493B74">
                          <w:rPr>
                            <w:b/>
                            <w:bCs/>
                            <w:color w:val="595959"/>
                            <w:sz w:val="13"/>
                            <w:szCs w:val="13"/>
                          </w:rPr>
                          <w:t xml:space="preserve">Central </w:t>
                        </w:r>
                        <w:r>
                          <w:rPr>
                            <w:b/>
                            <w:bCs/>
                            <w:color w:val="595959"/>
                            <w:sz w:val="13"/>
                            <w:szCs w:val="13"/>
                          </w:rPr>
                          <w:t>Registry</w:t>
                        </w:r>
                        <w:r>
                          <w:rPr>
                            <w:b/>
                            <w:bCs/>
                            <w:color w:val="595959"/>
                            <w:sz w:val="13"/>
                            <w:szCs w:val="13"/>
                          </w:rPr>
                          <w:br/>
                          <w:t xml:space="preserve">and </w:t>
                        </w:r>
                        <w:r w:rsidRPr="00493B74">
                          <w:rPr>
                            <w:b/>
                            <w:bCs/>
                            <w:color w:val="595959"/>
                            <w:sz w:val="13"/>
                            <w:szCs w:val="13"/>
                          </w:rPr>
                          <w:t>Data</w:t>
                        </w:r>
                        <w:r>
                          <w:rPr>
                            <w:b/>
                            <w:bCs/>
                            <w:color w:val="595959"/>
                            <w:sz w:val="13"/>
                            <w:szCs w:val="13"/>
                          </w:rPr>
                          <w:t xml:space="preserve"> </w:t>
                        </w:r>
                        <w:r w:rsidRPr="00493B74">
                          <w:rPr>
                            <w:b/>
                            <w:bCs/>
                            <w:color w:val="595959"/>
                            <w:sz w:val="13"/>
                            <w:szCs w:val="13"/>
                          </w:rPr>
                          <w:t xml:space="preserve">Storage </w:t>
                        </w:r>
                      </w:p>
                    </w:txbxContent>
                  </v:textbox>
                </v:shape>
                <v:group id="Gruppo 585" o:spid="_x0000_s1447" style="position:absolute;left:36766;top:7490;width:22370;height:5394" coordorigin=",-239" coordsize="22370,5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7uEsYAAADdAAAADwAAAGRycy9kb3ducmV2LnhtbESPT2vCQBTE7wW/w/IE&#10;b3WTSItGVxFR6UEK/gHx9sg+k2D2bciuSfz23UKhx2FmfsMsVr2pREuNKy0riMcRCOLM6pJzBZfz&#10;7n0KwnlkjZVlUvAiB6vl4G2BqbYdH6k9+VwECLsUFRTe16mULivIoBvbmjh4d9sY9EE2udQNdgFu&#10;KplE0ac0WHJYKLCmTUHZ4/Q0CvYddutJvG0Pj/vmdTt/fF8PMSk1GvbrOQhPvf8P/7W/tIIkTmb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nu4SxgAAAN0A&#10;AAAPAAAAAAAAAAAAAAAAAKoCAABkcnMvZG93bnJldi54bWxQSwUGAAAAAAQABAD6AAAAnQMAAAAA&#10;">
                  <v:shape id="Text Box 111" o:spid="_x0000_s1448" type="#_x0000_t202" style="position:absolute;left:3154;top:3092;width:18885;height:2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Vj8QA&#10;AADdAAAADwAAAGRycy9kb3ducmV2LnhtbERPz2vCMBS+C/4P4Qm7aaoD0dpYythgMBir3WHHZ/Pa&#10;BpuXrsm0+++Xw8Djx/c7yyfbiyuN3jhWsF4lIIhrpw23Cj6rl+UOhA/IGnvHpOCXPOTH+SzDVLsb&#10;l3Q9hVbEEPYpKuhCGFIpfd2RRb9yA3HkGjdaDBGOrdQj3mK47eUmSbbSouHY0OFATx3Vl9OPVVB8&#10;cflsvt/PH2VTmqraJ/y2vSj1sJiKA4hAU7iL/92vWsFm/RjnxjfxCcj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J1Y/EAAAA3QAAAA8AAAAAAAAAAAAAAAAAmAIAAGRycy9k&#10;b3ducmV2LnhtbFBLBQYAAAAABAAEAPUAAACJAwAAAAA=&#10;" filled="f" stroked="f">
                    <v:textbox inset="0,0,0,0">
                      <w:txbxContent>
                        <w:p w14:paraId="7162CC26" w14:textId="52CED110" w:rsidR="001F4D5C" w:rsidRDefault="001F4D5C" w:rsidP="00713EF2">
                          <w:pPr>
                            <w:pStyle w:val="NormalWeb"/>
                            <w:pBdr>
                              <w:top w:val="single" w:sz="4" w:space="1" w:color="auto"/>
                            </w:pBdr>
                            <w:spacing w:before="0"/>
                            <w:jc w:val="center"/>
                          </w:pPr>
                          <w:r>
                            <w:rPr>
                              <w:b/>
                              <w:bCs/>
                              <w:sz w:val="13"/>
                              <w:szCs w:val="13"/>
                              <w:lang w:val="fr-FR"/>
                            </w:rPr>
                            <w:t xml:space="preserve">DE </w:t>
                          </w:r>
                          <w:r w:rsidRPr="00767936">
                            <w:rPr>
                              <w:b/>
                              <w:bCs/>
                              <w:sz w:val="13"/>
                              <w:szCs w:val="13"/>
                            </w:rPr>
                            <w:t>Extractor</w:t>
                          </w:r>
                        </w:p>
                        <w:p w14:paraId="763EB79A" w14:textId="77777777" w:rsidR="001F4D5C" w:rsidRDefault="001F4D5C" w:rsidP="00713EF2">
                          <w:pPr>
                            <w:pStyle w:val="NormalWeb"/>
                            <w:pBdr>
                              <w:top w:val="single" w:sz="4" w:space="1" w:color="auto"/>
                            </w:pBdr>
                            <w:jc w:val="center"/>
                          </w:pPr>
                          <w:r>
                            <w:rPr>
                              <w:sz w:val="22"/>
                              <w:szCs w:val="22"/>
                            </w:rPr>
                            <w:t> </w:t>
                          </w:r>
                        </w:p>
                      </w:txbxContent>
                    </v:textbox>
                  </v:shape>
                  <v:shape id="Text Box 111" o:spid="_x0000_s1449" type="#_x0000_t202" style="position:absolute;left:14019;top:-191;width:3948;height:32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8QA&#10;AADdAAAADwAAAGRycy9kb3ducmV2LnhtbESPT4vCMBTE7wt+h/AEb2vaCCLVKIsg1uO6f/D4aN62&#10;3W1eShJr/fYbYWGPw8z8htnsRtuJgXxoHWvI5xkI4sqZlmsN72+H5xWIEJENdo5Jw50C7LaTpw0W&#10;xt34lYZzrEWCcChQQxNjX0gZqoYshrnriZP35bzFmKSvpfF4S3DbSZVlS2mx5bTQYE/7hqqf89Vq&#10;yC7H8uBP358lX/M+0IdaqUFpPZuOL2sQkcb4H/5rl0aDyhc5PN6kJ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iRfvEAAAA3QAAAA8AAAAAAAAAAAAAAAAAmAIAAGRycy9k&#10;b3ducmV2LnhtbFBLBQYAAAAABAAEAPUAAACJAwAAAAA=&#10;" filled="f" stroked="f">
                    <v:textbox inset="0,1mm,0,1mm">
                      <w:txbxContent>
                        <w:p w14:paraId="3499FA20" w14:textId="77777777" w:rsidR="001F4D5C" w:rsidRDefault="001F4D5C" w:rsidP="00713EF2">
                          <w:pPr>
                            <w:pStyle w:val="NormalWeb"/>
                            <w:spacing w:before="0" w:line="192" w:lineRule="auto"/>
                            <w:jc w:val="center"/>
                          </w:pPr>
                          <w:r>
                            <w:rPr>
                              <w:b/>
                              <w:bCs/>
                              <w:sz w:val="13"/>
                              <w:szCs w:val="13"/>
                            </w:rPr>
                            <w:t>XDS Document Registry</w:t>
                          </w:r>
                        </w:p>
                      </w:txbxContent>
                    </v:textbox>
                  </v:shape>
                  <v:shape id="Text Box 111" o:spid="_x0000_s1450" type="#_x0000_t202" style="position:absolute;left:17871;top:-95;width:4499;height:319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DbjMQA&#10;AADdAAAADwAAAGRycy9kb3ducmV2LnhtbESPwWrDMBBE74X8g9hCbrVsFUpwo4RQCHGPTZvQ42Jt&#10;bCfWykiK4/x9VSj0OMzMG2a5nmwvRvKhc6yhyHIQxLUzHTcavj63TwsQISIb7B2ThjsFWK9mD0ss&#10;jbvxB4372IgE4VCihjbGoZQy1C1ZDJkbiJN3ct5iTNI30ni8JbjtpcrzF2mx47TQ4kBvLdWX/dVq&#10;yL931da/n48VX4sh0EEt1Ki0nj9Om1cQkab4H/5rV0aDKp4V/L5JT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w24zEAAAA3QAAAA8AAAAAAAAAAAAAAAAAmAIAAGRycy9k&#10;b3ducmV2LnhtbFBLBQYAAAAABAAEAPUAAACJAwAAAAA=&#10;" filled="f" stroked="f">
                    <v:textbox inset="0,1mm,0,1mm">
                      <w:txbxContent>
                        <w:p w14:paraId="121D72BF" w14:textId="77777777" w:rsidR="001F4D5C" w:rsidRDefault="001F4D5C" w:rsidP="00713EF2">
                          <w:pPr>
                            <w:pStyle w:val="NormalWeb"/>
                            <w:spacing w:before="0" w:line="192" w:lineRule="auto"/>
                            <w:jc w:val="center"/>
                          </w:pPr>
                          <w:r>
                            <w:rPr>
                              <w:b/>
                              <w:bCs/>
                              <w:sz w:val="13"/>
                              <w:szCs w:val="13"/>
                            </w:rPr>
                            <w:t>XDS</w:t>
                          </w:r>
                          <w:r>
                            <w:rPr>
                              <w:b/>
                              <w:bCs/>
                              <w:sz w:val="13"/>
                              <w:szCs w:val="13"/>
                            </w:rPr>
                            <w:br/>
                            <w:t>Document Repository</w:t>
                          </w:r>
                        </w:p>
                      </w:txbxContent>
                    </v:textbox>
                  </v:shape>
                  <v:shape id="Text Box 111" o:spid="_x0000_s1451" type="#_x0000_t202" style="position:absolute;left:9901;top:-143;width:4014;height:324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F8QA&#10;AADdAAAADwAAAGRycy9kb3ducmV2LnhtbESPQWvCQBSE74X+h+UVvNVNVigSXUUEaXqs1tLjI/tM&#10;otm3YXeN8d93C0KPw8x8wyzXo+3EQD60jjXk0wwEceVMy7WGr8PudQ4iRGSDnWPScKcA69Xz0xIL&#10;4278ScM+1iJBOBSooYmxL6QMVUMWw9T1xMk7OW8xJulraTzeEtx2UmXZm7TYclposKdtQ9Vlf7Ua&#10;sp/3cuc/zt8lX/M+0FHN1aC0nryMmwWISGP8Dz/apdGg8tkM/t6k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8fhfEAAAA3QAAAA8AAAAAAAAAAAAAAAAAmAIAAGRycy9k&#10;b3ducmV2LnhtbFBLBQYAAAAABAAEAPUAAACJAwAAAAA=&#10;" filled="f" stroked="f">
                    <v:textbox inset="0,1mm,0,1mm">
                      <w:txbxContent>
                        <w:p w14:paraId="0EC7CA0E" w14:textId="77777777" w:rsidR="001F4D5C" w:rsidRDefault="001F4D5C" w:rsidP="00713EF2">
                          <w:pPr>
                            <w:pStyle w:val="NormalWeb"/>
                            <w:spacing w:before="0" w:line="192" w:lineRule="auto"/>
                            <w:jc w:val="center"/>
                          </w:pPr>
                          <w:r>
                            <w:rPr>
                              <w:b/>
                              <w:bCs/>
                              <w:sz w:val="13"/>
                              <w:szCs w:val="13"/>
                            </w:rPr>
                            <w:t>MHD</w:t>
                          </w:r>
                          <w:r>
                            <w:rPr>
                              <w:b/>
                              <w:bCs/>
                              <w:sz w:val="13"/>
                              <w:szCs w:val="13"/>
                            </w:rPr>
                            <w:br/>
                            <w:t>Document</w:t>
                          </w:r>
                          <w:r>
                            <w:rPr>
                              <w:b/>
                              <w:bCs/>
                              <w:sz w:val="13"/>
                              <w:szCs w:val="13"/>
                            </w:rPr>
                            <w:br/>
                            <w:t>Responder</w:t>
                          </w:r>
                        </w:p>
                      </w:txbxContent>
                    </v:textbox>
                  </v:shape>
                  <v:shape id="Text Box 111" o:spid="_x0000_s1452" type="#_x0000_t202" style="position:absolute;width:5551;height:3009;flip:y;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cE+sUA&#10;AADdAAAADwAAAGRycy9kb3ducmV2LnhtbESPQWvCQBSE70L/w/IKvTUbbQiSZpUiih5qwdjeH9nX&#10;JHT3bcyumv57t1DwOMzMN0y5HK0RFxp851jBNElBENdOd9wo+DxunucgfEDWaByTgl/ysFw8TEos&#10;tLvygS5VaESEsC9QQRtCX0jp65Ys+sT1xNH7doPFEOXQSD3gNcKtkbM0zaXFjuNCiz2tWqp/qrNV&#10;0H+M2mzXJyffg9nuuD5lX/tcqafH8e0VRKAx3MP/7Z1WMJu+ZPD3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wT6xQAAAN0AAAAPAAAAAAAAAAAAAAAAAJgCAABkcnMv&#10;ZG93bnJldi54bWxQSwUGAAAAAAQABAD1AAAAigMAAAAA&#10;" filled="f" stroked="f">
                    <v:textbox inset="0,1mm,0,1mm">
                      <w:txbxContent>
                        <w:p w14:paraId="219F2533" w14:textId="77777777" w:rsidR="001F4D5C" w:rsidRDefault="001F4D5C" w:rsidP="00713EF2">
                          <w:pPr>
                            <w:pStyle w:val="NormalWeb"/>
                            <w:spacing w:before="0" w:line="192" w:lineRule="auto"/>
                            <w:jc w:val="right"/>
                          </w:pPr>
                          <w:r>
                            <w:rPr>
                              <w:b/>
                              <w:bCs/>
                              <w:sz w:val="13"/>
                              <w:szCs w:val="13"/>
                            </w:rPr>
                            <w:t>QEDm</w:t>
                          </w:r>
                          <w:r>
                            <w:rPr>
                              <w:b/>
                              <w:bCs/>
                              <w:sz w:val="13"/>
                              <w:szCs w:val="13"/>
                            </w:rPr>
                            <w:br/>
                            <w:t>Clinical</w:t>
                          </w:r>
                          <w:r>
                            <w:rPr>
                              <w:b/>
                              <w:bCs/>
                              <w:sz w:val="13"/>
                              <w:szCs w:val="13"/>
                              <w:lang w:val="fr-FR"/>
                            </w:rPr>
                            <w:t xml:space="preserve"> Data Source</w:t>
                          </w:r>
                        </w:p>
                      </w:txbxContent>
                    </v:textbox>
                  </v:shape>
                  <v:line id="Connettore diritto 590" o:spid="_x0000_s1453" style="position:absolute;visibility:visible;mso-wrap-style:square" from="9750,262" to="9750,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fnPsUAAADdAAAADwAAAGRycy9kb3ducmV2LnhtbESPQWvCQBSE7wX/w/IEb3VjpCWkrqIF&#10;wYOHarx4e80+k2D2bdjdmvjvXUHocZiZb5jFajCtuJHzjWUFs2kCgri0uuFKwanYvmcgfEDW2Fom&#10;BXfysFqO3haYa9vzgW7HUIkIYZ+jgjqELpfSlzUZ9FPbEUfvYp3BEKWrpHbYR7hpZZokn9Jgw3Gh&#10;xo6+ayqvxz+jYJ9VfXY4n39Cn/2mm6I8Fe6eKDUZD+svEIGG8B9+tXdaQTqbf8DzTX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fnPsUAAADdAAAADwAAAAAAAAAA&#10;AAAAAAChAgAAZHJzL2Rvd25yZXYueG1sUEsFBgAAAAAEAAQA+QAAAJMDAAAAAA==&#10;" strokecolor="windowText" strokeweight=".5pt">
                    <v:stroke joinstyle="miter"/>
                  </v:line>
                  <v:line id="Connettore diritto 591" o:spid="_x0000_s1454" style="position:absolute;visibility:visible;mso-wrap-style:square" from="13948,262" to="13948,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5ScQAAADdAAAADwAAAGRycy9kb3ducmV2LnhtbESPQYvCMBSE7wv7H8Jb8LamdkFKNYoK&#10;goc9qPXi7dm8bcs2LyWJtv57Iwgeh5n5hpkvB9OKGznfWFYwGScgiEurG64UnIrtdwbCB2SNrWVS&#10;cCcPy8XnxxxzbXs+0O0YKhEh7HNUUIfQ5VL6siaDfmw74uj9WWcwROkqqR32EW5amSbJVBpsOC7U&#10;2NGmpvL/eDUKfrOqzw7n8z702SVdF+WpcPdEqdHXsJqBCDSEd/jV3mkF6eRnCs838Qn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ZXlJxAAAAN0AAAAPAAAAAAAAAAAA&#10;AAAAAKECAABkcnMvZG93bnJldi54bWxQSwUGAAAAAAQABAD5AAAAkgMAAAAA&#10;" strokecolor="windowText" strokeweight=".5pt">
                    <v:stroke joinstyle="miter"/>
                  </v:line>
                  <v:line id="Connettore diritto 592" o:spid="_x0000_s1455" style="position:absolute;visibility:visible;mso-wrap-style:square" from="17862,268" to="17862,2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nc0sUAAADdAAAADwAAAGRycy9kb3ducmV2LnhtbESPQWvCQBSE7wX/w/IEb3VjhDakrqIF&#10;wYOHarx4e80+k2D2bdjdmvjvXUHocZiZb5jFajCtuJHzjWUFs2kCgri0uuFKwanYvmcgfEDW2Fom&#10;BXfysFqO3haYa9vzgW7HUIkIYZ+jgjqELpfSlzUZ9FPbEUfvYp3BEKWrpHbYR7hpZZokH9Jgw3Gh&#10;xo6+ayqvxz+jYJ9VfXY4n39Cn/2mm6I8Fe6eKDUZD+svEIGG8B9+tXdaQTqbf8LzTX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nc0sUAAADdAAAADwAAAAAAAAAA&#10;AAAAAAChAgAAZHJzL2Rvd25yZXYueG1sUEsFBgAAAAAEAAQA+QAAAJMDAAAAAA==&#10;" strokecolor="windowText" strokeweight=".5pt">
                    <v:stroke joinstyle="miter"/>
                  </v:line>
                  <v:shape id="Text Box 111" o:spid="_x0000_s1456" type="#_x0000_t202" style="position:absolute;left:5835;top:-239;width:4114;height:331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J/cQA&#10;AADdAAAADwAAAGRycy9kb3ducmV2LnhtbESPQWvCQBSE7wX/w/IK3uomWxAbXaUI0njU2tLjI/tM&#10;0mbfht01pv++Kwg9DjPzDbPajLYTA/nQOtaQzzIQxJUzLdcaTu+7pwWIEJENdo5Jwy8F2KwnDyss&#10;jLvygYZjrEWCcChQQxNjX0gZqoYshpnriZN3dt5iTNLX0ni8JrjtpMqyubTYclposKdtQ9XP8WI1&#10;ZF9v5c7vvz9LvuR9oA+1UIPSevo4vi5BRBrjf/jeLo0GlT+/wO1Ne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USf3EAAAA3QAAAA8AAAAAAAAAAAAAAAAAmAIAAGRycy9k&#10;b3ducmV2LnhtbFBLBQYAAAAABAAEAPUAAACJAwAAAAA=&#10;" filled="f" stroked="f">
                    <v:textbox inset="0,1mm,0,1mm">
                      <w:txbxContent>
                        <w:p w14:paraId="5F167B11" w14:textId="77777777" w:rsidR="001F4D5C" w:rsidRDefault="001F4D5C" w:rsidP="00713EF2">
                          <w:pPr>
                            <w:pStyle w:val="NormalWeb"/>
                            <w:spacing w:before="0" w:line="192" w:lineRule="auto"/>
                            <w:jc w:val="center"/>
                          </w:pPr>
                          <w:r>
                            <w:rPr>
                              <w:b/>
                              <w:bCs/>
                              <w:sz w:val="13"/>
                              <w:szCs w:val="13"/>
                            </w:rPr>
                            <w:t>MHD</w:t>
                          </w:r>
                          <w:r>
                            <w:rPr>
                              <w:b/>
                              <w:bCs/>
                              <w:sz w:val="13"/>
                              <w:szCs w:val="13"/>
                            </w:rPr>
                            <w:br/>
                            <w:t>Document</w:t>
                          </w:r>
                          <w:r>
                            <w:rPr>
                              <w:b/>
                              <w:bCs/>
                              <w:sz w:val="13"/>
                              <w:szCs w:val="13"/>
                            </w:rPr>
                            <w:br/>
                            <w:t>Recipient</w:t>
                          </w:r>
                        </w:p>
                      </w:txbxContent>
                    </v:textbox>
                  </v:shape>
                  <v:line id="Connettore diritto 595" o:spid="_x0000_s1457" style="position:absolute;flip:x;visibility:visible;mso-wrap-style:square" from="5864,252" to="5878,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L4s8AAAADdAAAADwAAAGRycy9kb3ducmV2LnhtbERPy6rCMBDdC/5DGMGdporIpRpFKoob&#10;ER+g7oZmbKvNpDRR69+bhXCXh/OezhtTihfVrrCsYNCPQBCnVhecKTgdV70/EM4jaywtk4IPOZjP&#10;2q0pxtq+eU+vg89ECGEXo4Lc+yqW0qU5GXR9WxEH7mZrgz7AOpO6xncIN6UcRtFYGiw4NORYUZJT&#10;+jg8jYK73m+T5e5SPOlc6t36+rEuTZTqdprFBISnxv+Lf+6NVjAcjML+8CY8AT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y+LPAAAAA3QAAAA8AAAAAAAAAAAAAAAAA&#10;oQIAAGRycy9kb3ducmV2LnhtbFBLBQYAAAAABAAEAPkAAACOAwAAAAA=&#10;" strokecolor="windowText" strokeweight=".5pt">
                    <v:stroke joinstyle="miter"/>
                  </v:line>
                </v:group>
                <v:shape id="Text Box 130" o:spid="_x0000_s1458" type="#_x0000_t202" style="position:absolute;left:21041;top:16085;width:24194;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zZMUA&#10;AADcAAAADwAAAGRycy9kb3ducmV2LnhtbESPQWvCQBSE74L/YXmF3nRToa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rNkxQAAANwAAAAPAAAAAAAAAAAAAAAAAJgCAABkcnMv&#10;ZG93bnJldi54bWxQSwUGAAAAAAQABAD1AAAAigMAAAAA&#10;" filled="f" stroked="f">
                  <v:textbox inset="0,0,0,0">
                    <w:txbxContent>
                      <w:p w14:paraId="3C7B9EA4" w14:textId="17918A48" w:rsidR="001F4D5C" w:rsidRDefault="001F4D5C" w:rsidP="00706098">
                        <w:pPr>
                          <w:pStyle w:val="NormalWeb"/>
                          <w:spacing w:before="0" w:line="276" w:lineRule="auto"/>
                          <w:jc w:val="center"/>
                        </w:pPr>
                        <w:r>
                          <w:rPr>
                            <w:sz w:val="14"/>
                            <w:szCs w:val="14"/>
                            <w:highlight w:val="lightGray"/>
                          </w:rPr>
                          <w:t>Publish Document</w:t>
                        </w:r>
                        <w:r>
                          <w:rPr>
                            <w:sz w:val="14"/>
                            <w:szCs w:val="14"/>
                          </w:rPr>
                          <w:t xml:space="preserve"> Response</w:t>
                        </w:r>
                      </w:p>
                    </w:txbxContent>
                  </v:textbox>
                </v:shape>
                <v:shape id="Text Box 130" o:spid="_x0000_s1459" type="#_x0000_t202" style="position:absolute;left:23487;top:19291;width:20396;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W/8YA&#10;AADcAAAADwAAAGRycy9kb3ducmV2LnhtbESPT2vCQBTE74V+h+UVvNVNC/5p6kakKAhCaUwPPb5m&#10;n8mS7NuYXTV+e7dQ8DjMzG+YxXKwrThT741jBS/jBARx6bThSsF3sXmeg/ABWWPrmBRcycMye3xY&#10;YKrdhXM670MlIoR9igrqELpUSl/WZNGPXUccvYPrLYYo+0rqHi8Rblv5miRTadFwXKixo4+aymZ/&#10;sgpWP5yvzfHz9ys/5KYo3hLeTRulRk/D6h1EoCHcw//trVYwmc3g70w8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W/8YAAADcAAAADwAAAAAAAAAAAAAAAACYAgAAZHJz&#10;L2Rvd25yZXYueG1sUEsFBgAAAAAEAAQA9QAAAIsDAAAAAA==&#10;" filled="f" stroked="f">
                  <v:textbox inset="0,0,0,0">
                    <w:txbxContent>
                      <w:p w14:paraId="535ABB1A" w14:textId="65234D70" w:rsidR="001F4D5C" w:rsidRDefault="001F4D5C" w:rsidP="00706098">
                        <w:pPr>
                          <w:pStyle w:val="NormalWeb"/>
                          <w:spacing w:before="0" w:line="276" w:lineRule="auto"/>
                          <w:jc w:val="center"/>
                        </w:pPr>
                        <w:r>
                          <w:rPr>
                            <w:sz w:val="14"/>
                            <w:szCs w:val="14"/>
                            <w:highlight w:val="lightGray"/>
                          </w:rPr>
                          <w:t>Query for Data Elements</w:t>
                        </w:r>
                        <w:r>
                          <w:rPr>
                            <w:sz w:val="14"/>
                            <w:szCs w:val="14"/>
                          </w:rPr>
                          <w:t xml:space="preserve"> Request</w:t>
                        </w:r>
                      </w:p>
                    </w:txbxContent>
                  </v:textbox>
                </v:shape>
                <v:shape id="Text Box 130" o:spid="_x0000_s1460" type="#_x0000_t202" style="position:absolute;left:22421;top:25288;width:21057;height:1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rMEA&#10;AADcAAAADwAAAGRycy9kb3ducmV2LnhtbERPTYvCMBC9C/sfwix401RB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C/qzBAAAA3AAAAA8AAAAAAAAAAAAAAAAAmAIAAGRycy9kb3du&#10;cmV2LnhtbFBLBQYAAAAABAAEAPUAAACGAwAAAAA=&#10;" filled="f" stroked="f">
                  <v:textbox inset="0,0,0,0">
                    <w:txbxContent>
                      <w:p w14:paraId="5FCEE3FA" w14:textId="3CE63D46" w:rsidR="001F4D5C" w:rsidRPr="001E093F" w:rsidRDefault="001F4D5C" w:rsidP="00CE46C3">
                        <w:pPr>
                          <w:pStyle w:val="NormalWeb"/>
                          <w:spacing w:before="0"/>
                          <w:jc w:val="center"/>
                          <w:rPr>
                            <w:lang w:val="fr-FR"/>
                          </w:rPr>
                        </w:pPr>
                        <w:r w:rsidRPr="009F5E9F">
                          <w:rPr>
                            <w:sz w:val="14"/>
                            <w:szCs w:val="14"/>
                            <w:highlight w:val="lightGray"/>
                            <w:lang w:val="fr-FR"/>
                          </w:rPr>
                          <w:t>Retrieve Documents</w:t>
                        </w:r>
                        <w:r w:rsidRPr="009F5E9F">
                          <w:rPr>
                            <w:sz w:val="14"/>
                            <w:szCs w:val="14"/>
                            <w:lang w:val="fr-FR"/>
                          </w:rPr>
                          <w:t xml:space="preserve"> Request</w:t>
                        </w:r>
                      </w:p>
                    </w:txbxContent>
                  </v:textbox>
                </v:shape>
                <w10:anchorlock/>
              </v:group>
            </w:pict>
          </mc:Fallback>
        </mc:AlternateContent>
      </w:r>
      <w:r w:rsidR="00B65576" w:rsidRPr="00AA1298">
        <w:t xml:space="preserve">Figure </w:t>
      </w:r>
      <w:r w:rsidR="006D2704" w:rsidRPr="00AA1298">
        <w:t>45</w:t>
      </w:r>
      <w:r w:rsidR="00B65576" w:rsidRPr="00AA1298">
        <w:t xml:space="preserve">.7.1-1: </w:t>
      </w:r>
      <w:r w:rsidR="00D6351F" w:rsidRPr="00CE46C3">
        <w:t>mXDE</w:t>
      </w:r>
      <w:r w:rsidR="00B65576" w:rsidRPr="00CE46C3">
        <w:t xml:space="preserve"> Deployment Model A</w:t>
      </w:r>
    </w:p>
    <w:p w14:paraId="1CA2887F" w14:textId="44592549" w:rsidR="009F423C" w:rsidRPr="007D36C4" w:rsidRDefault="006D2704" w:rsidP="00AA763D">
      <w:pPr>
        <w:pStyle w:val="Heading3"/>
        <w:numPr>
          <w:ilvl w:val="0"/>
          <w:numId w:val="0"/>
        </w:numPr>
        <w:rPr>
          <w:noProof w:val="0"/>
        </w:rPr>
      </w:pPr>
      <w:bookmarkStart w:id="99" w:name="_Toc490820930"/>
      <w:r w:rsidRPr="007D36C4">
        <w:rPr>
          <w:noProof w:val="0"/>
        </w:rPr>
        <w:t>45</w:t>
      </w:r>
      <w:r w:rsidR="00F119A4" w:rsidRPr="007D36C4">
        <w:rPr>
          <w:noProof w:val="0"/>
        </w:rPr>
        <w:t>.</w:t>
      </w:r>
      <w:r w:rsidR="00EE205C" w:rsidRPr="007D36C4">
        <w:rPr>
          <w:noProof w:val="0"/>
        </w:rPr>
        <w:t>7</w:t>
      </w:r>
      <w:r w:rsidR="00EB3313" w:rsidRPr="007D36C4">
        <w:rPr>
          <w:noProof w:val="0"/>
        </w:rPr>
        <w:t>.2</w:t>
      </w:r>
      <w:r w:rsidR="001A1A39" w:rsidRPr="007D36C4">
        <w:rPr>
          <w:noProof w:val="0"/>
        </w:rPr>
        <w:t xml:space="preserve"> </w:t>
      </w:r>
      <w:r w:rsidR="00D6351F" w:rsidRPr="007D36C4">
        <w:rPr>
          <w:noProof w:val="0"/>
        </w:rPr>
        <w:t>mXDE</w:t>
      </w:r>
      <w:r w:rsidR="00DE026D" w:rsidRPr="007D36C4">
        <w:rPr>
          <w:noProof w:val="0"/>
        </w:rPr>
        <w:t xml:space="preserve"> Deployment Model B </w:t>
      </w:r>
      <w:r w:rsidR="00BA4D55" w:rsidRPr="007D36C4">
        <w:rPr>
          <w:noProof w:val="0"/>
        </w:rPr>
        <w:t>- Distributed Document Repository and Central Fine-Grained Data Source</w:t>
      </w:r>
      <w:bookmarkEnd w:id="99"/>
    </w:p>
    <w:p w14:paraId="6E944A7C" w14:textId="77777777" w:rsidR="005F6C14" w:rsidRDefault="005F6C14" w:rsidP="005F6C14">
      <w:pPr>
        <w:pStyle w:val="BodyText"/>
      </w:pPr>
      <w:r w:rsidRPr="009634A9">
        <w:t>In this deployment model, the health information infrastructure is designed around a centralized system that groups a Data Element (DE) Extractor to an XDS Document Registry and a QEDm Clinical Data Source to which the fine-grained queries are directed, while the multiple Document Repositories are decentralized</w:t>
      </w:r>
      <w:r>
        <w:t>.</w:t>
      </w:r>
    </w:p>
    <w:p w14:paraId="20AF9929" w14:textId="77777777" w:rsidR="00751095" w:rsidRDefault="005F6C14" w:rsidP="005F6C14">
      <w:pPr>
        <w:pStyle w:val="BodyText"/>
      </w:pPr>
      <w:r w:rsidRPr="009634A9">
        <w:t>The operation of this deployment model is described through the transaction flows below</w:t>
      </w:r>
      <w:r>
        <w:t>.</w:t>
      </w:r>
    </w:p>
    <w:p w14:paraId="49FA6E7B" w14:textId="0B9379D0" w:rsidR="005F6C14" w:rsidRPr="007D36C4" w:rsidRDefault="005F6C14" w:rsidP="005F6C14">
      <w:pPr>
        <w:pStyle w:val="BodyText"/>
      </w:pPr>
      <w:r w:rsidRPr="009634A9">
        <w:t>Because of the decentralized nature of the Document Repositories, the central Data Element (DE) Extractor must retrieve the documents from the various Document Repositories for extracting and assembling the data elements and the provenance information to be shared with the Clinical Data Consumer</w:t>
      </w:r>
      <w:r w:rsidRPr="007D36C4">
        <w:t xml:space="preserve">. </w:t>
      </w:r>
    </w:p>
    <w:p w14:paraId="0EB4A93B" w14:textId="7362F55A" w:rsidR="0054592E" w:rsidRPr="007D36C4" w:rsidRDefault="005F6C14" w:rsidP="00767936">
      <w:pPr>
        <w:pStyle w:val="BodyText"/>
        <w:spacing w:after="120"/>
      </w:pPr>
      <w:r w:rsidRPr="009634A9">
        <w:t>This deployment model is a little more complex than the previous one as the repositories are distributed, but this complexity is transparent to the Clinical Data Consumers and Document Consumers</w:t>
      </w:r>
      <w:r w:rsidRPr="007D36C4">
        <w:t>.</w:t>
      </w:r>
    </w:p>
    <w:p w14:paraId="7A117D4A" w14:textId="01D2042F" w:rsidR="00B65576" w:rsidRPr="009F44EA" w:rsidRDefault="0054592E" w:rsidP="00767936">
      <w:pPr>
        <w:pStyle w:val="BodyText"/>
        <w:jc w:val="center"/>
        <w:rPr>
          <w:rFonts w:cs="Arial"/>
        </w:rPr>
      </w:pPr>
      <w:r w:rsidRPr="00767936">
        <w:rPr>
          <w:rFonts w:ascii="Arial" w:hAnsi="Arial" w:cs="Arial"/>
          <w:b/>
          <w:noProof/>
          <w:sz w:val="22"/>
        </w:rPr>
        <w:lastRenderedPageBreak/>
        <mc:AlternateContent>
          <mc:Choice Requires="wpc">
            <w:drawing>
              <wp:anchor distT="0" distB="0" distL="114300" distR="114300" simplePos="0" relativeHeight="251659264" behindDoc="0" locked="0" layoutInCell="1" allowOverlap="1" wp14:anchorId="265E5EE1" wp14:editId="355E1034">
                <wp:simplePos x="0" y="0"/>
                <wp:positionH relativeFrom="column">
                  <wp:posOffset>-125095</wp:posOffset>
                </wp:positionH>
                <wp:positionV relativeFrom="paragraph">
                  <wp:posOffset>62865</wp:posOffset>
                </wp:positionV>
                <wp:extent cx="6186170" cy="4328160"/>
                <wp:effectExtent l="0" t="0" r="5080" b="0"/>
                <wp:wrapTopAndBottom/>
                <wp:docPr id="2563" name="Area di disegno 25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4" name="Rettangolo con angoli arrotondati 2176"/>
                        <wps:cNvSpPr/>
                        <wps:spPr>
                          <a:xfrm>
                            <a:off x="120127" y="57974"/>
                            <a:ext cx="788670" cy="674075"/>
                          </a:xfrm>
                          <a:prstGeom prst="roundRect">
                            <a:avLst>
                              <a:gd name="adj" fmla="val 8003"/>
                            </a:avLst>
                          </a:prstGeom>
                          <a:solidFill>
                            <a:sysClr val="window" lastClr="FFFFFF">
                              <a:lumMod val="95000"/>
                            </a:sysClr>
                          </a:solidFill>
                          <a:ln w="9525" cap="flat" cmpd="sng" algn="ctr">
                            <a:solidFill>
                              <a:srgbClr val="E7E6E6">
                                <a:lumMod val="75000"/>
                              </a:srgbClr>
                            </a:solidFill>
                            <a:prstDash val="solid"/>
                            <a:miter lim="800000"/>
                          </a:ln>
                          <a:effectLst/>
                        </wps:spPr>
                        <wps:txbx>
                          <w:txbxContent>
                            <w:p w14:paraId="14E2A74B" w14:textId="77777777" w:rsidR="001F4D5C" w:rsidRDefault="001F4D5C" w:rsidP="00085551">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5" name="Rettangolo con angoli arrotondati 2177"/>
                        <wps:cNvSpPr/>
                        <wps:spPr>
                          <a:xfrm>
                            <a:off x="1524475" y="60514"/>
                            <a:ext cx="788670" cy="671535"/>
                          </a:xfrm>
                          <a:prstGeom prst="roundRect">
                            <a:avLst>
                              <a:gd name="adj" fmla="val 8003"/>
                            </a:avLst>
                          </a:prstGeom>
                          <a:solidFill>
                            <a:sysClr val="window" lastClr="FFFFFF">
                              <a:lumMod val="95000"/>
                            </a:sysClr>
                          </a:solidFill>
                          <a:ln w="9525" cap="flat" cmpd="sng" algn="ctr">
                            <a:solidFill>
                              <a:srgbClr val="E7E6E6">
                                <a:lumMod val="75000"/>
                              </a:srgbClr>
                            </a:solidFill>
                            <a:prstDash val="solid"/>
                            <a:miter lim="800000"/>
                          </a:ln>
                          <a:effectLst/>
                        </wps:spPr>
                        <wps:txbx>
                          <w:txbxContent>
                            <w:p w14:paraId="56A0A406" w14:textId="77777777" w:rsidR="001F4D5C" w:rsidRDefault="001F4D5C" w:rsidP="00085551">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6" name="Connettore 2 2178"/>
                        <wps:cNvCnPr/>
                        <wps:spPr>
                          <a:xfrm flipV="1">
                            <a:off x="765763" y="352444"/>
                            <a:ext cx="869259" cy="14702"/>
                          </a:xfrm>
                          <a:prstGeom prst="straightConnector1">
                            <a:avLst/>
                          </a:prstGeom>
                          <a:noFill/>
                          <a:ln w="57150" cap="flat" cmpd="sng" algn="ctr">
                            <a:solidFill>
                              <a:sysClr val="window" lastClr="FFFFFF">
                                <a:lumMod val="85000"/>
                              </a:sysClr>
                            </a:solidFill>
                            <a:prstDash val="solid"/>
                            <a:miter lim="800000"/>
                            <a:headEnd type="triangle"/>
                            <a:tailEnd type="triangle"/>
                          </a:ln>
                          <a:effectLst/>
                        </wps:spPr>
                        <wps:bodyPr/>
                      </wps:wsp>
                      <wpg:wgp>
                        <wpg:cNvPr id="847" name="Gruppo 2179"/>
                        <wpg:cNvGrpSpPr/>
                        <wpg:grpSpPr>
                          <a:xfrm>
                            <a:off x="545829" y="1339435"/>
                            <a:ext cx="5312546" cy="2953059"/>
                            <a:chOff x="545829" y="1461462"/>
                            <a:chExt cx="5312546" cy="5709593"/>
                          </a:xfrm>
                        </wpg:grpSpPr>
                        <wps:wsp>
                          <wps:cNvPr id="848" name="Line 110"/>
                          <wps:cNvCnPr>
                            <a:cxnSpLocks noChangeShapeType="1"/>
                          </wps:cNvCnPr>
                          <wps:spPr bwMode="auto">
                            <a:xfrm flipH="1" flipV="1">
                              <a:off x="545829" y="1482911"/>
                              <a:ext cx="2982" cy="5688144"/>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49" name="Line 112"/>
                          <wps:cNvCnPr>
                            <a:cxnSpLocks noChangeShapeType="1"/>
                          </wps:cNvCnPr>
                          <wps:spPr bwMode="auto">
                            <a:xfrm flipV="1">
                              <a:off x="5858375" y="1477807"/>
                              <a:ext cx="0" cy="5693248"/>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50" name="Line 112"/>
                          <wps:cNvCnPr>
                            <a:cxnSpLocks noChangeShapeType="1"/>
                          </wps:cNvCnPr>
                          <wps:spPr bwMode="auto">
                            <a:xfrm flipV="1">
                              <a:off x="5292089" y="1477807"/>
                              <a:ext cx="1" cy="5693248"/>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51" name="Line 117"/>
                          <wps:cNvCnPr>
                            <a:cxnSpLocks noChangeShapeType="1"/>
                          </wps:cNvCnPr>
                          <wps:spPr bwMode="auto">
                            <a:xfrm flipH="1" flipV="1">
                              <a:off x="4269619" y="1461462"/>
                              <a:ext cx="13909" cy="5694048"/>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52" name="Line 110"/>
                          <wps:cNvCnPr>
                            <a:cxnSpLocks noChangeShapeType="1"/>
                          </wps:cNvCnPr>
                          <wps:spPr bwMode="auto">
                            <a:xfrm flipH="1" flipV="1">
                              <a:off x="1923554" y="1506070"/>
                              <a:ext cx="11423" cy="5664985"/>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853" name="Text Box 130"/>
                        <wps:cNvSpPr txBox="1">
                          <a:spLocks noChangeArrowheads="1"/>
                        </wps:cNvSpPr>
                        <wps:spPr bwMode="auto">
                          <a:xfrm>
                            <a:off x="1698647" y="1488638"/>
                            <a:ext cx="2419900" cy="13965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1CCC07A" w14:textId="77777777" w:rsidR="001F4D5C" w:rsidRPr="00C0470D" w:rsidRDefault="001F4D5C" w:rsidP="00085551">
                              <w:pPr>
                                <w:pStyle w:val="NormalWeb"/>
                                <w:spacing w:before="0" w:line="276" w:lineRule="auto"/>
                                <w:jc w:val="center"/>
                                <w:rPr>
                                  <w:sz w:val="14"/>
                                  <w:szCs w:val="14"/>
                                </w:rPr>
                              </w:pPr>
                              <w:r>
                                <w:rPr>
                                  <w:sz w:val="14"/>
                                  <w:szCs w:val="14"/>
                                  <w:highlight w:val="lightGray"/>
                                </w:rPr>
                                <w:t>Publish</w:t>
                              </w:r>
                              <w:r w:rsidRPr="00C0470D">
                                <w:rPr>
                                  <w:sz w:val="14"/>
                                  <w:szCs w:val="14"/>
                                  <w:highlight w:val="lightGray"/>
                                </w:rPr>
                                <w:t xml:space="preserve"> Document</w:t>
                              </w:r>
                              <w:r w:rsidRPr="00C0470D">
                                <w:rPr>
                                  <w:sz w:val="14"/>
                                  <w:szCs w:val="14"/>
                                </w:rPr>
                                <w:t xml:space="preserve"> Request</w:t>
                              </w:r>
                            </w:p>
                          </w:txbxContent>
                        </wps:txbx>
                        <wps:bodyPr rot="0" vert="horz" wrap="square" lIns="0" tIns="0" rIns="0" bIns="0" anchor="t" anchorCtr="0" upright="1">
                          <a:noAutofit/>
                        </wps:bodyPr>
                      </wps:wsp>
                      <wpg:wgp>
                        <wpg:cNvPr id="854" name="Gruppo 2186"/>
                        <wpg:cNvGrpSpPr/>
                        <wpg:grpSpPr>
                          <a:xfrm>
                            <a:off x="586740" y="1601728"/>
                            <a:ext cx="4647478" cy="246612"/>
                            <a:chOff x="598878" y="1723754"/>
                            <a:chExt cx="3420657" cy="310196"/>
                          </a:xfrm>
                        </wpg:grpSpPr>
                        <wps:wsp>
                          <wps:cNvPr id="855" name="Line 113"/>
                          <wps:cNvCnPr>
                            <a:cxnSpLocks noChangeShapeType="1"/>
                          </wps:cNvCnPr>
                          <wps:spPr bwMode="auto">
                            <a:xfrm>
                              <a:off x="618893" y="2033950"/>
                              <a:ext cx="3395162" cy="0"/>
                            </a:xfrm>
                            <a:prstGeom prst="line">
                              <a:avLst/>
                            </a:prstGeom>
                            <a:noFill/>
                            <a:ln w="9525">
                              <a:solidFill>
                                <a:sysClr val="windowText" lastClr="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56" name="Line 148"/>
                          <wps:cNvCnPr>
                            <a:cxnSpLocks noChangeShapeType="1"/>
                          </wps:cNvCnPr>
                          <wps:spPr bwMode="auto">
                            <a:xfrm flipV="1">
                              <a:off x="598878" y="1723754"/>
                              <a:ext cx="3420657" cy="18818"/>
                            </a:xfrm>
                            <a:prstGeom prst="line">
                              <a:avLst/>
                            </a:prstGeom>
                            <a:noFill/>
                            <a:ln w="9525">
                              <a:solidFill>
                                <a:sysClr val="windowText" lastClr="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857" name="Text Box 111"/>
                        <wps:cNvSpPr txBox="1">
                          <a:spLocks noChangeArrowheads="1"/>
                        </wps:cNvSpPr>
                        <wps:spPr bwMode="auto">
                          <a:xfrm>
                            <a:off x="5600699" y="742681"/>
                            <a:ext cx="525592" cy="300960"/>
                          </a:xfrm>
                          <a:prstGeom prst="rect">
                            <a:avLst/>
                          </a:prstGeom>
                          <a:noFill/>
                          <a:ln>
                            <a:noFill/>
                          </a:ln>
                          <a:extLst/>
                        </wps:spPr>
                        <wps:txbx>
                          <w:txbxContent>
                            <w:p w14:paraId="5E630668" w14:textId="77777777" w:rsidR="001F4D5C" w:rsidRPr="0009356C" w:rsidRDefault="001F4D5C" w:rsidP="00085551">
                              <w:pPr>
                                <w:pStyle w:val="NormalWeb"/>
                                <w:spacing w:before="0" w:line="192" w:lineRule="auto"/>
                                <w:jc w:val="center"/>
                                <w:rPr>
                                  <w:sz w:val="13"/>
                                  <w:szCs w:val="13"/>
                                </w:rPr>
                              </w:pPr>
                              <w:r w:rsidRPr="0009356C">
                                <w:rPr>
                                  <w:b/>
                                  <w:bCs/>
                                  <w:sz w:val="13"/>
                                  <w:szCs w:val="13"/>
                                </w:rPr>
                                <w:t>XDS</w:t>
                              </w:r>
                              <w:r w:rsidRPr="0009356C">
                                <w:rPr>
                                  <w:b/>
                                  <w:bCs/>
                                  <w:sz w:val="13"/>
                                  <w:szCs w:val="13"/>
                                </w:rPr>
                                <w:br/>
                                <w:t>Document Repository</w:t>
                              </w:r>
                            </w:p>
                          </w:txbxContent>
                        </wps:txbx>
                        <wps:bodyPr rot="0" vert="horz" wrap="square" lIns="0" tIns="36000" rIns="0" bIns="36000" anchor="b" anchorCtr="0" upright="1">
                          <a:noAutofit/>
                        </wps:bodyPr>
                      </wps:wsp>
                      <wps:wsp>
                        <wps:cNvPr id="858" name="Text Box 130"/>
                        <wps:cNvSpPr txBox="1">
                          <a:spLocks noChangeArrowheads="1"/>
                        </wps:cNvSpPr>
                        <wps:spPr bwMode="auto">
                          <a:xfrm>
                            <a:off x="2045431" y="2463174"/>
                            <a:ext cx="2039647" cy="14924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10EECAE" w14:textId="77777777" w:rsidR="001F4D5C" w:rsidRPr="00C0470D" w:rsidRDefault="001F4D5C" w:rsidP="00085551">
                              <w:pPr>
                                <w:pStyle w:val="NormalWeb"/>
                                <w:spacing w:before="0" w:line="276" w:lineRule="auto"/>
                                <w:jc w:val="center"/>
                                <w:rPr>
                                  <w:sz w:val="14"/>
                                  <w:szCs w:val="14"/>
                                </w:rPr>
                              </w:pPr>
                              <w:r w:rsidRPr="00C0470D">
                                <w:rPr>
                                  <w:sz w:val="14"/>
                                  <w:szCs w:val="14"/>
                                  <w:highlight w:val="lightGray"/>
                                </w:rPr>
                                <w:t>Query for Data Elements</w:t>
                              </w:r>
                              <w:r w:rsidRPr="00C0470D">
                                <w:rPr>
                                  <w:sz w:val="14"/>
                                  <w:szCs w:val="14"/>
                                </w:rPr>
                                <w:t xml:space="preserve"> Request</w:t>
                              </w:r>
                            </w:p>
                            <w:p w14:paraId="149AA72E" w14:textId="77777777" w:rsidR="001F4D5C" w:rsidRPr="00C0470D" w:rsidRDefault="001F4D5C" w:rsidP="00085551">
                              <w:pPr>
                                <w:pStyle w:val="NormalWeb"/>
                                <w:spacing w:line="276" w:lineRule="auto"/>
                                <w:jc w:val="center"/>
                                <w:rPr>
                                  <w:sz w:val="14"/>
                                  <w:szCs w:val="14"/>
                                </w:rPr>
                              </w:pPr>
                              <w:r w:rsidRPr="00C0470D">
                                <w:rPr>
                                  <w:sz w:val="14"/>
                                  <w:szCs w:val="14"/>
                                </w:rPr>
                                <w:t> </w:t>
                              </w:r>
                            </w:p>
                            <w:p w14:paraId="0C0C4CA2" w14:textId="77777777" w:rsidR="001F4D5C" w:rsidRPr="00C0470D" w:rsidRDefault="001F4D5C" w:rsidP="00085551">
                              <w:pPr>
                                <w:pStyle w:val="NormalWeb"/>
                                <w:spacing w:line="276" w:lineRule="auto"/>
                                <w:jc w:val="center"/>
                                <w:rPr>
                                  <w:sz w:val="14"/>
                                  <w:szCs w:val="14"/>
                                </w:rPr>
                              </w:pPr>
                              <w:r w:rsidRPr="00C0470D">
                                <w:rPr>
                                  <w:sz w:val="14"/>
                                  <w:szCs w:val="14"/>
                                </w:rPr>
                                <w:t>Transaction-C [C]</w:t>
                              </w:r>
                            </w:p>
                          </w:txbxContent>
                        </wps:txbx>
                        <wps:bodyPr rot="0" vert="horz" wrap="square" lIns="0" tIns="0" rIns="0" bIns="0" anchor="t" anchorCtr="0" upright="1">
                          <a:noAutofit/>
                        </wps:bodyPr>
                      </wps:wsp>
                      <wpg:wgp>
                        <wpg:cNvPr id="859" name="Gruppo 2193"/>
                        <wpg:cNvGrpSpPr/>
                        <wpg:grpSpPr>
                          <a:xfrm>
                            <a:off x="1994534" y="2577994"/>
                            <a:ext cx="2214609" cy="498224"/>
                            <a:chOff x="1657552" y="2968083"/>
                            <a:chExt cx="3575684" cy="237107"/>
                          </a:xfrm>
                        </wpg:grpSpPr>
                        <wps:wsp>
                          <wps:cNvPr id="860" name="Line 134"/>
                          <wps:cNvCnPr>
                            <a:cxnSpLocks noChangeShapeType="1"/>
                          </wps:cNvCnPr>
                          <wps:spPr bwMode="auto">
                            <a:xfrm flipV="1">
                              <a:off x="1657552" y="2968083"/>
                              <a:ext cx="3563967" cy="2845"/>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61" name="Line 113"/>
                          <wps:cNvCnPr>
                            <a:cxnSpLocks noChangeShapeType="1"/>
                          </wps:cNvCnPr>
                          <wps:spPr bwMode="auto">
                            <a:xfrm flipV="1">
                              <a:off x="1657552" y="3197982"/>
                              <a:ext cx="3575684" cy="7208"/>
                            </a:xfrm>
                            <a:prstGeom prst="line">
                              <a:avLst/>
                            </a:prstGeom>
                            <a:noFill/>
                            <a:ln w="9525">
                              <a:solidFill>
                                <a:srgbClr val="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862" name="Text Box 130"/>
                        <wps:cNvSpPr txBox="1">
                          <a:spLocks noChangeArrowheads="1"/>
                        </wps:cNvSpPr>
                        <wps:spPr bwMode="auto">
                          <a:xfrm>
                            <a:off x="2202581" y="2953135"/>
                            <a:ext cx="1820958" cy="13478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087DBC9" w14:textId="77777777" w:rsidR="001F4D5C" w:rsidRPr="00C0470D" w:rsidRDefault="001F4D5C" w:rsidP="00085551">
                              <w:pPr>
                                <w:pStyle w:val="NormalWeb"/>
                                <w:spacing w:before="0"/>
                                <w:jc w:val="center"/>
                                <w:rPr>
                                  <w:sz w:val="14"/>
                                  <w:szCs w:val="14"/>
                                </w:rPr>
                              </w:pPr>
                              <w:r w:rsidRPr="00C0470D">
                                <w:rPr>
                                  <w:sz w:val="14"/>
                                  <w:szCs w:val="14"/>
                                  <w:highlight w:val="lightGray"/>
                                </w:rPr>
                                <w:t>Query for Data Elements</w:t>
                              </w:r>
                              <w:r w:rsidRPr="00C0470D">
                                <w:rPr>
                                  <w:sz w:val="14"/>
                                  <w:szCs w:val="14"/>
                                </w:rPr>
                                <w:t xml:space="preserve"> Response</w:t>
                              </w:r>
                            </w:p>
                            <w:p w14:paraId="67078516" w14:textId="77777777" w:rsidR="001F4D5C" w:rsidRPr="00C0470D" w:rsidRDefault="001F4D5C" w:rsidP="00085551">
                              <w:pPr>
                                <w:pStyle w:val="NormalWeb"/>
                                <w:jc w:val="center"/>
                                <w:rPr>
                                  <w:sz w:val="14"/>
                                  <w:szCs w:val="14"/>
                                </w:rPr>
                              </w:pPr>
                              <w:r w:rsidRPr="00C0470D">
                                <w:rPr>
                                  <w:sz w:val="14"/>
                                  <w:szCs w:val="14"/>
                                </w:rPr>
                                <w:t> </w:t>
                              </w:r>
                            </w:p>
                            <w:p w14:paraId="26897961" w14:textId="77777777" w:rsidR="001F4D5C" w:rsidRPr="00C0470D" w:rsidRDefault="001F4D5C" w:rsidP="00085551">
                              <w:pPr>
                                <w:pStyle w:val="NormalWeb"/>
                                <w:jc w:val="center"/>
                                <w:rPr>
                                  <w:sz w:val="14"/>
                                  <w:szCs w:val="14"/>
                                </w:rPr>
                              </w:pPr>
                              <w:r w:rsidRPr="00C0470D">
                                <w:rPr>
                                  <w:sz w:val="14"/>
                                  <w:szCs w:val="14"/>
                                </w:rPr>
                                <w:t>Transaction-C [C]</w:t>
                              </w:r>
                            </w:p>
                          </w:txbxContent>
                        </wps:txbx>
                        <wps:bodyPr rot="0" vert="horz" wrap="square" lIns="0" tIns="0" rIns="0" bIns="0" anchor="t" anchorCtr="0" upright="1">
                          <a:noAutofit/>
                        </wps:bodyPr>
                      </wps:wsp>
                      <wps:wsp>
                        <wps:cNvPr id="863" name="Rectangle 337"/>
                        <wps:cNvSpPr>
                          <a:spLocks noChangeArrowheads="1"/>
                        </wps:cNvSpPr>
                        <wps:spPr bwMode="auto">
                          <a:xfrm>
                            <a:off x="1869194" y="3516772"/>
                            <a:ext cx="125341" cy="595732"/>
                          </a:xfrm>
                          <a:prstGeom prst="rect">
                            <a:avLst/>
                          </a:prstGeom>
                          <a:solidFill>
                            <a:srgbClr val="70AD47">
                              <a:lumMod val="75000"/>
                            </a:srgbClr>
                          </a:solidFill>
                          <a:ln w="12700">
                            <a:solidFill>
                              <a:sysClr val="windowText" lastClr="000000"/>
                            </a:solidFill>
                            <a:miter lim="800000"/>
                            <a:headEnd/>
                            <a:tailEnd/>
                          </a:ln>
                        </wps:spPr>
                        <wps:bodyPr rot="0" vert="horz" wrap="square" lIns="91440" tIns="45720" rIns="91440" bIns="45720" anchor="t" anchorCtr="0" upright="1">
                          <a:noAutofit/>
                        </wps:bodyPr>
                      </wps:wsp>
                      <wps:wsp>
                        <wps:cNvPr id="2400" name="Text Box 130"/>
                        <wps:cNvSpPr txBox="1">
                          <a:spLocks noChangeArrowheads="1"/>
                        </wps:cNvSpPr>
                        <wps:spPr bwMode="auto">
                          <a:xfrm>
                            <a:off x="2080537" y="3584430"/>
                            <a:ext cx="2105814" cy="15297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BC32B66" w14:textId="77777777" w:rsidR="001F4D5C" w:rsidRPr="00DD7CBE" w:rsidRDefault="001F4D5C" w:rsidP="00085551">
                              <w:pPr>
                                <w:pStyle w:val="NormalWeb"/>
                                <w:spacing w:before="0"/>
                                <w:jc w:val="center"/>
                                <w:rPr>
                                  <w:sz w:val="14"/>
                                  <w:szCs w:val="14"/>
                                  <w:lang w:val="fr-FR"/>
                                </w:rPr>
                              </w:pPr>
                              <w:r w:rsidRPr="00DD7CBE">
                                <w:rPr>
                                  <w:sz w:val="14"/>
                                  <w:szCs w:val="14"/>
                                  <w:highlight w:val="lightGray"/>
                                  <w:lang w:val="fr-FR"/>
                                </w:rPr>
                                <w:t>Retrieve Documents</w:t>
                              </w:r>
                            </w:p>
                            <w:p w14:paraId="59649CA8" w14:textId="77777777" w:rsidR="001F4D5C" w:rsidRPr="00DD7CBE" w:rsidRDefault="001F4D5C" w:rsidP="00085551">
                              <w:pPr>
                                <w:pStyle w:val="NormalWeb"/>
                                <w:jc w:val="center"/>
                                <w:rPr>
                                  <w:sz w:val="14"/>
                                  <w:szCs w:val="14"/>
                                  <w:lang w:val="fr-FR"/>
                                </w:rPr>
                              </w:pPr>
                              <w:r w:rsidRPr="00DD7CBE">
                                <w:rPr>
                                  <w:sz w:val="14"/>
                                  <w:szCs w:val="14"/>
                                  <w:lang w:val="fr-FR"/>
                                </w:rPr>
                                <w:t> </w:t>
                              </w:r>
                            </w:p>
                            <w:p w14:paraId="03DAB723" w14:textId="77777777" w:rsidR="001F4D5C" w:rsidRPr="00DD7CBE" w:rsidRDefault="001F4D5C" w:rsidP="00085551">
                              <w:pPr>
                                <w:pStyle w:val="NormalWeb"/>
                                <w:jc w:val="center"/>
                                <w:rPr>
                                  <w:sz w:val="14"/>
                                  <w:szCs w:val="14"/>
                                  <w:lang w:val="fr-FR"/>
                                </w:rPr>
                              </w:pPr>
                              <w:r w:rsidRPr="00DD7CBE">
                                <w:rPr>
                                  <w:sz w:val="14"/>
                                  <w:szCs w:val="14"/>
                                  <w:lang w:val="fr-FR"/>
                                </w:rPr>
                                <w:t>Transaction-C [C]</w:t>
                              </w:r>
                            </w:p>
                          </w:txbxContent>
                        </wps:txbx>
                        <wps:bodyPr rot="0" vert="horz" wrap="square" lIns="0" tIns="0" rIns="0" bIns="0" anchor="t" anchorCtr="0" upright="1">
                          <a:noAutofit/>
                        </wps:bodyPr>
                      </wps:wsp>
                      <wpg:wgp>
                        <wpg:cNvPr id="2401" name="Gruppo 2199"/>
                        <wpg:cNvGrpSpPr/>
                        <wpg:grpSpPr>
                          <a:xfrm>
                            <a:off x="1993636" y="3561135"/>
                            <a:ext cx="3240581" cy="177800"/>
                            <a:chOff x="1657552" y="3387351"/>
                            <a:chExt cx="4140632" cy="177800"/>
                          </a:xfrm>
                        </wpg:grpSpPr>
                        <wps:wsp>
                          <wps:cNvPr id="2402" name="Line 134"/>
                          <wps:cNvCnPr>
                            <a:cxnSpLocks noChangeShapeType="1"/>
                          </wps:cNvCnPr>
                          <wps:spPr bwMode="auto">
                            <a:xfrm flipV="1">
                              <a:off x="1657552" y="3387351"/>
                              <a:ext cx="4135552" cy="1613"/>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03" name="Line 113"/>
                          <wps:cNvCnPr>
                            <a:cxnSpLocks noChangeShapeType="1"/>
                          </wps:cNvCnPr>
                          <wps:spPr bwMode="auto">
                            <a:xfrm>
                              <a:off x="1657552" y="3550595"/>
                              <a:ext cx="4140632" cy="14556"/>
                            </a:xfrm>
                            <a:prstGeom prst="line">
                              <a:avLst/>
                            </a:prstGeom>
                            <a:noFill/>
                            <a:ln w="9525">
                              <a:solidFill>
                                <a:srgbClr val="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404" name="Parentesi graffa aperta 2202"/>
                        <wps:cNvSpPr/>
                        <wps:spPr>
                          <a:xfrm>
                            <a:off x="244241" y="1501567"/>
                            <a:ext cx="109267" cy="875132"/>
                          </a:xfrm>
                          <a:prstGeom prst="leftBrace">
                            <a:avLst/>
                          </a:prstGeom>
                          <a:noFill/>
                          <a:ln w="9525" cap="flat" cmpd="sng" algn="ctr">
                            <a:solidFill>
                              <a:sysClr val="windowText" lastClr="000000">
                                <a:lumMod val="50000"/>
                                <a:lumOff val="50000"/>
                              </a:sys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05" name="Parentesi graffa aperta 2204"/>
                        <wps:cNvSpPr/>
                        <wps:spPr>
                          <a:xfrm>
                            <a:off x="244241" y="2500524"/>
                            <a:ext cx="114123" cy="1633490"/>
                          </a:xfrm>
                          <a:prstGeom prst="leftBrace">
                            <a:avLst/>
                          </a:prstGeom>
                          <a:noFill/>
                          <a:ln w="9525" cap="flat" cmpd="sng" algn="ctr">
                            <a:solidFill>
                              <a:sysClr val="windowText" lastClr="000000">
                                <a:lumMod val="50000"/>
                                <a:lumOff val="50000"/>
                              </a:sys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g:cNvPr id="2406" name="Gruppo 2205"/>
                        <wpg:cNvGrpSpPr/>
                        <wpg:grpSpPr>
                          <a:xfrm>
                            <a:off x="5609212" y="69507"/>
                            <a:ext cx="567994" cy="669074"/>
                            <a:chOff x="5517948" y="201058"/>
                            <a:chExt cx="631190" cy="669074"/>
                          </a:xfrm>
                        </wpg:grpSpPr>
                        <wps:wsp>
                          <wps:cNvPr id="2407" name="Rettangolo con angoli arrotondati 2206"/>
                          <wps:cNvSpPr/>
                          <wps:spPr>
                            <a:xfrm>
                              <a:off x="5537835" y="201058"/>
                              <a:ext cx="574208" cy="669074"/>
                            </a:xfrm>
                            <a:prstGeom prst="roundRect">
                              <a:avLst>
                                <a:gd name="adj" fmla="val 9033"/>
                              </a:avLst>
                            </a:prstGeom>
                            <a:solidFill>
                              <a:sysClr val="window" lastClr="FFFFFF">
                                <a:lumMod val="95000"/>
                              </a:sysClr>
                            </a:solidFill>
                            <a:ln w="9525" cap="flat" cmpd="sng" algn="ctr">
                              <a:solidFill>
                                <a:srgbClr val="E7E6E6">
                                  <a:lumMod val="75000"/>
                                </a:srgbClr>
                              </a:solidFill>
                              <a:prstDash val="solid"/>
                              <a:miter lim="800000"/>
                            </a:ln>
                            <a:effectLst/>
                          </wps:spPr>
                          <wps:txbx>
                            <w:txbxContent>
                              <w:p w14:paraId="21DE538C" w14:textId="77777777" w:rsidR="001F4D5C" w:rsidRPr="00C522A2" w:rsidRDefault="001F4D5C" w:rsidP="00085551">
                                <w:pPr>
                                  <w:spacing w:before="0"/>
                                  <w:jc w:val="center"/>
                                  <w:rPr>
                                    <w:rFonts w:ascii="Arial" w:hAnsi="Arial" w:cs="Arial"/>
                                    <w:b/>
                                    <w:color w:val="595959" w:themeColor="text1" w:themeTint="A6"/>
                                    <w:sz w:val="14"/>
                                    <w:lang w:val="it-IT"/>
                                  </w:rPr>
                                </w:pPr>
                                <w:r w:rsidRPr="00C522A2">
                                  <w:rPr>
                                    <w:rFonts w:ascii="Arial" w:hAnsi="Arial" w:cs="Arial"/>
                                    <w:b/>
                                    <w:color w:val="595959" w:themeColor="text1" w:themeTint="A6"/>
                                    <w:sz w:val="14"/>
                                    <w:lang w:val="it-IT"/>
                                  </w:rPr>
                                  <w:t>2</w:t>
                                </w:r>
                              </w:p>
                            </w:txbxContent>
                          </wps:txbx>
                          <wps:bodyPr rot="0" spcFirstLastPara="0" vert="horz" wrap="square" lIns="91440" tIns="0" rIns="91440" bIns="45720" numCol="1" spcCol="0" rtlCol="0" fromWordArt="0" anchor="t" anchorCtr="0" forceAA="0" compatLnSpc="1">
                            <a:prstTxWarp prst="textNoShape">
                              <a:avLst/>
                            </a:prstTxWarp>
                            <a:noAutofit/>
                          </wps:bodyPr>
                        </wps:wsp>
                        <pic:pic xmlns:pic="http://schemas.openxmlformats.org/drawingml/2006/picture">
                          <pic:nvPicPr>
                            <pic:cNvPr id="2408" name="Elemento grafico 11" descr="Database"/>
                            <pic:cNvPicPr/>
                          </pic:nvPicPr>
                          <pic:blipFill rotWithShape="1">
                            <a:blip r:embed="rId4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8"/>
                                </a:ext>
                              </a:extLst>
                            </a:blip>
                            <a:srcRect l="7555" r="7555"/>
                            <a:stretch/>
                          </pic:blipFill>
                          <pic:spPr>
                            <a:xfrm>
                              <a:off x="5517948" y="302698"/>
                              <a:ext cx="631190" cy="357342"/>
                            </a:xfrm>
                            <a:prstGeom prst="rect">
                              <a:avLst/>
                            </a:prstGeom>
                          </pic:spPr>
                        </pic:pic>
                      </wpg:wgp>
                      <wps:wsp>
                        <wps:cNvPr id="2409" name="Rectangle 133"/>
                        <wps:cNvSpPr>
                          <a:spLocks noChangeArrowheads="1"/>
                        </wps:cNvSpPr>
                        <wps:spPr bwMode="auto">
                          <a:xfrm>
                            <a:off x="5234218" y="3527699"/>
                            <a:ext cx="118245" cy="239173"/>
                          </a:xfrm>
                          <a:prstGeom prst="rect">
                            <a:avLst/>
                          </a:prstGeom>
                          <a:solidFill>
                            <a:srgbClr val="70AD47">
                              <a:lumMod val="75000"/>
                            </a:srgbClr>
                          </a:solidFill>
                          <a:ln w="12700">
                            <a:solidFill>
                              <a:sysClr val="windowText" lastClr="000000"/>
                            </a:solidFill>
                            <a:prstDash val="solid"/>
                            <a:miter lim="800000"/>
                            <a:headEnd/>
                            <a:tailEnd/>
                          </a:ln>
                        </wps:spPr>
                        <wps:bodyPr rot="0" vert="horz" wrap="square" lIns="91440" tIns="45720" rIns="91440" bIns="45720" anchor="t" anchorCtr="0" upright="1">
                          <a:noAutofit/>
                        </wps:bodyPr>
                      </wps:wsp>
                      <pic:pic xmlns:pic="http://schemas.openxmlformats.org/drawingml/2006/picture">
                        <pic:nvPicPr>
                          <pic:cNvPr id="2410" name="Immagine 813"/>
                          <pic:cNvPicPr/>
                        </pic:nvPicPr>
                        <pic:blipFill>
                          <a:blip r:embed="rId42"/>
                          <a:stretch>
                            <a:fillRect/>
                          </a:stretch>
                        </pic:blipFill>
                        <pic:spPr>
                          <a:xfrm flipH="1">
                            <a:off x="1732370" y="3296291"/>
                            <a:ext cx="147857" cy="312057"/>
                          </a:xfrm>
                          <a:prstGeom prst="rect">
                            <a:avLst/>
                          </a:prstGeom>
                        </pic:spPr>
                      </pic:pic>
                      <wps:wsp>
                        <wps:cNvPr id="2411" name="Text Box 25"/>
                        <wps:cNvSpPr txBox="1"/>
                        <wps:spPr>
                          <a:xfrm>
                            <a:off x="963998" y="3324231"/>
                            <a:ext cx="744943" cy="342900"/>
                          </a:xfrm>
                          <a:prstGeom prst="rect">
                            <a:avLst/>
                          </a:prstGeom>
                          <a:noFill/>
                          <a:ln w="6350">
                            <a:noFill/>
                          </a:ln>
                          <a:effectLst/>
                        </wps:spPr>
                        <wps:txbx>
                          <w:txbxContent>
                            <w:p w14:paraId="1EFD0A89" w14:textId="77777777" w:rsidR="001F4D5C" w:rsidRPr="00C0470D" w:rsidRDefault="001F4D5C" w:rsidP="00085551">
                              <w:pPr>
                                <w:pStyle w:val="NormalWeb"/>
                                <w:spacing w:before="0" w:line="216" w:lineRule="auto"/>
                                <w:jc w:val="right"/>
                                <w:rPr>
                                  <w:sz w:val="13"/>
                                  <w:szCs w:val="13"/>
                                </w:rPr>
                              </w:pPr>
                              <w:r w:rsidRPr="00C0470D">
                                <w:rPr>
                                  <w:sz w:val="13"/>
                                  <w:szCs w:val="13"/>
                                </w:rPr>
                                <w:t>Retrieve</w:t>
                              </w:r>
                              <w:r w:rsidRPr="00C0470D">
                                <w:rPr>
                                  <w:sz w:val="13"/>
                                  <w:szCs w:val="13"/>
                                  <w:u w:val="single"/>
                                </w:rPr>
                                <w:t xml:space="preserve"> </w:t>
                              </w:r>
                              <w:r w:rsidRPr="00C0470D">
                                <w:rPr>
                                  <w:sz w:val="13"/>
                                  <w:szCs w:val="13"/>
                                </w:rPr>
                                <w:t>the</w:t>
                              </w:r>
                              <w:r w:rsidRPr="00C0470D">
                                <w:rPr>
                                  <w:sz w:val="13"/>
                                  <w:szCs w:val="13"/>
                                </w:rPr>
                                <w:br/>
                              </w:r>
                              <w:r>
                                <w:rPr>
                                  <w:sz w:val="13"/>
                                  <w:szCs w:val="13"/>
                                </w:rPr>
                                <w:t xml:space="preserve">original </w:t>
                              </w:r>
                              <w:r w:rsidRPr="00C0470D">
                                <w:rPr>
                                  <w:sz w:val="13"/>
                                  <w:szCs w:val="13"/>
                                </w:rPr>
                                <w:t>Document</w:t>
                              </w:r>
                              <w:r>
                                <w:rPr>
                                  <w:sz w:val="13"/>
                                  <w:szCs w:val="13"/>
                                </w:rPr>
                                <w:t>s</w:t>
                              </w:r>
                              <w:r w:rsidRPr="00C0470D">
                                <w:rPr>
                                  <w:sz w:val="13"/>
                                  <w:szCs w:val="13"/>
                                </w:rPr>
                                <w:br/>
                                <w:t xml:space="preserve">referenced </w:t>
                              </w:r>
                              <w:r>
                                <w:rPr>
                                  <w:sz w:val="13"/>
                                  <w:szCs w:val="13"/>
                                </w:rPr>
                                <w:t>by DE’s p</w:t>
                              </w:r>
                              <w:r w:rsidRPr="00C0470D">
                                <w:rPr>
                                  <w:sz w:val="13"/>
                                  <w:szCs w:val="13"/>
                                </w:rPr>
                                <w:t>rovenance</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2412" name="Elemento grafico 3" descr="Utente"/>
                          <pic:cNvPicPr/>
                        </pic:nvPicPr>
                        <pic:blipFill>
                          <a:blip r:embed="rId4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5"/>
                              </a:ext>
                            </a:extLst>
                          </a:blip>
                          <a:stretch>
                            <a:fillRect/>
                          </a:stretch>
                        </pic:blipFill>
                        <pic:spPr>
                          <a:xfrm>
                            <a:off x="960296" y="18642"/>
                            <a:ext cx="348439" cy="348439"/>
                          </a:xfrm>
                          <a:prstGeom prst="rect">
                            <a:avLst/>
                          </a:prstGeom>
                        </pic:spPr>
                      </pic:pic>
                      <wps:wsp>
                        <wps:cNvPr id="2413" name="Rectangle 115"/>
                        <wps:cNvSpPr>
                          <a:spLocks noChangeArrowheads="1"/>
                        </wps:cNvSpPr>
                        <wps:spPr bwMode="auto">
                          <a:xfrm>
                            <a:off x="5234218" y="1572307"/>
                            <a:ext cx="118903" cy="318040"/>
                          </a:xfrm>
                          <a:prstGeom prst="rect">
                            <a:avLst/>
                          </a:prstGeom>
                          <a:solidFill>
                            <a:srgbClr val="70AD47">
                              <a:lumMod val="75000"/>
                            </a:srgbClr>
                          </a:solidFill>
                          <a:ln w="12700">
                            <a:solidFill>
                              <a:sysClr val="windowText" lastClr="000000"/>
                            </a:solidFill>
                            <a:miter lim="800000"/>
                            <a:headEnd/>
                            <a:tailEnd/>
                          </a:ln>
                        </wps:spPr>
                        <wps:bodyPr rot="0" vert="horz" wrap="square" lIns="91440" tIns="45720" rIns="91440" bIns="45720" anchor="t" anchorCtr="0" upright="1">
                          <a:noAutofit/>
                        </wps:bodyPr>
                      </wps:wsp>
                      <wps:wsp>
                        <wps:cNvPr id="2414" name="Ovale 817"/>
                        <wps:cNvSpPr/>
                        <wps:spPr>
                          <a:xfrm>
                            <a:off x="31778" y="1850707"/>
                            <a:ext cx="176041" cy="182112"/>
                          </a:xfrm>
                          <a:prstGeom prst="ellipse">
                            <a:avLst/>
                          </a:prstGeom>
                          <a:solidFill>
                            <a:sysClr val="windowText" lastClr="000000">
                              <a:lumMod val="65000"/>
                              <a:lumOff val="35000"/>
                            </a:sysClr>
                          </a:solidFill>
                          <a:ln w="9525" cap="flat" cmpd="sng" algn="ctr">
                            <a:solidFill>
                              <a:srgbClr val="E7E6E6">
                                <a:lumMod val="75000"/>
                              </a:srgbClr>
                            </a:solidFill>
                            <a:prstDash val="solid"/>
                            <a:miter lim="800000"/>
                          </a:ln>
                          <a:effectLst/>
                        </wps:spPr>
                        <wps:txbx>
                          <w:txbxContent>
                            <w:p w14:paraId="030D2821" w14:textId="77777777" w:rsidR="001F4D5C" w:rsidRPr="007E1689" w:rsidRDefault="001F4D5C" w:rsidP="00085551">
                              <w:pPr>
                                <w:pStyle w:val="NormalWeb"/>
                                <w:spacing w:before="0"/>
                                <w:jc w:val="center"/>
                                <w:rPr>
                                  <w:b/>
                                  <w:color w:val="FFFFFF" w:themeColor="background1"/>
                                </w:rPr>
                              </w:pPr>
                              <w:r w:rsidRPr="007E1689">
                                <w:rPr>
                                  <w:rFonts w:ascii="Arial" w:hAnsi="Arial" w:cs="Arial"/>
                                  <w:b/>
                                  <w:color w:val="FFFFFF" w:themeColor="background1"/>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15" name="Ovale 818"/>
                        <wps:cNvSpPr/>
                        <wps:spPr>
                          <a:xfrm>
                            <a:off x="31778" y="3223701"/>
                            <a:ext cx="176041" cy="182111"/>
                          </a:xfrm>
                          <a:prstGeom prst="ellipse">
                            <a:avLst/>
                          </a:prstGeom>
                          <a:solidFill>
                            <a:sysClr val="windowText" lastClr="000000">
                              <a:lumMod val="65000"/>
                              <a:lumOff val="35000"/>
                            </a:sysClr>
                          </a:solidFill>
                          <a:ln w="9525" cap="flat" cmpd="sng" algn="ctr">
                            <a:solidFill>
                              <a:srgbClr val="E7E6E6">
                                <a:lumMod val="75000"/>
                              </a:srgbClr>
                            </a:solidFill>
                            <a:prstDash val="solid"/>
                            <a:miter lim="800000"/>
                          </a:ln>
                          <a:effectLst/>
                        </wps:spPr>
                        <wps:txbx>
                          <w:txbxContent>
                            <w:p w14:paraId="00529D65" w14:textId="77777777" w:rsidR="001F4D5C" w:rsidRPr="00FF1186" w:rsidRDefault="001F4D5C" w:rsidP="00085551">
                              <w:pPr>
                                <w:pStyle w:val="NormalWeb"/>
                                <w:spacing w:before="0"/>
                                <w:jc w:val="center"/>
                                <w:rPr>
                                  <w:b/>
                                  <w:color w:val="FFFFFF" w:themeColor="background1"/>
                                  <w:lang w:val="it-IT"/>
                                </w:rPr>
                              </w:pPr>
                              <w:r>
                                <w:rPr>
                                  <w:rFonts w:ascii="Arial" w:hAnsi="Arial" w:cs="Arial"/>
                                  <w:b/>
                                  <w:color w:val="FFFFFF" w:themeColor="background1"/>
                                  <w:sz w:val="16"/>
                                  <w:szCs w:val="16"/>
                                  <w:lang w:val="it-IT"/>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16" name="Text Box 109"/>
                        <wps:cNvSpPr txBox="1">
                          <a:spLocks noChangeArrowheads="1"/>
                        </wps:cNvSpPr>
                        <wps:spPr bwMode="auto">
                          <a:xfrm>
                            <a:off x="267312" y="745343"/>
                            <a:ext cx="494297" cy="298298"/>
                          </a:xfrm>
                          <a:prstGeom prst="rect">
                            <a:avLst/>
                          </a:prstGeom>
                          <a:noFill/>
                          <a:ln>
                            <a:noFill/>
                          </a:ln>
                          <a:extLst/>
                        </wps:spPr>
                        <wps:txbx>
                          <w:txbxContent>
                            <w:p w14:paraId="783020FD" w14:textId="77777777" w:rsidR="001F4D5C" w:rsidRPr="004C786A" w:rsidRDefault="001F4D5C" w:rsidP="00085551">
                              <w:pPr>
                                <w:pStyle w:val="NormalWeb"/>
                                <w:spacing w:before="0" w:line="192" w:lineRule="auto"/>
                                <w:jc w:val="center"/>
                                <w:rPr>
                                  <w:sz w:val="13"/>
                                  <w:szCs w:val="13"/>
                                </w:rPr>
                              </w:pPr>
                              <w:r>
                                <w:rPr>
                                  <w:b/>
                                  <w:bCs/>
                                  <w:sz w:val="13"/>
                                  <w:szCs w:val="13"/>
                                </w:rPr>
                                <w:t>XDS/MHD</w:t>
                              </w:r>
                              <w:r w:rsidRPr="004C786A">
                                <w:rPr>
                                  <w:b/>
                                  <w:bCs/>
                                  <w:sz w:val="13"/>
                                  <w:szCs w:val="13"/>
                                </w:rPr>
                                <w:t xml:space="preserve"> </w:t>
                              </w:r>
                              <w:r>
                                <w:rPr>
                                  <w:b/>
                                  <w:bCs/>
                                  <w:sz w:val="13"/>
                                  <w:szCs w:val="13"/>
                                </w:rPr>
                                <w:t>Document</w:t>
                              </w:r>
                              <w:r w:rsidRPr="004C786A">
                                <w:rPr>
                                  <w:b/>
                                  <w:bCs/>
                                  <w:sz w:val="13"/>
                                  <w:szCs w:val="13"/>
                                </w:rPr>
                                <w:br/>
                              </w:r>
                              <w:r>
                                <w:rPr>
                                  <w:b/>
                                  <w:bCs/>
                                  <w:sz w:val="13"/>
                                  <w:szCs w:val="13"/>
                                </w:rPr>
                                <w:t>Source</w:t>
                              </w:r>
                            </w:p>
                          </w:txbxContent>
                        </wps:txbx>
                        <wps:bodyPr rot="0" vert="horz" wrap="square" lIns="0" tIns="36000" rIns="0" bIns="36000" anchor="b" anchorCtr="0" upright="1">
                          <a:noAutofit/>
                        </wps:bodyPr>
                      </wps:wsp>
                      <wpg:wgp>
                        <wpg:cNvPr id="2417" name="Gruppo 820"/>
                        <wpg:cNvGrpSpPr/>
                        <wpg:grpSpPr>
                          <a:xfrm>
                            <a:off x="1423035" y="51965"/>
                            <a:ext cx="1030897" cy="1209150"/>
                            <a:chOff x="1664678" y="173991"/>
                            <a:chExt cx="1030897" cy="1209150"/>
                          </a:xfrm>
                        </wpg:grpSpPr>
                        <wpg:grpSp>
                          <wpg:cNvPr id="2418" name="Gruppo 821"/>
                          <wpg:cNvGrpSpPr/>
                          <wpg:grpSpPr>
                            <a:xfrm>
                              <a:off x="1664678" y="831274"/>
                              <a:ext cx="1030897" cy="551867"/>
                              <a:chOff x="1606698" y="1314771"/>
                              <a:chExt cx="1030897" cy="551867"/>
                            </a:xfrm>
                          </wpg:grpSpPr>
                          <wpg:grpSp>
                            <wpg:cNvPr id="2419" name="Gruppo 822"/>
                            <wpg:cNvGrpSpPr/>
                            <wpg:grpSpPr>
                              <a:xfrm>
                                <a:off x="1606698" y="1314771"/>
                                <a:ext cx="1030897" cy="551867"/>
                                <a:chOff x="23691" y="147501"/>
                                <a:chExt cx="1030897" cy="551939"/>
                              </a:xfrm>
                            </wpg:grpSpPr>
                            <wps:wsp>
                              <wps:cNvPr id="2420" name="Text Box 109"/>
                              <wps:cNvSpPr txBox="1">
                                <a:spLocks noChangeArrowheads="1"/>
                              </wps:cNvSpPr>
                              <wps:spPr bwMode="auto">
                                <a:xfrm>
                                  <a:off x="570718" y="171162"/>
                                  <a:ext cx="483870" cy="322501"/>
                                </a:xfrm>
                                <a:prstGeom prst="rect">
                                  <a:avLst/>
                                </a:prstGeom>
                                <a:noFill/>
                                <a:ln>
                                  <a:noFill/>
                                </a:ln>
                                <a:extLst/>
                              </wps:spPr>
                              <wps:txbx>
                                <w:txbxContent>
                                  <w:p w14:paraId="507BCEDE" w14:textId="77777777" w:rsidR="001F4D5C" w:rsidRPr="0009356C" w:rsidRDefault="001F4D5C" w:rsidP="00085551">
                                    <w:pPr>
                                      <w:pStyle w:val="NormalWeb"/>
                                      <w:spacing w:before="0" w:line="192" w:lineRule="auto"/>
                                      <w:rPr>
                                        <w:sz w:val="13"/>
                                        <w:szCs w:val="13"/>
                                        <w:lang w:val="it-IT"/>
                                      </w:rPr>
                                    </w:pPr>
                                    <w:r>
                                      <w:rPr>
                                        <w:b/>
                                        <w:bCs/>
                                        <w:sz w:val="13"/>
                                        <w:szCs w:val="13"/>
                                        <w:lang w:val="it-IT"/>
                                      </w:rPr>
                                      <w:t>XDS/</w:t>
                                    </w:r>
                                    <w:r w:rsidRPr="0009356C">
                                      <w:rPr>
                                        <w:b/>
                                        <w:bCs/>
                                        <w:sz w:val="13"/>
                                        <w:szCs w:val="13"/>
                                        <w:lang w:val="it-IT"/>
                                      </w:rPr>
                                      <w:t xml:space="preserve">MHD </w:t>
                                    </w:r>
                                    <w:r w:rsidRPr="0009356C">
                                      <w:rPr>
                                        <w:b/>
                                        <w:bCs/>
                                        <w:sz w:val="13"/>
                                        <w:szCs w:val="13"/>
                                        <w:lang w:val="it-IT"/>
                                      </w:rPr>
                                      <w:br/>
                                      <w:t>Document</w:t>
                                    </w:r>
                                    <w:r w:rsidRPr="0009356C">
                                      <w:rPr>
                                        <w:b/>
                                        <w:bCs/>
                                        <w:sz w:val="13"/>
                                        <w:szCs w:val="13"/>
                                        <w:lang w:val="it-IT"/>
                                      </w:rPr>
                                      <w:br/>
                                      <w:t xml:space="preserve">Consumer </w:t>
                                    </w:r>
                                    <w:r w:rsidRPr="0009356C">
                                      <w:rPr>
                                        <w:b/>
                                        <w:bCs/>
                                        <w:strike/>
                                        <w:color w:val="FF0000"/>
                                        <w:sz w:val="13"/>
                                        <w:szCs w:val="13"/>
                                        <w:lang w:val="it-IT"/>
                                      </w:rPr>
                                      <w:br/>
                                    </w:r>
                                  </w:p>
                                </w:txbxContent>
                              </wps:txbx>
                              <wps:bodyPr rot="0" vert="horz" wrap="square" lIns="0" tIns="36000" rIns="0" bIns="36000" anchor="b" anchorCtr="0" upright="1">
                                <a:noAutofit/>
                              </wps:bodyPr>
                            </wps:wsp>
                            <wps:wsp>
                              <wps:cNvPr id="2421" name="Text Box 111"/>
                              <wps:cNvSpPr txBox="1">
                                <a:spLocks noChangeArrowheads="1"/>
                              </wps:cNvSpPr>
                              <wps:spPr bwMode="auto">
                                <a:xfrm>
                                  <a:off x="175584" y="395910"/>
                                  <a:ext cx="683260" cy="303530"/>
                                </a:xfrm>
                                <a:prstGeom prst="rect">
                                  <a:avLst/>
                                </a:prstGeom>
                                <a:noFill/>
                                <a:ln>
                                  <a:noFill/>
                                </a:ln>
                                <a:extLst/>
                              </wps:spPr>
                              <wps:txbx>
                                <w:txbxContent>
                                  <w:p w14:paraId="1F73BC01" w14:textId="77777777" w:rsidR="001F4D5C" w:rsidRPr="0009356C" w:rsidRDefault="001F4D5C" w:rsidP="00085551">
                                    <w:pPr>
                                      <w:pStyle w:val="NormalWeb"/>
                                      <w:pBdr>
                                        <w:top w:val="single" w:sz="4" w:space="1" w:color="auto"/>
                                      </w:pBdr>
                                      <w:jc w:val="center"/>
                                      <w:rPr>
                                        <w:sz w:val="13"/>
                                        <w:szCs w:val="13"/>
                                        <w:lang w:val="it-IT"/>
                                      </w:rPr>
                                    </w:pPr>
                                    <w:r w:rsidRPr="009D0B19">
                                      <w:rPr>
                                        <w:b/>
                                        <w:bCs/>
                                        <w:sz w:val="13"/>
                                        <w:szCs w:val="13"/>
                                        <w:lang w:val="it-IT"/>
                                      </w:rPr>
                                      <w:t xml:space="preserve">DE </w:t>
                                    </w:r>
                                    <w:r w:rsidRPr="009D0B19">
                                      <w:rPr>
                                        <w:b/>
                                        <w:bCs/>
                                        <w:sz w:val="13"/>
                                        <w:szCs w:val="13"/>
                                      </w:rPr>
                                      <w:t>Provenance</w:t>
                                    </w:r>
                                    <w:r w:rsidRPr="009D0B19">
                                      <w:rPr>
                                        <w:b/>
                                        <w:bCs/>
                                        <w:sz w:val="13"/>
                                        <w:szCs w:val="13"/>
                                        <w:lang w:val="it-IT"/>
                                      </w:rPr>
                                      <w:t xml:space="preserve"> Consumer</w:t>
                                    </w:r>
                                    <w:r w:rsidRPr="0009356C">
                                      <w:rPr>
                                        <w:b/>
                                        <w:bCs/>
                                        <w:sz w:val="13"/>
                                        <w:szCs w:val="13"/>
                                        <w:lang w:val="it-IT"/>
                                      </w:rPr>
                                      <w:t xml:space="preserve"> </w:t>
                                    </w:r>
                                  </w:p>
                                </w:txbxContent>
                              </wps:txbx>
                              <wps:bodyPr rot="0" vert="horz" wrap="square" lIns="0" tIns="0" rIns="0" bIns="0" anchor="t" anchorCtr="0" upright="1">
                                <a:noAutofit/>
                              </wps:bodyPr>
                            </wps:wsp>
                            <wps:wsp>
                              <wps:cNvPr id="2422" name="Text Box 109"/>
                              <wps:cNvSpPr txBox="1">
                                <a:spLocks noChangeArrowheads="1"/>
                              </wps:cNvSpPr>
                              <wps:spPr bwMode="auto">
                                <a:xfrm>
                                  <a:off x="23691" y="147501"/>
                                  <a:ext cx="493108" cy="325918"/>
                                </a:xfrm>
                                <a:prstGeom prst="rect">
                                  <a:avLst/>
                                </a:prstGeom>
                                <a:noFill/>
                                <a:ln>
                                  <a:noFill/>
                                </a:ln>
                                <a:extLst/>
                              </wps:spPr>
                              <wps:txbx>
                                <w:txbxContent>
                                  <w:p w14:paraId="4178BB18" w14:textId="77777777" w:rsidR="001F4D5C" w:rsidRPr="004C786A" w:rsidRDefault="001F4D5C" w:rsidP="00085551">
                                    <w:pPr>
                                      <w:pStyle w:val="NormalWeb"/>
                                      <w:spacing w:before="0" w:line="192" w:lineRule="auto"/>
                                      <w:jc w:val="right"/>
                                      <w:rPr>
                                        <w:sz w:val="13"/>
                                        <w:szCs w:val="13"/>
                                      </w:rPr>
                                    </w:pPr>
                                    <w:r w:rsidRPr="004C786A">
                                      <w:rPr>
                                        <w:b/>
                                        <w:bCs/>
                                        <w:sz w:val="13"/>
                                        <w:szCs w:val="13"/>
                                      </w:rPr>
                                      <w:t>QEDm</w:t>
                                    </w:r>
                                    <w:r>
                                      <w:rPr>
                                        <w:b/>
                                        <w:bCs/>
                                        <w:sz w:val="13"/>
                                        <w:szCs w:val="13"/>
                                      </w:rPr>
                                      <w:t>/</w:t>
                                    </w:r>
                                    <w:r w:rsidRPr="004C786A">
                                      <w:rPr>
                                        <w:b/>
                                        <w:bCs/>
                                        <w:sz w:val="13"/>
                                        <w:szCs w:val="13"/>
                                      </w:rPr>
                                      <w:t xml:space="preserve"> Clinical Data</w:t>
                                    </w:r>
                                    <w:r w:rsidRPr="004C786A">
                                      <w:rPr>
                                        <w:b/>
                                        <w:bCs/>
                                        <w:sz w:val="13"/>
                                        <w:szCs w:val="13"/>
                                      </w:rPr>
                                      <w:br/>
                                      <w:t>Consumer</w:t>
                                    </w:r>
                                  </w:p>
                                </w:txbxContent>
                              </wps:txbx>
                              <wps:bodyPr rot="0" vert="horz" wrap="square" lIns="0" tIns="36000" rIns="0" bIns="36000" anchor="b" anchorCtr="0" upright="1">
                                <a:noAutofit/>
                              </wps:bodyPr>
                            </wps:wsp>
                          </wpg:grpSp>
                          <wps:wsp>
                            <wps:cNvPr id="2423" name="Connettore diritto 826"/>
                            <wps:cNvCnPr/>
                            <wps:spPr>
                              <a:xfrm>
                                <a:off x="2118360" y="1380785"/>
                                <a:ext cx="0" cy="262255"/>
                              </a:xfrm>
                              <a:prstGeom prst="line">
                                <a:avLst/>
                              </a:prstGeom>
                              <a:noFill/>
                              <a:ln w="6350" cap="flat" cmpd="sng" algn="ctr">
                                <a:solidFill>
                                  <a:sysClr val="windowText" lastClr="000000"/>
                                </a:solidFill>
                                <a:prstDash val="solid"/>
                                <a:miter lim="800000"/>
                              </a:ln>
                              <a:effectLst/>
                            </wps:spPr>
                            <wps:bodyPr/>
                          </wps:wsp>
                        </wpg:grpSp>
                        <wpg:grpSp>
                          <wpg:cNvPr id="2424" name="Gruppo 827"/>
                          <wpg:cNvGrpSpPr/>
                          <wpg:grpSpPr>
                            <a:xfrm>
                              <a:off x="1743075" y="173991"/>
                              <a:ext cx="822960" cy="685271"/>
                              <a:chOff x="698151" y="1339523"/>
                              <a:chExt cx="822960" cy="685271"/>
                            </a:xfrm>
                          </wpg:grpSpPr>
                          <wpg:grpSp>
                            <wpg:cNvPr id="2425" name="Gruppo 828"/>
                            <wpg:cNvGrpSpPr/>
                            <wpg:grpSpPr>
                              <a:xfrm>
                                <a:off x="698151" y="1339523"/>
                                <a:ext cx="822960" cy="685271"/>
                                <a:chOff x="186090" y="-88599"/>
                                <a:chExt cx="861247" cy="717293"/>
                              </a:xfrm>
                            </wpg:grpSpPr>
                            <wpg:grpSp>
                              <wpg:cNvPr id="2426" name="Gruppo 829"/>
                              <wpg:cNvGrpSpPr/>
                              <wpg:grpSpPr>
                                <a:xfrm>
                                  <a:off x="186090" y="-88599"/>
                                  <a:ext cx="861247" cy="717293"/>
                                  <a:chOff x="186090" y="-88599"/>
                                  <a:chExt cx="861247" cy="717293"/>
                                </a:xfrm>
                              </wpg:grpSpPr>
                              <pic:pic xmlns:pic="http://schemas.openxmlformats.org/drawingml/2006/picture">
                                <pic:nvPicPr>
                                  <pic:cNvPr id="2427" name="Elemento grafico 3" descr="Computer"/>
                                  <pic:cNvPicPr/>
                                </pic:nvPicPr>
                                <pic:blipFill>
                                  <a:blip r:embed="rId4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6"/>
                                      </a:ext>
                                    </a:extLst>
                                  </a:blip>
                                  <a:stretch>
                                    <a:fillRect/>
                                  </a:stretch>
                                </pic:blipFill>
                                <pic:spPr>
                                  <a:xfrm>
                                    <a:off x="436282" y="-88599"/>
                                    <a:ext cx="447675" cy="465711"/>
                                  </a:xfrm>
                                  <a:prstGeom prst="rect">
                                    <a:avLst/>
                                  </a:prstGeom>
                                </pic:spPr>
                              </pic:pic>
                              <wps:wsp>
                                <wps:cNvPr id="2428" name="Text Box 111"/>
                                <wps:cNvSpPr txBox="1">
                                  <a:spLocks noChangeArrowheads="1"/>
                                </wps:cNvSpPr>
                                <wps:spPr bwMode="auto">
                                  <a:xfrm>
                                    <a:off x="186090" y="396619"/>
                                    <a:ext cx="861247" cy="232075"/>
                                  </a:xfrm>
                                  <a:prstGeom prst="rect">
                                    <a:avLst/>
                                  </a:prstGeom>
                                  <a:noFill/>
                                  <a:ln>
                                    <a:noFill/>
                                  </a:ln>
                                  <a:extLst/>
                                </wps:spPr>
                                <wps:txbx>
                                  <w:txbxContent>
                                    <w:p w14:paraId="6DFBB27A" w14:textId="77777777" w:rsidR="001F4D5C" w:rsidRPr="00A732EA" w:rsidRDefault="001F4D5C" w:rsidP="00085551">
                                      <w:pPr>
                                        <w:pStyle w:val="NormalWeb"/>
                                        <w:spacing w:before="0" w:line="192" w:lineRule="auto"/>
                                        <w:jc w:val="center"/>
                                        <w:rPr>
                                          <w:color w:val="595959" w:themeColor="text1" w:themeTint="A6"/>
                                          <w:sz w:val="13"/>
                                          <w:szCs w:val="13"/>
                                          <w:lang w:val="it-IT"/>
                                        </w:rPr>
                                      </w:pPr>
                                      <w:r w:rsidRPr="00A732EA">
                                        <w:rPr>
                                          <w:b/>
                                          <w:bCs/>
                                          <w:color w:val="595959" w:themeColor="text1" w:themeTint="A6"/>
                                          <w:sz w:val="13"/>
                                          <w:szCs w:val="13"/>
                                          <w:lang w:val="it-IT"/>
                                        </w:rPr>
                                        <w:t>Consumer of</w:t>
                                      </w:r>
                                      <w:r w:rsidRPr="00A732EA">
                                        <w:rPr>
                                          <w:b/>
                                          <w:bCs/>
                                          <w:color w:val="595959" w:themeColor="text1" w:themeTint="A6"/>
                                          <w:sz w:val="13"/>
                                          <w:szCs w:val="13"/>
                                          <w:lang w:val="it-IT"/>
                                        </w:rPr>
                                        <w:br/>
                                        <w:t xml:space="preserve">DE &amp; </w:t>
                                      </w:r>
                                      <w:r w:rsidRPr="00A732EA">
                                        <w:rPr>
                                          <w:b/>
                                          <w:bCs/>
                                          <w:color w:val="595959" w:themeColor="text1" w:themeTint="A6"/>
                                          <w:sz w:val="13"/>
                                          <w:szCs w:val="13"/>
                                        </w:rPr>
                                        <w:t>Documents</w:t>
                                      </w:r>
                                    </w:p>
                                  </w:txbxContent>
                                </wps:txbx>
                                <wps:bodyPr rot="0" vert="horz" wrap="square" lIns="0" tIns="0" rIns="0" bIns="0" anchor="ctr" anchorCtr="0" upright="1">
                                  <a:noAutofit/>
                                </wps:bodyPr>
                              </wps:wsp>
                            </wpg:grpSp>
                            <wps:wsp>
                              <wps:cNvPr id="2429" name="Rettangolo 2208"/>
                              <wps:cNvSpPr/>
                              <wps:spPr>
                                <a:xfrm>
                                  <a:off x="476451" y="39847"/>
                                  <a:ext cx="224743" cy="152934"/>
                                </a:xfrm>
                                <a:prstGeom prst="rect">
                                  <a:avLst/>
                                </a:pr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40" name="Gruppo 2209"/>
                            <wpg:cNvGrpSpPr/>
                            <wpg:grpSpPr>
                              <a:xfrm>
                                <a:off x="811805" y="1578566"/>
                                <a:ext cx="280815" cy="204625"/>
                                <a:chOff x="790103" y="1731861"/>
                                <a:chExt cx="192949" cy="204625"/>
                              </a:xfrm>
                            </wpg:grpSpPr>
                            <pic:pic xmlns:pic="http://schemas.openxmlformats.org/drawingml/2006/picture">
                              <pic:nvPicPr>
                                <pic:cNvPr id="2441" name="Elemento grafico 2" descr="Smartphone"/>
                                <pic:cNvPicPr/>
                              </pic:nvPicPr>
                              <pic:blipFill>
                                <a:blip r:embed="rId4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7"/>
                                    </a:ext>
                                  </a:extLst>
                                </a:blip>
                                <a:stretch>
                                  <a:fillRect/>
                                </a:stretch>
                              </pic:blipFill>
                              <pic:spPr>
                                <a:xfrm rot="1015542">
                                  <a:off x="790103" y="1731861"/>
                                  <a:ext cx="192949" cy="204625"/>
                                </a:xfrm>
                                <a:prstGeom prst="rect">
                                  <a:avLst/>
                                </a:prstGeom>
                              </pic:spPr>
                            </pic:pic>
                            <wps:wsp>
                              <wps:cNvPr id="2442" name="Rettangolo 2220"/>
                              <wps:cNvSpPr/>
                              <wps:spPr>
                                <a:xfrm rot="975524">
                                  <a:off x="848011" y="1760989"/>
                                  <a:ext cx="75845" cy="142916"/>
                                </a:xfrm>
                                <a:prstGeom prst="rect">
                                  <a:avLst/>
                                </a:pr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443" name="Gruppo 2236"/>
                        <wpg:cNvGrpSpPr/>
                        <wpg:grpSpPr>
                          <a:xfrm>
                            <a:off x="180000" y="57974"/>
                            <a:ext cx="619759" cy="681925"/>
                            <a:chOff x="0" y="0"/>
                            <a:chExt cx="620128" cy="682003"/>
                          </a:xfrm>
                        </wpg:grpSpPr>
                        <wpg:grpSp>
                          <wpg:cNvPr id="2444" name="Gruppo 2238"/>
                          <wpg:cNvGrpSpPr/>
                          <wpg:grpSpPr>
                            <a:xfrm>
                              <a:off x="53319" y="0"/>
                              <a:ext cx="566809" cy="682003"/>
                              <a:chOff x="53319" y="0"/>
                              <a:chExt cx="593180" cy="713876"/>
                            </a:xfrm>
                          </wpg:grpSpPr>
                          <wpg:grpSp>
                            <wpg:cNvPr id="2445" name="Gruppo 2239"/>
                            <wpg:cNvGrpSpPr/>
                            <wpg:grpSpPr>
                              <a:xfrm>
                                <a:off x="53319" y="0"/>
                                <a:ext cx="593180" cy="713876"/>
                                <a:chOff x="53319" y="0"/>
                                <a:chExt cx="593180" cy="713876"/>
                              </a:xfrm>
                            </wpg:grpSpPr>
                            <pic:pic xmlns:pic="http://schemas.openxmlformats.org/drawingml/2006/picture">
                              <pic:nvPicPr>
                                <pic:cNvPr id="2446" name="Elemento grafico 3" descr="Computer"/>
                                <pic:cNvPicPr/>
                              </pic:nvPicPr>
                              <pic:blipFill>
                                <a:blip r:embed="rId4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6"/>
                                    </a:ext>
                                  </a:extLst>
                                </a:blip>
                                <a:stretch>
                                  <a:fillRect/>
                                </a:stretch>
                              </pic:blipFill>
                              <pic:spPr>
                                <a:xfrm>
                                  <a:off x="128770" y="0"/>
                                  <a:ext cx="447675" cy="465711"/>
                                </a:xfrm>
                                <a:prstGeom prst="rect">
                                  <a:avLst/>
                                </a:prstGeom>
                              </pic:spPr>
                            </pic:pic>
                            <wps:wsp>
                              <wps:cNvPr id="2447" name="Text Box 111"/>
                              <wps:cNvSpPr txBox="1">
                                <a:spLocks noChangeArrowheads="1"/>
                              </wps:cNvSpPr>
                              <wps:spPr bwMode="auto">
                                <a:xfrm>
                                  <a:off x="53319" y="471141"/>
                                  <a:ext cx="593180" cy="242735"/>
                                </a:xfrm>
                                <a:prstGeom prst="rect">
                                  <a:avLst/>
                                </a:prstGeom>
                                <a:noFill/>
                                <a:ln>
                                  <a:noFill/>
                                </a:ln>
                                <a:extLst/>
                              </wps:spPr>
                              <wps:txbx>
                                <w:txbxContent>
                                  <w:p w14:paraId="1048E921" w14:textId="77777777" w:rsidR="001F4D5C" w:rsidRPr="00A732EA" w:rsidRDefault="001F4D5C" w:rsidP="00085551">
                                    <w:pPr>
                                      <w:pStyle w:val="NormalWeb"/>
                                      <w:spacing w:before="0" w:line="192" w:lineRule="auto"/>
                                      <w:jc w:val="center"/>
                                      <w:rPr>
                                        <w:color w:val="595959" w:themeColor="text1" w:themeTint="A6"/>
                                        <w:sz w:val="13"/>
                                        <w:szCs w:val="13"/>
                                        <w:lang w:val="it-IT"/>
                                      </w:rPr>
                                    </w:pPr>
                                    <w:r w:rsidRPr="00A732EA">
                                      <w:rPr>
                                        <w:b/>
                                        <w:bCs/>
                                        <w:color w:val="595959" w:themeColor="text1" w:themeTint="A6"/>
                                        <w:sz w:val="13"/>
                                        <w:szCs w:val="13"/>
                                        <w:lang w:val="it-IT"/>
                                      </w:rPr>
                                      <w:t xml:space="preserve">Source of </w:t>
                                    </w:r>
                                    <w:r w:rsidRPr="00A732EA">
                                      <w:rPr>
                                        <w:b/>
                                        <w:bCs/>
                                        <w:color w:val="595959" w:themeColor="text1" w:themeTint="A6"/>
                                        <w:sz w:val="13"/>
                                        <w:szCs w:val="13"/>
                                      </w:rPr>
                                      <w:t>Documents</w:t>
                                    </w:r>
                                  </w:p>
                                </w:txbxContent>
                              </wps:txbx>
                              <wps:bodyPr rot="0" vert="horz" wrap="square" lIns="0" tIns="0" rIns="0" bIns="0" anchor="ctr" anchorCtr="0" upright="1">
                                <a:noAutofit/>
                              </wps:bodyPr>
                            </wps:wsp>
                          </wpg:grpSp>
                          <wps:wsp>
                            <wps:cNvPr id="2448" name="Rettangolo 2402"/>
                            <wps:cNvSpPr/>
                            <wps:spPr>
                              <a:xfrm>
                                <a:off x="168939" y="128446"/>
                                <a:ext cx="224743" cy="152934"/>
                              </a:xfrm>
                              <a:prstGeom prst="rect">
                                <a:avLst/>
                              </a:pr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49" name="Gruppo 2403"/>
                          <wpg:cNvGrpSpPr/>
                          <wpg:grpSpPr>
                            <a:xfrm>
                              <a:off x="0" y="239043"/>
                              <a:ext cx="280815" cy="204625"/>
                              <a:chOff x="0" y="239043"/>
                              <a:chExt cx="192949" cy="204625"/>
                            </a:xfrm>
                          </wpg:grpSpPr>
                          <pic:pic xmlns:pic="http://schemas.openxmlformats.org/drawingml/2006/picture">
                            <pic:nvPicPr>
                              <pic:cNvPr id="2450" name="Elemento grafico 2" descr="Smartphone"/>
                              <pic:cNvPicPr/>
                            </pic:nvPicPr>
                            <pic:blipFill>
                              <a:blip r:embed="rId4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7"/>
                                  </a:ext>
                                </a:extLst>
                              </a:blip>
                              <a:stretch>
                                <a:fillRect/>
                              </a:stretch>
                            </pic:blipFill>
                            <pic:spPr>
                              <a:xfrm rot="1015542">
                                <a:off x="0" y="239043"/>
                                <a:ext cx="192949" cy="204625"/>
                              </a:xfrm>
                              <a:prstGeom prst="rect">
                                <a:avLst/>
                              </a:prstGeom>
                            </pic:spPr>
                          </pic:pic>
                          <wps:wsp>
                            <wps:cNvPr id="2451" name="Rettangolo 2405"/>
                            <wps:cNvSpPr/>
                            <wps:spPr>
                              <a:xfrm rot="975524">
                                <a:off x="57908" y="268171"/>
                                <a:ext cx="75845" cy="142916"/>
                              </a:xfrm>
                              <a:prstGeom prst="rect">
                                <a:avLst/>
                              </a:pr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2452" name="Gruppo 2406"/>
                        <wpg:cNvGrpSpPr/>
                        <wpg:grpSpPr>
                          <a:xfrm>
                            <a:off x="5004190" y="69508"/>
                            <a:ext cx="567994" cy="666011"/>
                            <a:chOff x="0" y="0"/>
                            <a:chExt cx="631190" cy="666152"/>
                          </a:xfrm>
                        </wpg:grpSpPr>
                        <wps:wsp>
                          <wps:cNvPr id="2453" name="Rettangolo con angoli arrotondati 2407"/>
                          <wps:cNvSpPr/>
                          <wps:spPr>
                            <a:xfrm>
                              <a:off x="19887" y="0"/>
                              <a:ext cx="574208" cy="666152"/>
                            </a:xfrm>
                            <a:prstGeom prst="roundRect">
                              <a:avLst>
                                <a:gd name="adj" fmla="val 9033"/>
                              </a:avLst>
                            </a:prstGeom>
                            <a:solidFill>
                              <a:sysClr val="window" lastClr="FFFFFF">
                                <a:lumMod val="95000"/>
                              </a:sysClr>
                            </a:solidFill>
                            <a:ln w="9525" cap="flat" cmpd="sng" algn="ctr">
                              <a:solidFill>
                                <a:srgbClr val="E7E6E6">
                                  <a:lumMod val="75000"/>
                                </a:srgbClr>
                              </a:solidFill>
                              <a:prstDash val="solid"/>
                              <a:miter lim="800000"/>
                            </a:ln>
                            <a:effectLst/>
                          </wps:spPr>
                          <wps:txbx>
                            <w:txbxContent>
                              <w:p w14:paraId="0423FF14" w14:textId="77777777" w:rsidR="001F4D5C" w:rsidRPr="00C522A2" w:rsidRDefault="001F4D5C" w:rsidP="00085551">
                                <w:pPr>
                                  <w:spacing w:before="0"/>
                                  <w:jc w:val="center"/>
                                  <w:rPr>
                                    <w:rFonts w:ascii="Arial" w:hAnsi="Arial" w:cs="Arial"/>
                                    <w:b/>
                                    <w:color w:val="595959" w:themeColor="text1" w:themeTint="A6"/>
                                    <w:sz w:val="14"/>
                                    <w:lang w:val="it-IT"/>
                                  </w:rPr>
                                </w:pPr>
                                <w:r w:rsidRPr="00C522A2">
                                  <w:rPr>
                                    <w:rFonts w:ascii="Arial" w:hAnsi="Arial" w:cs="Arial"/>
                                    <w:b/>
                                    <w:color w:val="595959" w:themeColor="text1" w:themeTint="A6"/>
                                    <w:sz w:val="14"/>
                                    <w:lang w:val="it-IT"/>
                                  </w:rPr>
                                  <w:t>1</w:t>
                                </w:r>
                              </w:p>
                            </w:txbxContent>
                          </wps:txbx>
                          <wps:bodyPr rot="0" spcFirstLastPara="0" vert="horz" wrap="square" lIns="91440" tIns="0" rIns="91440" bIns="45720" numCol="1" spcCol="0" rtlCol="0" fromWordArt="0" anchor="t" anchorCtr="0" forceAA="0" compatLnSpc="1">
                            <a:prstTxWarp prst="textNoShape">
                              <a:avLst/>
                            </a:prstTxWarp>
                            <a:noAutofit/>
                          </wps:bodyPr>
                        </wps:wsp>
                        <pic:pic xmlns:pic="http://schemas.openxmlformats.org/drawingml/2006/picture">
                          <pic:nvPicPr>
                            <pic:cNvPr id="2454" name="Elemento grafico 11" descr="Database"/>
                            <pic:cNvPicPr/>
                          </pic:nvPicPr>
                          <pic:blipFill rotWithShape="1">
                            <a:blip r:embed="rId4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8"/>
                                </a:ext>
                              </a:extLst>
                            </a:blip>
                            <a:srcRect l="7555" r="7555"/>
                            <a:stretch/>
                          </pic:blipFill>
                          <pic:spPr>
                            <a:xfrm>
                              <a:off x="0" y="101639"/>
                              <a:ext cx="631190" cy="357342"/>
                            </a:xfrm>
                            <a:prstGeom prst="rect">
                              <a:avLst/>
                            </a:prstGeom>
                          </pic:spPr>
                        </pic:pic>
                      </wpg:wgp>
                      <wps:wsp>
                        <wps:cNvPr id="2455" name="Text Box 111"/>
                        <wps:cNvSpPr txBox="1">
                          <a:spLocks noChangeArrowheads="1"/>
                        </wps:cNvSpPr>
                        <wps:spPr bwMode="auto">
                          <a:xfrm>
                            <a:off x="5046043" y="748106"/>
                            <a:ext cx="525145" cy="300355"/>
                          </a:xfrm>
                          <a:prstGeom prst="rect">
                            <a:avLst/>
                          </a:prstGeom>
                          <a:noFill/>
                          <a:ln>
                            <a:noFill/>
                          </a:ln>
                          <a:extLst/>
                        </wps:spPr>
                        <wps:txbx>
                          <w:txbxContent>
                            <w:p w14:paraId="57CC7755" w14:textId="77777777" w:rsidR="001F4D5C" w:rsidRDefault="001F4D5C" w:rsidP="00085551">
                              <w:pPr>
                                <w:pStyle w:val="NormalWeb"/>
                                <w:spacing w:before="0" w:line="192" w:lineRule="auto"/>
                                <w:jc w:val="center"/>
                              </w:pPr>
                              <w:r>
                                <w:rPr>
                                  <w:b/>
                                  <w:bCs/>
                                  <w:sz w:val="13"/>
                                  <w:szCs w:val="13"/>
                                </w:rPr>
                                <w:t>XDS</w:t>
                              </w:r>
                              <w:r>
                                <w:rPr>
                                  <w:b/>
                                  <w:bCs/>
                                  <w:sz w:val="13"/>
                                  <w:szCs w:val="13"/>
                                </w:rPr>
                                <w:br/>
                                <w:t>Document Repository</w:t>
                              </w:r>
                            </w:p>
                          </w:txbxContent>
                        </wps:txbx>
                        <wps:bodyPr rot="0" vert="horz" wrap="square" lIns="0" tIns="36000" rIns="0" bIns="36000" anchor="b" anchorCtr="0" upright="1">
                          <a:noAutofit/>
                        </wps:bodyPr>
                      </wps:wsp>
                      <wps:wsp>
                        <wps:cNvPr id="2456" name="Rectangle 133"/>
                        <wps:cNvSpPr>
                          <a:spLocks noChangeArrowheads="1"/>
                        </wps:cNvSpPr>
                        <wps:spPr bwMode="auto">
                          <a:xfrm>
                            <a:off x="5792893" y="3886191"/>
                            <a:ext cx="118110" cy="238760"/>
                          </a:xfrm>
                          <a:prstGeom prst="rect">
                            <a:avLst/>
                          </a:prstGeom>
                          <a:solidFill>
                            <a:srgbClr val="70AD47">
                              <a:lumMod val="75000"/>
                            </a:srgbClr>
                          </a:solidFill>
                          <a:ln w="12700">
                            <a:solidFill>
                              <a:sysClr val="windowText" lastClr="000000"/>
                            </a:solidFill>
                            <a:prstDash val="solid"/>
                            <a:miter lim="800000"/>
                            <a:headEnd/>
                            <a:tailEnd/>
                          </a:ln>
                        </wps:spPr>
                        <wps:bodyPr rot="0" vert="horz" wrap="square" lIns="91440" tIns="45720" rIns="91440" bIns="45720" anchor="t" anchorCtr="0" upright="1">
                          <a:noAutofit/>
                        </wps:bodyPr>
                      </wps:wsp>
                      <wpg:wgp>
                        <wpg:cNvPr id="2458" name="Gruppo 2411"/>
                        <wpg:cNvGrpSpPr/>
                        <wpg:grpSpPr>
                          <a:xfrm>
                            <a:off x="1993637" y="3912884"/>
                            <a:ext cx="3799256" cy="177800"/>
                            <a:chOff x="0" y="0"/>
                            <a:chExt cx="4140632" cy="177800"/>
                          </a:xfrm>
                        </wpg:grpSpPr>
                        <wps:wsp>
                          <wps:cNvPr id="2459" name="Line 134"/>
                          <wps:cNvCnPr>
                            <a:cxnSpLocks noChangeShapeType="1"/>
                          </wps:cNvCnPr>
                          <wps:spPr bwMode="auto">
                            <a:xfrm flipV="1">
                              <a:off x="0" y="0"/>
                              <a:ext cx="4135552" cy="1613"/>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60" name="Line 113"/>
                          <wps:cNvCnPr>
                            <a:cxnSpLocks noChangeShapeType="1"/>
                          </wps:cNvCnPr>
                          <wps:spPr bwMode="auto">
                            <a:xfrm>
                              <a:off x="0" y="163244"/>
                              <a:ext cx="4140632" cy="14556"/>
                            </a:xfrm>
                            <a:prstGeom prst="line">
                              <a:avLst/>
                            </a:prstGeom>
                            <a:noFill/>
                            <a:ln w="9525">
                              <a:solidFill>
                                <a:srgbClr val="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464" name="Text Box 130"/>
                        <wps:cNvSpPr txBox="1">
                          <a:spLocks noChangeArrowheads="1"/>
                        </wps:cNvSpPr>
                        <wps:spPr bwMode="auto">
                          <a:xfrm>
                            <a:off x="2080087" y="3955235"/>
                            <a:ext cx="2105660" cy="1524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FE2260F" w14:textId="77777777" w:rsidR="001F4D5C" w:rsidRPr="00DD7CBE" w:rsidRDefault="001F4D5C" w:rsidP="00085551">
                              <w:pPr>
                                <w:pStyle w:val="NormalWeb"/>
                                <w:spacing w:before="0"/>
                                <w:jc w:val="center"/>
                                <w:rPr>
                                  <w:lang w:val="fr-FR"/>
                                </w:rPr>
                              </w:pPr>
                              <w:r w:rsidRPr="00DD7CBE">
                                <w:rPr>
                                  <w:sz w:val="14"/>
                                  <w:szCs w:val="14"/>
                                  <w:highlight w:val="lightGray"/>
                                  <w:lang w:val="fr-FR"/>
                                </w:rPr>
                                <w:t>Retrieve Documents</w:t>
                              </w:r>
                            </w:p>
                            <w:p w14:paraId="51DB099B" w14:textId="77777777" w:rsidR="001F4D5C" w:rsidRPr="00DD7CBE" w:rsidRDefault="001F4D5C" w:rsidP="00085551">
                              <w:pPr>
                                <w:pStyle w:val="NormalWeb"/>
                                <w:jc w:val="center"/>
                                <w:rPr>
                                  <w:lang w:val="fr-FR"/>
                                </w:rPr>
                              </w:pPr>
                              <w:r w:rsidRPr="00DD7CBE">
                                <w:rPr>
                                  <w:sz w:val="14"/>
                                  <w:szCs w:val="14"/>
                                  <w:lang w:val="fr-FR"/>
                                </w:rPr>
                                <w:t> </w:t>
                              </w:r>
                            </w:p>
                            <w:p w14:paraId="5B0C5866" w14:textId="77777777" w:rsidR="001F4D5C" w:rsidRPr="00DD7CBE" w:rsidRDefault="001F4D5C" w:rsidP="00085551">
                              <w:pPr>
                                <w:pStyle w:val="NormalWeb"/>
                                <w:jc w:val="center"/>
                                <w:rPr>
                                  <w:lang w:val="fr-FR"/>
                                </w:rPr>
                              </w:pPr>
                              <w:r w:rsidRPr="00DD7CBE">
                                <w:rPr>
                                  <w:sz w:val="14"/>
                                  <w:szCs w:val="14"/>
                                  <w:lang w:val="fr-FR"/>
                                </w:rPr>
                                <w:t>Transaction-C [C]</w:t>
                              </w:r>
                            </w:p>
                          </w:txbxContent>
                        </wps:txbx>
                        <wps:bodyPr rot="0" vert="horz" wrap="square" lIns="0" tIns="0" rIns="0" bIns="0" anchor="t" anchorCtr="0" upright="1">
                          <a:noAutofit/>
                        </wps:bodyPr>
                      </wps:wsp>
                      <wps:wsp>
                        <wps:cNvPr id="2466" name="Rectangle 115"/>
                        <wps:cNvSpPr>
                          <a:spLocks noChangeArrowheads="1"/>
                        </wps:cNvSpPr>
                        <wps:spPr bwMode="auto">
                          <a:xfrm>
                            <a:off x="5798948" y="1963424"/>
                            <a:ext cx="118745" cy="341574"/>
                          </a:xfrm>
                          <a:prstGeom prst="rect">
                            <a:avLst/>
                          </a:prstGeom>
                          <a:solidFill>
                            <a:srgbClr val="70AD47">
                              <a:lumMod val="75000"/>
                            </a:srgbClr>
                          </a:solidFill>
                          <a:ln w="12700">
                            <a:solidFill>
                              <a:sysClr val="windowText" lastClr="000000"/>
                            </a:solidFill>
                            <a:miter lim="800000"/>
                            <a:headEnd/>
                            <a:tailEnd/>
                          </a:ln>
                        </wps:spPr>
                        <wps:bodyPr rot="0" vert="horz" wrap="square" lIns="91440" tIns="45720" rIns="91440" bIns="45720" anchor="t" anchorCtr="0" upright="1">
                          <a:noAutofit/>
                        </wps:bodyPr>
                      </wps:wsp>
                      <wps:wsp>
                        <wps:cNvPr id="2479" name="Rectangle 115"/>
                        <wps:cNvSpPr>
                          <a:spLocks noChangeArrowheads="1"/>
                        </wps:cNvSpPr>
                        <wps:spPr bwMode="auto">
                          <a:xfrm>
                            <a:off x="4203495" y="1673469"/>
                            <a:ext cx="118745" cy="135127"/>
                          </a:xfrm>
                          <a:prstGeom prst="rect">
                            <a:avLst/>
                          </a:prstGeom>
                          <a:solidFill>
                            <a:srgbClr val="70AD47">
                              <a:lumMod val="75000"/>
                            </a:srgbClr>
                          </a:solidFill>
                          <a:ln w="12700">
                            <a:solidFill>
                              <a:sysClr val="windowText" lastClr="000000"/>
                            </a:solidFill>
                            <a:miter lim="800000"/>
                            <a:headEnd/>
                            <a:tailEnd/>
                          </a:ln>
                        </wps:spPr>
                        <wps:bodyPr rot="0" vert="horz" wrap="square" lIns="91440" tIns="45720" rIns="91440" bIns="45720" anchor="t" anchorCtr="0" upright="1">
                          <a:noAutofit/>
                        </wps:bodyPr>
                      </wps:wsp>
                      <wps:wsp>
                        <wps:cNvPr id="2480" name="Rectangle 115"/>
                        <wps:cNvSpPr>
                          <a:spLocks noChangeArrowheads="1"/>
                        </wps:cNvSpPr>
                        <wps:spPr bwMode="auto">
                          <a:xfrm>
                            <a:off x="4207117" y="2072725"/>
                            <a:ext cx="118745" cy="142544"/>
                          </a:xfrm>
                          <a:prstGeom prst="rect">
                            <a:avLst/>
                          </a:prstGeom>
                          <a:solidFill>
                            <a:srgbClr val="70AD47">
                              <a:lumMod val="75000"/>
                            </a:srgbClr>
                          </a:solidFill>
                          <a:ln w="12700">
                            <a:solidFill>
                              <a:sysClr val="windowText" lastClr="000000"/>
                            </a:solidFill>
                            <a:miter lim="800000"/>
                            <a:headEnd/>
                            <a:tailEnd/>
                          </a:ln>
                        </wps:spPr>
                        <wps:bodyPr rot="0" vert="horz" wrap="square" lIns="91440" tIns="45720" rIns="91440" bIns="45720" anchor="t" anchorCtr="0" upright="1">
                          <a:noAutofit/>
                        </wps:bodyPr>
                      </wps:wsp>
                      <wpg:wgp>
                        <wpg:cNvPr id="2481" name="Gruppo 2418"/>
                        <wpg:cNvGrpSpPr/>
                        <wpg:grpSpPr>
                          <a:xfrm>
                            <a:off x="4324350" y="1687844"/>
                            <a:ext cx="904369" cy="130277"/>
                            <a:chOff x="4331970" y="1826328"/>
                            <a:chExt cx="896749" cy="122502"/>
                          </a:xfrm>
                        </wpg:grpSpPr>
                        <wps:wsp>
                          <wps:cNvPr id="2493" name="Text Box 130"/>
                          <wps:cNvSpPr txBox="1">
                            <a:spLocks noChangeArrowheads="1"/>
                          </wps:cNvSpPr>
                          <wps:spPr bwMode="auto">
                            <a:xfrm>
                              <a:off x="4406407" y="1826328"/>
                              <a:ext cx="768879" cy="12250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2F176CD" w14:textId="77777777" w:rsidR="001F4D5C" w:rsidRPr="009F5F46" w:rsidRDefault="001F4D5C" w:rsidP="00085551">
                                <w:pPr>
                                  <w:pStyle w:val="NormalWeb"/>
                                  <w:spacing w:before="0" w:line="276" w:lineRule="auto"/>
                                  <w:jc w:val="center"/>
                                  <w:rPr>
                                    <w:sz w:val="14"/>
                                    <w:szCs w:val="14"/>
                                    <w:lang w:val="it-IT"/>
                                  </w:rPr>
                                </w:pPr>
                                <w:r w:rsidRPr="00182B7A">
                                  <w:rPr>
                                    <w:sz w:val="12"/>
                                    <w:szCs w:val="12"/>
                                    <w:highlight w:val="lightGray"/>
                                  </w:rPr>
                                  <w:t>Register</w:t>
                                </w:r>
                                <w:r w:rsidRPr="009F5F46">
                                  <w:rPr>
                                    <w:sz w:val="12"/>
                                    <w:szCs w:val="12"/>
                                    <w:highlight w:val="lightGray"/>
                                    <w:lang w:val="it-IT"/>
                                  </w:rPr>
                                  <w:t xml:space="preserve"> Document</w:t>
                                </w:r>
                              </w:p>
                            </w:txbxContent>
                          </wps:txbx>
                          <wps:bodyPr rot="0" vert="horz" wrap="square" lIns="0" tIns="0" rIns="0" bIns="0" anchor="ctr" anchorCtr="0" upright="1">
                            <a:noAutofit/>
                          </wps:bodyPr>
                        </wps:wsp>
                        <wps:wsp>
                          <wps:cNvPr id="2494" name="Line 148"/>
                          <wps:cNvCnPr>
                            <a:cxnSpLocks noChangeShapeType="1"/>
                          </wps:cNvCnPr>
                          <wps:spPr bwMode="auto">
                            <a:xfrm>
                              <a:off x="4331970" y="1839374"/>
                              <a:ext cx="896749" cy="1"/>
                            </a:xfrm>
                            <a:prstGeom prst="line">
                              <a:avLst/>
                            </a:prstGeom>
                            <a:noFill/>
                            <a:ln w="9525">
                              <a:solidFill>
                                <a:sysClr val="windowText" lastClr="000000"/>
                              </a:solidFill>
                              <a:prstDash val="solid"/>
                              <a:round/>
                              <a:headEnd type="triangle" w="sm" len="med"/>
                              <a:tailEnd type="none"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95" name="Line 148"/>
                          <wps:cNvCnPr>
                            <a:cxnSpLocks noChangeShapeType="1"/>
                          </wps:cNvCnPr>
                          <wps:spPr bwMode="auto">
                            <a:xfrm flipH="1">
                              <a:off x="4341402" y="1924265"/>
                              <a:ext cx="885370" cy="1"/>
                            </a:xfrm>
                            <a:prstGeom prst="line">
                              <a:avLst/>
                            </a:prstGeom>
                            <a:noFill/>
                            <a:ln w="9525">
                              <a:solidFill>
                                <a:sysClr val="windowText" lastClr="000000"/>
                              </a:solidFill>
                              <a:prstDash val="solid"/>
                              <a:round/>
                              <a:headEnd type="triangle" w="sm" len="med"/>
                              <a:tailEnd type="none"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g:wgp>
                        <wpg:cNvPr id="2496" name="Gruppo 2422"/>
                        <wpg:cNvGrpSpPr/>
                        <wpg:grpSpPr>
                          <a:xfrm>
                            <a:off x="4323236" y="2091232"/>
                            <a:ext cx="1475712" cy="121920"/>
                            <a:chOff x="0" y="4253"/>
                            <a:chExt cx="896749" cy="122502"/>
                          </a:xfrm>
                        </wpg:grpSpPr>
                        <wps:wsp>
                          <wps:cNvPr id="2497" name="Text Box 130"/>
                          <wps:cNvSpPr txBox="1">
                            <a:spLocks noChangeArrowheads="1"/>
                          </wps:cNvSpPr>
                          <wps:spPr bwMode="auto">
                            <a:xfrm>
                              <a:off x="74437" y="4253"/>
                              <a:ext cx="404721" cy="12250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BEF707" w14:textId="77777777" w:rsidR="001F4D5C" w:rsidRDefault="001F4D5C" w:rsidP="00085551">
                                <w:pPr>
                                  <w:pStyle w:val="NormalWeb"/>
                                  <w:spacing w:before="0" w:line="276" w:lineRule="auto"/>
                                  <w:jc w:val="center"/>
                                </w:pPr>
                                <w:r>
                                  <w:rPr>
                                    <w:sz w:val="12"/>
                                    <w:szCs w:val="12"/>
                                    <w:highlight w:val="lightGray"/>
                                  </w:rPr>
                                  <w:t>Register Document</w:t>
                                </w:r>
                              </w:p>
                            </w:txbxContent>
                          </wps:txbx>
                          <wps:bodyPr rot="0" vert="horz" wrap="square" lIns="0" tIns="0" rIns="0" bIns="0" anchor="ctr" anchorCtr="0" upright="1">
                            <a:noAutofit/>
                          </wps:bodyPr>
                        </wps:wsp>
                        <wps:wsp>
                          <wps:cNvPr id="2498" name="Line 148"/>
                          <wps:cNvCnPr>
                            <a:cxnSpLocks noChangeShapeType="1"/>
                          </wps:cNvCnPr>
                          <wps:spPr bwMode="auto">
                            <a:xfrm>
                              <a:off x="0" y="17026"/>
                              <a:ext cx="896749" cy="1"/>
                            </a:xfrm>
                            <a:prstGeom prst="line">
                              <a:avLst/>
                            </a:prstGeom>
                            <a:noFill/>
                            <a:ln w="9525">
                              <a:solidFill>
                                <a:sysClr val="windowText" lastClr="000000"/>
                              </a:solidFill>
                              <a:prstDash val="solid"/>
                              <a:round/>
                              <a:headEnd type="triangle" w="sm" len="med"/>
                              <a:tailEnd type="none"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99" name="Line 148"/>
                          <wps:cNvCnPr>
                            <a:cxnSpLocks noChangeShapeType="1"/>
                          </wps:cNvCnPr>
                          <wps:spPr bwMode="auto">
                            <a:xfrm flipH="1">
                              <a:off x="9432" y="106170"/>
                              <a:ext cx="885370" cy="1"/>
                            </a:xfrm>
                            <a:prstGeom prst="line">
                              <a:avLst/>
                            </a:prstGeom>
                            <a:noFill/>
                            <a:ln w="9525">
                              <a:solidFill>
                                <a:sysClr val="windowText" lastClr="000000"/>
                              </a:solidFill>
                              <a:prstDash val="solid"/>
                              <a:round/>
                              <a:headEnd type="triangle" w="sm" len="med"/>
                              <a:tailEnd type="none"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g:wgp>
                        <wpg:cNvPr id="2500" name="Gruppo 2426"/>
                        <wpg:cNvGrpSpPr/>
                        <wpg:grpSpPr>
                          <a:xfrm>
                            <a:off x="586740" y="1997833"/>
                            <a:ext cx="5212208" cy="276332"/>
                            <a:chOff x="0" y="0"/>
                            <a:chExt cx="3420657" cy="276332"/>
                          </a:xfrm>
                        </wpg:grpSpPr>
                        <wps:wsp>
                          <wps:cNvPr id="2502" name="Line 113"/>
                          <wps:cNvCnPr>
                            <a:cxnSpLocks noChangeShapeType="1"/>
                          </wps:cNvCnPr>
                          <wps:spPr bwMode="auto">
                            <a:xfrm>
                              <a:off x="20015" y="276332"/>
                              <a:ext cx="3395162" cy="0"/>
                            </a:xfrm>
                            <a:prstGeom prst="line">
                              <a:avLst/>
                            </a:prstGeom>
                            <a:noFill/>
                            <a:ln w="9525">
                              <a:solidFill>
                                <a:sysClr val="windowText" lastClr="000000"/>
                              </a:solidFill>
                              <a:round/>
                              <a:headEnd type="triangle" w="med" len="me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04" name="Line 148"/>
                          <wps:cNvCnPr>
                            <a:cxnSpLocks noChangeShapeType="1"/>
                          </wps:cNvCnPr>
                          <wps:spPr bwMode="auto">
                            <a:xfrm flipV="1">
                              <a:off x="0" y="0"/>
                              <a:ext cx="3420657" cy="18818"/>
                            </a:xfrm>
                            <a:prstGeom prst="line">
                              <a:avLst/>
                            </a:prstGeom>
                            <a:noFill/>
                            <a:ln w="9525">
                              <a:solidFill>
                                <a:sysClr val="windowText" lastClr="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wps:wsp>
                        <wps:cNvPr id="2506" name="Text Box 130"/>
                        <wps:cNvSpPr txBox="1">
                          <a:spLocks noChangeArrowheads="1"/>
                        </wps:cNvSpPr>
                        <wps:spPr bwMode="auto">
                          <a:xfrm>
                            <a:off x="1712370" y="1887099"/>
                            <a:ext cx="2419350" cy="13906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2651B69" w14:textId="77777777" w:rsidR="001F4D5C" w:rsidRDefault="001F4D5C" w:rsidP="00085551">
                              <w:pPr>
                                <w:pStyle w:val="NormalWeb"/>
                                <w:spacing w:before="0" w:line="276" w:lineRule="auto"/>
                                <w:jc w:val="center"/>
                              </w:pPr>
                              <w:r>
                                <w:rPr>
                                  <w:sz w:val="14"/>
                                  <w:szCs w:val="14"/>
                                  <w:highlight w:val="lightGray"/>
                                </w:rPr>
                                <w:t>Publish</w:t>
                              </w:r>
                              <w:r w:rsidRPr="00C0470D">
                                <w:rPr>
                                  <w:sz w:val="14"/>
                                  <w:szCs w:val="14"/>
                                  <w:highlight w:val="lightGray"/>
                                </w:rPr>
                                <w:t xml:space="preserve"> </w:t>
                              </w:r>
                              <w:r>
                                <w:rPr>
                                  <w:sz w:val="14"/>
                                  <w:szCs w:val="14"/>
                                  <w:highlight w:val="lightGray"/>
                                </w:rPr>
                                <w:t>Document</w:t>
                              </w:r>
                              <w:r>
                                <w:rPr>
                                  <w:sz w:val="14"/>
                                  <w:szCs w:val="14"/>
                                </w:rPr>
                                <w:t xml:space="preserve"> Request</w:t>
                              </w:r>
                            </w:p>
                          </w:txbxContent>
                        </wps:txbx>
                        <wps:bodyPr rot="0" vert="horz" wrap="square" lIns="0" tIns="0" rIns="0" bIns="0" anchor="t" anchorCtr="0" upright="1">
                          <a:noAutofit/>
                        </wps:bodyPr>
                      </wps:wsp>
                      <wps:wsp>
                        <wps:cNvPr id="2507" name="Text Box 130"/>
                        <wps:cNvSpPr txBox="1">
                          <a:spLocks noChangeArrowheads="1"/>
                        </wps:cNvSpPr>
                        <wps:spPr bwMode="auto">
                          <a:xfrm>
                            <a:off x="1820632" y="2134003"/>
                            <a:ext cx="2243455" cy="14016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09BEB58" w14:textId="77777777" w:rsidR="001F4D5C" w:rsidRDefault="001F4D5C" w:rsidP="00085551">
                              <w:pPr>
                                <w:pStyle w:val="NormalWeb"/>
                                <w:spacing w:before="0" w:line="276" w:lineRule="auto"/>
                                <w:jc w:val="center"/>
                              </w:pPr>
                              <w:r>
                                <w:rPr>
                                  <w:sz w:val="14"/>
                                  <w:szCs w:val="14"/>
                                  <w:highlight w:val="lightGray"/>
                                </w:rPr>
                                <w:t>Publish</w:t>
                              </w:r>
                              <w:r w:rsidRPr="00C0470D">
                                <w:rPr>
                                  <w:sz w:val="14"/>
                                  <w:szCs w:val="14"/>
                                  <w:highlight w:val="lightGray"/>
                                </w:rPr>
                                <w:t xml:space="preserve"> </w:t>
                              </w:r>
                              <w:r>
                                <w:rPr>
                                  <w:sz w:val="14"/>
                                  <w:szCs w:val="14"/>
                                  <w:highlight w:val="lightGray"/>
                                </w:rPr>
                                <w:t>Document</w:t>
                              </w:r>
                              <w:r>
                                <w:rPr>
                                  <w:sz w:val="14"/>
                                  <w:szCs w:val="14"/>
                                </w:rPr>
                                <w:t xml:space="preserve"> Response</w:t>
                              </w:r>
                            </w:p>
                            <w:p w14:paraId="38A06F7A" w14:textId="77777777" w:rsidR="001F4D5C" w:rsidRDefault="001F4D5C" w:rsidP="00085551">
                              <w:pPr>
                                <w:pStyle w:val="NormalWeb"/>
                                <w:spacing w:line="276" w:lineRule="auto"/>
                                <w:jc w:val="center"/>
                              </w:pPr>
                              <w:r>
                                <w:rPr>
                                  <w:sz w:val="14"/>
                                  <w:szCs w:val="14"/>
                                </w:rPr>
                                <w:t> </w:t>
                              </w:r>
                            </w:p>
                          </w:txbxContent>
                        </wps:txbx>
                        <wps:bodyPr rot="0" vert="horz" wrap="square" lIns="0" tIns="0" rIns="0" bIns="0" anchor="t" anchorCtr="0" upright="1">
                          <a:noAutofit/>
                        </wps:bodyPr>
                      </wps:wsp>
                      <wps:wsp>
                        <wps:cNvPr id="2509" name="Rectangle 145"/>
                        <wps:cNvSpPr>
                          <a:spLocks noChangeArrowheads="1"/>
                        </wps:cNvSpPr>
                        <wps:spPr bwMode="auto">
                          <a:xfrm>
                            <a:off x="476421" y="1565913"/>
                            <a:ext cx="133179" cy="744165"/>
                          </a:xfrm>
                          <a:prstGeom prst="rect">
                            <a:avLst/>
                          </a:prstGeom>
                          <a:solidFill>
                            <a:srgbClr val="70AD47">
                              <a:lumMod val="75000"/>
                            </a:srgbClr>
                          </a:solidFill>
                          <a:ln w="12700">
                            <a:solidFill>
                              <a:sysClr val="windowText" lastClr="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2512" name="Immagine 2442"/>
                          <pic:cNvPicPr/>
                        </pic:nvPicPr>
                        <pic:blipFill>
                          <a:blip r:embed="rId42"/>
                          <a:stretch>
                            <a:fillRect/>
                          </a:stretch>
                        </pic:blipFill>
                        <pic:spPr>
                          <a:xfrm flipH="1">
                            <a:off x="1725491" y="3100377"/>
                            <a:ext cx="154738" cy="175260"/>
                          </a:xfrm>
                          <a:prstGeom prst="rect">
                            <a:avLst/>
                          </a:prstGeom>
                        </pic:spPr>
                      </pic:pic>
                      <wps:wsp>
                        <wps:cNvPr id="2513" name="Text Box 25"/>
                        <wps:cNvSpPr txBox="1"/>
                        <wps:spPr>
                          <a:xfrm>
                            <a:off x="1251360" y="2925164"/>
                            <a:ext cx="461010" cy="350473"/>
                          </a:xfrm>
                          <a:prstGeom prst="rect">
                            <a:avLst/>
                          </a:prstGeom>
                          <a:noFill/>
                          <a:ln w="6350">
                            <a:noFill/>
                          </a:ln>
                          <a:effectLst/>
                        </wps:spPr>
                        <wps:txbx>
                          <w:txbxContent>
                            <w:p w14:paraId="4D137AAB" w14:textId="77777777" w:rsidR="001F4D5C" w:rsidRDefault="001F4D5C" w:rsidP="00085551">
                              <w:pPr>
                                <w:pStyle w:val="NormalWeb"/>
                                <w:spacing w:line="216" w:lineRule="auto"/>
                                <w:jc w:val="right"/>
                              </w:pPr>
                              <w:r>
                                <w:rPr>
                                  <w:sz w:val="13"/>
                                  <w:szCs w:val="13"/>
                                </w:rPr>
                                <w:t>Select a DE</w:t>
                              </w:r>
                              <w:r>
                                <w:rPr>
                                  <w:sz w:val="13"/>
                                  <w:szCs w:val="13"/>
                                </w:rPr>
                                <w:br/>
                                <w:t xml:space="preserve">and parse its provenance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14" name="Text Box 111"/>
                        <wps:cNvSpPr txBox="1">
                          <a:spLocks noChangeArrowheads="1"/>
                        </wps:cNvSpPr>
                        <wps:spPr bwMode="auto">
                          <a:xfrm>
                            <a:off x="5022086" y="550535"/>
                            <a:ext cx="510306" cy="160921"/>
                          </a:xfrm>
                          <a:prstGeom prst="rect">
                            <a:avLst/>
                          </a:prstGeom>
                          <a:noFill/>
                          <a:ln>
                            <a:noFill/>
                          </a:ln>
                          <a:extLst/>
                        </wps:spPr>
                        <wps:txbx>
                          <w:txbxContent>
                            <w:p w14:paraId="1CC5C847" w14:textId="77777777" w:rsidR="001F4D5C" w:rsidRPr="00A732EA" w:rsidRDefault="001F4D5C" w:rsidP="00085551">
                              <w:pPr>
                                <w:pStyle w:val="NormalWeb"/>
                                <w:spacing w:before="0" w:line="192" w:lineRule="auto"/>
                                <w:jc w:val="center"/>
                                <w:rPr>
                                  <w:sz w:val="13"/>
                                  <w:szCs w:val="13"/>
                                </w:rPr>
                              </w:pPr>
                              <w:r w:rsidRPr="00A732EA">
                                <w:rPr>
                                  <w:b/>
                                  <w:bCs/>
                                  <w:color w:val="595959"/>
                                  <w:sz w:val="13"/>
                                  <w:szCs w:val="13"/>
                                </w:rPr>
                                <w:t>Document</w:t>
                              </w:r>
                              <w:r w:rsidRPr="00A732EA">
                                <w:rPr>
                                  <w:b/>
                                  <w:bCs/>
                                  <w:color w:val="595959"/>
                                  <w:sz w:val="13"/>
                                  <w:szCs w:val="13"/>
                                </w:rPr>
                                <w:br/>
                                <w:t>Repository</w:t>
                              </w:r>
                            </w:p>
                            <w:p w14:paraId="6AA1173E" w14:textId="77777777" w:rsidR="001F4D5C" w:rsidRPr="00A732EA" w:rsidRDefault="001F4D5C" w:rsidP="00085551">
                              <w:pPr>
                                <w:pStyle w:val="NormalWeb"/>
                                <w:spacing w:before="0"/>
                                <w:jc w:val="center"/>
                                <w:rPr>
                                  <w:sz w:val="13"/>
                                  <w:szCs w:val="13"/>
                                  <w:lang w:val="it-IT"/>
                                </w:rPr>
                              </w:pPr>
                            </w:p>
                          </w:txbxContent>
                        </wps:txbx>
                        <wps:bodyPr rot="0" vert="horz" wrap="square" lIns="0" tIns="0" rIns="0" bIns="0" anchor="ctr" anchorCtr="0" upright="1">
                          <a:noAutofit/>
                        </wps:bodyPr>
                      </wps:wsp>
                      <wps:wsp>
                        <wps:cNvPr id="2515" name="Text Box 111"/>
                        <wps:cNvSpPr txBox="1">
                          <a:spLocks noChangeArrowheads="1"/>
                        </wps:cNvSpPr>
                        <wps:spPr bwMode="auto">
                          <a:xfrm>
                            <a:off x="5647501" y="544404"/>
                            <a:ext cx="478790" cy="160655"/>
                          </a:xfrm>
                          <a:prstGeom prst="rect">
                            <a:avLst/>
                          </a:prstGeom>
                          <a:noFill/>
                          <a:ln>
                            <a:noFill/>
                          </a:ln>
                          <a:extLst/>
                        </wps:spPr>
                        <wps:txbx>
                          <w:txbxContent>
                            <w:p w14:paraId="10324811" w14:textId="77777777" w:rsidR="001F4D5C" w:rsidRPr="00A732EA" w:rsidRDefault="001F4D5C" w:rsidP="00085551">
                              <w:pPr>
                                <w:pStyle w:val="NormalWeb"/>
                                <w:spacing w:before="0" w:line="192" w:lineRule="auto"/>
                                <w:jc w:val="center"/>
                                <w:rPr>
                                  <w:sz w:val="13"/>
                                  <w:szCs w:val="13"/>
                                </w:rPr>
                              </w:pPr>
                              <w:r w:rsidRPr="00A732EA">
                                <w:rPr>
                                  <w:b/>
                                  <w:bCs/>
                                  <w:color w:val="595959"/>
                                  <w:sz w:val="13"/>
                                  <w:szCs w:val="13"/>
                                </w:rPr>
                                <w:t>Document</w:t>
                              </w:r>
                              <w:r w:rsidRPr="00A732EA">
                                <w:rPr>
                                  <w:b/>
                                  <w:bCs/>
                                  <w:color w:val="595959"/>
                                  <w:sz w:val="13"/>
                                  <w:szCs w:val="13"/>
                                </w:rPr>
                                <w:br/>
                                <w:t>Repository</w:t>
                              </w:r>
                            </w:p>
                          </w:txbxContent>
                        </wps:txbx>
                        <wps:bodyPr rot="0" vert="horz" wrap="square" lIns="0" tIns="0" rIns="0" bIns="0" anchor="ctr" anchorCtr="0" upright="1">
                          <a:noAutofit/>
                        </wps:bodyPr>
                      </wps:wsp>
                      <wpg:wgp>
                        <wpg:cNvPr id="2516" name="Gruppo 2446"/>
                        <wpg:cNvGrpSpPr/>
                        <wpg:grpSpPr>
                          <a:xfrm>
                            <a:off x="4294928" y="2559940"/>
                            <a:ext cx="1616075" cy="529486"/>
                            <a:chOff x="0" y="43947"/>
                            <a:chExt cx="1616349" cy="529749"/>
                          </a:xfrm>
                        </wpg:grpSpPr>
                        <wps:wsp>
                          <wps:cNvPr id="2517" name="Text Box 130"/>
                          <wps:cNvSpPr txBox="1">
                            <a:spLocks noChangeArrowheads="1"/>
                          </wps:cNvSpPr>
                          <wps:spPr bwMode="auto">
                            <a:xfrm>
                              <a:off x="103242" y="87797"/>
                              <a:ext cx="725287" cy="10934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0A6AF1C" w14:textId="77777777" w:rsidR="001F4D5C" w:rsidRDefault="001F4D5C" w:rsidP="00085551">
                                <w:pPr>
                                  <w:pStyle w:val="NormalWeb"/>
                                  <w:spacing w:before="0" w:line="276" w:lineRule="auto"/>
                                  <w:jc w:val="center"/>
                                </w:pPr>
                                <w:r>
                                  <w:rPr>
                                    <w:sz w:val="12"/>
                                    <w:szCs w:val="12"/>
                                    <w:highlight w:val="lightGray"/>
                                  </w:rPr>
                                  <w:t>Retrieve Document</w:t>
                                </w:r>
                              </w:p>
                              <w:p w14:paraId="55989605" w14:textId="77777777" w:rsidR="001F4D5C" w:rsidRDefault="001F4D5C" w:rsidP="00085551">
                                <w:pPr>
                                  <w:pStyle w:val="NormalWeb"/>
                                  <w:spacing w:before="0" w:line="276" w:lineRule="auto"/>
                                  <w:jc w:val="center"/>
                                </w:pPr>
                              </w:p>
                            </w:txbxContent>
                          </wps:txbx>
                          <wps:bodyPr rot="0" vert="horz" wrap="square" lIns="0" tIns="0" rIns="0" bIns="0" anchor="t" anchorCtr="0" upright="1">
                            <a:noAutofit/>
                          </wps:bodyPr>
                        </wps:wsp>
                        <wpg:grpSp>
                          <wpg:cNvPr id="2518" name="Gruppo 2448"/>
                          <wpg:cNvGrpSpPr/>
                          <wpg:grpSpPr>
                            <a:xfrm>
                              <a:off x="30264" y="70927"/>
                              <a:ext cx="902609" cy="126168"/>
                              <a:chOff x="30264" y="71004"/>
                              <a:chExt cx="1039146" cy="126389"/>
                            </a:xfrm>
                          </wpg:grpSpPr>
                          <wps:wsp>
                            <wps:cNvPr id="2519" name="Line 148"/>
                            <wps:cNvCnPr>
                              <a:cxnSpLocks noChangeShapeType="1"/>
                            </wps:cNvCnPr>
                            <wps:spPr bwMode="auto">
                              <a:xfrm flipH="1" flipV="1">
                                <a:off x="30264" y="191678"/>
                                <a:ext cx="1019809" cy="5715"/>
                              </a:xfrm>
                              <a:prstGeom prst="line">
                                <a:avLst/>
                              </a:prstGeom>
                              <a:noFill/>
                              <a:ln w="9525">
                                <a:solidFill>
                                  <a:srgbClr val="000000"/>
                                </a:solidFill>
                                <a:prstDash val="solid"/>
                                <a:round/>
                                <a:headEnd/>
                                <a:tailEnd type="triangle"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20" name="Line 148"/>
                            <wps:cNvCnPr>
                              <a:cxnSpLocks noChangeShapeType="1"/>
                            </wps:cNvCnPr>
                            <wps:spPr bwMode="auto">
                              <a:xfrm>
                                <a:off x="48329" y="71004"/>
                                <a:ext cx="1021081" cy="6350"/>
                              </a:xfrm>
                              <a:prstGeom prst="line">
                                <a:avLst/>
                              </a:prstGeom>
                              <a:noFill/>
                              <a:ln w="9525">
                                <a:solidFill>
                                  <a:srgbClr val="000000"/>
                                </a:solidFill>
                                <a:prstDash val="solid"/>
                                <a:round/>
                                <a:headEnd/>
                                <a:tailEnd type="triangle"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grpSp>
                        <wps:wsp>
                          <wps:cNvPr id="2521" name="Rectangle 133"/>
                          <wps:cNvSpPr>
                            <a:spLocks noChangeArrowheads="1"/>
                          </wps:cNvSpPr>
                          <wps:spPr bwMode="auto">
                            <a:xfrm>
                              <a:off x="925410" y="43947"/>
                              <a:ext cx="126366" cy="183111"/>
                            </a:xfrm>
                            <a:prstGeom prst="rect">
                              <a:avLst/>
                            </a:prstGeom>
                            <a:solidFill>
                              <a:srgbClr val="70AD47">
                                <a:lumMod val="75000"/>
                              </a:srgbClr>
                            </a:solidFill>
                            <a:ln w="12700">
                              <a:solidFill>
                                <a:sysClr val="windowText" lastClr="000000"/>
                              </a:solidFill>
                              <a:prstDash val="solid"/>
                              <a:miter lim="800000"/>
                              <a:headEnd/>
                              <a:tailEnd/>
                            </a:ln>
                          </wps:spPr>
                          <wps:bodyPr rot="0" vert="horz" wrap="square" lIns="91440" tIns="45720" rIns="91440" bIns="45720" anchor="t" anchorCtr="0" upright="1">
                            <a:noAutofit/>
                          </wps:bodyPr>
                        </wps:wsp>
                        <wps:wsp>
                          <wps:cNvPr id="2522" name="Text Box 25"/>
                          <wps:cNvSpPr txBox="1"/>
                          <wps:spPr>
                            <a:xfrm>
                              <a:off x="226015" y="421045"/>
                              <a:ext cx="455471" cy="152651"/>
                            </a:xfrm>
                            <a:prstGeom prst="rect">
                              <a:avLst/>
                            </a:prstGeom>
                            <a:noFill/>
                            <a:ln w="6350">
                              <a:noFill/>
                            </a:ln>
                            <a:effectLst/>
                          </wps:spPr>
                          <wps:txbx>
                            <w:txbxContent>
                              <w:p w14:paraId="3949FA5A" w14:textId="77777777" w:rsidR="001F4D5C" w:rsidRDefault="001F4D5C" w:rsidP="00085551">
                                <w:pPr>
                                  <w:pStyle w:val="NormalWeb"/>
                                  <w:spacing w:before="0" w:line="192" w:lineRule="auto"/>
                                </w:pPr>
                                <w:r>
                                  <w:rPr>
                                    <w:sz w:val="12"/>
                                    <w:szCs w:val="12"/>
                                  </w:rPr>
                                  <w:t>Add DE’s</w:t>
                                </w:r>
                                <w:r>
                                  <w:rPr>
                                    <w:sz w:val="12"/>
                                    <w:szCs w:val="12"/>
                                  </w:rPr>
                                  <w:br/>
                                  <w:t xml:space="preserve">provenance </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23" name="Text Box 130"/>
                          <wps:cNvSpPr txBox="1">
                            <a:spLocks noChangeArrowheads="1"/>
                          </wps:cNvSpPr>
                          <wps:spPr bwMode="auto">
                            <a:xfrm>
                              <a:off x="103203" y="272106"/>
                              <a:ext cx="725012" cy="10934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86360DD" w14:textId="77777777" w:rsidR="001F4D5C" w:rsidRDefault="001F4D5C" w:rsidP="00085551">
                                <w:pPr>
                                  <w:pStyle w:val="NormalWeb"/>
                                  <w:spacing w:before="0" w:line="276" w:lineRule="auto"/>
                                  <w:jc w:val="center"/>
                                </w:pPr>
                                <w:r>
                                  <w:rPr>
                                    <w:sz w:val="12"/>
                                    <w:szCs w:val="12"/>
                                    <w:highlight w:val="lightGray"/>
                                  </w:rPr>
                                  <w:t>Retrieve Document</w:t>
                                </w:r>
                              </w:p>
                              <w:p w14:paraId="17880203" w14:textId="77777777" w:rsidR="001F4D5C" w:rsidRDefault="001F4D5C" w:rsidP="00085551">
                                <w:pPr>
                                  <w:pStyle w:val="NormalWeb"/>
                                  <w:spacing w:before="0" w:line="276" w:lineRule="auto"/>
                                  <w:jc w:val="center"/>
                                </w:pPr>
                              </w:p>
                            </w:txbxContent>
                          </wps:txbx>
                          <wps:bodyPr rot="0" vert="horz" wrap="square" lIns="0" tIns="0" rIns="0" bIns="0" anchor="t" anchorCtr="0" upright="1">
                            <a:noAutofit/>
                          </wps:bodyPr>
                        </wps:wsp>
                        <wpg:grpSp>
                          <wpg:cNvPr id="2524" name="Gruppo 2454"/>
                          <wpg:cNvGrpSpPr/>
                          <wpg:grpSpPr>
                            <a:xfrm>
                              <a:off x="30253" y="255236"/>
                              <a:ext cx="1458652" cy="120463"/>
                              <a:chOff x="30253" y="255236"/>
                              <a:chExt cx="1040481" cy="120674"/>
                            </a:xfrm>
                          </wpg:grpSpPr>
                          <wps:wsp>
                            <wps:cNvPr id="2525" name="Line 148"/>
                            <wps:cNvCnPr>
                              <a:cxnSpLocks noChangeShapeType="1"/>
                            </wps:cNvCnPr>
                            <wps:spPr bwMode="auto">
                              <a:xfrm flipH="1">
                                <a:off x="30253" y="375546"/>
                                <a:ext cx="1040481" cy="364"/>
                              </a:xfrm>
                              <a:prstGeom prst="line">
                                <a:avLst/>
                              </a:prstGeom>
                              <a:noFill/>
                              <a:ln w="9525">
                                <a:solidFill>
                                  <a:srgbClr val="000000"/>
                                </a:solidFill>
                                <a:prstDash val="solid"/>
                                <a:round/>
                                <a:headEnd/>
                                <a:tailEnd type="triangle"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26" name="Line 148"/>
                            <wps:cNvCnPr>
                              <a:cxnSpLocks noChangeShapeType="1"/>
                            </wps:cNvCnPr>
                            <wps:spPr bwMode="auto">
                              <a:xfrm>
                                <a:off x="48318" y="255236"/>
                                <a:ext cx="1021081" cy="6350"/>
                              </a:xfrm>
                              <a:prstGeom prst="line">
                                <a:avLst/>
                              </a:prstGeom>
                              <a:noFill/>
                              <a:ln w="9525">
                                <a:solidFill>
                                  <a:srgbClr val="000000"/>
                                </a:solidFill>
                                <a:prstDash val="solid"/>
                                <a:round/>
                                <a:headEnd/>
                                <a:tailEnd type="triangle" w="sm"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grpSp>
                        <wps:wsp>
                          <wps:cNvPr id="2527" name="Rectangle 133"/>
                          <wps:cNvSpPr>
                            <a:spLocks noChangeArrowheads="1"/>
                          </wps:cNvSpPr>
                          <wps:spPr bwMode="auto">
                            <a:xfrm>
                              <a:off x="1489253" y="228256"/>
                              <a:ext cx="127096" cy="183111"/>
                            </a:xfrm>
                            <a:prstGeom prst="rect">
                              <a:avLst/>
                            </a:prstGeom>
                            <a:solidFill>
                              <a:srgbClr val="70AD47">
                                <a:lumMod val="75000"/>
                              </a:srgbClr>
                            </a:solidFill>
                            <a:ln w="12700">
                              <a:solidFill>
                                <a:sysClr val="windowText" lastClr="000000"/>
                              </a:solidFill>
                              <a:prstDash val="solid"/>
                              <a:miter lim="800000"/>
                              <a:headEnd/>
                              <a:tailEnd/>
                            </a:ln>
                          </wps:spPr>
                          <wps:bodyPr rot="0" vert="horz" wrap="square" lIns="91440" tIns="45720" rIns="91440" bIns="45720" anchor="t" anchorCtr="0" upright="1">
                            <a:noAutofit/>
                          </wps:bodyPr>
                        </wps:wsp>
                        <wps:wsp>
                          <wps:cNvPr id="2528" name="Connettore 2 439"/>
                          <wps:cNvCnPr/>
                          <wps:spPr>
                            <a:xfrm rot="10800000" flipH="1" flipV="1">
                              <a:off x="0" y="421046"/>
                              <a:ext cx="35175" cy="96706"/>
                            </a:xfrm>
                            <a:prstGeom prst="bentConnector4">
                              <a:avLst>
                                <a:gd name="adj1" fmla="val 558544"/>
                                <a:gd name="adj2" fmla="val 102401"/>
                              </a:avLst>
                            </a:prstGeom>
                            <a:noFill/>
                            <a:ln w="9525" cap="flat" cmpd="sng" algn="ctr">
                              <a:solidFill>
                                <a:sysClr val="windowText" lastClr="000000"/>
                              </a:solidFill>
                              <a:prstDash val="solid"/>
                              <a:miter lim="800000"/>
                              <a:headEnd w="sm" len="med"/>
                              <a:tailEnd type="stealth" w="sm" len="med"/>
                            </a:ln>
                            <a:effectLst/>
                          </wps:spPr>
                          <wps:bodyPr/>
                        </wps:wsp>
                      </wpg:wgp>
                      <wpg:wgp>
                        <wpg:cNvPr id="2529" name="Gruppo 2460"/>
                        <wpg:cNvGrpSpPr/>
                        <wpg:grpSpPr>
                          <a:xfrm>
                            <a:off x="1869194" y="2549920"/>
                            <a:ext cx="2459875" cy="774311"/>
                            <a:chOff x="1869194" y="3810001"/>
                            <a:chExt cx="2459875" cy="545710"/>
                          </a:xfrm>
                        </wpg:grpSpPr>
                        <wps:wsp>
                          <wps:cNvPr id="2530" name="Rectangle 136"/>
                          <wps:cNvSpPr>
                            <a:spLocks noChangeArrowheads="1"/>
                          </wps:cNvSpPr>
                          <wps:spPr bwMode="auto">
                            <a:xfrm>
                              <a:off x="1869194" y="3810001"/>
                              <a:ext cx="125341" cy="545710"/>
                            </a:xfrm>
                            <a:prstGeom prst="rect">
                              <a:avLst/>
                            </a:prstGeom>
                            <a:solidFill>
                              <a:srgbClr val="ED7D31"/>
                            </a:solidFill>
                            <a:ln w="12700">
                              <a:solidFill>
                                <a:sysClr val="windowText" lastClr="000000"/>
                              </a:solidFill>
                              <a:miter lim="800000"/>
                              <a:headEnd/>
                              <a:tailEnd/>
                            </a:ln>
                          </wps:spPr>
                          <wps:bodyPr rot="0" vert="horz" wrap="square" lIns="91440" tIns="45720" rIns="91440" bIns="45720" anchor="t" anchorCtr="0" upright="1">
                            <a:noAutofit/>
                          </wps:bodyPr>
                        </wps:wsp>
                        <wps:wsp>
                          <wps:cNvPr id="2531" name="Rectangle 133"/>
                          <wps:cNvSpPr>
                            <a:spLocks noChangeArrowheads="1"/>
                          </wps:cNvSpPr>
                          <wps:spPr bwMode="auto">
                            <a:xfrm>
                              <a:off x="4209751" y="3810001"/>
                              <a:ext cx="119318" cy="380227"/>
                            </a:xfrm>
                            <a:prstGeom prst="rect">
                              <a:avLst/>
                            </a:prstGeom>
                            <a:solidFill>
                              <a:srgbClr val="ED7D31"/>
                            </a:solidFill>
                            <a:ln w="12700">
                              <a:solidFill>
                                <a:sysClr val="windowText" lastClr="000000"/>
                              </a:solidFill>
                              <a:prstDash val="solid"/>
                              <a:miter lim="800000"/>
                              <a:headEnd/>
                              <a:tailEnd/>
                            </a:ln>
                          </wps:spPr>
                          <wps:bodyPr rot="0" vert="horz" wrap="square" lIns="91440" tIns="45720" rIns="91440" bIns="45720" anchor="t" anchorCtr="0" upright="1">
                            <a:noAutofit/>
                          </wps:bodyPr>
                        </wps:wsp>
                      </wpg:wgp>
                      <wps:wsp>
                        <wps:cNvPr id="2533" name="Text Box 130"/>
                        <wps:cNvSpPr txBox="1">
                          <a:spLocks noChangeArrowheads="1"/>
                        </wps:cNvSpPr>
                        <wps:spPr bwMode="auto">
                          <a:xfrm>
                            <a:off x="1740502" y="1716510"/>
                            <a:ext cx="2419350" cy="13906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5B3D69F" w14:textId="77777777" w:rsidR="001F4D5C" w:rsidRDefault="001F4D5C" w:rsidP="00085551">
                              <w:pPr>
                                <w:pStyle w:val="NormalWeb"/>
                                <w:spacing w:before="0" w:line="276" w:lineRule="auto"/>
                                <w:jc w:val="center"/>
                              </w:pPr>
                              <w:r>
                                <w:rPr>
                                  <w:sz w:val="14"/>
                                  <w:szCs w:val="14"/>
                                  <w:highlight w:val="lightGray"/>
                                </w:rPr>
                                <w:t>Publish Document</w:t>
                              </w:r>
                              <w:r>
                                <w:rPr>
                                  <w:sz w:val="14"/>
                                  <w:szCs w:val="14"/>
                                </w:rPr>
                                <w:t xml:space="preserve"> Response</w:t>
                              </w:r>
                            </w:p>
                          </w:txbxContent>
                        </wps:txbx>
                        <wps:bodyPr rot="0" vert="horz" wrap="square" lIns="0" tIns="0" rIns="0" bIns="0" anchor="t" anchorCtr="0" upright="1">
                          <a:noAutofit/>
                        </wps:bodyPr>
                      </wps:wsp>
                      <wpg:wgp>
                        <wpg:cNvPr id="2534" name="Gruppo 2480"/>
                        <wpg:cNvGrpSpPr/>
                        <wpg:grpSpPr>
                          <a:xfrm>
                            <a:off x="3205459" y="62419"/>
                            <a:ext cx="1896159" cy="1285629"/>
                            <a:chOff x="3205459" y="184445"/>
                            <a:chExt cx="1896159" cy="1285629"/>
                          </a:xfrm>
                        </wpg:grpSpPr>
                        <wps:wsp>
                          <wps:cNvPr id="2539" name="Text Box 111"/>
                          <wps:cNvSpPr txBox="1">
                            <a:spLocks noChangeArrowheads="1"/>
                          </wps:cNvSpPr>
                          <wps:spPr bwMode="auto">
                            <a:xfrm>
                              <a:off x="3480436" y="1175207"/>
                              <a:ext cx="1470660" cy="294867"/>
                            </a:xfrm>
                            <a:prstGeom prst="rect">
                              <a:avLst/>
                            </a:prstGeom>
                            <a:noFill/>
                            <a:ln>
                              <a:noFill/>
                            </a:ln>
                            <a:extLst/>
                          </wps:spPr>
                          <wps:txbx>
                            <w:txbxContent>
                              <w:p w14:paraId="11FF8880" w14:textId="63372FA6" w:rsidR="001F4D5C" w:rsidRPr="00D176AC" w:rsidRDefault="001F4D5C" w:rsidP="00085551">
                                <w:pPr>
                                  <w:pStyle w:val="NormalWeb"/>
                                  <w:pBdr>
                                    <w:top w:val="single" w:sz="4" w:space="1" w:color="auto"/>
                                  </w:pBdr>
                                  <w:spacing w:before="0"/>
                                  <w:jc w:val="center"/>
                                  <w:rPr>
                                    <w:sz w:val="13"/>
                                    <w:szCs w:val="13"/>
                                  </w:rPr>
                                </w:pPr>
                                <w:r w:rsidRPr="009D0B19">
                                  <w:rPr>
                                    <w:b/>
                                    <w:bCs/>
                                    <w:sz w:val="13"/>
                                    <w:szCs w:val="13"/>
                                    <w:lang w:val="fr-FR"/>
                                  </w:rPr>
                                  <w:t xml:space="preserve">DE </w:t>
                                </w:r>
                                <w:r w:rsidRPr="001F1EB4">
                                  <w:rPr>
                                    <w:b/>
                                    <w:bCs/>
                                    <w:sz w:val="13"/>
                                    <w:szCs w:val="13"/>
                                  </w:rPr>
                                  <w:t>Extractor</w:t>
                                </w:r>
                              </w:p>
                              <w:p w14:paraId="13245212" w14:textId="77777777" w:rsidR="001F4D5C" w:rsidRPr="004934FA" w:rsidRDefault="001F4D5C" w:rsidP="00085551">
                                <w:pPr>
                                  <w:pStyle w:val="NormalWeb"/>
                                  <w:pBdr>
                                    <w:top w:val="single" w:sz="4" w:space="1" w:color="auto"/>
                                  </w:pBdr>
                                  <w:spacing w:before="0"/>
                                  <w:jc w:val="center"/>
                                  <w:rPr>
                                    <w:sz w:val="22"/>
                                    <w:u w:val="single"/>
                                  </w:rPr>
                                </w:pPr>
                              </w:p>
                            </w:txbxContent>
                          </wps:txbx>
                          <wps:bodyPr rot="0" vert="horz" wrap="square" lIns="0" tIns="0" rIns="0" bIns="0" anchor="t" anchorCtr="0" upright="1">
                            <a:noAutofit/>
                          </wps:bodyPr>
                        </wps:wsp>
                        <wpg:grpSp>
                          <wpg:cNvPr id="2540" name="Gruppo 2493"/>
                          <wpg:cNvGrpSpPr/>
                          <wpg:grpSpPr>
                            <a:xfrm>
                              <a:off x="3205459" y="184445"/>
                              <a:ext cx="1896159" cy="995076"/>
                              <a:chOff x="3220699" y="184445"/>
                              <a:chExt cx="1896159" cy="995076"/>
                            </a:xfrm>
                          </wpg:grpSpPr>
                          <wpg:grpSp>
                            <wpg:cNvPr id="2542" name="Gruppo 2494"/>
                            <wpg:cNvGrpSpPr/>
                            <wpg:grpSpPr>
                              <a:xfrm>
                                <a:off x="3220699" y="184445"/>
                                <a:ext cx="1896159" cy="995076"/>
                                <a:chOff x="3323427" y="184445"/>
                                <a:chExt cx="1896159" cy="995076"/>
                              </a:xfrm>
                            </wpg:grpSpPr>
                            <wps:wsp>
                              <wps:cNvPr id="2543" name="Text Box 111"/>
                              <wps:cNvSpPr txBox="1">
                                <a:spLocks noChangeArrowheads="1"/>
                              </wps:cNvSpPr>
                              <wps:spPr bwMode="auto">
                                <a:xfrm>
                                  <a:off x="4762386" y="878560"/>
                                  <a:ext cx="457200" cy="296827"/>
                                </a:xfrm>
                                <a:prstGeom prst="rect">
                                  <a:avLst/>
                                </a:prstGeom>
                                <a:no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12AE05B" w14:textId="77777777" w:rsidR="001F4D5C" w:rsidRPr="0009356C" w:rsidRDefault="001F4D5C" w:rsidP="00085551">
                                    <w:pPr>
                                      <w:pStyle w:val="NormalWeb"/>
                                      <w:spacing w:before="0" w:line="192" w:lineRule="auto"/>
                                      <w:rPr>
                                        <w:sz w:val="13"/>
                                        <w:szCs w:val="13"/>
                                      </w:rPr>
                                    </w:pPr>
                                    <w:r w:rsidRPr="0009356C">
                                      <w:rPr>
                                        <w:b/>
                                        <w:bCs/>
                                        <w:sz w:val="13"/>
                                        <w:szCs w:val="13"/>
                                      </w:rPr>
                                      <w:t>XDS Document Registry</w:t>
                                    </w:r>
                                  </w:p>
                                </w:txbxContent>
                              </wps:txbx>
                              <wps:bodyPr rot="0" vert="horz" wrap="square" lIns="0" tIns="36000" rIns="0" bIns="36000" anchor="b" anchorCtr="0" upright="1">
                                <a:noAutofit/>
                              </wps:bodyPr>
                            </wps:wsp>
                            <wps:wsp>
                              <wps:cNvPr id="2544" name="Rettangolo con angoli arrotondati 2496"/>
                              <wps:cNvSpPr/>
                              <wps:spPr>
                                <a:xfrm>
                                  <a:off x="3933585" y="184445"/>
                                  <a:ext cx="906726" cy="671641"/>
                                </a:xfrm>
                                <a:prstGeom prst="roundRect">
                                  <a:avLst>
                                    <a:gd name="adj" fmla="val 8003"/>
                                  </a:avLst>
                                </a:prstGeom>
                                <a:solidFill>
                                  <a:sysClr val="window" lastClr="FFFFFF">
                                    <a:lumMod val="95000"/>
                                  </a:sysClr>
                                </a:solidFill>
                                <a:ln w="9525" cap="flat" cmpd="sng" algn="ctr">
                                  <a:solidFill>
                                    <a:srgbClr val="E7E6E6">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45" name="Elemento grafico 11" descr="Database"/>
                                <pic:cNvPicPr/>
                              </pic:nvPicPr>
                              <pic:blipFill>
                                <a:blip r:embed="rId4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8"/>
                                    </a:ext>
                                  </a:extLst>
                                </a:blip>
                                <a:stretch>
                                  <a:fillRect/>
                                </a:stretch>
                              </pic:blipFill>
                              <pic:spPr>
                                <a:xfrm>
                                  <a:off x="4535188" y="267841"/>
                                  <a:ext cx="262241" cy="398824"/>
                                </a:xfrm>
                                <a:prstGeom prst="rect">
                                  <a:avLst/>
                                </a:prstGeom>
                              </pic:spPr>
                            </pic:pic>
                            <wpg:grpSp>
                              <wpg:cNvPr id="2546" name="Gruppo 2498"/>
                              <wpg:cNvGrpSpPr/>
                              <wpg:grpSpPr>
                                <a:xfrm>
                                  <a:off x="3323427" y="265321"/>
                                  <a:ext cx="1414308" cy="914200"/>
                                  <a:chOff x="3153885" y="265321"/>
                                  <a:chExt cx="1414308" cy="914200"/>
                                </a:xfrm>
                              </wpg:grpSpPr>
                              <wps:wsp>
                                <wps:cNvPr id="2547" name="Text Box 111"/>
                                <wps:cNvSpPr txBox="1">
                                  <a:spLocks noChangeArrowheads="1"/>
                                </wps:cNvSpPr>
                                <wps:spPr bwMode="auto">
                                  <a:xfrm>
                                    <a:off x="4126553" y="867632"/>
                                    <a:ext cx="441640" cy="311887"/>
                                  </a:xfrm>
                                  <a:prstGeom prst="rect">
                                    <a:avLst/>
                                  </a:prstGeom>
                                  <a:noFill/>
                                  <a:ln>
                                    <a:noFill/>
                                  </a:ln>
                                  <a:extLst/>
                                </wps:spPr>
                                <wps:txbx>
                                  <w:txbxContent>
                                    <w:p w14:paraId="52D60585" w14:textId="77777777" w:rsidR="001F4D5C" w:rsidRPr="0009356C" w:rsidRDefault="001F4D5C" w:rsidP="00085551">
                                      <w:pPr>
                                        <w:pStyle w:val="NormalWeb"/>
                                        <w:spacing w:before="0" w:line="192" w:lineRule="auto"/>
                                        <w:jc w:val="center"/>
                                        <w:rPr>
                                          <w:sz w:val="13"/>
                                          <w:szCs w:val="13"/>
                                        </w:rPr>
                                      </w:pPr>
                                      <w:r w:rsidRPr="0009356C">
                                        <w:rPr>
                                          <w:b/>
                                          <w:bCs/>
                                          <w:sz w:val="13"/>
                                          <w:szCs w:val="13"/>
                                        </w:rPr>
                                        <w:t>MHD</w:t>
                                      </w:r>
                                      <w:r w:rsidRPr="0009356C">
                                        <w:rPr>
                                          <w:b/>
                                          <w:bCs/>
                                          <w:sz w:val="13"/>
                                          <w:szCs w:val="13"/>
                                        </w:rPr>
                                        <w:br/>
                                        <w:t>Document</w:t>
                                      </w:r>
                                      <w:r w:rsidRPr="0009356C">
                                        <w:rPr>
                                          <w:b/>
                                          <w:bCs/>
                                          <w:sz w:val="13"/>
                                          <w:szCs w:val="13"/>
                                        </w:rPr>
                                        <w:br/>
                                        <w:t>Responder</w:t>
                                      </w:r>
                                    </w:p>
                                  </w:txbxContent>
                                </wps:txbx>
                                <wps:bodyPr rot="0" vert="horz" wrap="square" lIns="0" tIns="36000" rIns="0" bIns="36000" anchor="b" anchorCtr="0" upright="1">
                                  <a:noAutofit/>
                                </wps:bodyPr>
                              </wps:wsp>
                              <wps:wsp>
                                <wps:cNvPr id="2548" name="Text Box 111"/>
                                <wps:cNvSpPr txBox="1">
                                  <a:spLocks noChangeArrowheads="1"/>
                                </wps:cNvSpPr>
                                <wps:spPr bwMode="auto">
                                  <a:xfrm flipV="1">
                                    <a:off x="3153885" y="878562"/>
                                    <a:ext cx="555130" cy="300959"/>
                                  </a:xfrm>
                                  <a:prstGeom prst="rect">
                                    <a:avLst/>
                                  </a:prstGeom>
                                  <a:noFill/>
                                  <a:ln>
                                    <a:noFill/>
                                  </a:ln>
                                  <a:extLst/>
                                </wps:spPr>
                                <wps:txbx>
                                  <w:txbxContent>
                                    <w:p w14:paraId="1D68C28C" w14:textId="77777777" w:rsidR="001F4D5C" w:rsidRPr="0009356C" w:rsidRDefault="001F4D5C" w:rsidP="00085551">
                                      <w:pPr>
                                        <w:pStyle w:val="NormalWeb"/>
                                        <w:spacing w:before="0" w:line="192" w:lineRule="auto"/>
                                        <w:jc w:val="right"/>
                                        <w:rPr>
                                          <w:sz w:val="13"/>
                                          <w:szCs w:val="13"/>
                                          <w:lang w:val="fr-FR"/>
                                        </w:rPr>
                                      </w:pPr>
                                      <w:r w:rsidRPr="0009356C">
                                        <w:rPr>
                                          <w:b/>
                                          <w:bCs/>
                                          <w:sz w:val="13"/>
                                          <w:szCs w:val="13"/>
                                        </w:rPr>
                                        <w:t>QEDm</w:t>
                                      </w:r>
                                      <w:r w:rsidRPr="0009356C">
                                        <w:rPr>
                                          <w:b/>
                                          <w:bCs/>
                                          <w:sz w:val="13"/>
                                          <w:szCs w:val="13"/>
                                        </w:rPr>
                                        <w:br/>
                                        <w:t>Clinical</w:t>
                                      </w:r>
                                      <w:r w:rsidRPr="0009356C">
                                        <w:rPr>
                                          <w:b/>
                                          <w:bCs/>
                                          <w:sz w:val="13"/>
                                          <w:szCs w:val="13"/>
                                          <w:lang w:val="fr-FR"/>
                                        </w:rPr>
                                        <w:t xml:space="preserve"> Data Source</w:t>
                                      </w:r>
                                    </w:p>
                                  </w:txbxContent>
                                </wps:txbx>
                                <wps:bodyPr rot="0" vert="horz" wrap="square" lIns="0" tIns="36000" rIns="0" bIns="36000" anchor="b" anchorCtr="0" upright="1">
                                  <a:noAutofit/>
                                </wps:bodyPr>
                              </wps:wsp>
                              <wpg:grpSp>
                                <wpg:cNvPr id="2549" name="Gruppo 2502"/>
                                <wpg:cNvGrpSpPr/>
                                <wpg:grpSpPr>
                                  <a:xfrm>
                                    <a:off x="3819363" y="265321"/>
                                    <a:ext cx="520230" cy="364222"/>
                                    <a:chOff x="3929520" y="50165"/>
                                    <a:chExt cx="544430" cy="381601"/>
                                  </a:xfrm>
                                </wpg:grpSpPr>
                                <pic:pic xmlns:pic="http://schemas.openxmlformats.org/drawingml/2006/picture">
                                  <pic:nvPicPr>
                                    <pic:cNvPr id="2550" name="Elemento grafico 74" descr="Ingranaggi"/>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9"/>
                                        </a:ext>
                                      </a:extLst>
                                    </a:blip>
                                    <a:stretch>
                                      <a:fillRect/>
                                    </a:stretch>
                                  </pic:blipFill>
                                  <pic:spPr>
                                    <a:xfrm>
                                      <a:off x="4053319" y="65081"/>
                                      <a:ext cx="338111" cy="337591"/>
                                    </a:xfrm>
                                    <a:prstGeom prst="rect">
                                      <a:avLst/>
                                    </a:prstGeom>
                                  </pic:spPr>
                                </pic:pic>
                                <pic:pic xmlns:pic="http://schemas.openxmlformats.org/drawingml/2006/picture">
                                  <pic:nvPicPr>
                                    <pic:cNvPr id="2551" name="Elemento grafico 75" descr="Freccia linea: diritta"/>
                                    <pic:cNvPicPr>
                                      <a:picLocks noChangeAspect="1"/>
                                    </pic:cNvPicPr>
                                  </pic:nvPicPr>
                                  <pic:blipFill>
                                    <a:blip r:embed="rId4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0"/>
                                        </a:ext>
                                      </a:extLst>
                                    </a:blip>
                                    <a:stretch>
                                      <a:fillRect/>
                                    </a:stretch>
                                  </pic:blipFill>
                                  <pic:spPr>
                                    <a:xfrm flipH="1">
                                      <a:off x="4268146" y="174966"/>
                                      <a:ext cx="205804" cy="256800"/>
                                    </a:xfrm>
                                    <a:prstGeom prst="rect">
                                      <a:avLst/>
                                    </a:prstGeom>
                                  </pic:spPr>
                                </pic:pic>
                                <pic:pic xmlns:pic="http://schemas.openxmlformats.org/drawingml/2006/picture">
                                  <pic:nvPicPr>
                                    <pic:cNvPr id="2552" name="Elemento grafico 14" descr="Freccia linea: diritta"/>
                                    <pic:cNvPicPr/>
                                  </pic:nvPicPr>
                                  <pic:blipFill>
                                    <a:blip r:embed="rId4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0"/>
                                        </a:ext>
                                      </a:extLst>
                                    </a:blip>
                                    <a:stretch>
                                      <a:fillRect/>
                                    </a:stretch>
                                  </pic:blipFill>
                                  <pic:spPr>
                                    <a:xfrm flipH="1">
                                      <a:off x="3929520" y="50165"/>
                                      <a:ext cx="252135" cy="249434"/>
                                    </a:xfrm>
                                    <a:prstGeom prst="rect">
                                      <a:avLst/>
                                    </a:prstGeom>
                                  </pic:spPr>
                                </pic:pic>
                              </wpg:grpSp>
                              <wps:wsp>
                                <wps:cNvPr id="2553" name="Connettore diritto 2509"/>
                                <wps:cNvCnPr/>
                                <wps:spPr>
                                  <a:xfrm>
                                    <a:off x="4118385" y="899389"/>
                                    <a:ext cx="0" cy="262255"/>
                                  </a:xfrm>
                                  <a:prstGeom prst="line">
                                    <a:avLst/>
                                  </a:prstGeom>
                                  <a:noFill/>
                                  <a:ln w="6350" cap="flat" cmpd="sng" algn="ctr">
                                    <a:solidFill>
                                      <a:sysClr val="windowText" lastClr="000000"/>
                                    </a:solidFill>
                                    <a:prstDash val="solid"/>
                                    <a:miter lim="800000"/>
                                  </a:ln>
                                  <a:effectLst/>
                                </wps:spPr>
                                <wps:bodyPr/>
                              </wps:wsp>
                            </wpg:grpSp>
                          </wpg:grpSp>
                          <wps:wsp>
                            <wps:cNvPr id="2554" name="Connettore diritto 2512"/>
                            <wps:cNvCnPr/>
                            <wps:spPr>
                              <a:xfrm>
                                <a:off x="4623435" y="896234"/>
                                <a:ext cx="0" cy="262255"/>
                              </a:xfrm>
                              <a:prstGeom prst="line">
                                <a:avLst/>
                              </a:prstGeom>
                              <a:noFill/>
                              <a:ln w="6350" cap="flat" cmpd="sng" algn="ctr">
                                <a:solidFill>
                                  <a:sysClr val="windowText" lastClr="000000"/>
                                </a:solidFill>
                                <a:prstDash val="solid"/>
                                <a:miter lim="800000"/>
                              </a:ln>
                              <a:effectLst/>
                            </wps:spPr>
                            <wps:bodyPr/>
                          </wps:wsp>
                        </wpg:grpSp>
                        <wps:wsp>
                          <wps:cNvPr id="2555" name="Text Box 111"/>
                          <wps:cNvSpPr txBox="1">
                            <a:spLocks noChangeArrowheads="1"/>
                          </wps:cNvSpPr>
                          <wps:spPr bwMode="auto">
                            <a:xfrm>
                              <a:off x="3815617" y="658047"/>
                              <a:ext cx="906727" cy="169945"/>
                            </a:xfrm>
                            <a:prstGeom prst="rect">
                              <a:avLst/>
                            </a:prstGeom>
                            <a:noFill/>
                            <a:ln>
                              <a:noFill/>
                            </a:ln>
                            <a:extLst/>
                          </wps:spPr>
                          <wps:txbx>
                            <w:txbxContent>
                              <w:p w14:paraId="23CF2F77" w14:textId="77777777" w:rsidR="001F4D5C" w:rsidRDefault="001F4D5C" w:rsidP="00085551">
                                <w:pPr>
                                  <w:pStyle w:val="NormalWeb"/>
                                  <w:spacing w:before="0" w:line="192" w:lineRule="auto"/>
                                  <w:jc w:val="center"/>
                                </w:pPr>
                                <w:r w:rsidRPr="00493B74">
                                  <w:rPr>
                                    <w:b/>
                                    <w:bCs/>
                                    <w:color w:val="595959"/>
                                    <w:w w:val="90"/>
                                    <w:sz w:val="13"/>
                                    <w:szCs w:val="13"/>
                                  </w:rPr>
                                  <w:t>Central</w:t>
                                </w:r>
                                <w:r>
                                  <w:rPr>
                                    <w:b/>
                                    <w:bCs/>
                                    <w:color w:val="595959"/>
                                    <w:w w:val="90"/>
                                    <w:sz w:val="13"/>
                                    <w:szCs w:val="13"/>
                                  </w:rPr>
                                  <w:t xml:space="preserve"> Registry</w:t>
                                </w:r>
                                <w:r>
                                  <w:rPr>
                                    <w:b/>
                                    <w:bCs/>
                                    <w:color w:val="595959"/>
                                    <w:w w:val="90"/>
                                    <w:sz w:val="13"/>
                                    <w:szCs w:val="13"/>
                                  </w:rPr>
                                  <w:br/>
                                  <w:t>and DE Storage</w:t>
                                </w:r>
                                <w:r>
                                  <w:rPr>
                                    <w:sz w:val="13"/>
                                    <w:szCs w:val="13"/>
                                  </w:rPr>
                                  <w:t> </w:t>
                                </w:r>
                              </w:p>
                            </w:txbxContent>
                          </wps:txbx>
                          <wps:bodyPr rot="0" vert="horz" wrap="square" lIns="0" tIns="0" rIns="0" bIns="0" anchor="ctr" anchorCtr="0" upright="1">
                            <a:noAutofit/>
                          </wps:bodyPr>
                        </wps:wsp>
                        <wps:wsp>
                          <wps:cNvPr id="2556" name="Text Box 111"/>
                          <wps:cNvSpPr txBox="1">
                            <a:spLocks noChangeArrowheads="1"/>
                          </wps:cNvSpPr>
                          <wps:spPr bwMode="auto">
                            <a:xfrm>
                              <a:off x="3759286" y="876322"/>
                              <a:ext cx="441325" cy="292330"/>
                            </a:xfrm>
                            <a:prstGeom prst="rect">
                              <a:avLst/>
                            </a:prstGeom>
                            <a:noFill/>
                            <a:ln>
                              <a:noFill/>
                            </a:ln>
                            <a:extLst/>
                          </wps:spPr>
                          <wps:txbx>
                            <w:txbxContent>
                              <w:p w14:paraId="267FCA5F" w14:textId="77777777" w:rsidR="001F4D5C" w:rsidRDefault="001F4D5C" w:rsidP="00085551">
                                <w:pPr>
                                  <w:pStyle w:val="NormalWeb"/>
                                  <w:spacing w:before="0" w:line="192" w:lineRule="auto"/>
                                  <w:jc w:val="center"/>
                                </w:pPr>
                                <w:r w:rsidRPr="009D0B19">
                                  <w:rPr>
                                    <w:b/>
                                    <w:bCs/>
                                    <w:sz w:val="13"/>
                                    <w:szCs w:val="13"/>
                                  </w:rPr>
                                  <w:t>MHD</w:t>
                                </w:r>
                                <w:r w:rsidRPr="009D0B19">
                                  <w:rPr>
                                    <w:b/>
                                    <w:bCs/>
                                    <w:sz w:val="13"/>
                                    <w:szCs w:val="13"/>
                                  </w:rPr>
                                  <w:br/>
                                  <w:t>Document</w:t>
                                </w:r>
                                <w:r w:rsidRPr="009D0B19">
                                  <w:rPr>
                                    <w:b/>
                                    <w:bCs/>
                                    <w:sz w:val="13"/>
                                    <w:szCs w:val="13"/>
                                  </w:rPr>
                                  <w:br/>
                                  <w:t>Recipient</w:t>
                                </w:r>
                              </w:p>
                            </w:txbxContent>
                          </wps:txbx>
                          <wps:bodyPr rot="0" vert="horz" wrap="square" lIns="0" tIns="36000" rIns="0" bIns="36000" anchor="b" anchorCtr="0" upright="1">
                            <a:noAutofit/>
                          </wps:bodyPr>
                        </wps:wsp>
                        <wps:wsp>
                          <wps:cNvPr id="2557" name="Connettore diritto 2515"/>
                          <wps:cNvCnPr/>
                          <wps:spPr>
                            <a:xfrm>
                              <a:off x="3785142" y="899389"/>
                              <a:ext cx="0" cy="260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558" name="Text Box 111"/>
                        <wps:cNvSpPr txBox="1">
                          <a:spLocks noChangeArrowheads="1"/>
                        </wps:cNvSpPr>
                        <wps:spPr bwMode="auto">
                          <a:xfrm>
                            <a:off x="5097478" y="1019341"/>
                            <a:ext cx="441325" cy="320287"/>
                          </a:xfrm>
                          <a:prstGeom prst="rect">
                            <a:avLst/>
                          </a:prstGeom>
                          <a:noFill/>
                          <a:ln>
                            <a:noFill/>
                          </a:ln>
                          <a:extLst/>
                        </wps:spPr>
                        <wps:txbx>
                          <w:txbxContent>
                            <w:p w14:paraId="3C6BA2E4" w14:textId="77777777" w:rsidR="001F4D5C" w:rsidRDefault="001F4D5C" w:rsidP="00085551">
                              <w:pPr>
                                <w:pStyle w:val="NormalWeb"/>
                                <w:pBdr>
                                  <w:top w:val="single" w:sz="4" w:space="1" w:color="auto"/>
                                </w:pBdr>
                                <w:spacing w:before="0" w:line="192" w:lineRule="auto"/>
                                <w:jc w:val="center"/>
                              </w:pPr>
                              <w:r w:rsidRPr="009D0B19">
                                <w:rPr>
                                  <w:b/>
                                  <w:bCs/>
                                  <w:sz w:val="13"/>
                                  <w:szCs w:val="13"/>
                                </w:rPr>
                                <w:t>MHD</w:t>
                              </w:r>
                              <w:r w:rsidRPr="009D0B19">
                                <w:rPr>
                                  <w:b/>
                                  <w:bCs/>
                                  <w:sz w:val="13"/>
                                  <w:szCs w:val="13"/>
                                </w:rPr>
                                <w:br/>
                                <w:t>Document</w:t>
                              </w:r>
                              <w:r w:rsidRPr="009D0B19">
                                <w:rPr>
                                  <w:b/>
                                  <w:bCs/>
                                  <w:sz w:val="13"/>
                                  <w:szCs w:val="13"/>
                                </w:rPr>
                                <w:br/>
                                <w:t>Recipien</w:t>
                              </w:r>
                              <w:r w:rsidRPr="00D90448">
                                <w:rPr>
                                  <w:b/>
                                  <w:bCs/>
                                  <w:sz w:val="13"/>
                                  <w:szCs w:val="13"/>
                                </w:rPr>
                                <w:t>t</w:t>
                              </w:r>
                            </w:p>
                          </w:txbxContent>
                        </wps:txbx>
                        <wps:bodyPr rot="0" vert="horz" wrap="square" lIns="0" tIns="36000" rIns="0" bIns="36000" anchor="b" anchorCtr="0" upright="1">
                          <a:noAutofit/>
                        </wps:bodyPr>
                      </wps:wsp>
                      <wps:wsp>
                        <wps:cNvPr id="2559" name="Text Box 111"/>
                        <wps:cNvSpPr txBox="1">
                          <a:spLocks noChangeArrowheads="1"/>
                        </wps:cNvSpPr>
                        <wps:spPr bwMode="auto">
                          <a:xfrm>
                            <a:off x="5657105" y="1015376"/>
                            <a:ext cx="441325" cy="312130"/>
                          </a:xfrm>
                          <a:prstGeom prst="rect">
                            <a:avLst/>
                          </a:prstGeom>
                          <a:noFill/>
                          <a:ln>
                            <a:noFill/>
                          </a:ln>
                          <a:extLst/>
                        </wps:spPr>
                        <wps:txbx>
                          <w:txbxContent>
                            <w:p w14:paraId="3C704677" w14:textId="77777777" w:rsidR="001F4D5C" w:rsidRDefault="001F4D5C" w:rsidP="00085551">
                              <w:pPr>
                                <w:pStyle w:val="NormalWeb"/>
                                <w:pBdr>
                                  <w:top w:val="single" w:sz="4" w:space="1" w:color="auto"/>
                                </w:pBdr>
                                <w:spacing w:before="0" w:line="192" w:lineRule="auto"/>
                                <w:jc w:val="center"/>
                              </w:pPr>
                              <w:r w:rsidRPr="009D0B19">
                                <w:rPr>
                                  <w:b/>
                                  <w:bCs/>
                                  <w:sz w:val="13"/>
                                  <w:szCs w:val="13"/>
                                </w:rPr>
                                <w:t>MHD</w:t>
                              </w:r>
                              <w:r w:rsidRPr="009D0B19">
                                <w:rPr>
                                  <w:b/>
                                  <w:bCs/>
                                  <w:sz w:val="13"/>
                                  <w:szCs w:val="13"/>
                                </w:rPr>
                                <w:br/>
                                <w:t>Document</w:t>
                              </w:r>
                              <w:r w:rsidRPr="009D0B19">
                                <w:rPr>
                                  <w:b/>
                                  <w:bCs/>
                                  <w:sz w:val="13"/>
                                  <w:szCs w:val="13"/>
                                </w:rPr>
                                <w:br/>
                                <w:t>Recipient</w:t>
                              </w:r>
                            </w:p>
                          </w:txbxContent>
                        </wps:txbx>
                        <wps:bodyPr rot="0" vert="horz" wrap="square" lIns="0" tIns="36000" rIns="0" bIns="36000" anchor="b"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65E5EE1" id="Area di disegno 2520" o:spid="_x0000_s1461" editas="canvas" style="position:absolute;left:0;text-align:left;margin-left:-9.85pt;margin-top:4.95pt;width:487.1pt;height:340.8pt;z-index:251659264;mso-position-horizontal-relative:text;mso-position-vertical-relative:text;mso-width-relative:margin;mso-height-relative:margin" coordsize="61861,43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">
                <v:shape id="_x0000_s1462" type="#_x0000_t75" style="position:absolute;width:61861;height:43281;visibility:visible;mso-wrap-style:square">
                  <v:fill o:detectmouseclick="t"/>
                  <v:path o:connecttype="none"/>
                </v:shape>
                <v:roundrect id="Rettangolo con angoli arrotondati 2176" o:spid="_x0000_s1463" style="position:absolute;left:1201;top:579;width:7886;height:6741;visibility:visible;mso-wrap-style:square;v-text-anchor:middle" arcsize="524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npMcA&#10;AADcAAAADwAAAGRycy9kb3ducmV2LnhtbESPT2vCQBTE74V+h+UJvdWNRUtIXaU1tBQhB/8geHtk&#10;X5PU7Nuwu9Xop3eFgsdhZn7DTOe9acWRnG8sKxgNExDEpdUNVwq2m8/nFIQPyBpby6TgTB7ms8eH&#10;KWbannhFx3WoRISwz1BBHUKXSenLmgz6oe2Io/djncEQpaukdniKcNPKlyR5lQYbjgs1drSoqTys&#10;/4wCXhZ5MSnyg6HFzn2l+aXaf/wq9TTo399ABOrDPfzf/tYK0vEY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aZ6THAAAA3AAAAA8AAAAAAAAAAAAAAAAAmAIAAGRy&#10;cy9kb3ducmV2LnhtbFBLBQYAAAAABAAEAPUAAACMAwAAAAA=&#10;" fillcolor="#f2f2f2" strokecolor="#afabab">
                  <v:stroke joinstyle="miter"/>
                  <v:textbox>
                    <w:txbxContent>
                      <w:p w14:paraId="14E2A74B" w14:textId="77777777" w:rsidR="001F4D5C" w:rsidRDefault="001F4D5C" w:rsidP="00085551">
                        <w:pPr>
                          <w:pStyle w:val="NormalWeb"/>
                          <w:jc w:val="center"/>
                        </w:pPr>
                        <w:r>
                          <w:t> </w:t>
                        </w:r>
                      </w:p>
                    </w:txbxContent>
                  </v:textbox>
                </v:roundrect>
                <v:roundrect id="Rettangolo con angoli arrotondati 2177" o:spid="_x0000_s1464" style="position:absolute;left:15244;top:605;width:7887;height:6715;visibility:visible;mso-wrap-style:square;v-text-anchor:middle" arcsize="524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CP8cA&#10;AADcAAAADwAAAGRycy9kb3ducmV2LnhtbESPT2vCQBTE74V+h+UJvdWNpZYQXcUaWqSQg38QvD2y&#10;zySafRt2txr76buFgsdhZn7DTOe9acWFnG8sKxgNExDEpdUNVwp224/nFIQPyBpby6TgRh7ms8eH&#10;KWbaXnlNl02oRISwz1BBHUKXSenLmgz6oe2Io3e0zmCI0lVSO7xGuGnlS5K8SYMNx4UaO1rWVJ43&#10;30YBfxV5MS7ys6Hl3n2m+U91eD8p9TToFxMQgfpwD/+3V1pB+jqGvzPxCM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Wwj/HAAAA3AAAAA8AAAAAAAAAAAAAAAAAmAIAAGRy&#10;cy9kb3ducmV2LnhtbFBLBQYAAAAABAAEAPUAAACMAwAAAAA=&#10;" fillcolor="#f2f2f2" strokecolor="#afabab">
                  <v:stroke joinstyle="miter"/>
                  <v:textbox>
                    <w:txbxContent>
                      <w:p w14:paraId="56A0A406" w14:textId="77777777" w:rsidR="001F4D5C" w:rsidRDefault="001F4D5C" w:rsidP="00085551">
                        <w:pPr>
                          <w:pStyle w:val="NormalWeb"/>
                          <w:jc w:val="center"/>
                        </w:pPr>
                        <w:r>
                          <w:t> </w:t>
                        </w:r>
                      </w:p>
                    </w:txbxContent>
                  </v:textbox>
                </v:roundrect>
                <v:shape id="Connettore 2 2178" o:spid="_x0000_s1465" type="#_x0000_t32" style="position:absolute;left:7657;top:3524;width:8693;height: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PScUAAADcAAAADwAAAGRycy9kb3ducmV2LnhtbESP3WrCQBSE74W+w3IKvZG6sWgqqasU&#10;ocV6p80DHLLH/DR7NmRPNXn7rlDwcpiZb5j1dnCtulAfas8G5rMEFHHhbc2lgfz743kFKgiyxdYz&#10;GRgpwHbzMFljZv2Vj3Q5SakihEOGBiqRLtM6FBU5DDPfEUfv7HuHEmVfatvjNcJdq1+SJNUOa44L&#10;FXa0q6j4Of06AzJ+HqbSfO0wz8+v83zZLBdjY8zT4/D+BkpokHv4v723BlaLFG5n4hH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PScUAAADcAAAADwAAAAAAAAAA&#10;AAAAAAChAgAAZHJzL2Rvd25yZXYueG1sUEsFBgAAAAAEAAQA+QAAAJMDAAAAAA==&#10;" strokecolor="#d9d9d9" strokeweight="4.5pt">
                  <v:stroke startarrow="block" endarrow="block" joinstyle="miter"/>
                </v:shape>
                <v:group id="Gruppo 2179" o:spid="_x0000_s1466" style="position:absolute;left:5458;top:13394;width:53125;height:29530" coordorigin="5458,14614" coordsize="53125,57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jtRsYAAADcAAAADwAAAGRycy9kb3ducmV2LnhtbESPT2vCQBTE74LfYXlC&#10;b3UTazWkriKi0oMUqoXS2yP78gezb0N2TeK37xYKHoeZ+Q2z2gymFh21rrKsIJ5GIIgzqysuFHxd&#10;Ds8JCOeRNdaWScGdHGzW49EKU217/qTu7AsRIOxSVFB636RSuqwkg25qG+Lg5bY16INsC6lb7APc&#10;1HIWRQtpsOKwUGJDu5Ky6/lmFBx77Lcv8b47XfPd/efy+vF9ikmpp8mwfQPhafCP8H/7XStI5k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uO1GxgAAANwA&#10;AAAPAAAAAAAAAAAAAAAAAKoCAABkcnMvZG93bnJldi54bWxQSwUGAAAAAAQABAD6AAAAnQMAAAAA&#10;">
                  <v:line id="Line 110" o:spid="_x0000_s1467" style="position:absolute;flip:x y;visibility:visible;mso-wrap-style:square" from="5458,14829" to="5488,7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lfbsMAAADcAAAADwAAAGRycy9kb3ducmV2LnhtbERP3WrCMBS+F/YO4Qy8kZls6qjVKGMi&#10;+LeLOh/g0Bzbbs1JaaLWtzcXg11+fP/zZWdrcaXWV441vA4VCOLcmYoLDafv9UsCwgdkg7Vj0nAn&#10;D8vFU2+OqXE3zuh6DIWIIexT1FCG0KRS+rwki37oGuLInV1rMUTYFtK0eIvhtpZvSr1LixXHhhIb&#10;+iwp/z1erAaV7SeHZLpdbX/qTaYG+50bfe207j93HzMQgbrwL/5zb4yGZBzXxjPx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X27DAAAA3AAAAA8AAAAAAAAAAAAA&#10;AAAAoQIAAGRycy9kb3ducmV2LnhtbFBLBQYAAAAABAAEAPkAAACRAwAAAAA=&#10;">
                    <v:stroke dashstyle="dash"/>
                  </v:line>
                  <v:line id="Line 112" o:spid="_x0000_s1468" style="position:absolute;flip:y;visibility:visible;mso-wrap-style:square" from="58583,14778" to="58583,7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rLQMMAAADcAAAADwAAAGRycy9kb3ducmV2LnhtbESPQWvCQBSE74L/YXmCN90oVjS6iohK&#10;ES9N6/0l+7oJzb4N2VXjv3cLhR6HmfmGWW87W4s7tb5yrGAyTkAQF05XbBR8fR5HCxA+IGusHZOC&#10;J3nYbvq9NabaPfiD7lkwIkLYp6igDKFJpfRFSRb92DXE0ft2rcUQZWukbvER4baW0ySZS4sVx4US&#10;G9qXVPxkN6sgP+yu5pxfD3bKF30yb1nOMlNqOOh2KxCBuvAf/mu/awWL2RJ+z8QjID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Ky0DDAAAA3AAAAA8AAAAAAAAAAAAA&#10;AAAAoQIAAGRycy9kb3ducmV2LnhtbFBLBQYAAAAABAAEAPkAAACRAwAAAAA=&#10;">
                    <v:stroke dashstyle="dash"/>
                  </v:line>
                  <v:line id="Line 112" o:spid="_x0000_s1469" style="position:absolute;flip:y;visibility:visible;mso-wrap-style:square" from="52920,14778" to="52920,7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n0AMAAAADcAAAADwAAAGRycy9kb3ducmV2LnhtbERPz2vCMBS+C/4P4Qm7aarQUbqmIkNl&#10;DC928/7avKVlzUtponb/vTkMPH58v4vtZHtxo9F3jhWsVwkI4sbpjo2C76/DMgPhA7LG3jEp+CMP&#10;23I+KzDX7s5nulXBiBjCPkcFbQhDLqVvWrLoV24gjtyPGy2GCEcj9Yj3GG57uUmSV2mx49jQ4kDv&#10;LTW/1dUqqPe7i/msL3u74ZM+mrSqWVZKvSym3RuIQFN4iv/dH1pBlsb58Uw8ArJ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p9ADAAAAA3AAAAA8AAAAAAAAAAAAAAAAA&#10;oQIAAGRycy9kb3ducmV2LnhtbFBLBQYAAAAABAAEAPkAAACOAwAAAAA=&#10;">
                    <v:stroke dashstyle="dash"/>
                  </v:line>
                  <v:line id="Line 117" o:spid="_x0000_s1470" style="position:absolute;flip:x y;visibility:visible;mso-wrap-style:square" from="42696,14614" to="42835,71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gLscAAADcAAAADwAAAGRycy9kb3ducmV2LnhtbESP3WrCQBSE74W+w3IKvRHdtUWJ0VXE&#10;UvCnXkR9gEP2mKTNng3ZraZv7xYKXg4z8w0zX3a2FldqfeVYw2ioQBDnzlRcaDifPgYJCB+QDdaO&#10;ScMveVgunnpzTI27cUbXYyhEhLBPUUMZQpNK6fOSLPqha4ijd3GtxRBlW0jT4i3CbS1flZpIixXH&#10;hRIbWpeUfx9/rAaV7cefyXT7vv2qN5nq73fu7bDT+uW5W81ABOrCI/zf3hgNyXgEf2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SmAuxwAAANwAAAAPAAAAAAAA&#10;AAAAAAAAAKECAABkcnMvZG93bnJldi54bWxQSwUGAAAAAAQABAD5AAAAlQMAAAAA&#10;">
                    <v:stroke dashstyle="dash"/>
                  </v:line>
                  <v:line id="Line 110" o:spid="_x0000_s1471" style="position:absolute;flip:x y;visibility:visible;mso-wrap-style:square" from="19235,15060" to="19349,7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j+WccAAADcAAAADwAAAGRycy9kb3ducmV2LnhtbESP3WrCQBSE7wu+w3KE3pS6W4sSo6sU&#10;peBPvYj1AQ7ZYxLNng3Zrca37wqFXg4z8w0zW3S2FldqfeVYw9tAgSDOnam40HD8/nxNQPiAbLB2&#10;TBru5GEx7z3NMDXuxhldD6EQEcI+RQ1lCE0qpc9LsugHriGO3sm1FkOUbSFNi7cIt7UcKjWWFiuO&#10;CyU2tCwpvxx+rAaV7UZfyWSz2pzrdaZedlv3vt9q/dzvPqYgAnXhP/zXXhsNyWgIjzPxCM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mP5ZxwAAANwAAAAPAAAAAAAA&#10;AAAAAAAAAKECAABkcnMvZG93bnJldi54bWxQSwUGAAAAAAQABAD5AAAAlQMAAAAA&#10;">
                    <v:stroke dashstyle="dash"/>
                  </v:line>
                </v:group>
                <v:shape id="Text Box 130" o:spid="_x0000_s1472" type="#_x0000_t202" style="position:absolute;left:16986;top:14886;width:24199;height:1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C2K8UA&#10;AADcAAAADwAAAGRycy9kb3ducmV2LnhtbESPQWvCQBSE7wX/w/IEb3WjpaLRVURaEARpjAePz+wz&#10;Wcy+TbOrpv/eLRR6HGbmG2ax6mwt7tR641jBaJiAIC6cNlwqOOafr1MQPiBrrB2Tgh/ysFr2XhaY&#10;avfgjO6HUIoIYZ+igiqEJpXSFxVZ9EPXEEfv4lqLIcq2lLrFR4TbWo6TZCItGo4LFTa0qai4Hm5W&#10;wfrE2Yf53p+/sktm8nyW8G5yVWrQ79ZzEIG68B/+a2+1gun7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LYrxQAAANwAAAAPAAAAAAAAAAAAAAAAAJgCAABkcnMv&#10;ZG93bnJldi54bWxQSwUGAAAAAAQABAD1AAAAigMAAAAA&#10;" filled="f" stroked="f">
                  <v:textbox inset="0,0,0,0">
                    <w:txbxContent>
                      <w:p w14:paraId="71CCC07A" w14:textId="77777777" w:rsidR="001F4D5C" w:rsidRPr="00C0470D" w:rsidRDefault="001F4D5C" w:rsidP="00085551">
                        <w:pPr>
                          <w:pStyle w:val="NormalWeb"/>
                          <w:spacing w:before="0" w:line="276" w:lineRule="auto"/>
                          <w:jc w:val="center"/>
                          <w:rPr>
                            <w:sz w:val="14"/>
                            <w:szCs w:val="14"/>
                          </w:rPr>
                        </w:pPr>
                        <w:r>
                          <w:rPr>
                            <w:sz w:val="14"/>
                            <w:szCs w:val="14"/>
                            <w:highlight w:val="lightGray"/>
                          </w:rPr>
                          <w:t>Publish</w:t>
                        </w:r>
                        <w:r w:rsidRPr="00C0470D">
                          <w:rPr>
                            <w:sz w:val="14"/>
                            <w:szCs w:val="14"/>
                            <w:highlight w:val="lightGray"/>
                          </w:rPr>
                          <w:t xml:space="preserve"> Document</w:t>
                        </w:r>
                        <w:r w:rsidRPr="00C0470D">
                          <w:rPr>
                            <w:sz w:val="14"/>
                            <w:szCs w:val="14"/>
                          </w:rPr>
                          <w:t xml:space="preserve"> Request</w:t>
                        </w:r>
                      </w:p>
                    </w:txbxContent>
                  </v:textbox>
                </v:shape>
                <v:group id="Gruppo 2186" o:spid="_x0000_s1473" style="position:absolute;left:5867;top:16017;width:46475;height:2466" coordorigin="5988,17237" coordsize="34206,3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Pl7MYAAADcAAAADwAAAGRycy9kb3ducmV2LnhtbESPQWvCQBSE7wX/w/KE&#10;3uomthZJ3YQgWnqQQlWQ3h7ZZxKSfRuyaxL/fbdQ6HGYmW+YTTaZVgzUu9qygngRgSAurK65VHA+&#10;7Z/WIJxH1thaJgV3cpCls4cNJtqO/EXD0ZciQNglqKDyvkukdEVFBt3CdsTBu9reoA+yL6XucQxw&#10;08plFL1KgzWHhQo72lZUNMebUfA+4pg/x7vh0Fy39+/T6vNyiEmpx/mUv4HwNPn/8F/7QytYr1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s+XsxgAAANwA&#10;AAAPAAAAAAAAAAAAAAAAAKoCAABkcnMvZG93bnJldi54bWxQSwUGAAAAAAQABAD6AAAAnQMAAAAA&#10;">
                  <v:line id="Line 113" o:spid="_x0000_s1474" style="position:absolute;visibility:visible;mso-wrap-style:square" from="6188,20339" to="40140,20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VqQcAAAADcAAAADwAAAGRycy9kb3ducmV2LnhtbESPzQrCMBCE74LvEFbwpqmCP1Sj+IPg&#10;Ua0PsDZrW2w2pYlafXojCB6HmfmGmS8bU4oH1a6wrGDQj0AQp1YXnCk4J7veFITzyBpLy6TgRQ6W&#10;i3ZrjrG2Tz7S4+QzESDsYlSQe1/FUro0J4Oubyvi4F1tbdAHWWdS1/gMcFPKYRSNpcGCw0KOFW1y&#10;Sm+nu1GwRXSTInpf7qv9ebI+vBN3uG2V6naa1QyEp8b/w7/2XiuYjkbwPROO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VakHAAAAA3AAAAA8AAAAAAAAAAAAAAAAA&#10;oQIAAGRycy9kb3ducmV2LnhtbFBLBQYAAAAABAAEAPkAAACOAwAAAAA=&#10;" strokecolor="windowText">
                    <v:stroke startarrow="block"/>
                  </v:line>
                  <v:line id="Line 148" o:spid="_x0000_s1475" style="position:absolute;flip:y;visibility:visible;mso-wrap-style:square" from="5988,17237" to="40195,17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qLbcMAAADcAAAADwAAAGRycy9kb3ducmV2LnhtbESP0YrCMBRE3wX/IVxh3zSti1KqUURW&#10;FB8Eqx9waa5tsbkpSdZ2/34jLOzjMDNnmPV2MK14kfONZQXpLAFBXFrdcKXgfjtMMxA+IGtsLZOC&#10;H/Kw3YxHa8y17flKryJUIkLY56igDqHLpfRlTQb9zHbE0XtYZzBE6SqpHfYRblo5T5KlNNhwXKix&#10;o31N5bP4Ngr2l/Tc7vgo0/7hTp86+yrni7tSH5NhtwIRaAj/4b/2SSvIFkt4n4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Ki23DAAAA3AAAAA8AAAAAAAAAAAAA&#10;AAAAoQIAAGRycy9kb3ducmV2LnhtbFBLBQYAAAAABAAEAPkAAACRAwAAAAA=&#10;" strokecolor="windowText">
                    <v:stroke endarrow="block"/>
                  </v:line>
                </v:group>
                <v:shape id="Text Box 111" o:spid="_x0000_s1476" type="#_x0000_t202" style="position:absolute;left:56006;top:7426;width:5256;height:30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0EcsMA&#10;AADcAAAADwAAAGRycy9kb3ducmV2LnhtbESPQWvCQBSE7wX/w/KE3urGQNsQXUUEMR5rVTw+ss8k&#10;mn0bdtcY/323UOhxmJlvmPlyMK3oyfnGsoLpJAFBXFrdcKXg8L15y0D4gKyxtUwKnuRhuRi9zDHX&#10;9sFf1O9DJSKEfY4K6hC6XEpf1mTQT2xHHL2LdQZDlK6S2uEjwk0r0yT5kAYbjgs1drSuqbzt70ZB&#10;ct4WG7e7ngq+TztPxzRL+1Sp1/GwmoEINIT/8F+70Aqy90/4PROP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0EcsMAAADcAAAADwAAAAAAAAAAAAAAAACYAgAAZHJzL2Rv&#10;d25yZXYueG1sUEsFBgAAAAAEAAQA9QAAAIgDAAAAAA==&#10;" filled="f" stroked="f">
                  <v:textbox inset="0,1mm,0,1mm">
                    <w:txbxContent>
                      <w:p w14:paraId="5E630668" w14:textId="77777777" w:rsidR="001F4D5C" w:rsidRPr="0009356C" w:rsidRDefault="001F4D5C" w:rsidP="00085551">
                        <w:pPr>
                          <w:pStyle w:val="NormalWeb"/>
                          <w:spacing w:before="0" w:line="192" w:lineRule="auto"/>
                          <w:jc w:val="center"/>
                          <w:rPr>
                            <w:sz w:val="13"/>
                            <w:szCs w:val="13"/>
                          </w:rPr>
                        </w:pPr>
                        <w:r w:rsidRPr="0009356C">
                          <w:rPr>
                            <w:b/>
                            <w:bCs/>
                            <w:sz w:val="13"/>
                            <w:szCs w:val="13"/>
                          </w:rPr>
                          <w:t>XDS</w:t>
                        </w:r>
                        <w:r w:rsidRPr="0009356C">
                          <w:rPr>
                            <w:b/>
                            <w:bCs/>
                            <w:sz w:val="13"/>
                            <w:szCs w:val="13"/>
                          </w:rPr>
                          <w:br/>
                          <w:t>Document Repository</w:t>
                        </w:r>
                      </w:p>
                    </w:txbxContent>
                  </v:textbox>
                </v:shape>
                <v:shape id="Text Box 130" o:spid="_x0000_s1477" type="#_x0000_t202" style="position:absolute;left:20454;top:24631;width:20396;height:1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kWsEA&#10;AADcAAAADwAAAGRycy9kb3ducmV2LnhtbERPTYvCMBC9C/sfwix401RB0WoUWVwQBLHWwx5nm7EN&#10;NpNuk9X6781B8Ph438t1Z2txo9YbxwpGwwQEceG04VLBOf8ezED4gKyxdkwKHuRhvfroLTHV7s4Z&#10;3U6hFDGEfYoKqhCaVEpfVGTRD11DHLmLay2GCNtS6hbvMdzWcpwkU2nRcGyosKGviorr6d8q2Pxw&#10;tjV/h99jdslMns8T3k+vSvU/u80CRKAuvMUv904rmE3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JFrBAAAA3AAAAA8AAAAAAAAAAAAAAAAAmAIAAGRycy9kb3du&#10;cmV2LnhtbFBLBQYAAAAABAAEAPUAAACGAwAAAAA=&#10;" filled="f" stroked="f">
                  <v:textbox inset="0,0,0,0">
                    <w:txbxContent>
                      <w:p w14:paraId="610EECAE" w14:textId="77777777" w:rsidR="001F4D5C" w:rsidRPr="00C0470D" w:rsidRDefault="001F4D5C" w:rsidP="00085551">
                        <w:pPr>
                          <w:pStyle w:val="NormalWeb"/>
                          <w:spacing w:before="0" w:line="276" w:lineRule="auto"/>
                          <w:jc w:val="center"/>
                          <w:rPr>
                            <w:sz w:val="14"/>
                            <w:szCs w:val="14"/>
                          </w:rPr>
                        </w:pPr>
                        <w:r w:rsidRPr="00C0470D">
                          <w:rPr>
                            <w:sz w:val="14"/>
                            <w:szCs w:val="14"/>
                            <w:highlight w:val="lightGray"/>
                          </w:rPr>
                          <w:t>Query for Data Elements</w:t>
                        </w:r>
                        <w:r w:rsidRPr="00C0470D">
                          <w:rPr>
                            <w:sz w:val="14"/>
                            <w:szCs w:val="14"/>
                          </w:rPr>
                          <w:t xml:space="preserve"> Request</w:t>
                        </w:r>
                      </w:p>
                      <w:p w14:paraId="149AA72E" w14:textId="77777777" w:rsidR="001F4D5C" w:rsidRPr="00C0470D" w:rsidRDefault="001F4D5C" w:rsidP="00085551">
                        <w:pPr>
                          <w:pStyle w:val="NormalWeb"/>
                          <w:spacing w:line="276" w:lineRule="auto"/>
                          <w:jc w:val="center"/>
                          <w:rPr>
                            <w:sz w:val="14"/>
                            <w:szCs w:val="14"/>
                          </w:rPr>
                        </w:pPr>
                        <w:r w:rsidRPr="00C0470D">
                          <w:rPr>
                            <w:sz w:val="14"/>
                            <w:szCs w:val="14"/>
                          </w:rPr>
                          <w:t> </w:t>
                        </w:r>
                      </w:p>
                      <w:p w14:paraId="0C0C4CA2" w14:textId="77777777" w:rsidR="001F4D5C" w:rsidRPr="00C0470D" w:rsidRDefault="001F4D5C" w:rsidP="00085551">
                        <w:pPr>
                          <w:pStyle w:val="NormalWeb"/>
                          <w:spacing w:line="276" w:lineRule="auto"/>
                          <w:jc w:val="center"/>
                          <w:rPr>
                            <w:sz w:val="14"/>
                            <w:szCs w:val="14"/>
                          </w:rPr>
                        </w:pPr>
                        <w:r w:rsidRPr="00C0470D">
                          <w:rPr>
                            <w:sz w:val="14"/>
                            <w:szCs w:val="14"/>
                          </w:rPr>
                          <w:t>Transaction-C [C]</w:t>
                        </w:r>
                      </w:p>
                    </w:txbxContent>
                  </v:textbox>
                </v:shape>
                <v:group id="Gruppo 2193" o:spid="_x0000_s1478" style="position:absolute;left:19945;top:25779;width:22146;height:4983" coordorigin="16575,29680" coordsize="3575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line id="Line 134" o:spid="_x0000_s1479" style="position:absolute;flip:y;visibility:visible;mso-wrap-style:square" from="16575,29680" to="52215,29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k18UAAADcAAAADwAAAGRycy9kb3ducmV2LnhtbESPwWrCQBCG74W+wzIFL0E3KoiNrtLa&#10;CoXSQ60Hj0N2TILZ2ZCdavr2nUOhx+Gf/5tv1tshtOZKfWoiO5hOcjDEZfQNVw6OX/vxEkwSZI9t&#10;ZHLwQwm2m/u7NRY+3viTrgepjEI4FeigFukKa1NZU8A0iR2xZufYBxQd+8r6Hm8KD62d5fnCBmxY&#10;L9TY0a6m8nL4Dqqx/+CX+Tx7DjbLHun1JO+5FedGD8PTCozQIP/Lf+0372C5UH19Rgl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4k18UAAADcAAAADwAAAAAAAAAA&#10;AAAAAAChAgAAZHJzL2Rvd25yZXYueG1sUEsFBgAAAAAEAAQA+QAAAJMDAAAAAA==&#10;">
                    <v:stroke endarrow="block"/>
                  </v:line>
                  <v:line id="Line 113" o:spid="_x0000_s1480" style="position:absolute;flip:y;visibility:visible;mso-wrap-style:square" from="16575,31979" to="52332,3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Vc6MMAAADcAAAADwAAAGRycy9kb3ducmV2LnhtbESPzWrDMBCE74W+g9hCLyWRE0IwbpQQ&#10;AoWSU37vi7WWTa2VsRTb8dNXgUCOw8x8w6w2g61FR62vHCuYTRMQxLnTFRsFl/PPJAXhA7LG2jEp&#10;uJOHzfr9bYWZdj0fqTsFIyKEfYYKyhCaTEqfl2TRT11DHL3CtRZDlK2RusU+wm0t50mylBYrjgsl&#10;NrQrKf873ayC+dc4eJMXx3Tsxv3B9WZxLbZKfX4M228QgYbwCj/bv1pBupzB40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VXOjDAAAA3AAAAA8AAAAAAAAAAAAA&#10;AAAAoQIAAGRycy9kb3ducmV2LnhtbFBLBQYAAAAABAAEAPkAAACRAwAAAAA=&#10;">
                    <v:stroke startarrow="block"/>
                  </v:line>
                </v:group>
                <v:shape id="Text Box 130" o:spid="_x0000_s1481" type="#_x0000_t202" style="position:absolute;left:22025;top:29531;width:18210;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ZDcQA&#10;AADcAAAADwAAAGRycy9kb3ducmV2LnhtbESPQWvCQBSE7wX/w/KE3upGD8FGVxFREAqlMR48PrPP&#10;ZDH7NmZXTf99VxB6HGbmG2a+7G0j7tR541jBeJSAIC6dNlwpOBTbjykIH5A1No5JwS95WC4Gb3PM&#10;tHtwTvd9qESEsM9QQR1Cm0npy5os+pFriaN3dp3FEGVXSd3hI8JtIydJkkqLhuNCjS2tayov+5tV&#10;sDpyvjHX79NPfs5NUXwm/JVelHof9qsZiEB9+A+/2jutYJpO4H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g2Q3EAAAA3AAAAA8AAAAAAAAAAAAAAAAAmAIAAGRycy9k&#10;b3ducmV2LnhtbFBLBQYAAAAABAAEAPUAAACJAwAAAAA=&#10;" filled="f" stroked="f">
                  <v:textbox inset="0,0,0,0">
                    <w:txbxContent>
                      <w:p w14:paraId="3087DBC9" w14:textId="77777777" w:rsidR="001F4D5C" w:rsidRPr="00C0470D" w:rsidRDefault="001F4D5C" w:rsidP="00085551">
                        <w:pPr>
                          <w:pStyle w:val="NormalWeb"/>
                          <w:spacing w:before="0"/>
                          <w:jc w:val="center"/>
                          <w:rPr>
                            <w:sz w:val="14"/>
                            <w:szCs w:val="14"/>
                          </w:rPr>
                        </w:pPr>
                        <w:r w:rsidRPr="00C0470D">
                          <w:rPr>
                            <w:sz w:val="14"/>
                            <w:szCs w:val="14"/>
                            <w:highlight w:val="lightGray"/>
                          </w:rPr>
                          <w:t>Query for Data Elements</w:t>
                        </w:r>
                        <w:r w:rsidRPr="00C0470D">
                          <w:rPr>
                            <w:sz w:val="14"/>
                            <w:szCs w:val="14"/>
                          </w:rPr>
                          <w:t xml:space="preserve"> Response</w:t>
                        </w:r>
                      </w:p>
                      <w:p w14:paraId="67078516" w14:textId="77777777" w:rsidR="001F4D5C" w:rsidRPr="00C0470D" w:rsidRDefault="001F4D5C" w:rsidP="00085551">
                        <w:pPr>
                          <w:pStyle w:val="NormalWeb"/>
                          <w:jc w:val="center"/>
                          <w:rPr>
                            <w:sz w:val="14"/>
                            <w:szCs w:val="14"/>
                          </w:rPr>
                        </w:pPr>
                        <w:r w:rsidRPr="00C0470D">
                          <w:rPr>
                            <w:sz w:val="14"/>
                            <w:szCs w:val="14"/>
                          </w:rPr>
                          <w:t> </w:t>
                        </w:r>
                      </w:p>
                      <w:p w14:paraId="26897961" w14:textId="77777777" w:rsidR="001F4D5C" w:rsidRPr="00C0470D" w:rsidRDefault="001F4D5C" w:rsidP="00085551">
                        <w:pPr>
                          <w:pStyle w:val="NormalWeb"/>
                          <w:jc w:val="center"/>
                          <w:rPr>
                            <w:sz w:val="14"/>
                            <w:szCs w:val="14"/>
                          </w:rPr>
                        </w:pPr>
                        <w:r w:rsidRPr="00C0470D">
                          <w:rPr>
                            <w:sz w:val="14"/>
                            <w:szCs w:val="14"/>
                          </w:rPr>
                          <w:t>Transaction-C [C]</w:t>
                        </w:r>
                      </w:p>
                    </w:txbxContent>
                  </v:textbox>
                </v:shape>
                <v:rect id="Rectangle 337" o:spid="_x0000_s1482" style="position:absolute;left:18691;top:35167;width:1254;height:5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7kA8QA&#10;AADcAAAADwAAAGRycy9kb3ducmV2LnhtbESPzWrDMBCE74W8g9hAL6WR4xBj3MimFAz1sUkg9LZY&#10;6x9qrYylxM7bV4VCjsPMfMMcisUM4kaT6y0r2G4iEMS11T23Cs6n8jUF4TyyxsEyKbiTgyJfPR0w&#10;03bmL7odfSsChF2GCjrvx0xKV3dk0G3sSBy8xk4GfZBTK/WEc4CbQcZRlEiDPYeFDkf66Kj+OV6N&#10;gn1zvgx8f4njptqX5W5xvvqulXpeL+9vIDwt/hH+b39qBWmyg78z4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e5APEAAAA3AAAAA8AAAAAAAAAAAAAAAAAmAIAAGRycy9k&#10;b3ducmV2LnhtbFBLBQYAAAAABAAEAPUAAACJAwAAAAA=&#10;" fillcolor="#548235" strokecolor="windowText" strokeweight="1pt"/>
                <v:shape id="Text Box 130" o:spid="_x0000_s1483" type="#_x0000_t202" style="position:absolute;left:20805;top:35844;width:21058;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2wsMIA&#10;AADdAAAADwAAAGRycy9kb3ducmV2LnhtbERPz2vCMBS+C/sfwht400QR0WoUkQ0Gg2Gthx3fmmcb&#10;bF5qk2n33y8HwePH93u97V0jbtQF61nDZKxAEJfeWK40nIr30QJEiMgGG8+k4Y8CbDcvgzVmxt85&#10;p9sxViKFcMhQQx1jm0kZypochrFviRN39p3DmGBXSdPhPYW7Rk6VmkuHllNDjS3tayovx1+nYffN&#10;+Zu9fv0c8nNui2Kp+HN+0Xr42u9WICL18Sl+uD+MhulMpf3pTXo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bCwwgAAAN0AAAAPAAAAAAAAAAAAAAAAAJgCAABkcnMvZG93&#10;bnJldi54bWxQSwUGAAAAAAQABAD1AAAAhwMAAAAA&#10;" filled="f" stroked="f">
                  <v:textbox inset="0,0,0,0">
                    <w:txbxContent>
                      <w:p w14:paraId="0BC32B66" w14:textId="77777777" w:rsidR="001F4D5C" w:rsidRPr="00DD7CBE" w:rsidRDefault="001F4D5C" w:rsidP="00085551">
                        <w:pPr>
                          <w:pStyle w:val="NormalWeb"/>
                          <w:spacing w:before="0"/>
                          <w:jc w:val="center"/>
                          <w:rPr>
                            <w:sz w:val="14"/>
                            <w:szCs w:val="14"/>
                            <w:lang w:val="fr-FR"/>
                          </w:rPr>
                        </w:pPr>
                        <w:r w:rsidRPr="00DD7CBE">
                          <w:rPr>
                            <w:sz w:val="14"/>
                            <w:szCs w:val="14"/>
                            <w:highlight w:val="lightGray"/>
                            <w:lang w:val="fr-FR"/>
                          </w:rPr>
                          <w:t>Retrieve Documents</w:t>
                        </w:r>
                      </w:p>
                      <w:p w14:paraId="59649CA8" w14:textId="77777777" w:rsidR="001F4D5C" w:rsidRPr="00DD7CBE" w:rsidRDefault="001F4D5C" w:rsidP="00085551">
                        <w:pPr>
                          <w:pStyle w:val="NormalWeb"/>
                          <w:jc w:val="center"/>
                          <w:rPr>
                            <w:sz w:val="14"/>
                            <w:szCs w:val="14"/>
                            <w:lang w:val="fr-FR"/>
                          </w:rPr>
                        </w:pPr>
                        <w:r w:rsidRPr="00DD7CBE">
                          <w:rPr>
                            <w:sz w:val="14"/>
                            <w:szCs w:val="14"/>
                            <w:lang w:val="fr-FR"/>
                          </w:rPr>
                          <w:t> </w:t>
                        </w:r>
                      </w:p>
                      <w:p w14:paraId="03DAB723" w14:textId="77777777" w:rsidR="001F4D5C" w:rsidRPr="00DD7CBE" w:rsidRDefault="001F4D5C" w:rsidP="00085551">
                        <w:pPr>
                          <w:pStyle w:val="NormalWeb"/>
                          <w:jc w:val="center"/>
                          <w:rPr>
                            <w:sz w:val="14"/>
                            <w:szCs w:val="14"/>
                            <w:lang w:val="fr-FR"/>
                          </w:rPr>
                        </w:pPr>
                        <w:r w:rsidRPr="00DD7CBE">
                          <w:rPr>
                            <w:sz w:val="14"/>
                            <w:szCs w:val="14"/>
                            <w:lang w:val="fr-FR"/>
                          </w:rPr>
                          <w:t>Transaction-C [C]</w:t>
                        </w:r>
                      </w:p>
                    </w:txbxContent>
                  </v:textbox>
                </v:shape>
                <v:group id="Gruppo 2199" o:spid="_x0000_s1484" style="position:absolute;left:19936;top:35611;width:32406;height:1778" coordorigin="16575,33873" coordsize="41406,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Md8MUAAADdAAAADwAAAGRycy9kb3ducmV2LnhtbESPQYvCMBSE78L+h/AW&#10;vGlaVxepRhHZFQ8iqAvi7dE822LzUppsW/+9EQSPw8x8w8yXnSlFQ7UrLCuIhxEI4tTqgjMFf6ff&#10;wRSE88gaS8uk4E4OlouP3hwTbVs+UHP0mQgQdgkqyL2vEildmpNBN7QVcfCutjbog6wzqWtsA9yU&#10;chRF39JgwWEhx4rWOaW3479RsGmxXX3FP83udl3fL6fJ/ryLSan+Z7eagfDU+Xf41d5qBaNx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zHfDFAAAA3QAA&#10;AA8AAAAAAAAAAAAAAAAAqgIAAGRycy9kb3ducmV2LnhtbFBLBQYAAAAABAAEAPoAAACcAwAAAAA=&#10;">
                  <v:line id="Line 134" o:spid="_x0000_s1485" style="position:absolute;flip:y;visibility:visible;mso-wrap-style:square" from="16575,33873" to="57931,3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du2sYAAADdAAAADwAAAGRycy9kb3ducmV2LnhtbESPQUvDQBCF74L/YRmhl9DuNhXR2G1p&#10;q4VC8WDrweOQHZNgdjZkp238925B8Ph48743b74cfKvO1McmsIXpxIAiLoNruLLwcdyOH0FFQXbY&#10;BiYLPxRhubi9mWPhwoXf6XyQSiUIxwIt1CJdoXUsa/IYJ6EjTt5X6D1Kkn2lXY+XBPetzo150B4b&#10;Tg01drSpqfw+nHx6Y/vGL7NZtvY6y57o9VP2Rou1o7th9QxKaJD/47/0zlnI700O1zUJAX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btrGAAAA3QAAAA8AAAAAAAAA&#10;AAAAAAAAoQIAAGRycy9kb3ducmV2LnhtbFBLBQYAAAAABAAEAPkAAACUAwAAAAA=&#10;">
                    <v:stroke endarrow="block"/>
                  </v:line>
                  <v:line id="Line 113" o:spid="_x0000_s1486" style="position:absolute;visibility:visible;mso-wrap-style:square" from="16575,35505" to="57981,3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yfscAAADdAAAADwAAAGRycy9kb3ducmV2LnhtbESPQWvCQBSE7wX/w/KE3uqmGkTTbESE&#10;grQgmCp4fGZfk9Ds25DdmjS/3i0Uehxm5hsm3QymETfqXG1ZwfMsAkFcWF1zqeD08fq0AuE8ssbG&#10;Min4IQebbPKQYqJtz0e65b4UAcIuQQWV920ipSsqMuhmtiUO3qftDPogu1LqDvsAN42cR9FSGqw5&#10;LFTY0q6i4iv/NgpQ7ka/Og7v8fps5OWwXZ6v45tSj9Nh+wLC0+D/w3/tvVYwj6MF/L4JT0Bm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czJ+xwAAAN0AAAAPAAAAAAAA&#10;AAAAAAAAAKECAABkcnMvZG93bnJldi54bWxQSwUGAAAAAAQABAD5AAAAlQMAAAAA&#10;">
                    <v:stroke startarrow="block"/>
                  </v:line>
                </v:group>
                <v:shape id="Parentesi graffa aperta 2202" o:spid="_x0000_s1487" type="#_x0000_t87" style="position:absolute;left:2442;top:15015;width:1093;height:8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tqcUA&#10;AADdAAAADwAAAGRycy9kb3ducmV2LnhtbESPQWsCMRSE70L/Q3gFL1ITFy1laxQRxN6q1ur1sXlu&#10;lm5e1k2q679vBKHHYWa+YabzztXiQm2oPGsYDRUI4sKbiksN+6/VyxuIEJEN1p5Jw40CzGdPvSnm&#10;xl95S5ddLEWCcMhRg42xyaUMhSWHYegb4uSdfOswJtmW0rR4TXBXy0ypV+mw4rRgsaGlpeJn9+s0&#10;HL7rVXb63JzX6raf2AH7wVF5rfvP3eIdRKQu/ocf7Q+jIRurMdzfp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062pxQAAAN0AAAAPAAAAAAAAAAAAAAAAAJgCAABkcnMv&#10;ZG93bnJldi54bWxQSwUGAAAAAAQABAD1AAAAigMAAAAA&#10;" adj="225" strokecolor="#7f7f7f">
                  <v:stroke joinstyle="miter"/>
                </v:shape>
                <v:shape id="Parentesi graffa aperta 2204" o:spid="_x0000_s1488" type="#_x0000_t87" style="position:absolute;left:2442;top:25005;width:1141;height:16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oOscA&#10;AADdAAAADwAAAGRycy9kb3ducmV2LnhtbESPQUvDQBSE74L/YXmFXsRubK2W2G0pQqUIHqyCHh/Z&#10;Z5KafZvsPtP033cFweMwM98wy/XgGtVTiLVnAzeTDBRx4W3NpYH3t+31AlQUZIuNZzJwogjr1eXF&#10;EnPrj/xK/V5KlSAcczRQibS51rGoyGGc+JY4eV8+OJQkQ6ltwGOCu0ZPs+xOO6w5LVTY0mNFxff+&#10;xxk49F24euGP+/ls8ynPT2W3IOmMGY+GzQMooUH+w3/tnTUwvc3m8PsmPQG9O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o6DrHAAAA3QAAAA8AAAAAAAAAAAAAAAAAmAIAAGRy&#10;cy9kb3ducmV2LnhtbFBLBQYAAAAABAAEAPUAAACMAwAAAAA=&#10;" adj="126" strokecolor="#7f7f7f">
                  <v:stroke joinstyle="miter"/>
                </v:shape>
                <v:group id="Gruppo 2205" o:spid="_x0000_s1489" style="position:absolute;left:56092;top:695;width:5680;height:6690" coordorigin="55179,2010" coordsize="6311,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qFhMcAAADdAAAADwAAAGRycy9kb3ducmV2LnhtbESPQWvCQBSE7wX/w/IK&#10;3ppNtA2SZhURKx5CoSqU3h7ZZxLMvg3ZbRL/fbdQ6HGYmW+YfDOZVgzUu8aygiSKQRCXVjdcKbic&#10;355WIJxH1thaJgV3crBZzx5yzLQd+YOGk69EgLDLUEHtfZdJ6cqaDLrIdsTBu9reoA+yr6TucQxw&#10;08pFHKfSYMNhocaOdjWVt9O3UXAYcdwuk/1Q3K67+9f55f2zSEip+eO0fQXhafL/4b/2UStYPMc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dqFhMcAAADd&#10;AAAADwAAAAAAAAAAAAAAAACqAgAAZHJzL2Rvd25yZXYueG1sUEsFBgAAAAAEAAQA+gAAAJ4DAAAA&#10;AA==&#10;">
                  <v:roundrect id="Rettangolo con angoli arrotondati 2206" o:spid="_x0000_s1490" style="position:absolute;left:55378;top:2010;width:5742;height:6691;visibility:visible;mso-wrap-style:square;v-text-anchor:top" arcsize="591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oqscA&#10;AADdAAAADwAAAGRycy9kb3ducmV2LnhtbESPQWsCMRSE74X+h/AKXkQTpbS6GqVqhV48dNX7c/O6&#10;u+3mZUmiu/33TaHQ4zAz3zDLdW8bcSMfascaJmMFgrhwpuZSw+m4H81AhIhssHFMGr4pwHp1f7fE&#10;zLiO3+mWx1IkCIcMNVQxtpmUoajIYhi7ljh5H85bjEn6UhqPXYLbRk6VepIWa04LFba0raj4yq9W&#10;w/xwPnXusil3k3OT+9ftcP+phloPHvqXBYhIffwP/7XfjIbpo3qG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h6KrHAAAA3QAAAA8AAAAAAAAAAAAAAAAAmAIAAGRy&#10;cy9kb3ducmV2LnhtbFBLBQYAAAAABAAEAPUAAACMAwAAAAA=&#10;" fillcolor="#f2f2f2" strokecolor="#afabab">
                    <v:stroke joinstyle="miter"/>
                    <v:textbox inset=",0">
                      <w:txbxContent>
                        <w:p w14:paraId="21DE538C" w14:textId="77777777" w:rsidR="001F4D5C" w:rsidRPr="00C522A2" w:rsidRDefault="001F4D5C" w:rsidP="00085551">
                          <w:pPr>
                            <w:spacing w:before="0"/>
                            <w:jc w:val="center"/>
                            <w:rPr>
                              <w:rFonts w:ascii="Arial" w:hAnsi="Arial" w:cs="Arial"/>
                              <w:b/>
                              <w:color w:val="595959" w:themeColor="text1" w:themeTint="A6"/>
                              <w:sz w:val="14"/>
                              <w:lang w:val="it-IT"/>
                            </w:rPr>
                          </w:pPr>
                          <w:r w:rsidRPr="00C522A2">
                            <w:rPr>
                              <w:rFonts w:ascii="Arial" w:hAnsi="Arial" w:cs="Arial"/>
                              <w:b/>
                              <w:color w:val="595959" w:themeColor="text1" w:themeTint="A6"/>
                              <w:sz w:val="14"/>
                              <w:lang w:val="it-IT"/>
                            </w:rPr>
                            <w:t>2</w:t>
                          </w:r>
                        </w:p>
                      </w:txbxContent>
                    </v:textbox>
                  </v:roundrect>
                  <v:shape id="Elemento grafico 11" o:spid="_x0000_s1491" type="#_x0000_t75" alt="Database" style="position:absolute;left:55179;top:3026;width:6312;height:3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dnILEAAAA3QAAAA8AAABkcnMvZG93bnJldi54bWxET8tqAjEU3Rf6D+EK3YgmFZEymhEplbaK&#10;i466cHeZ3HnYyc10EnX6981C6PJw3otlbxtxpc7XjjU8jxUI4tyZmksNh/169ALCB2SDjWPS8Ese&#10;lunjwwIT4278RdcslCKGsE9QQxVCm0jp84os+rFriSNXuM5iiLArpenwFsNtIydKzaTFmmNDhS29&#10;VpR/ZxerYf0ptxt1NEMvV6efS/Ee3s600/pp0K/mIAL14V98d38YDZOpinPjm/gEZP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sdnILEAAAA3QAAAA8AAAAAAAAAAAAAAAAA&#10;nwIAAGRycy9kb3ducmV2LnhtbFBLBQYAAAAABAAEAPcAAACQAwAAAAA=&#10;">
                    <v:imagedata r:id="rId51" o:title="Database" cropleft="4951f" cropright="4951f"/>
                  </v:shape>
                </v:group>
                <v:rect id="Rectangle 133" o:spid="_x0000_s1492" style="position:absolute;left:52342;top:35276;width:1182;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k+ZcYA&#10;AADdAAAADwAAAGRycy9kb3ducmV2LnhtbESPS2vDMBCE74H8B7GFXEIjx0lK60YJJWCoj3EDpbfF&#10;Wj+otTKW6se/rwKFHoeZ+YY5nifTioF611hWsN1EIIgLqxuuFNw+0sdnEM4ja2wtk4KZHJxPy8UR&#10;E21HvtKQ+0oECLsEFdTed4mUrqjJoNvYjjh4pe0N+iD7SuoexwA3rYyj6EkabDgs1NjRpabiO/8x&#10;Cg7l7bPleR3HZXZI093kfPZVKLV6mN5eQXia/H/4r/2uFcT76AXub8ITkK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k+ZcYAAADdAAAADwAAAAAAAAAAAAAAAACYAgAAZHJz&#10;L2Rvd25yZXYueG1sUEsFBgAAAAAEAAQA9QAAAIsDAAAAAA==&#10;" fillcolor="#548235" strokecolor="windowText" strokeweight="1pt"/>
                <v:shape id="Immagine 813" o:spid="_x0000_s1493" type="#_x0000_t75" style="position:absolute;left:17323;top:32962;width:1479;height:3121;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Hw8nDAAAA3QAAAA8AAABkcnMvZG93bnJldi54bWxET91qwjAUvh/sHcIZeDfTFjdmNUoRBIUx&#10;0PkAh+bYdEtOahNr3dMvF4Ndfnz/y/XorBioD61nBfk0A0Fce91yo+D0uX1+AxEiskbrmRTcKcB6&#10;9fiwxFL7Gx9oOMZGpBAOJSowMXallKE25DBMfUecuLPvHcYE+0bqHm8p3FlZZNmrdNhyajDY0cZQ&#10;/X28OgWHwpr3n2GeV8VH88XDy/ayr6xSk6exWoCINMZ/8Z97pxUUszztT2/SE5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0fDycMAAADdAAAADwAAAAAAAAAAAAAAAACf&#10;AgAAZHJzL2Rvd25yZXYueG1sUEsFBgAAAAAEAAQA9wAAAI8DAAAAAA==&#10;">
                  <v:imagedata r:id="rId49" o:title=""/>
                </v:shape>
                <v:shape id="Text Box 25" o:spid="_x0000_s1494" type="#_x0000_t202" style="position:absolute;left:9639;top:33242;width:745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g8A8UA&#10;AADdAAAADwAAAGRycy9kb3ducmV2LnhtbESP0WrCQBRE3wv+w3KFvtVNRKSkrlIKaipYUPsBl+w1&#10;G5O9G7JrTP++Kwg+DjNzhlmsBtuInjpfOVaQThIQxIXTFZcKfk/rt3cQPiBrbByTgj/ysFqOXhaY&#10;aXfjA/XHUIoIYZ+hAhNCm0npC0MW/cS1xNE7u85iiLIrpe7wFuG2kdMkmUuLFccFgy19GSrq49Uq&#10;2FTn9PTT12Vr6u/tZpfvL/klKPU6Hj4/QAQawjP8aOdawXSWpnB/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wDxQAAAN0AAAAPAAAAAAAAAAAAAAAAAJgCAABkcnMv&#10;ZG93bnJldi54bWxQSwUGAAAAAAQABAD1AAAAigMAAAAA&#10;" filled="f" stroked="f" strokeweight=".5pt">
                  <v:textbox inset="0,0,0,0">
                    <w:txbxContent>
                      <w:p w14:paraId="1EFD0A89" w14:textId="77777777" w:rsidR="001F4D5C" w:rsidRPr="00C0470D" w:rsidRDefault="001F4D5C" w:rsidP="00085551">
                        <w:pPr>
                          <w:pStyle w:val="NormalWeb"/>
                          <w:spacing w:before="0" w:line="216" w:lineRule="auto"/>
                          <w:jc w:val="right"/>
                          <w:rPr>
                            <w:sz w:val="13"/>
                            <w:szCs w:val="13"/>
                          </w:rPr>
                        </w:pPr>
                        <w:r w:rsidRPr="00C0470D">
                          <w:rPr>
                            <w:sz w:val="13"/>
                            <w:szCs w:val="13"/>
                          </w:rPr>
                          <w:t>Retrieve</w:t>
                        </w:r>
                        <w:r w:rsidRPr="00C0470D">
                          <w:rPr>
                            <w:sz w:val="13"/>
                            <w:szCs w:val="13"/>
                            <w:u w:val="single"/>
                          </w:rPr>
                          <w:t xml:space="preserve"> </w:t>
                        </w:r>
                        <w:r w:rsidRPr="00C0470D">
                          <w:rPr>
                            <w:sz w:val="13"/>
                            <w:szCs w:val="13"/>
                          </w:rPr>
                          <w:t>the</w:t>
                        </w:r>
                        <w:r w:rsidRPr="00C0470D">
                          <w:rPr>
                            <w:sz w:val="13"/>
                            <w:szCs w:val="13"/>
                          </w:rPr>
                          <w:br/>
                        </w:r>
                        <w:r>
                          <w:rPr>
                            <w:sz w:val="13"/>
                            <w:szCs w:val="13"/>
                          </w:rPr>
                          <w:t xml:space="preserve">original </w:t>
                        </w:r>
                        <w:r w:rsidRPr="00C0470D">
                          <w:rPr>
                            <w:sz w:val="13"/>
                            <w:szCs w:val="13"/>
                          </w:rPr>
                          <w:t>Document</w:t>
                        </w:r>
                        <w:r>
                          <w:rPr>
                            <w:sz w:val="13"/>
                            <w:szCs w:val="13"/>
                          </w:rPr>
                          <w:t>s</w:t>
                        </w:r>
                        <w:r w:rsidRPr="00C0470D">
                          <w:rPr>
                            <w:sz w:val="13"/>
                            <w:szCs w:val="13"/>
                          </w:rPr>
                          <w:br/>
                          <w:t xml:space="preserve">referenced </w:t>
                        </w:r>
                        <w:r>
                          <w:rPr>
                            <w:sz w:val="13"/>
                            <w:szCs w:val="13"/>
                          </w:rPr>
                          <w:t>by DE’s p</w:t>
                        </w:r>
                        <w:r w:rsidRPr="00C0470D">
                          <w:rPr>
                            <w:sz w:val="13"/>
                            <w:szCs w:val="13"/>
                          </w:rPr>
                          <w:t>rovenance</w:t>
                        </w:r>
                      </w:p>
                    </w:txbxContent>
                  </v:textbox>
                </v:shape>
                <v:shape id="Elemento grafico 3" o:spid="_x0000_s1495" type="#_x0000_t75" alt="Utente" style="position:absolute;left:9602;top:186;width:3485;height:3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pDeTEAAAA3QAAAA8AAABkcnMvZG93bnJldi54bWxEj91qwkAUhO+FvsNyCt7pxiAi0VVKiyAU&#10;/KsPcMwes9Hs2TS7jfHtXUHo5TAz3zDzZWcr0VLjS8cKRsMEBHHudMmFguPPajAF4QOyxsoxKbiT&#10;h+XirTfHTLsb76k9hEJECPsMFZgQ6kxKnxuy6IeuJo7e2TUWQ5RNIXWDtwi3lUyTZCItlhwXDNb0&#10;aSi/Hv6sgu+p3bX2aPbl76T+2lxOdN1uSan+e/cxAxGoC//hV3utFaTjUQrPN/EJyM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8pDeTEAAAA3QAAAA8AAAAAAAAAAAAAAAAA&#10;nwIAAGRycy9kb3ducmV2LnhtbFBLBQYAAAAABAAEAPcAAACQAwAAAAA=&#10;">
                  <v:imagedata r:id="rId50" o:title="Utente"/>
                </v:shape>
                <v:rect id="Rectangle 115" o:spid="_x0000_s1496" style="position:absolute;left:52342;top:15723;width:1189;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fUsMA&#10;AADdAAAADwAAAGRycy9kb3ducmV2LnhtbESPS6vCMBSE9xf8D+EIbi6aWq8i1SgiFHTpA8TdoTl9&#10;YHNSmqj13xtBuMthZr5hluvO1OJBrassKxiPIhDEmdUVFwrOp3Q4B+E8ssbaMil4kYP1qvezxETb&#10;Jx/ocfSFCBB2CSoovW8SKV1WkkE3sg1x8HLbGvRBtoXULT4D3NQyjqKZNFhxWCixoW1J2e14Nwqm&#10;+flS8+s3jvP9NE0nnfP7a6bUoN9tFiA8df4//G3vtIL4bzyBz5vwBO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ifUsMAAADdAAAADwAAAAAAAAAAAAAAAACYAgAAZHJzL2Rv&#10;d25yZXYueG1sUEsFBgAAAAAEAAQA9QAAAIgDAAAAAA==&#10;" fillcolor="#548235" strokecolor="windowText" strokeweight="1pt"/>
                <v:oval id="Ovale 817" o:spid="_x0000_s1497" style="position:absolute;left:317;top:18507;width:1761;height:1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RacQA&#10;AADdAAAADwAAAGRycy9kb3ducmV2LnhtbESPQUsDMRSE74L/ITzBm822LFXWpkWkQsGD2BZ6fWye&#10;ydLNy5I8u9t/bwTB4zAz3zCrzRR6daGUu8gG5rMKFHEbbcfOwPHw9vAEKguyxT4yGbhShs369maF&#10;jY0jf9JlL04VCOcGDXiRodE6t54C5lkciIv3FVNAKTI5bROOBR56vaiqpQ7YcVnwONCrp/a8/w4G&#10;an53H5Lc6XE7+q3sTkdcXs/G3N9NL8+ghCb5D/+1d9bAop7X8PumPAG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UWnEAAAA3QAAAA8AAAAAAAAAAAAAAAAAmAIAAGRycy9k&#10;b3ducmV2LnhtbFBLBQYAAAAABAAEAPUAAACJAwAAAAA=&#10;" fillcolor="#595959" strokecolor="#afabab">
                  <v:stroke joinstyle="miter"/>
                  <v:textbox inset="0,0,0,0">
                    <w:txbxContent>
                      <w:p w14:paraId="030D2821" w14:textId="77777777" w:rsidR="001F4D5C" w:rsidRPr="007E1689" w:rsidRDefault="001F4D5C" w:rsidP="00085551">
                        <w:pPr>
                          <w:pStyle w:val="NormalWeb"/>
                          <w:spacing w:before="0"/>
                          <w:jc w:val="center"/>
                          <w:rPr>
                            <w:b/>
                            <w:color w:val="FFFFFF" w:themeColor="background1"/>
                          </w:rPr>
                        </w:pPr>
                        <w:r w:rsidRPr="007E1689">
                          <w:rPr>
                            <w:rFonts w:ascii="Arial" w:hAnsi="Arial" w:cs="Arial"/>
                            <w:b/>
                            <w:color w:val="FFFFFF" w:themeColor="background1"/>
                            <w:sz w:val="16"/>
                            <w:szCs w:val="16"/>
                          </w:rPr>
                          <w:t>1</w:t>
                        </w:r>
                      </w:p>
                    </w:txbxContent>
                  </v:textbox>
                </v:oval>
                <v:oval id="Ovale 818" o:spid="_x0000_s1498" style="position:absolute;left:317;top:32237;width:1761;height:1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08sUA&#10;AADdAAAADwAAAGRycy9kb3ducmV2LnhtbESPQUsDMRSE74L/IbyCN5ttqVXWpkWkQsGDWAu9Pjav&#10;ydLNy5I8u9t/bwTB4zAz3zCrzRg6daGU28gGZtMKFHETbcvOwOHr7f4JVBZki11kMnClDJv17c0K&#10;axsH/qTLXpwqEM41GvAifa11bjwFzNPYExfvFFNAKTI5bRMOBR46Pa+qpQ7Yclnw2NOrp+a8/w4G&#10;FvzuPiS54+N28FvZHQ+4vJ6NuZuML8+ghEb5D/+1d9bAfDF7gN835Qn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PTyxQAAAN0AAAAPAAAAAAAAAAAAAAAAAJgCAABkcnMv&#10;ZG93bnJldi54bWxQSwUGAAAAAAQABAD1AAAAigMAAAAA&#10;" fillcolor="#595959" strokecolor="#afabab">
                  <v:stroke joinstyle="miter"/>
                  <v:textbox inset="0,0,0,0">
                    <w:txbxContent>
                      <w:p w14:paraId="00529D65" w14:textId="77777777" w:rsidR="001F4D5C" w:rsidRPr="00FF1186" w:rsidRDefault="001F4D5C" w:rsidP="00085551">
                        <w:pPr>
                          <w:pStyle w:val="NormalWeb"/>
                          <w:spacing w:before="0"/>
                          <w:jc w:val="center"/>
                          <w:rPr>
                            <w:b/>
                            <w:color w:val="FFFFFF" w:themeColor="background1"/>
                            <w:lang w:val="it-IT"/>
                          </w:rPr>
                        </w:pPr>
                        <w:r>
                          <w:rPr>
                            <w:rFonts w:ascii="Arial" w:hAnsi="Arial" w:cs="Arial"/>
                            <w:b/>
                            <w:color w:val="FFFFFF" w:themeColor="background1"/>
                            <w:sz w:val="16"/>
                            <w:szCs w:val="16"/>
                            <w:lang w:val="it-IT"/>
                          </w:rPr>
                          <w:t>2</w:t>
                        </w:r>
                      </w:p>
                    </w:txbxContent>
                  </v:textbox>
                </v:oval>
                <v:shape id="Text Box 109" o:spid="_x0000_s1499" type="#_x0000_t202" style="position:absolute;left:2673;top:7453;width:4943;height:298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ia8QA&#10;AADdAAAADwAAAGRycy9kb3ducmV2LnhtbESPwWrDMBBE74X+g9hCb7VsUUJwo4RSCHWPSZrS42Jt&#10;bSfWykiK4/x9FAj0OMzMG2axmmwvRvKhc6yhyHIQxLUzHTcavnfrlzmIEJEN9o5Jw4UCrJaPDwss&#10;jTvzhsZtbESCcChRQxvjUEoZ6pYshswNxMn7c95iTNI30ng8J7jtpcrzmbTYcVpocaCPlurj9mQ1&#10;5L+f1dp/HX4qPhVDoL2aq1Fp/fw0vb+BiDTF//C9XRkN6rWYwe1Ne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ImvEAAAA3QAAAA8AAAAAAAAAAAAAAAAAmAIAAGRycy9k&#10;b3ducmV2LnhtbFBLBQYAAAAABAAEAPUAAACJAwAAAAA=&#10;" filled="f" stroked="f">
                  <v:textbox inset="0,1mm,0,1mm">
                    <w:txbxContent>
                      <w:p w14:paraId="783020FD" w14:textId="77777777" w:rsidR="001F4D5C" w:rsidRPr="004C786A" w:rsidRDefault="001F4D5C" w:rsidP="00085551">
                        <w:pPr>
                          <w:pStyle w:val="NormalWeb"/>
                          <w:spacing w:before="0" w:line="192" w:lineRule="auto"/>
                          <w:jc w:val="center"/>
                          <w:rPr>
                            <w:sz w:val="13"/>
                            <w:szCs w:val="13"/>
                          </w:rPr>
                        </w:pPr>
                        <w:r>
                          <w:rPr>
                            <w:b/>
                            <w:bCs/>
                            <w:sz w:val="13"/>
                            <w:szCs w:val="13"/>
                          </w:rPr>
                          <w:t>XDS/MHD</w:t>
                        </w:r>
                        <w:r w:rsidRPr="004C786A">
                          <w:rPr>
                            <w:b/>
                            <w:bCs/>
                            <w:sz w:val="13"/>
                            <w:szCs w:val="13"/>
                          </w:rPr>
                          <w:t xml:space="preserve"> </w:t>
                        </w:r>
                        <w:r>
                          <w:rPr>
                            <w:b/>
                            <w:bCs/>
                            <w:sz w:val="13"/>
                            <w:szCs w:val="13"/>
                          </w:rPr>
                          <w:t>Document</w:t>
                        </w:r>
                        <w:r w:rsidRPr="004C786A">
                          <w:rPr>
                            <w:b/>
                            <w:bCs/>
                            <w:sz w:val="13"/>
                            <w:szCs w:val="13"/>
                          </w:rPr>
                          <w:br/>
                        </w:r>
                        <w:r>
                          <w:rPr>
                            <w:b/>
                            <w:bCs/>
                            <w:sz w:val="13"/>
                            <w:szCs w:val="13"/>
                          </w:rPr>
                          <w:t>Source</w:t>
                        </w:r>
                      </w:p>
                    </w:txbxContent>
                  </v:textbox>
                </v:shape>
                <v:group id="Gruppo 820" o:spid="_x0000_s1500" style="position:absolute;left:14230;top:519;width:10309;height:12092" coordorigin="16646,1739" coordsize="10308,12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2wsYAAADdAAAADwAAAGRycy9kb3ducmV2LnhtbESPT2vCQBTE74LfYXmC&#10;t7qJf0t0FRGVHqRQLZTeHtlnEsy+Ddk1id++KxQ8DjPzG2a16UwpGqpdYVlBPIpAEKdWF5wp+L4c&#10;3t5BOI+ssbRMCh7kYLPu91aYaNvyFzVnn4kAYZeggtz7KpHSpTkZdCNbEQfvamuDPsg6k7rGNsBN&#10;KcdRNJcGCw4LOVa0yym9ne9GwbHFdjuJ983pdt09fi+zz59TTEoNB912CcJT51/h//aHVjCexgt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7bCxgAAAN0A&#10;AAAPAAAAAAAAAAAAAAAAAKoCAABkcnMvZG93bnJldi54bWxQSwUGAAAAAAQABAD6AAAAnQMAAAAA&#10;">
                  <v:group id="Gruppo 821" o:spid="_x0000_s1501" style="position:absolute;left:16646;top:8312;width:10309;height:5519" coordorigin="16066,13147" coordsize="10308,5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tAisMQAAADdAAAA&#10;DwAAAAAAAAAAAAAAAACqAgAAZHJzL2Rvd25yZXYueG1sUEsFBgAAAAAEAAQA+gAAAJsDAAAAAA==&#10;">
                    <v:group id="Gruppo 822" o:spid="_x0000_s1502" style="position:absolute;left:16066;top:13147;width:10309;height:5519" coordorigin="236,1475" coordsize="10308,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ZyHK8YAAADdAAAADwAAAGRycy9kb3ducmV2LnhtbESPT2vCQBTE74LfYXmC&#10;t7qJ/7DRVURUepBCtVB6e2SfSTD7NmTXJH77rlDwOMzMb5jVpjOlaKh2hWUF8SgCQZxaXXCm4Pty&#10;eFuAcB5ZY2mZFDzIwWbd760w0bblL2rOPhMBwi5BBbn3VSKlS3My6Ea2Ig7e1dYGfZB1JnWNbYCb&#10;Uo6jaC4NFhwWcqxol1N6O9+NgmOL7XYS75vT7bp7/F5mnz+nmJQaDrrtEoSnzr/C/+0PrWA8jd/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ZnIcrxgAAAN0A&#10;AAAPAAAAAAAAAAAAAAAAAKoCAABkcnMvZG93bnJldi54bWxQSwUGAAAAAAQABAD6AAAAnQMAAAAA&#10;">
                      <v:shape id="Text Box 109" o:spid="_x0000_s1503" type="#_x0000_t202" style="position:absolute;left:5707;top:1711;width:4838;height:32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VOcAA&#10;AADdAAAADwAAAGRycy9kb3ducmV2LnhtbERPz2vCMBS+D/wfwhO8zdQgQ6pRRBDrcW6Kx0fzbKvN&#10;S0li7f775TDY8eP7vdoMthU9+dA41jCbZiCIS2carjR8f+3fFyBCRDbYOiYNPxRgsx69rTA37sWf&#10;1J9iJVIIhxw11DF2uZShrMlimLqOOHE35y3GBH0ljcdXCretVFn2IS02nBpq7GhXU/k4Pa2G7Hoo&#10;9v54vxT8nHWBzmqheqX1ZDxslyAiDfFf/OcujAY1V2l/epOe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nVOcAAAADdAAAADwAAAAAAAAAAAAAAAACYAgAAZHJzL2Rvd25y&#10;ZXYueG1sUEsFBgAAAAAEAAQA9QAAAIUDAAAAAA==&#10;" filled="f" stroked="f">
                        <v:textbox inset="0,1mm,0,1mm">
                          <w:txbxContent>
                            <w:p w14:paraId="507BCEDE" w14:textId="77777777" w:rsidR="001F4D5C" w:rsidRPr="0009356C" w:rsidRDefault="001F4D5C" w:rsidP="00085551">
                              <w:pPr>
                                <w:pStyle w:val="NormalWeb"/>
                                <w:spacing w:before="0" w:line="192" w:lineRule="auto"/>
                                <w:rPr>
                                  <w:sz w:val="13"/>
                                  <w:szCs w:val="13"/>
                                  <w:lang w:val="it-IT"/>
                                </w:rPr>
                              </w:pPr>
                              <w:r>
                                <w:rPr>
                                  <w:b/>
                                  <w:bCs/>
                                  <w:sz w:val="13"/>
                                  <w:szCs w:val="13"/>
                                  <w:lang w:val="it-IT"/>
                                </w:rPr>
                                <w:t>XDS/</w:t>
                              </w:r>
                              <w:r w:rsidRPr="0009356C">
                                <w:rPr>
                                  <w:b/>
                                  <w:bCs/>
                                  <w:sz w:val="13"/>
                                  <w:szCs w:val="13"/>
                                  <w:lang w:val="it-IT"/>
                                </w:rPr>
                                <w:t xml:space="preserve">MHD </w:t>
                              </w:r>
                              <w:r w:rsidRPr="0009356C">
                                <w:rPr>
                                  <w:b/>
                                  <w:bCs/>
                                  <w:sz w:val="13"/>
                                  <w:szCs w:val="13"/>
                                  <w:lang w:val="it-IT"/>
                                </w:rPr>
                                <w:br/>
                                <w:t>Document</w:t>
                              </w:r>
                              <w:r w:rsidRPr="0009356C">
                                <w:rPr>
                                  <w:b/>
                                  <w:bCs/>
                                  <w:sz w:val="13"/>
                                  <w:szCs w:val="13"/>
                                  <w:lang w:val="it-IT"/>
                                </w:rPr>
                                <w:br/>
                                <w:t xml:space="preserve">Consumer </w:t>
                              </w:r>
                              <w:r w:rsidRPr="0009356C">
                                <w:rPr>
                                  <w:b/>
                                  <w:bCs/>
                                  <w:strike/>
                                  <w:color w:val="FF0000"/>
                                  <w:sz w:val="13"/>
                                  <w:szCs w:val="13"/>
                                  <w:lang w:val="it-IT"/>
                                </w:rPr>
                                <w:br/>
                              </w:r>
                            </w:p>
                          </w:txbxContent>
                        </v:textbox>
                      </v:shape>
                      <v:shape id="Text Box 111" o:spid="_x0000_s1504" type="#_x0000_t202" style="position:absolute;left:1755;top:3959;width:6833;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RJS8UA&#10;AADdAAAADwAAAGRycy9kb3ducmV2LnhtbESPQWvCQBSE70L/w/IKvenGUKRGVxFpQRCKMT30+Mw+&#10;k8Xs25hdNf77rlDwOMzMN8x82dtGXKnzxrGC8SgBQVw6bbhS8FN8DT9A+ICssXFMCu7kYbl4Gcwx&#10;0+7GOV33oRIRwj5DBXUIbSalL2uy6EeuJY7e0XUWQ5RdJXWHtwi3jUyTZCItGo4LNba0rqk87S9W&#10;weqX809z/j7s8mNuimKa8HZyUurttV/NQATqwzP8395oBel7O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ElLxQAAAN0AAAAPAAAAAAAAAAAAAAAAAJgCAABkcnMv&#10;ZG93bnJldi54bWxQSwUGAAAAAAQABAD1AAAAigMAAAAA&#10;" filled="f" stroked="f">
                        <v:textbox inset="0,0,0,0">
                          <w:txbxContent>
                            <w:p w14:paraId="1F73BC01" w14:textId="77777777" w:rsidR="001F4D5C" w:rsidRPr="0009356C" w:rsidRDefault="001F4D5C" w:rsidP="00085551">
                              <w:pPr>
                                <w:pStyle w:val="NormalWeb"/>
                                <w:pBdr>
                                  <w:top w:val="single" w:sz="4" w:space="1" w:color="auto"/>
                                </w:pBdr>
                                <w:jc w:val="center"/>
                                <w:rPr>
                                  <w:sz w:val="13"/>
                                  <w:szCs w:val="13"/>
                                  <w:lang w:val="it-IT"/>
                                </w:rPr>
                              </w:pPr>
                              <w:r w:rsidRPr="009D0B19">
                                <w:rPr>
                                  <w:b/>
                                  <w:bCs/>
                                  <w:sz w:val="13"/>
                                  <w:szCs w:val="13"/>
                                  <w:lang w:val="it-IT"/>
                                </w:rPr>
                                <w:t xml:space="preserve">DE </w:t>
                              </w:r>
                              <w:r w:rsidRPr="009D0B19">
                                <w:rPr>
                                  <w:b/>
                                  <w:bCs/>
                                  <w:sz w:val="13"/>
                                  <w:szCs w:val="13"/>
                                </w:rPr>
                                <w:t>Provenance</w:t>
                              </w:r>
                              <w:r w:rsidRPr="009D0B19">
                                <w:rPr>
                                  <w:b/>
                                  <w:bCs/>
                                  <w:sz w:val="13"/>
                                  <w:szCs w:val="13"/>
                                  <w:lang w:val="it-IT"/>
                                </w:rPr>
                                <w:t xml:space="preserve"> Consumer</w:t>
                              </w:r>
                              <w:r w:rsidRPr="0009356C">
                                <w:rPr>
                                  <w:b/>
                                  <w:bCs/>
                                  <w:sz w:val="13"/>
                                  <w:szCs w:val="13"/>
                                  <w:lang w:val="it-IT"/>
                                </w:rPr>
                                <w:t xml:space="preserve"> </w:t>
                              </w:r>
                            </w:p>
                          </w:txbxContent>
                        </v:textbox>
                      </v:shape>
                      <v:shape id="Text Box 109" o:spid="_x0000_s1505" type="#_x0000_t202" style="position:absolute;left:236;top:1475;width:4931;height:325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fu1cMA&#10;AADdAAAADwAAAGRycy9kb3ducmV2LnhtbESPT4vCMBTE7wt+h/AEb2tqWBapRhFB7B51/+Dx0Tzb&#10;avNSkljrtzcLC3scZuY3zHI92Fb05EPjWMNsmoEgLp1puNLw9bl7nYMIEdlg65g0PCjAejV6WWJu&#10;3J0P1B9jJRKEQ44a6hi7XMpQ1mQxTF1HnLyz8xZjkr6SxuM9wW0rVZa9S4sNp4UaO9rWVF6PN6sh&#10;O+2Lnf+4/BR8m3WBvtVc9UrryXjYLEBEGuJ/+K9dGA3qTSn4fZOe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fu1cMAAADdAAAADwAAAAAAAAAAAAAAAACYAgAAZHJzL2Rv&#10;d25yZXYueG1sUEsFBgAAAAAEAAQA9QAAAIgDAAAAAA==&#10;" filled="f" stroked="f">
                        <v:textbox inset="0,1mm,0,1mm">
                          <w:txbxContent>
                            <w:p w14:paraId="4178BB18" w14:textId="77777777" w:rsidR="001F4D5C" w:rsidRPr="004C786A" w:rsidRDefault="001F4D5C" w:rsidP="00085551">
                              <w:pPr>
                                <w:pStyle w:val="NormalWeb"/>
                                <w:spacing w:before="0" w:line="192" w:lineRule="auto"/>
                                <w:jc w:val="right"/>
                                <w:rPr>
                                  <w:sz w:val="13"/>
                                  <w:szCs w:val="13"/>
                                </w:rPr>
                              </w:pPr>
                              <w:r w:rsidRPr="004C786A">
                                <w:rPr>
                                  <w:b/>
                                  <w:bCs/>
                                  <w:sz w:val="13"/>
                                  <w:szCs w:val="13"/>
                                </w:rPr>
                                <w:t>QEDm</w:t>
                              </w:r>
                              <w:r>
                                <w:rPr>
                                  <w:b/>
                                  <w:bCs/>
                                  <w:sz w:val="13"/>
                                  <w:szCs w:val="13"/>
                                </w:rPr>
                                <w:t>/</w:t>
                              </w:r>
                              <w:r w:rsidRPr="004C786A">
                                <w:rPr>
                                  <w:b/>
                                  <w:bCs/>
                                  <w:sz w:val="13"/>
                                  <w:szCs w:val="13"/>
                                </w:rPr>
                                <w:t xml:space="preserve"> Clinical Data</w:t>
                              </w:r>
                              <w:r w:rsidRPr="004C786A">
                                <w:rPr>
                                  <w:b/>
                                  <w:bCs/>
                                  <w:sz w:val="13"/>
                                  <w:szCs w:val="13"/>
                                </w:rPr>
                                <w:br/>
                                <w:t>Consumer</w:t>
                              </w:r>
                            </w:p>
                          </w:txbxContent>
                        </v:textbox>
                      </v:shape>
                    </v:group>
                    <v:line id="Connettore diritto 826" o:spid="_x0000_s1506" style="position:absolute;visibility:visible;mso-wrap-style:square" from="21183,13807" to="21183,16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XviMUAAADdAAAADwAAAGRycy9kb3ducmV2LnhtbESPQWvCQBSE7wX/w/KE3urGtEiIrqIF&#10;wUMP1Xjx9sw+k2D2bdjdmvjvu4LgcZiZb5jFajCtuJHzjWUF00kCgri0uuFKwbHYfmQgfEDW2Fom&#10;BXfysFqO3haYa9vznm6HUIkIYZ+jgjqELpfSlzUZ9BPbEUfvYp3BEKWrpHbYR7hpZZokM2mw4bhQ&#10;Y0ffNZXXw59R8JNVfbY/nX5Dn53TTVEeC3dPlHofD+s5iEBDeIWf7Z1WkH6ln/B4E5+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XviMUAAADdAAAADwAAAAAAAAAA&#10;AAAAAAChAgAAZHJzL2Rvd25yZXYueG1sUEsFBgAAAAAEAAQA+QAAAJMDAAAAAA==&#10;" strokecolor="windowText" strokeweight=".5pt">
                      <v:stroke joinstyle="miter"/>
                    </v:line>
                  </v:group>
                  <v:group id="Gruppo 827" o:spid="_x0000_s1507" style="position:absolute;left:17430;top:1739;width:8230;height:6853" coordorigin="6981,13395" coordsize="8229,6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HiCMYAAADdAAAADwAAAGRycy9kb3ducmV2LnhtbESPQWvCQBSE7wX/w/IE&#10;b3WTaItEVxGx4kGEqiDeHtlnEsy+DdltEv99tyD0OMzMN8xi1ZtKtNS40rKCeByBIM6sLjlXcDl/&#10;vc9AOI+ssbJMCp7kYLUcvC0w1bbjb2pPPhcBwi5FBYX3dSqlywoy6Ma2Jg7e3TYGfZBNLnWDXYCb&#10;SiZR9CkNlhwWCqxpU1D2OP0YBbsOu/Uk3raHx33zvJ0/jtdDTEqNhv16DsJT7//Dr/ZeK0imy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58eIIxgAAAN0A&#10;AAAPAAAAAAAAAAAAAAAAAKoCAABkcnMvZG93bnJldi54bWxQSwUGAAAAAAQABAD6AAAAnQMAAAAA&#10;">
                    <v:group id="Gruppo 828" o:spid="_x0000_s1508" style="position:absolute;left:6981;top:13395;width:8230;height:6852" coordorigin="1860,-885" coordsize="8612,7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1Hk8YAAADdAAAADwAAAGRycy9kb3ducmV2LnhtbESPQWvCQBSE74L/YXmC&#10;t7pJrEWiq4hY8SCFqiDeHtlnEsy+DdltEv99t1DwOMzMN8xy3ZtKtNS40rKCeBKBIM6sLjlXcDl/&#10;vs1BOI+ssbJMCp7kYL0aDpaYatvxN7Unn4sAYZeigsL7OpXSZQUZdBNbEwfvbhuDPsgml7rBLsBN&#10;JZMo+pAGSw4LBda0LSh7nH6Mgn2H3WYa79rj47593s6zr+sxJqXGo36zAOGp96/wf/ugFSTvyQ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vUeTxgAAAN0A&#10;AAAPAAAAAAAAAAAAAAAAAKoCAABkcnMvZG93bnJldi54bWxQSwUGAAAAAAQABAD6AAAAnQMAAAAA&#10;">
                      <v:group id="Gruppo 829" o:spid="_x0000_s1509" style="position:absolute;left:1860;top:-885;width:8613;height:7171" coordorigin="1860,-885" coordsize="8612,7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Z5MYAAADdAAAADwAAAGRycy9kb3ducmV2LnhtbESPQWvCQBSE7wX/w/IE&#10;b3WT2IpEVxGx4kEKVUG8PbLPJJh9G7LbJP77riD0OMzMN8xi1ZtKtNS40rKCeByBIM6sLjlXcD59&#10;vc9AOI+ssbJMCh7kYLUcvC0w1bbjH2qPPhcBwi5FBYX3dSqlywoy6Ma2Jg7ezTYGfZBNLnWDXYCb&#10;SiZRNJUGSw4LBda0KSi7H3+Ngl2H3XoSb9vD/bZ5XE+f35dDTEqNhv16DsJT7//Dr/ZeK0g+ki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b9nkxgAAAN0A&#10;AAAPAAAAAAAAAAAAAAAAAKoCAABkcnMvZG93bnJldi54bWxQSwUGAAAAAAQABAD6AAAAnQMAAAAA&#10;">
                        <v:shape id="Elemento grafico 3" o:spid="_x0000_s1510" type="#_x0000_t75" alt="Computer" style="position:absolute;left:4362;top:-885;width:4477;height:4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pxkLHAAAA3QAAAA8AAABkcnMvZG93bnJldi54bWxEj09rwkAUxO8Fv8PyhN7qxrRVia4i0kDx&#10;UPAPqLdH9pkEs29Ddmuin94tFDwOM/MbZrboTCWu1LjSsoLhIAJBnFldcq5gv0vfJiCcR9ZYWSYF&#10;N3KwmPdeZpho2/KGrlufiwBhl6CCwvs6kdJlBRl0A1sTB+9sG4M+yCaXusE2wE0l4ygaSYMlh4UC&#10;a1oVlF22v0ZB5o7ycHxvT/v1V3f/PI9/0nRISr32u+UUhKfOP8P/7W+tIP6Ix/D3JjwBO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BpxkLHAAAA3QAAAA8AAAAAAAAAAAAA&#10;AAAAnwIAAGRycy9kb3ducmV2LnhtbFBLBQYAAAAABAAEAPcAAACTAwAAAAA=&#10;">
                          <v:imagedata r:id="rId48" o:title="Computer"/>
                        </v:shape>
                        <v:shape id="Text Box 111" o:spid="_x0000_s1511" type="#_x0000_t202" style="position:absolute;left:1860;top:3966;width:8613;height:2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9jMAA&#10;AADdAAAADwAAAGRycy9kb3ducmV2LnhtbERPy4rCMBTdC/5DuIIb0dQiItUo6uBj46LVD7g017bY&#10;3JQmo535erMQXB7Oe7XpTC2e1LrKsoLpJAJBnFtdcaHgdj2MFyCcR9ZYWyYFf+Rgs+73Vpho++KU&#10;npkvRAhhl6CC0vsmkdLlJRl0E9sQB+5uW4M+wLaQusVXCDe1jKNoLg1WHBpKbGhfUv7Ifo0C2qb2&#10;//JwR5PufvbHe8U0kielhoNuuwThqfNf8cd91griWRzmhjfhCc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e9jMAAAADdAAAADwAAAAAAAAAAAAAAAACYAgAAZHJzL2Rvd25y&#10;ZXYueG1sUEsFBgAAAAAEAAQA9QAAAIUDAAAAAA==&#10;" filled="f" stroked="f">
                          <v:textbox inset="0,0,0,0">
                            <w:txbxContent>
                              <w:p w14:paraId="6DFBB27A" w14:textId="77777777" w:rsidR="001F4D5C" w:rsidRPr="00A732EA" w:rsidRDefault="001F4D5C" w:rsidP="00085551">
                                <w:pPr>
                                  <w:pStyle w:val="NormalWeb"/>
                                  <w:spacing w:before="0" w:line="192" w:lineRule="auto"/>
                                  <w:jc w:val="center"/>
                                  <w:rPr>
                                    <w:color w:val="595959" w:themeColor="text1" w:themeTint="A6"/>
                                    <w:sz w:val="13"/>
                                    <w:szCs w:val="13"/>
                                    <w:lang w:val="it-IT"/>
                                  </w:rPr>
                                </w:pPr>
                                <w:r w:rsidRPr="00A732EA">
                                  <w:rPr>
                                    <w:b/>
                                    <w:bCs/>
                                    <w:color w:val="595959" w:themeColor="text1" w:themeTint="A6"/>
                                    <w:sz w:val="13"/>
                                    <w:szCs w:val="13"/>
                                    <w:lang w:val="it-IT"/>
                                  </w:rPr>
                                  <w:t>Consumer of</w:t>
                                </w:r>
                                <w:r w:rsidRPr="00A732EA">
                                  <w:rPr>
                                    <w:b/>
                                    <w:bCs/>
                                    <w:color w:val="595959" w:themeColor="text1" w:themeTint="A6"/>
                                    <w:sz w:val="13"/>
                                    <w:szCs w:val="13"/>
                                    <w:lang w:val="it-IT"/>
                                  </w:rPr>
                                  <w:br/>
                                  <w:t xml:space="preserve">DE &amp; </w:t>
                                </w:r>
                                <w:r w:rsidRPr="00A732EA">
                                  <w:rPr>
                                    <w:b/>
                                    <w:bCs/>
                                    <w:color w:val="595959" w:themeColor="text1" w:themeTint="A6"/>
                                    <w:sz w:val="13"/>
                                    <w:szCs w:val="13"/>
                                  </w:rPr>
                                  <w:t>Documents</w:t>
                                </w:r>
                              </w:p>
                            </w:txbxContent>
                          </v:textbox>
                        </v:shape>
                      </v:group>
                      <v:rect id="Rettangolo 2208" o:spid="_x0000_s1512" style="position:absolute;left:4764;top:398;width:2247;height:1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VuMYA&#10;AADdAAAADwAAAGRycy9kb3ducmV2LnhtbESPX2vCMBTF34V9h3AHexFNLSK1M8pQNqcvMnWwx0tz&#10;15Y1N1kTtfv2RhD2eDh/fpzZojONOFPra8sKRsMEBHFhdc2lguPhdZCB8AFZY2OZFPyRh8X8oTfD&#10;XNsLf9B5H0oRR9jnqKAKweVS+qIig35oHXH0vm1rMETZllK3eInjppFpkkykwZojoUJHy4qKn/3J&#10;REi2W7n1apO97bZOnz77v/SVoVJPj93LM4hAXfgP39vvWkE6TqdwexOf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VVuMYAAADdAAAADwAAAAAAAAAAAAAAAACYAgAAZHJz&#10;L2Rvd25yZXYueG1sUEsFBgAAAAAEAAQA9QAAAIsDAAAAAA==&#10;" fillcolor="window" stroked="f" strokeweight="1pt"/>
                    </v:group>
                    <v:group id="Gruppo 2209" o:spid="_x0000_s1513" style="position:absolute;left:8118;top:15785;width:2808;height:2046" coordorigin="7901,17318" coordsize="1929,2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UBq8QAAADdAAAADwAAAGRycy9kb3ducmV2LnhtbERPy2rCQBTdF/yH4Qrd&#10;NZNoKiV1FBEtXUhBI5TuLplrEszcCZkxj7/vLApdHs57vR1NI3rqXG1ZQRLFIIgLq2suFVzz48sb&#10;COeRNTaWScFEDrab2dMaM20HPlN/8aUIIewyVFB532ZSuqIigy6yLXHgbrYz6APsSqk7HEK4aeQi&#10;jlfSYM2hocKW9hUV98vDKPgYcNgtk0N/ut/200/++vV9Skip5/m4ewfhafT/4j/3p1awSNO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UBq8QAAADdAAAA&#10;DwAAAAAAAAAAAAAAAACqAgAAZHJzL2Rvd25yZXYueG1sUEsFBgAAAAAEAAQA+gAAAJsDAAAAAA==&#10;">
                      <v:shape id="Elemento grafico 2" o:spid="_x0000_s1514" type="#_x0000_t75" alt="Smartphone" style="position:absolute;left:7901;top:17318;width:1929;height:2046;rotation:110924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X2wLHAAAA3QAAAA8AAABkcnMvZG93bnJldi54bWxEj09rwkAUxO8Fv8PyBC+lbv7YIqmrSK3g&#10;oSDRgtdH9jUJyb4N2W1Mv70rCD0OM/MbZrUZTSsG6l1tWUE8j0AQF1bXXCr4Pu9fliCcR9bYWiYF&#10;f+Rgs548rTDT9so5DSdfigBhl6GCyvsuk9IVFRl0c9sRB+/H9gZ9kH0pdY/XADetTKLoTRqsOSxU&#10;2NFHRUVz+jUKDkX8/HpJP5vzcfja5ds87ZokVWo2HbfvIDyN/j/8aB+0gmSxiOH+JjwBub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qX2wLHAAAA3QAAAA8AAAAAAAAAAAAA&#10;AAAAnwIAAGRycy9kb3ducmV2LnhtbFBLBQYAAAAABAAEAPcAAACTAwAAAAA=&#10;">
                        <v:imagedata r:id="rId47" o:title="Smartphone"/>
                      </v:shape>
                      <v:rect id="Rettangolo 2220" o:spid="_x0000_s1515" style="position:absolute;left:8480;top:17609;width:758;height:1430;rotation:10655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u3sYA&#10;AADdAAAADwAAAGRycy9kb3ducmV2LnhtbESPT2vCQBTE70K/w/IKXkQ3DWJt6ioi+IfetILXR/Y1&#10;2Zp9m2bXGPvpuwXB4zAzv2Fmi85WoqXGG8cKXkYJCOLcacOFguPnejgF4QOyxsoxKbiRh8X8qTfD&#10;TLsr76k9hEJECPsMFZQh1JmUPi/Joh+5mjh6X66xGKJsCqkbvEa4rWSaJBNp0XBcKLGmVUn5+XCx&#10;Crhut9+nn+p15+xl+fF7NoO3jVGq/9wt30EE6sIjfG/vtIJ0PE7h/01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3u3sYAAADdAAAADwAAAAAAAAAAAAAAAACYAgAAZHJz&#10;L2Rvd25yZXYueG1sUEsFBgAAAAAEAAQA9QAAAIsDAAAAAA==&#10;" fillcolor="window" stroked="f" strokeweight="1pt"/>
                    </v:group>
                  </v:group>
                </v:group>
                <v:group id="Gruppo 2236" o:spid="_x0000_s1516" style="position:absolute;left:1800;top:579;width:6197;height:6819" coordsize="6201,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x5/cxgAAAN0A&#10;AAAPAAAAAAAAAAAAAAAAAKoCAABkcnMvZG93bnJldi54bWxQSwUGAAAAAAQABAD6AAAAnQMAAAAA&#10;">
                  <v:group id="Gruppo 2238" o:spid="_x0000_s1517" style="position:absolute;left:533;width:5668;height:6820" coordorigin="533" coordsize="5931,7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LgeoxgAAAN0A&#10;AAAPAAAAAAAAAAAAAAAAAKoCAABkcnMvZG93bnJldi54bWxQSwUGAAAAAAQABAD6AAAAnQMAAAAA&#10;">
                    <v:group id="Gruppo 2239" o:spid="_x0000_s1518" style="position:absolute;left:533;width:5931;height:7138" coordorigin="533" coordsize="5931,7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KiM8YAAADdAAAADwAAAGRycy9kb3ducmV2LnhtbESPT4vCMBTE78J+h/AW&#10;9qZpXZWlGkXEXTyI4B9YvD2aZ1tsXkoT2/rtjSB4HGbmN8xs0ZlSNFS7wrKCeBCBIE6tLjhTcDr+&#10;9n9AOI+ssbRMCu7kYDH/6M0w0bblPTUHn4kAYZeggtz7KpHSpTkZdANbEQfvYmuDPsg6k7rGNsBN&#10;KYdRNJEGCw4LOVa0yim9Hm5GwV+L7fI7Xjfb62V1Px/Hu/9tTEp9fXbLKQhPnX+HX+2NVjAcjc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YqIzxgAAAN0A&#10;AAAPAAAAAAAAAAAAAAAAAKoCAABkcnMvZG93bnJldi54bWxQSwUGAAAAAAQABAD6AAAAnQMAAAAA&#10;">
                      <v:shape id="Elemento grafico 3" o:spid="_x0000_s1519" type="#_x0000_t75" alt="Computer" style="position:absolute;left:1287;width:4477;height:4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6hnnIAAAA3QAAAA8AAABkcnMvZG93bnJldi54bWxEj09rwkAUxO+C32F5BW+68U9V0mxESgPi&#10;oVAVtLdH9pmEZt+G7GrSfnq3UOhxmJnfMMmmN7W4U+sqywqmkwgEcW51xYWC0zEbr0E4j6yxtkwK&#10;vsnBJh0OEoy17fiD7gdfiABhF6OC0vsmltLlJRl0E9sQB+9qW4M+yLaQusUuwE0tZ1G0lAYrDgsl&#10;NvRaUv51uBkFubvI82XefZ72b/3P83X1nmVTUmr01G9fQHjq/X/4r73TCmaLxRJ+34QnINMH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y+oZ5yAAAAN0AAAAPAAAAAAAAAAAA&#10;AAAAAJ8CAABkcnMvZG93bnJldi54bWxQSwUGAAAAAAQABAD3AAAAlAMAAAAA&#10;">
                        <v:imagedata r:id="rId48" o:title="Computer"/>
                      </v:shape>
                      <v:shape id="Text Box 111" o:spid="_x0000_s1520" type="#_x0000_t202" style="position:absolute;left:533;top:4711;width:5931;height: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MXsQA&#10;AADdAAAADwAAAGRycy9kb3ducmV2LnhtbESPzarCMBSE94LvEI7g5qKpIvdKNYo/+LO5i6oPcGiO&#10;bbE5KU3U6tMbQXA5zMw3zHTemFLcqHaFZQWDfgSCOLW64EzB6bjpjUE4j6yxtEwKHuRgPmu3phhr&#10;e+eEbgefiQBhF6OC3PsqltKlORl0fVsRB+9sa4M+yDqTusZ7gJtSDqPoVxosOCzkWNEqp/RyuBoF&#10;tEjs8//itiZZrlfbc8H0I3dKdTvNYgLCU+O/4U97rxUMR6M/eL8JT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nzF7EAAAA3QAAAA8AAAAAAAAAAAAAAAAAmAIAAGRycy9k&#10;b3ducmV2LnhtbFBLBQYAAAAABAAEAPUAAACJAwAAAAA=&#10;" filled="f" stroked="f">
                        <v:textbox inset="0,0,0,0">
                          <w:txbxContent>
                            <w:p w14:paraId="1048E921" w14:textId="77777777" w:rsidR="001F4D5C" w:rsidRPr="00A732EA" w:rsidRDefault="001F4D5C" w:rsidP="00085551">
                              <w:pPr>
                                <w:pStyle w:val="NormalWeb"/>
                                <w:spacing w:before="0" w:line="192" w:lineRule="auto"/>
                                <w:jc w:val="center"/>
                                <w:rPr>
                                  <w:color w:val="595959" w:themeColor="text1" w:themeTint="A6"/>
                                  <w:sz w:val="13"/>
                                  <w:szCs w:val="13"/>
                                  <w:lang w:val="it-IT"/>
                                </w:rPr>
                              </w:pPr>
                              <w:r w:rsidRPr="00A732EA">
                                <w:rPr>
                                  <w:b/>
                                  <w:bCs/>
                                  <w:color w:val="595959" w:themeColor="text1" w:themeTint="A6"/>
                                  <w:sz w:val="13"/>
                                  <w:szCs w:val="13"/>
                                  <w:lang w:val="it-IT"/>
                                </w:rPr>
                                <w:t xml:space="preserve">Source of </w:t>
                              </w:r>
                              <w:r w:rsidRPr="00A732EA">
                                <w:rPr>
                                  <w:b/>
                                  <w:bCs/>
                                  <w:color w:val="595959" w:themeColor="text1" w:themeTint="A6"/>
                                  <w:sz w:val="13"/>
                                  <w:szCs w:val="13"/>
                                </w:rPr>
                                <w:t>Documents</w:t>
                              </w:r>
                            </w:p>
                          </w:txbxContent>
                        </v:textbox>
                      </v:shape>
                    </v:group>
                    <v:rect id="Rettangolo 2402" o:spid="_x0000_s1521" style="position:absolute;left:1689;top:1284;width:2247;height:1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Vg8QA&#10;AADdAAAADwAAAGRycy9kb3ducmV2LnhtbERPTWvCQBC9F/oflil4KXWjSAnRVYpStV6ktkKPQ3aa&#10;hGZnt9lV03/vHAoeH+97tuhdq87UxcazgdEwA0VcettwZeDz4/UpBxUTssXWMxn4owiL+f3dDAvr&#10;L/xO50OqlIRwLNBAnVIotI5lTQ7j0Adi4b595zAJ7CptO7xIuGv1OMuetcOGpaHGQMuayp/DyUlJ&#10;vl+FzeotX+93wZ6Oj7/0laMxg4f+ZQoqUZ9u4n/31hoYTyYyV97IE9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GFYPEAAAA3QAAAA8AAAAAAAAAAAAAAAAAmAIAAGRycy9k&#10;b3ducmV2LnhtbFBLBQYAAAAABAAEAPUAAACJAwAAAAA=&#10;" fillcolor="window" stroked="f" strokeweight="1pt"/>
                  </v:group>
                  <v:group id="Gruppo 2403" o:spid="_x0000_s1522" style="position:absolute;top:2390;width:2808;height:2046" coordorigin=",239043" coordsize="192949,204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i+oNscAAADdAAAADwAAAGRycy9kb3ducmV2LnhtbESPT2vCQBTE70K/w/IK&#10;vdVN/FNqdBURWzyI0FgQb4/sMwlm34bsNonf3hUKHoeZ+Q2zWPWmEi01rrSsIB5GIIgzq0vOFfwe&#10;v94/QTiPrLGyTApu5GC1fBksMNG24x9qU5+LAGGXoILC+zqR0mUFGXRDWxMH72Ibgz7IJpe6wS7A&#10;TSVHUfQhDZYcFgqsaVNQdk3/jILvDrv1ON62++tlczsfp4fTPial3l779RyEp94/w//tnVYwmkx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i+oNscAAADd&#10;AAAADwAAAAAAAAAAAAAAAACqAgAAZHJzL2Rvd25yZXYueG1sUEsFBgAAAAAEAAQA+gAAAJ4DAAAA&#10;AA==&#10;">
                    <v:shape id="Elemento grafico 2" o:spid="_x0000_s1523" type="#_x0000_t75" alt="Smartphone" style="position:absolute;top:239043;width:192949;height:204625;rotation:110924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C6ETEAAAA3QAAAA8AAABkcnMvZG93bnJldi54bWxET01rwkAQvRf8D8sIXopuTGqR6CqiFjwU&#10;SlTwOmTHJCQ7G7JrjP++eyj0+Hjf6+1gGtFT5yrLCuazCARxbnXFhYLr5Wu6BOE8ssbGMil4kYPt&#10;ZvS2xlTbJ2fUn30hQgi7FBWU3replC4vyaCb2ZY4cHfbGfQBdoXUHT5DuGlkHEWf0mDFoaHElvYl&#10;5fX5YRSc8vn74pYc68tP/33IdlnS1nGi1GQ87FYgPA3+X/znPmkF8cci7A9vwhOQm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AC6ETEAAAA3QAAAA8AAAAAAAAAAAAAAAAA&#10;nwIAAGRycy9kb3ducmV2LnhtbFBLBQYAAAAABAAEAPcAAACQAwAAAAA=&#10;">
                      <v:imagedata r:id="rId47" o:title="Smartphone"/>
                    </v:shape>
                    <v:rect id="Rettangolo 2405" o:spid="_x0000_s1524" style="position:absolute;left:57908;top:268171;width:75845;height:142916;rotation:10655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mdMYA&#10;AADdAAAADwAAAGRycy9kb3ducmV2LnhtbESPQWsCMRSE74X+h/AKXqRmlartahQRrOJNLfT62Lzu&#10;Rjcv6yaua399Iwg9DjPzDTOdt7YUDdXeOFbQ7yUgiDOnDecKvg6r13cQPiBrLB2Tght5mM+en6aY&#10;anflHTX7kIsIYZ+igiKEKpXSZwVZ9D1XEUfvx9UWQ5R1LnWN1wi3pRwkyUhaNBwXCqxoWVB22l+s&#10;Aq6a9fH7XI43zl4W29+T6X58GqU6L+1iAiJQG/7Dj/ZGKxi8DftwfxOf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bmdMYAAADdAAAADwAAAAAAAAAAAAAAAACYAgAAZHJz&#10;L2Rvd25yZXYueG1sUEsFBgAAAAAEAAQA9QAAAIsDAAAAAA==&#10;" fillcolor="window" stroked="f" strokeweight="1pt"/>
                  </v:group>
                </v:group>
                <v:group id="Gruppo 2406" o:spid="_x0000_s1525" style="position:absolute;left:50041;top:695;width:5680;height:6660" coordsize="6311,6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KsmsYAAADdAAAADwAAAGRycy9kb3ducmV2LnhtbESPQWvCQBSE74L/YXmC&#10;t7pJrEWiq4hY8SCFqiDeHtlnEsy+DdltEv99t1DwOMzMN8xy3ZtKtNS40rKCeBKBIM6sLjlXcDl/&#10;vs1BOI+ssbJMCp7kYL0aDpaYatvxN7Unn4sAYZeigsL7OpXSZQUZdBNbEwfvbhuDPsgml7rBLsBN&#10;JZMo+pAGSw4LBda0LSh7nH6Mgn2H3WYa79rj47593s6zr+sxJqXGo36zAOGp96/wf/ugFSTvs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UqyaxgAAAN0A&#10;AAAPAAAAAAAAAAAAAAAAAKoCAABkcnMvZG93bnJldi54bWxQSwUGAAAAAAQABAD6AAAAnQMAAAAA&#10;">
                  <v:roundrect id="Rettangolo con angoli arrotondati 2407" o:spid="_x0000_s1526" style="position:absolute;left:198;width:5742;height:6661;visibility:visible;mso-wrap-style:square;v-text-anchor:top" arcsize="591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BtMcA&#10;AADdAAAADwAAAGRycy9kb3ducmV2LnhtbESPzW7CMBCE75V4B2uRuKDiQH9EUwxqKUhcODTAfRtv&#10;k0C8jmxDwttjpEo9jmbmG81s0ZlaXMj5yrKC8SgBQZxbXXGhYL9bP05B+ICssbZMCq7kYTHvPcww&#10;1bblb7pkoRARwj5FBWUITSqlz0sy6Ee2IY7er3UGQ5SukNphG+GmlpMkeZUGK44LJTa0LCk/ZWej&#10;4G172Lf257P4Gh/qzK2Ww/UxGSo16Hcf7yACdeE//NfeaAWT55cnuL+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pwbTHAAAA3QAAAA8AAAAAAAAAAAAAAAAAmAIAAGRy&#10;cy9kb3ducmV2LnhtbFBLBQYAAAAABAAEAPUAAACMAwAAAAA=&#10;" fillcolor="#f2f2f2" strokecolor="#afabab">
                    <v:stroke joinstyle="miter"/>
                    <v:textbox inset=",0">
                      <w:txbxContent>
                        <w:p w14:paraId="0423FF14" w14:textId="77777777" w:rsidR="001F4D5C" w:rsidRPr="00C522A2" w:rsidRDefault="001F4D5C" w:rsidP="00085551">
                          <w:pPr>
                            <w:spacing w:before="0"/>
                            <w:jc w:val="center"/>
                            <w:rPr>
                              <w:rFonts w:ascii="Arial" w:hAnsi="Arial" w:cs="Arial"/>
                              <w:b/>
                              <w:color w:val="595959" w:themeColor="text1" w:themeTint="A6"/>
                              <w:sz w:val="14"/>
                              <w:lang w:val="it-IT"/>
                            </w:rPr>
                          </w:pPr>
                          <w:r w:rsidRPr="00C522A2">
                            <w:rPr>
                              <w:rFonts w:ascii="Arial" w:hAnsi="Arial" w:cs="Arial"/>
                              <w:b/>
                              <w:color w:val="595959" w:themeColor="text1" w:themeTint="A6"/>
                              <w:sz w:val="14"/>
                              <w:lang w:val="it-IT"/>
                            </w:rPr>
                            <w:t>1</w:t>
                          </w:r>
                        </w:p>
                      </w:txbxContent>
                    </v:textbox>
                  </v:roundrect>
                  <v:shape id="Elemento grafico 11" o:spid="_x0000_s1527" type="#_x0000_t75" alt="Database" style="position:absolute;top:1016;width:6311;height:3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juZrHAAAA3QAAAA8AAABkcnMvZG93bnJldi54bWxEj09rwkAUxO+C32F5hV5EN4qKpK4iRVEr&#10;HvzTQ2+P7DOJzb5Ns6um394VBI/DzPyGGU9rU4grVS63rKDbiUAQJ1bnnCo4HhbtEQjnkTUWlknB&#10;PzmYTpqNMcba3nhH171PRYCwi1FB5n0ZS+mSjAy6ji2Jg3eylUEfZJVKXeEtwE0he1E0lAZzDgsZ&#10;lvSZUfK7vxgFi7XcfEXfuuXk7Ofvclr6+Zm2Sr2/1bMPEJ5q/wo/2yutoNcf9OHxJjwBObk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njuZrHAAAA3QAAAA8AAAAAAAAAAAAA&#10;AAAAnwIAAGRycy9kb3ducmV2LnhtbFBLBQYAAAAABAAEAPcAAACTAwAAAAA=&#10;">
                    <v:imagedata r:id="rId51" o:title="Database" cropleft="4951f" cropright="4951f"/>
                  </v:shape>
                </v:group>
                <v:shape id="Text Box 111" o:spid="_x0000_s1528" type="#_x0000_t202" style="position:absolute;left:50460;top:7481;width:5251;height:30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F3MQA&#10;AADdAAAADwAAAGRycy9kb3ducmV2LnhtbESPT4vCMBTE7wt+h/AWvK2pQRepRlkEsR7X/cMeH82z&#10;rTYvJYm1fnuzsLDHYWZ+w6w2g21FTz40jjVMJxkI4tKZhisNnx+7lwWIEJENto5Jw50CbNajpxXm&#10;xt34nfpjrESCcMhRQx1jl0sZyposhonriJN3ct5iTNJX0ni8JbhtpcqyV2mx4bRQY0fbmsrL8Wo1&#10;ZD/7YucP5++Cr9Mu0JdaqF5pPX4e3pYgIg3xP/zXLowGNZvP4fdNeg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BdzEAAAA3QAAAA8AAAAAAAAAAAAAAAAAmAIAAGRycy9k&#10;b3ducmV2LnhtbFBLBQYAAAAABAAEAPUAAACJAwAAAAA=&#10;" filled="f" stroked="f">
                  <v:textbox inset="0,1mm,0,1mm">
                    <w:txbxContent>
                      <w:p w14:paraId="57CC7755" w14:textId="77777777" w:rsidR="001F4D5C" w:rsidRDefault="001F4D5C" w:rsidP="00085551">
                        <w:pPr>
                          <w:pStyle w:val="NormalWeb"/>
                          <w:spacing w:before="0" w:line="192" w:lineRule="auto"/>
                          <w:jc w:val="center"/>
                        </w:pPr>
                        <w:r>
                          <w:rPr>
                            <w:b/>
                            <w:bCs/>
                            <w:sz w:val="13"/>
                            <w:szCs w:val="13"/>
                          </w:rPr>
                          <w:t>XDS</w:t>
                        </w:r>
                        <w:r>
                          <w:rPr>
                            <w:b/>
                            <w:bCs/>
                            <w:sz w:val="13"/>
                            <w:szCs w:val="13"/>
                          </w:rPr>
                          <w:br/>
                          <w:t>Document Repository</w:t>
                        </w:r>
                      </w:p>
                    </w:txbxContent>
                  </v:textbox>
                </v:shape>
                <v:rect id="Rectangle 133" o:spid="_x0000_s1529" style="position:absolute;left:57928;top:38861;width:1182;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WFCsQA&#10;AADdAAAADwAAAGRycy9kb3ducmV2LnhtbESPT4vCMBTE78J+h/AW9iJrarUi1SjLQkGPakH29mhe&#10;/7DNS2mi1m9vBMHjMDO/YdbbwbTiSr1rLCuYTiIQxIXVDVcK8lP2vQThPLLG1jIpuJOD7eZjtMZU&#10;2xsf6Hr0lQgQdikqqL3vUildUZNBN7EdcfBK2xv0QfaV1D3eAty0Mo6ihTTYcFiosaPfmor/48Uo&#10;SMr83PJ9HMflPsmy2eD8/q9Q6utz+FmB8DT4d/jV3mkF8TxZwPNNeA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hQrEAAAA3QAAAA8AAAAAAAAAAAAAAAAAmAIAAGRycy9k&#10;b3ducmV2LnhtbFBLBQYAAAAABAAEAPUAAACJAwAAAAA=&#10;" fillcolor="#548235" strokecolor="windowText" strokeweight="1pt"/>
                <v:group id="Gruppo 2411" o:spid="_x0000_s1530" style="position:absolute;left:19936;top:39128;width:37992;height:1778" coordsize="41406,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LqbcMQAAADdAAAADwAAAGRycy9kb3ducmV2LnhtbERPy2qDQBTdF/IPww10&#10;14yaJhSbMQRJShehkAeU7i7OjYrOHXEmav6+syh0eTjvzXYyrRiod7VlBfEiAkFcWF1zqeB6Oby8&#10;gXAeWWNrmRQ8yME2mz1tMNV25BMNZ1+KEMIuRQWV910qpSsqMugWtiMO3M32Bn2AfSl1j2MIN61M&#10;omgtDdYcGirsKK+oaM53o+BjxHG3jPfDsbnlj5/L6uv7GJNSz/Np9w7C0+T/xX/uT60geV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LqbcMQAAADdAAAA&#10;DwAAAAAAAAAAAAAAAACqAgAAZHJzL2Rvd25yZXYueG1sUEsFBgAAAAAEAAQA+gAAAJsDAAAAAA==&#10;">
                  <v:line id="Line 134" o:spid="_x0000_s1531" style="position:absolute;flip:y;visibility:visible;mso-wrap-style:square" from="0,0" to="4135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TtscAAADdAAAADwAAAGRycy9kb3ducmV2LnhtbESPT2vCQBDF74V+h2UKXoJuqq1odJVW&#10;KwjFg38OHofsmIRmZ0N21PTbdwuFHh9v3u/Nmy87V6sbtaHybOB5kIIizr2tuDBwOm76E1BBkC3W&#10;nsnANwVYLh4f5phZf+c93Q5SqAjhkKGBUqTJtA55SQ7DwDfE0bv41qFE2RbatniPcFfrYZqOtcOK&#10;Y0OJDa1Kyr8OVxff2Ox4PRol704nyZQ+zvKZajGm99S9zUAJdfJ//JfeWgPDl9cp/K6JCN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4NO2xwAAAN0AAAAPAAAAAAAA&#10;AAAAAAAAAKECAABkcnMvZG93bnJldi54bWxQSwUGAAAAAAQABAD5AAAAlQMAAAAA&#10;">
                    <v:stroke endarrow="block"/>
                  </v:line>
                  <v:line id="Line 113" o:spid="_x0000_s1532" style="position:absolute;visibility:visible;mso-wrap-style:square" from="0,1632" to="41406,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5JqcEAAADdAAAADwAAAGRycy9kb3ducmV2LnhtbERPy4rCMBTdD/gP4QruxlSRotUoIgji&#10;gOCj4PLaXNtic1OaqB2/3iwEl4fzni1aU4kHNa60rGDQj0AQZ1aXnCs4Hde/YxDOI2usLJOCf3Kw&#10;mHd+Zpho++Q9PQ4+FyGEXYIKCu/rREqXFWTQ9W1NHLirbQz6AJtc6gafIdxUchhFsTRYcmgosKZV&#10;QdntcDcKUK5efrxv/0aT1Mjzbhmnl9dWqV63XU5BeGr9V/xxb7SC4SgO+8Ob8ATk/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fkmpwQAAAN0AAAAPAAAAAAAAAAAAAAAA&#10;AKECAABkcnMvZG93bnJldi54bWxQSwUGAAAAAAQABAD5AAAAjwMAAAAA&#10;">
                    <v:stroke startarrow="block"/>
                  </v:line>
                </v:group>
                <v:shape id="Text Box 130" o:spid="_x0000_s1533" type="#_x0000_t202" style="position:absolute;left:20800;top:39552;width:21057;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lTE8UA&#10;AADdAAAADwAAAGRycy9kb3ducmV2LnhtbESPQWvCQBSE7wX/w/KE3upGkVCjq4goFAqlMR48PrPP&#10;ZDH7NmZXTf99t1DwOMzMN8xi1dtG3KnzxrGC8SgBQVw6bbhScCh2b+8gfEDW2DgmBT/kYbUcvCww&#10;0+7BOd33oRIRwj5DBXUIbSalL2uy6EeuJY7e2XUWQ5RdJXWHjwi3jZwkSSotGo4LNba0qam87G9W&#10;wfrI+dZcv07f+Tk3RTFL+DO9KPU67NdzEIH68Az/tz+0gsk0nc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VMTxQAAAN0AAAAPAAAAAAAAAAAAAAAAAJgCAABkcnMv&#10;ZG93bnJldi54bWxQSwUGAAAAAAQABAD1AAAAigMAAAAA&#10;" filled="f" stroked="f">
                  <v:textbox inset="0,0,0,0">
                    <w:txbxContent>
                      <w:p w14:paraId="6FE2260F" w14:textId="77777777" w:rsidR="001F4D5C" w:rsidRPr="00DD7CBE" w:rsidRDefault="001F4D5C" w:rsidP="00085551">
                        <w:pPr>
                          <w:pStyle w:val="NormalWeb"/>
                          <w:spacing w:before="0"/>
                          <w:jc w:val="center"/>
                          <w:rPr>
                            <w:lang w:val="fr-FR"/>
                          </w:rPr>
                        </w:pPr>
                        <w:r w:rsidRPr="00DD7CBE">
                          <w:rPr>
                            <w:sz w:val="14"/>
                            <w:szCs w:val="14"/>
                            <w:highlight w:val="lightGray"/>
                            <w:lang w:val="fr-FR"/>
                          </w:rPr>
                          <w:t>Retrieve Documents</w:t>
                        </w:r>
                      </w:p>
                      <w:p w14:paraId="51DB099B" w14:textId="77777777" w:rsidR="001F4D5C" w:rsidRPr="00DD7CBE" w:rsidRDefault="001F4D5C" w:rsidP="00085551">
                        <w:pPr>
                          <w:pStyle w:val="NormalWeb"/>
                          <w:jc w:val="center"/>
                          <w:rPr>
                            <w:lang w:val="fr-FR"/>
                          </w:rPr>
                        </w:pPr>
                        <w:r w:rsidRPr="00DD7CBE">
                          <w:rPr>
                            <w:sz w:val="14"/>
                            <w:szCs w:val="14"/>
                            <w:lang w:val="fr-FR"/>
                          </w:rPr>
                          <w:t> </w:t>
                        </w:r>
                      </w:p>
                      <w:p w14:paraId="5B0C5866" w14:textId="77777777" w:rsidR="001F4D5C" w:rsidRPr="00DD7CBE" w:rsidRDefault="001F4D5C" w:rsidP="00085551">
                        <w:pPr>
                          <w:pStyle w:val="NormalWeb"/>
                          <w:jc w:val="center"/>
                          <w:rPr>
                            <w:lang w:val="fr-FR"/>
                          </w:rPr>
                        </w:pPr>
                        <w:r w:rsidRPr="00DD7CBE">
                          <w:rPr>
                            <w:sz w:val="14"/>
                            <w:szCs w:val="14"/>
                            <w:lang w:val="fr-FR"/>
                          </w:rPr>
                          <w:t>Transaction-C [C]</w:t>
                        </w:r>
                      </w:p>
                    </w:txbxContent>
                  </v:textbox>
                </v:shape>
                <v:rect id="Rectangle 115" o:spid="_x0000_s1534" style="position:absolute;left:57989;top:19634;width:1187;height:3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Pt8UA&#10;AADdAAAADwAAAGRycy9kb3ducmV2LnhtbESPzWrDMBCE74W8g9hALiWR6zYmOFFCCBjqY91AyW2x&#10;1j/EWhlLje23rwqFHoeZ+YY5nCbTiQcNrrWs4GUTgSAurW65VnD9zNY7EM4ja+wsk4KZHJyOi6cD&#10;ptqO/EGPwtciQNilqKDxvk+ldGVDBt3G9sTBq+xg0Ac51FIPOAa46WQcRYk02HJYaLCnS0Plvfg2&#10;CrbV9avj+TmOq3ybZa+T8/mtVGq1nM57EJ4m/x/+a79rBfFbksDvm/AE5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U+3xQAAAN0AAAAPAAAAAAAAAAAAAAAAAJgCAABkcnMv&#10;ZG93bnJldi54bWxQSwUGAAAAAAQABAD1AAAAigMAAAAA&#10;" fillcolor="#548235" strokecolor="windowText" strokeweight="1pt"/>
                <v:rect id="Rectangle 115" o:spid="_x0000_s1535" style="position:absolute;left:42034;top:16734;width:1188;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NGMYA&#10;AADdAAAADwAAAGRycy9kb3ducmV2LnhtbESPS2vDMBCE74X8B7GFXkoix21eThRTCob62DQQclus&#10;9YNaK2Opsf3vq0Ihx2FmvmEO6WhacaPeNZYVLBcRCOLC6oYrBeevbL4F4TyyxtYyKZjIQXqcPRww&#10;0XbgT7qdfCUChF2CCmrvu0RKV9Rk0C1sRxy80vYGfZB9JXWPQ4CbVsZRtJYGGw4LNXb0XlPxffox&#10;Clbl+dLy9BzHZb7KspfR+fxaKPX0OL7tQXga/T383/7QCuLXzQ7+3oQnII+/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9NGMYAAADdAAAADwAAAAAAAAAAAAAAAACYAgAAZHJz&#10;L2Rvd25yZXYueG1sUEsFBgAAAAAEAAQA9QAAAIsDAAAAAA==&#10;" fillcolor="#548235" strokecolor="windowText" strokeweight="1pt"/>
                <v:rect id="Rectangle 115" o:spid="_x0000_s1536" style="position:absolute;left:42071;top:20727;width:1187;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UosEA&#10;AADdAAAADwAAAGRycy9kb3ducmV2LnhtbERPy4rCMBTdC/5DuIIbmabWcZBOo4hQ0OWoIO4uze2D&#10;aW5KE7X+vVkILg/nnW0G04o79a6xrGAexSCIC6sbrhScT/nXCoTzyBpby6TgSQ426/Eow1TbB//R&#10;/egrEULYpaig9r5LpXRFTQZdZDviwJW2N+gD7Cupe3yEcNPKJI5/pMGGQ0ONHe1qKv6PN6NgWZ4v&#10;LT9nSVIelnm+GJw/XAulppNh+wvC0+A/4rd7rxUk36uwP7wJT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lKLBAAAA3QAAAA8AAAAAAAAAAAAAAAAAmAIAAGRycy9kb3du&#10;cmV2LnhtbFBLBQYAAAAABAAEAPUAAACGAwAAAAA=&#10;" fillcolor="#548235" strokecolor="windowText" strokeweight="1pt"/>
                <v:group id="Gruppo 2418" o:spid="_x0000_s1537" style="position:absolute;left:43243;top:16878;width:9044;height:1303" coordorigin="43319,18263" coordsize="8967,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eqsYAAADdAAAADwAAAGRycy9kb3ducmV2LnhtbESPT4vCMBTE78J+h/AW&#10;9qZpXRWpRhHZXTyI4B8Qb4/m2Rabl9Jk2/rtjSB4HGbmN8x82ZlSNFS7wrKCeBCBIE6tLjhTcDr+&#10;9qcgnEfWWFomBXdysFx89OaYaNvynpqDz0SAsEtQQe59lUjp0pwMuoGtiIN3tbVBH2SdSV1jG+Cm&#10;lMMomkiDBYeFHCta55TeDv9GwV+L7eo7/mm2t+v6fjmOd+dtTEp9fXarGQhPnX+HX+2NVjAcTW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4B6qxgAAAN0A&#10;AAAPAAAAAAAAAAAAAAAAAKoCAABkcnMvZG93bnJldi54bWxQSwUGAAAAAAQABAD6AAAAnQMAAAAA&#10;">
                  <v:shape id="Text Box 130" o:spid="_x0000_s1538" type="#_x0000_t202" style="position:absolute;left:44064;top:18263;width:7688;height:1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zmGsYA&#10;AADdAAAADwAAAGRycy9kb3ducmV2LnhtbESP3WrCQBSE7wu+w3IEb4rZGItodBWr1PamF1Ef4JA9&#10;+cHs2ZDdxtSn7xYKvRxm5htmsxtMI3rqXG1ZwSyKQRDnVtdcKrhe3qZLEM4ja2wsk4JvcrDbjp42&#10;mGp754z6sy9FgLBLUUHlfZtK6fKKDLrItsTBK2xn0AfZlVJ3eA9w08gkjhfSYM1hocKWDhXlt/OX&#10;UUD7zD4+b+5kstfj4VTUTM/yXanJeNivQXga/H/4r/2hFSQvqzn8vg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zmGsYAAADdAAAADwAAAAAAAAAAAAAAAACYAgAAZHJz&#10;L2Rvd25yZXYueG1sUEsFBgAAAAAEAAQA9QAAAIsDAAAAAA==&#10;" filled="f" stroked="f">
                    <v:textbox inset="0,0,0,0">
                      <w:txbxContent>
                        <w:p w14:paraId="62F176CD" w14:textId="77777777" w:rsidR="001F4D5C" w:rsidRPr="009F5F46" w:rsidRDefault="001F4D5C" w:rsidP="00085551">
                          <w:pPr>
                            <w:pStyle w:val="NormalWeb"/>
                            <w:spacing w:before="0" w:line="276" w:lineRule="auto"/>
                            <w:jc w:val="center"/>
                            <w:rPr>
                              <w:sz w:val="14"/>
                              <w:szCs w:val="14"/>
                              <w:lang w:val="it-IT"/>
                            </w:rPr>
                          </w:pPr>
                          <w:r w:rsidRPr="00182B7A">
                            <w:rPr>
                              <w:sz w:val="12"/>
                              <w:szCs w:val="12"/>
                              <w:highlight w:val="lightGray"/>
                            </w:rPr>
                            <w:t>Register</w:t>
                          </w:r>
                          <w:r w:rsidRPr="009F5F46">
                            <w:rPr>
                              <w:sz w:val="12"/>
                              <w:szCs w:val="12"/>
                              <w:highlight w:val="lightGray"/>
                              <w:lang w:val="it-IT"/>
                            </w:rPr>
                            <w:t xml:space="preserve"> Document</w:t>
                          </w:r>
                        </w:p>
                      </w:txbxContent>
                    </v:textbox>
                  </v:shape>
                  <v:line id="Line 148" o:spid="_x0000_s1539" style="position:absolute;visibility:visible;mso-wrap-style:square" from="43319,18393" to="52287,18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rE48YAAADdAAAADwAAAGRycy9kb3ducmV2LnhtbESPQWvCQBSE7wX/w/KE3uomIZQaXUOa&#10;Uii9aYvo7ZF9JsHs27C71fjv3UKhx2FmvmHW5WQGcSHne8sK0kUCgrixuudWwffX+9MLCB+QNQ6W&#10;ScGNPJSb2cMaC22vvKXLLrQiQtgXqKALYSyk9E1HBv3CjsTRO1lnMETpWqkdXiPcDDJLkmdpsOe4&#10;0OFIdUfNefdjFGyH+u00ZZ+8r5o80fv0eHh1R6Ue51O1AhFoCv/hv/aHVpDlyxx+38Qn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6xOPGAAAA3QAAAA8AAAAAAAAA&#10;AAAAAAAAoQIAAGRycy9kb3ducmV2LnhtbFBLBQYAAAAABAAEAPkAAACUAwAAAAA=&#10;" strokecolor="windowText">
                    <v:stroke startarrow="block" startarrowwidth="narrow" endarrowwidth="narrow"/>
                  </v:line>
                  <v:line id="Line 148" o:spid="_x0000_s1540" style="position:absolute;flip:x;visibility:visible;mso-wrap-style:square" from="43414,19242" to="52267,1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IM3scAAADdAAAADwAAAGRycy9kb3ducmV2LnhtbESPQUsDMRSE74L/ITzBi7RZSy3u2rSI&#10;qBTspbV6fmyem9XNyzaJbfbfN4LQ4zAz3zDzZbKdOJAPrWMFt+MCBHHtdMuNgt37y+geRIjIGjvH&#10;pGCgAMvF5cUcK+2OvKHDNjYiQzhUqMDE2FdShtqQxTB2PXH2vpy3GLP0jdQejxluOzkpipm02HJe&#10;MNjTk6H6Z/trFdx8vO3TUK5nvhxenz+76d58J1Tq+io9PoCIlOI5/N9eaQWTaXkHf2/yE5CLE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gzexwAAAN0AAAAPAAAAAAAA&#10;AAAAAAAAAKECAABkcnMvZG93bnJldi54bWxQSwUGAAAAAAQABAD5AAAAlQMAAAAA&#10;" strokecolor="windowText">
                    <v:stroke startarrow="block" startarrowwidth="narrow" endarrowwidth="narrow"/>
                  </v:line>
                </v:group>
                <v:group id="Gruppo 2422" o:spid="_x0000_s1541" style="position:absolute;left:43232;top:20912;width:14757;height:1219" coordorigin=",42" coordsize="8967,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AQA8cAAADdAAAADwAAAGRycy9kb3ducmV2LnhtbESPT2vCQBTE7wW/w/KE&#10;3nQT24pGVxHR0oMI/gHx9sg+k2D2bciuSfz23YLQ4zAzv2Hmy86UoqHaFZYVxMMIBHFqdcGZgvNp&#10;O5iAcB5ZY2mZFDzJwXLRe5tjom3LB2qOPhMBwi5BBbn3VSKlS3My6Ia2Ig7ezdYGfZB1JnWNbYCb&#10;Uo6iaCwNFhwWcqxonVN6Pz6Mgu8W29VHvGl299v6eT197S+7mJR673erGQhPnf8Pv9o/WsHoczqG&#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dAQA8cAAADd&#10;AAAADwAAAAAAAAAAAAAAAACqAgAAZHJzL2Rvd25yZXYueG1sUEsFBgAAAAAEAAQA+gAAAJ4DAAAA&#10;AA==&#10;">
                  <v:shape id="Text Box 130" o:spid="_x0000_s1542" type="#_x0000_t202" style="position:absolute;left:744;top:42;width:4047;height:1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gGcYA&#10;AADdAAAADwAAAGRycy9kb3ducmV2LnhtbESP3WrCQBSE7wu+w3IEb4rZGKRqdBWr1PamF1Ef4JA9&#10;+cHs2ZDdxtSn7xYKvRxm5htmsxtMI3rqXG1ZwSyKQRDnVtdcKrhe3qZLEM4ja2wsk4JvcrDbjp42&#10;mGp754z6sy9FgLBLUUHlfZtK6fKKDLrItsTBK2xn0AfZlVJ3eA9w08gkjl+kwZrDQoUtHSrKb+cv&#10;o4D2mX183tzJZK/Hw6momZ7lu1KT8bBfg/A0+P/wX/tDK0jmqwX8vg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fgGcYAAADdAAAADwAAAAAAAAAAAAAAAACYAgAAZHJz&#10;L2Rvd25yZXYueG1sUEsFBgAAAAAEAAQA9QAAAIsDAAAAAA==&#10;" filled="f" stroked="f">
                    <v:textbox inset="0,0,0,0">
                      <w:txbxContent>
                        <w:p w14:paraId="72BEF707" w14:textId="77777777" w:rsidR="001F4D5C" w:rsidRDefault="001F4D5C" w:rsidP="00085551">
                          <w:pPr>
                            <w:pStyle w:val="NormalWeb"/>
                            <w:spacing w:before="0" w:line="276" w:lineRule="auto"/>
                            <w:jc w:val="center"/>
                          </w:pPr>
                          <w:r>
                            <w:rPr>
                              <w:sz w:val="12"/>
                              <w:szCs w:val="12"/>
                              <w:highlight w:val="lightGray"/>
                            </w:rPr>
                            <w:t>Register Document</w:t>
                          </w:r>
                        </w:p>
                      </w:txbxContent>
                    </v:textbox>
                  </v:shape>
                  <v:line id="Line 148" o:spid="_x0000_s1543" style="position:absolute;visibility:visible;mso-wrap-style:square" from="0,170" to="896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fO5sEAAADdAAAADwAAAGRycy9kb3ducmV2LnhtbERPTYvCMBC9C/sfwgh709Qi4nYbxVUW&#10;xJu6yPY2NGNbbCYliVr/vTkIHh/vO1/2phU3cr6xrGAyTkAQl1Y3XCn4O/6O5iB8QNbYWiYFD/Kw&#10;XHwMcsy0vfOebodQiRjCPkMFdQhdJqUvazLox7YjjtzZOoMhQldJ7fAew00r0ySZSYMNx4YaO1rX&#10;VF4OV6Ng36435z7d8WlVThN9mhT/P65Q6nPYr75BBOrDW/xyb7WCdPoV58Y38Qn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87mwQAAAN0AAAAPAAAAAAAAAAAAAAAA&#10;AKECAABkcnMvZG93bnJldi54bWxQSwUGAAAAAAQABAD5AAAAjwMAAAAA&#10;" strokecolor="windowText">
                    <v:stroke startarrow="block" startarrowwidth="narrow" endarrowwidth="narrow"/>
                  </v:line>
                  <v:line id="Line 148" o:spid="_x0000_s1544" style="position:absolute;flip:x;visibility:visible;mso-wrap-style:square" from="94,1061" to="8948,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8G28cAAADdAAAADwAAAGRycy9kb3ducmV2LnhtbESPT0sDMRTE74LfITyhF7HZllLcbdMi&#10;0oqgF+uf82Pzutl287JNYpv99kYQPA4z8xtmuU62E2fyoXWsYDIuQBDXTrfcKPh4397dgwgRWWPn&#10;mBQMFGC9ur5aYqXdhd/ovIuNyBAOFSowMfaVlKE2ZDGMXU+cvb3zFmOWvpHa4yXDbSenRTGXFlvO&#10;CwZ7ejRUH3ffVsHt58spDeXr3JfD0+arm53MIaFSo5v0sAARKcX/8F/7WSuYzsoSft/kJyB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bwbbxwAAAN0AAAAPAAAAAAAA&#10;AAAAAAAAAKECAABkcnMvZG93bnJldi54bWxQSwUGAAAAAAQABAD5AAAAlQMAAAAA&#10;" strokecolor="windowText">
                    <v:stroke startarrow="block" startarrowwidth="narrow" endarrowwidth="narrow"/>
                  </v:line>
                </v:group>
                <v:group id="Gruppo 2426" o:spid="_x0000_s1545" style="position:absolute;left:5867;top:19978;width:52122;height:2763" coordsize="34206,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639sMAAADdAAAADwAAAGRycy9kb3ducmV2LnhtbERPy4rCMBTdC/MP4Qqz&#10;07QOilRTERmHWYjgA4bZXZrbBzY3pYlt/XuzEFweznu9GUwtOmpdZVlBPI1AEGdWV1wouF72kyUI&#10;55E11pZJwYMcbNKP0RoTbXs+UXf2hQgh7BJUUHrfJFK6rCSDbmob4sDltjXoA2wLqVvsQ7ip5SyK&#10;FtJgxaGhxIZ2JWW3890o+Omx337F393hlu8e/5f58e8Qk1Kf42G7AuFp8G/xy/2rFczmUdgf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nrf2wwAAAN0AAAAP&#10;AAAAAAAAAAAAAAAAAKoCAABkcnMvZG93bnJldi54bWxQSwUGAAAAAAQABAD6AAAAmgMAAAAA&#10;">
                  <v:line id="Line 113" o:spid="_x0000_s1546" style="position:absolute;visibility:visible;mso-wrap-style:square" from="200,2763" to="3415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IEkcUAAADdAAAADwAAAGRycy9kb3ducmV2LnhtbESPwWrDMBBE74X+g9hCb40UQ5PgRg5p&#10;QyFH1/YHbK2NbWytjKUkbr4+KhR6HGbmDbPdzXYQF5p851jDcqFAENfOdNxoqMrPlw0IH5ANDo5J&#10;ww952GWPD1tMjbvyF12K0IgIYZ+ihjaEMZXS1y1Z9As3Ekfv5CaLIcqpkWbCa4TbQSZKraTFjuNC&#10;iyN9tFT3xdlqOCD6dadu3+f9sVq/57fS5/1B6+enef8GItAc/sN/7aPRkLyqBH7fxCc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IEkcUAAADdAAAADwAAAAAAAAAA&#10;AAAAAAChAgAAZHJzL2Rvd25yZXYueG1sUEsFBgAAAAAEAAQA+QAAAJMDAAAAAA==&#10;" strokecolor="windowText">
                    <v:stroke startarrow="block"/>
                  </v:line>
                  <v:line id="Line 148" o:spid="_x0000_s1547" style="position:absolute;flip:y;visibility:visible;mso-wrap-style:square" from="0,0" to="34206,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3YscQAAADdAAAADwAAAGRycy9kb3ducmV2LnhtbESP3YrCMBSE7wXfIRzBO01bV5GuUURW&#10;lL0Q/HmAQ3NsyzYnJcna+vZmYcHLYWa+YVab3jTiQc7XlhWk0wQEcWF1zaWC23U/WYLwAVljY5kU&#10;PMnDZj0crDDXtuMzPS6hFBHCPkcFVQhtLqUvKjLop7Yljt7dOoMhSldK7bCLcNPILEkW0mDNcaHC&#10;lnYVFT+XX6Ngd0q/my0fZNrd3XGml19FNr8pNR71208QgfrwDv+3j1pBNk8+4O9Nf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3dixxAAAAN0AAAAPAAAAAAAAAAAA&#10;AAAAAKECAABkcnMvZG93bnJldi54bWxQSwUGAAAAAAQABAD5AAAAkgMAAAAA&#10;" strokecolor="windowText">
                    <v:stroke endarrow="block"/>
                  </v:line>
                </v:group>
                <v:shape id="Text Box 130" o:spid="_x0000_s1548" type="#_x0000_t202" style="position:absolute;left:17123;top:18870;width:24194;height:1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CwsYA&#10;AADdAAAADwAAAGRycy9kb3ducmV2LnhtbESPQWsCMRSE70L/Q3gFb5oouLSrUaS0IBSK6/bQ4+vm&#10;uRvcvGw3Ubf/vhEKHoeZ+YZZbQbXigv1wXrWMJsqEMSVN5ZrDZ/l2+QJRIjIBlvPpOGXAmzWD6MV&#10;5sZfuaDLIdYiQTjkqKGJsculDFVDDsPUd8TJO/reYUyyr6Xp8ZrgrpVzpTLp0HJaaLCjl4aq0+Hs&#10;NGy/uHi1Px/f++JY2LJ8VvyenbQePw7bJYhIQ7yH/9s7o2G+UBnc3q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mCwsYAAADdAAAADwAAAAAAAAAAAAAAAACYAgAAZHJz&#10;L2Rvd25yZXYueG1sUEsFBgAAAAAEAAQA9QAAAIsDAAAAAA==&#10;" filled="f" stroked="f">
                  <v:textbox inset="0,0,0,0">
                    <w:txbxContent>
                      <w:p w14:paraId="62651B69" w14:textId="77777777" w:rsidR="001F4D5C" w:rsidRDefault="001F4D5C" w:rsidP="00085551">
                        <w:pPr>
                          <w:pStyle w:val="NormalWeb"/>
                          <w:spacing w:before="0" w:line="276" w:lineRule="auto"/>
                          <w:jc w:val="center"/>
                        </w:pPr>
                        <w:r>
                          <w:rPr>
                            <w:sz w:val="14"/>
                            <w:szCs w:val="14"/>
                            <w:highlight w:val="lightGray"/>
                          </w:rPr>
                          <w:t>Publish</w:t>
                        </w:r>
                        <w:r w:rsidRPr="00C0470D">
                          <w:rPr>
                            <w:sz w:val="14"/>
                            <w:szCs w:val="14"/>
                            <w:highlight w:val="lightGray"/>
                          </w:rPr>
                          <w:t xml:space="preserve"> </w:t>
                        </w:r>
                        <w:r>
                          <w:rPr>
                            <w:sz w:val="14"/>
                            <w:szCs w:val="14"/>
                            <w:highlight w:val="lightGray"/>
                          </w:rPr>
                          <w:t>Document</w:t>
                        </w:r>
                        <w:r>
                          <w:rPr>
                            <w:sz w:val="14"/>
                            <w:szCs w:val="14"/>
                          </w:rPr>
                          <w:t xml:space="preserve"> Request</w:t>
                        </w:r>
                      </w:p>
                    </w:txbxContent>
                  </v:textbox>
                </v:shape>
                <v:shape id="Text Box 130" o:spid="_x0000_s1549" type="#_x0000_t202" style="position:absolute;left:18206;top:21340;width:22434;height:1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nWcYA&#10;AADdAAAADwAAAGRycy9kb3ducmV2LnhtbESPQWsCMRSE74X+h/AKvdWkQtVujSKiIAil6/bQ4+vm&#10;uRvcvKybqOu/bwqCx2FmvmGm89414kxdsJ41vA4UCOLSG8uVhu9i/TIBESKywcYzabhSgPns8WGK&#10;mfEXzum8i5VIEA4ZaqhjbDMpQ1mTwzDwLXHy9r5zGJPsKmk6vCS4a+RQqZF0aDkt1NjSsqbysDs5&#10;DYsfzlf2+Pn7le9zWxTvirejg9bPT/3iA0SkPt7Dt/bGaBi+qTH8v0lP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nWcYAAADdAAAADwAAAAAAAAAAAAAAAACYAgAAZHJz&#10;L2Rvd25yZXYueG1sUEsFBgAAAAAEAAQA9QAAAIsDAAAAAA==&#10;" filled="f" stroked="f">
                  <v:textbox inset="0,0,0,0">
                    <w:txbxContent>
                      <w:p w14:paraId="409BEB58" w14:textId="77777777" w:rsidR="001F4D5C" w:rsidRDefault="001F4D5C" w:rsidP="00085551">
                        <w:pPr>
                          <w:pStyle w:val="NormalWeb"/>
                          <w:spacing w:before="0" w:line="276" w:lineRule="auto"/>
                          <w:jc w:val="center"/>
                        </w:pPr>
                        <w:r>
                          <w:rPr>
                            <w:sz w:val="14"/>
                            <w:szCs w:val="14"/>
                            <w:highlight w:val="lightGray"/>
                          </w:rPr>
                          <w:t>Publish</w:t>
                        </w:r>
                        <w:r w:rsidRPr="00C0470D">
                          <w:rPr>
                            <w:sz w:val="14"/>
                            <w:szCs w:val="14"/>
                            <w:highlight w:val="lightGray"/>
                          </w:rPr>
                          <w:t xml:space="preserve"> </w:t>
                        </w:r>
                        <w:r>
                          <w:rPr>
                            <w:sz w:val="14"/>
                            <w:szCs w:val="14"/>
                            <w:highlight w:val="lightGray"/>
                          </w:rPr>
                          <w:t>Document</w:t>
                        </w:r>
                        <w:r>
                          <w:rPr>
                            <w:sz w:val="14"/>
                            <w:szCs w:val="14"/>
                          </w:rPr>
                          <w:t xml:space="preserve"> Response</w:t>
                        </w:r>
                      </w:p>
                      <w:p w14:paraId="38A06F7A" w14:textId="77777777" w:rsidR="001F4D5C" w:rsidRDefault="001F4D5C" w:rsidP="00085551">
                        <w:pPr>
                          <w:pStyle w:val="NormalWeb"/>
                          <w:spacing w:line="276" w:lineRule="auto"/>
                          <w:jc w:val="center"/>
                        </w:pPr>
                        <w:r>
                          <w:rPr>
                            <w:sz w:val="14"/>
                            <w:szCs w:val="14"/>
                          </w:rPr>
                          <w:t> </w:t>
                        </w:r>
                      </w:p>
                    </w:txbxContent>
                  </v:textbox>
                </v:shape>
                <v:rect id="Rectangle 145" o:spid="_x0000_s1550" style="position:absolute;left:4764;top:15659;width:1332;height:7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x+MQA&#10;AADdAAAADwAAAGRycy9kb3ducmV2LnhtbESPT4vCMBTE78J+h/AW9iKabpeKVqMsQmE9qgXx9mhe&#10;/2DzUpqo9dtvBMHjMDO/YVabwbTiRr1rLCv4nkYgiAurG64U5MdsMgfhPLLG1jIpeJCDzfpjtMJU&#10;2zvv6XbwlQgQdikqqL3vUildUZNBN7UdcfBK2xv0QfaV1D3eA9y0Mo6imTTYcFiosaNtTcXlcDUK&#10;kjI/tfwYx3G5S7LsZ3B+dy6U+vocfpcgPA3+HX61/7SCOIkW8HwTn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IMfjEAAAA3QAAAA8AAAAAAAAAAAAAAAAAmAIAAGRycy9k&#10;b3ducmV2LnhtbFBLBQYAAAAABAAEAPUAAACJAwAAAAA=&#10;" fillcolor="#548235" strokecolor="windowText" strokeweight="1pt"/>
                <v:shape id="Immagine 2442" o:spid="_x0000_s1551" type="#_x0000_t75" style="position:absolute;left:17254;top:31003;width:1548;height:1753;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497jFAAAA3QAAAA8AAABkcnMvZG93bnJldi54bWxEj91KAzEUhO8F3yEcwTub3UDFrk3LUigo&#10;iNCfBzhsjpttk5PtJm5Xn94IgpfDzHzDLNeTd2KkIXaBNZSzAgRxE0zHrYbjYfvwBCImZIMuMGn4&#10;ogjr1e3NEisTrryjcZ9akSEcK9RgU+orKWNjyWOchZ44ex9h8JiyHFppBrxmuHdSFcWj9NhxXrDY&#10;08ZSc95/eg075ezb97goa/Xennicby+vtdP6/m6qn0EkmtJ/+K/9YjSoeang901+AnL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Pe4xQAAAN0AAAAPAAAAAAAAAAAAAAAA&#10;AJ8CAABkcnMvZG93bnJldi54bWxQSwUGAAAAAAQABAD3AAAAkQMAAAAA&#10;">
                  <v:imagedata r:id="rId49" o:title=""/>
                </v:shape>
                <v:shape id="Text Box 25" o:spid="_x0000_s1552" type="#_x0000_t202" style="position:absolute;left:12513;top:29251;width:461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cIcsYA&#10;AADdAAAADwAAAGRycy9kb3ducmV2LnhtbESP0WrCQBRE3wv9h+UWfGs2UVpK6iqlUI0FBbUfcMle&#10;szHZuyG7xvj33YLQx2FmzjDz5WhbMVDva8cKsiQFQVw6XXOl4Of49fwGwgdkja1jUnAjD8vF48Mc&#10;c+2uvKfhECoRIexzVGBC6HIpfWnIok9cRxy9k+sthij7SuoerxFuWzlN01dpsea4YLCjT0Nlc7hY&#10;Bav6lB13Q1N1ptmsV9/F9lycg1KTp/HjHUSgMfyH7+1CK5i+ZD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cIcsYAAADdAAAADwAAAAAAAAAAAAAAAACYAgAAZHJz&#10;L2Rvd25yZXYueG1sUEsFBgAAAAAEAAQA9QAAAIsDAAAAAA==&#10;" filled="f" stroked="f" strokeweight=".5pt">
                  <v:textbox inset="0,0,0,0">
                    <w:txbxContent>
                      <w:p w14:paraId="4D137AAB" w14:textId="77777777" w:rsidR="001F4D5C" w:rsidRDefault="001F4D5C" w:rsidP="00085551">
                        <w:pPr>
                          <w:pStyle w:val="NormalWeb"/>
                          <w:spacing w:line="216" w:lineRule="auto"/>
                          <w:jc w:val="right"/>
                        </w:pPr>
                        <w:r>
                          <w:rPr>
                            <w:sz w:val="13"/>
                            <w:szCs w:val="13"/>
                          </w:rPr>
                          <w:t>Select a DE</w:t>
                        </w:r>
                        <w:r>
                          <w:rPr>
                            <w:sz w:val="13"/>
                            <w:szCs w:val="13"/>
                          </w:rPr>
                          <w:br/>
                          <w:t xml:space="preserve">and parse its provenance </w:t>
                        </w:r>
                      </w:p>
                    </w:txbxContent>
                  </v:textbox>
                </v:shape>
                <v:shape id="Text Box 111" o:spid="_x0000_s1553" type="#_x0000_t202" style="position:absolute;left:50220;top:5505;width:5103;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yqcUA&#10;AADdAAAADwAAAGRycy9kb3ducmV2LnhtbESPzYrCQBCE74LvMLTgRXSi6CIxo/iD7l72EPUBmkzn&#10;BzM9ITNqdp/eWVjwWFTVV1Sy6UwtHtS6yrKC6SQCQZxZXXGh4Ho5jpcgnEfWWFsmBT/kYLPu9xKM&#10;tX1ySo+zL0SAsItRQel9E0vpspIMuoltiIOX29agD7ItpG7xGeCmlrMo+pAGKw4LJTa0Lym7ne9G&#10;AW1T+/t9cyeT7g77U14xjeSnUsNBt12B8NT5d/i//aUVzBbTOfy9CU9Ar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3KpxQAAAN0AAAAPAAAAAAAAAAAAAAAAAJgCAABkcnMv&#10;ZG93bnJldi54bWxQSwUGAAAAAAQABAD1AAAAigMAAAAA&#10;" filled="f" stroked="f">
                  <v:textbox inset="0,0,0,0">
                    <w:txbxContent>
                      <w:p w14:paraId="1CC5C847" w14:textId="77777777" w:rsidR="001F4D5C" w:rsidRPr="00A732EA" w:rsidRDefault="001F4D5C" w:rsidP="00085551">
                        <w:pPr>
                          <w:pStyle w:val="NormalWeb"/>
                          <w:spacing w:before="0" w:line="192" w:lineRule="auto"/>
                          <w:jc w:val="center"/>
                          <w:rPr>
                            <w:sz w:val="13"/>
                            <w:szCs w:val="13"/>
                          </w:rPr>
                        </w:pPr>
                        <w:r w:rsidRPr="00A732EA">
                          <w:rPr>
                            <w:b/>
                            <w:bCs/>
                            <w:color w:val="595959"/>
                            <w:sz w:val="13"/>
                            <w:szCs w:val="13"/>
                          </w:rPr>
                          <w:t>Document</w:t>
                        </w:r>
                        <w:r w:rsidRPr="00A732EA">
                          <w:rPr>
                            <w:b/>
                            <w:bCs/>
                            <w:color w:val="595959"/>
                            <w:sz w:val="13"/>
                            <w:szCs w:val="13"/>
                          </w:rPr>
                          <w:br/>
                          <w:t>Repository</w:t>
                        </w:r>
                      </w:p>
                      <w:p w14:paraId="6AA1173E" w14:textId="77777777" w:rsidR="001F4D5C" w:rsidRPr="00A732EA" w:rsidRDefault="001F4D5C" w:rsidP="00085551">
                        <w:pPr>
                          <w:pStyle w:val="NormalWeb"/>
                          <w:spacing w:before="0"/>
                          <w:jc w:val="center"/>
                          <w:rPr>
                            <w:sz w:val="13"/>
                            <w:szCs w:val="13"/>
                            <w:lang w:val="it-IT"/>
                          </w:rPr>
                        </w:pPr>
                      </w:p>
                    </w:txbxContent>
                  </v:textbox>
                </v:shape>
                <v:shape id="Text Box 111" o:spid="_x0000_s1554" type="#_x0000_t202" style="position:absolute;left:56475;top:5444;width:4787;height:1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XMsYA&#10;AADdAAAADwAAAGRycy9kb3ducmV2LnhtbESP3WrCQBSE74W+w3IEb6RuFCIluhGbYuqNF7F9gEP2&#10;5AezZ0N2G9M+fVco9HKYmW+Y/WEynRhpcK1lBetVBIK4tLrlWsHnx+n5BYTzyBo7y6Tgmxwc0qfZ&#10;HhNt71zQePW1CBB2CSpovO8TKV3ZkEG3sj1x8Co7GPRBDrXUA94D3HRyE0VbabDlsNBgT1lD5e36&#10;ZRTQsbA/l5vLTfH6luVVy7SU70ot5tNxB8LT5P/Df+2zVrCJ1zE83oQn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vXMsYAAADdAAAADwAAAAAAAAAAAAAAAACYAgAAZHJz&#10;L2Rvd25yZXYueG1sUEsFBgAAAAAEAAQA9QAAAIsDAAAAAA==&#10;" filled="f" stroked="f">
                  <v:textbox inset="0,0,0,0">
                    <w:txbxContent>
                      <w:p w14:paraId="10324811" w14:textId="77777777" w:rsidR="001F4D5C" w:rsidRPr="00A732EA" w:rsidRDefault="001F4D5C" w:rsidP="00085551">
                        <w:pPr>
                          <w:pStyle w:val="NormalWeb"/>
                          <w:spacing w:before="0" w:line="192" w:lineRule="auto"/>
                          <w:jc w:val="center"/>
                          <w:rPr>
                            <w:sz w:val="13"/>
                            <w:szCs w:val="13"/>
                          </w:rPr>
                        </w:pPr>
                        <w:r w:rsidRPr="00A732EA">
                          <w:rPr>
                            <w:b/>
                            <w:bCs/>
                            <w:color w:val="595959"/>
                            <w:sz w:val="13"/>
                            <w:szCs w:val="13"/>
                          </w:rPr>
                          <w:t>Document</w:t>
                        </w:r>
                        <w:r w:rsidRPr="00A732EA">
                          <w:rPr>
                            <w:b/>
                            <w:bCs/>
                            <w:color w:val="595959"/>
                            <w:sz w:val="13"/>
                            <w:szCs w:val="13"/>
                          </w:rPr>
                          <w:br/>
                          <w:t>Repository</w:t>
                        </w:r>
                      </w:p>
                    </w:txbxContent>
                  </v:textbox>
                </v:shape>
                <v:group id="Gruppo 2446" o:spid="_x0000_s1555" style="position:absolute;left:42949;top:25599;width:16161;height:5295" coordorigin=",439" coordsize="16163,5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IcxMUAAADdAAAADwAAAGRycy9kb3ducmV2LnhtbESPQYvCMBSE7wv7H8Jb&#10;8LamVZSlaxSRVTyIYF0Qb4/m2Rabl9LEtv57Iwgeh5n5hpktelOJlhpXWlYQDyMQxJnVJecK/o/r&#10;7x8QziNrrCyTgjs5WMw/P2aYaNvxgdrU5yJA2CWooPC+TqR0WUEG3dDWxMG72MagD7LJpW6wC3BT&#10;yVEUTaXBksNCgTWtCsqu6c0o2HTYLcfxX7u7Xlb383GyP+1iUmrw1S9/QXjq/Tv8am+1gtEknsL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7iHMTFAAAA3QAA&#10;AA8AAAAAAAAAAAAAAAAAqgIAAGRycy9kb3ducmV2LnhtbFBLBQYAAAAABAAEAPoAAACcAwAAAAA=&#10;">
                  <v:shape id="Text Box 130" o:spid="_x0000_s1556" type="#_x0000_t202" style="position:absolute;left:1032;top:877;width:725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xhMYA&#10;AADdAAAADwAAAGRycy9kb3ducmV2LnhtbESPQWvCQBSE7wX/w/KE3upGoVajq4goCIXSGA8en9ln&#10;sph9G7Orpv++Wyh4HGbmG2a+7Gwt7tR641jBcJCAIC6cNlwqOOTbtwkIH5A11o5JwQ95WC56L3NM&#10;tXtwRvd9KEWEsE9RQRVCk0rpi4os+oFriKN3dq3FEGVbSt3iI8JtLUdJMpYWDceFChtaV1Rc9jer&#10;YHXkbGOuX6fv7JyZPJ8m/Dm+KPXa71YzEIG68Az/t3daweh9+AF/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yxhMYAAADdAAAADwAAAAAAAAAAAAAAAACYAgAAZHJz&#10;L2Rvd25yZXYueG1sUEsFBgAAAAAEAAQA9QAAAIsDAAAAAA==&#10;" filled="f" stroked="f">
                    <v:textbox inset="0,0,0,0">
                      <w:txbxContent>
                        <w:p w14:paraId="40A6AF1C" w14:textId="77777777" w:rsidR="001F4D5C" w:rsidRDefault="001F4D5C" w:rsidP="00085551">
                          <w:pPr>
                            <w:pStyle w:val="NormalWeb"/>
                            <w:spacing w:before="0" w:line="276" w:lineRule="auto"/>
                            <w:jc w:val="center"/>
                          </w:pPr>
                          <w:r>
                            <w:rPr>
                              <w:sz w:val="12"/>
                              <w:szCs w:val="12"/>
                              <w:highlight w:val="lightGray"/>
                            </w:rPr>
                            <w:t>Retrieve Document</w:t>
                          </w:r>
                        </w:p>
                        <w:p w14:paraId="55989605" w14:textId="77777777" w:rsidR="001F4D5C" w:rsidRDefault="001F4D5C" w:rsidP="00085551">
                          <w:pPr>
                            <w:pStyle w:val="NormalWeb"/>
                            <w:spacing w:before="0" w:line="276" w:lineRule="auto"/>
                            <w:jc w:val="center"/>
                          </w:pPr>
                        </w:p>
                      </w:txbxContent>
                    </v:textbox>
                  </v:shape>
                  <v:group id="Gruppo 2448" o:spid="_x0000_s1557" style="position:absolute;left:302;top:709;width:9026;height:1261" coordorigin="302,710" coordsize="10391,1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EtLcMAAADdAAAADwAAAGRycy9kb3ducmV2LnhtbERPy4rCMBTdC/MP4Qqz&#10;07QOilRTERmHWYjgA4bZXZrbBzY3pYlt/XuzEFweznu9GUwtOmpdZVlBPI1AEGdWV1wouF72kyUI&#10;55E11pZJwYMcbNKP0RoTbXs+UXf2hQgh7BJUUHrfJFK6rCSDbmob4sDltjXoA2wLqVvsQ7ip5SyK&#10;FtJgxaGhxIZ2JWW3890o+Omx337F393hlu8e/5f58e8Qk1Kf42G7AuFp8G/xy/2rFczmcZgb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MS0twwAAAN0AAAAP&#10;AAAAAAAAAAAAAAAAAKoCAABkcnMvZG93bnJldi54bWxQSwUGAAAAAAQABAD6AAAAmgMAAAAA&#10;">
                    <v:line id="Line 148" o:spid="_x0000_s1558" style="position:absolute;flip:x y;visibility:visible;mso-wrap-style:square" from="302,1916" to="10500,1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TUccAAADdAAAADwAAAGRycy9kb3ducmV2LnhtbESPT2vCQBTE7wW/w/IKXopuFFpimlVE&#10;tNiT+K+lt0f2NRvMvg3ZNabfvlsoeBxm5jdMvuhtLTpqfeVYwWScgCAunK64VHA6bkYpCB+QNdaO&#10;ScEPeVjMBw85ZtrdeE/dIZQiQthnqMCE0GRS+sKQRT92DXH0vl1rMUTZllK3eItwW8tpkrxIixXH&#10;BYMNrQwVl8PVKljr8+7zK/W+qLZmdz2/vz259YdSw8d++QoiUB/u4f/2ViuYPk9m8PcmP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O9NRxwAAAN0AAAAPAAAAAAAA&#10;AAAAAAAAAKECAABkcnMvZG93bnJldi54bWxQSwUGAAAAAAQABAD5AAAAlQMAAAAA&#10;">
                      <v:stroke endarrow="block" endarrowwidth="narrow"/>
                    </v:line>
                    <v:line id="Line 148" o:spid="_x0000_s1559" style="position:absolute;visibility:visible;mso-wrap-style:square" from="483,710" to="1069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j7ysEAAADdAAAADwAAAGRycy9kb3ducmV2LnhtbERPTUvEMBC9C/6HMII3m1pwkbrZIoLi&#10;Sdx1RbzNNrNNsTMpSdqt/35zEDw+3ve6WXhQM4XYezFwW5SgSFpve+kM7D+eb+5BxYRicfBCBn4p&#10;QrO5vFhjbf1JtjTvUqdyiMQaDbiUxlrr2DpijIUfSTJ39IExZRg6bQOecjgPuirLlWbsJTc4HOnJ&#10;Ufuzm9jA9xuF+TCzW1H3NYXPF+b3tjLm+mp5fACVaEn/4j/3qzVQ3VV5f36Tn4Den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uPvKwQAAAN0AAAAPAAAAAAAAAAAAAAAA&#10;AKECAABkcnMvZG93bnJldi54bWxQSwUGAAAAAAQABAD5AAAAjwMAAAAA&#10;">
                      <v:stroke endarrow="block" endarrowwidth="narrow"/>
                    </v:line>
                  </v:group>
                  <v:rect id="Rectangle 133" o:spid="_x0000_s1560" style="position:absolute;left:9254;top:439;width:1263;height:1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hnsQA&#10;AADdAAAADwAAAGRycy9kb3ducmV2LnhtbESPW4vCMBSE34X9D+Es7IusqZEuSzWKCAV99AKyb4fm&#10;9ILNSWmi1n+/EQQfh5n5hlmsBtuKG/W+caxhOklAEBfONFxpOB3z718QPiAbbB2Thgd5WC0/RgvM&#10;jLvznm6HUIkIYZ+hhjqELpPSFzVZ9BPXEUevdL3FEGVfSdPjPcJtK1WS/EiLDceFGjva1FRcDler&#10;IS1P55YfY6XKXZrns8GH3V+h9dfnsJ6DCDSEd/jV3hoNKlVTeL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LYZ7EAAAA3QAAAA8AAAAAAAAAAAAAAAAAmAIAAGRycy9k&#10;b3ducmV2LnhtbFBLBQYAAAAABAAEAPUAAACJAwAAAAA=&#10;" fillcolor="#548235" strokecolor="windowText" strokeweight="1pt"/>
                  <v:shape id="Text Box 25" o:spid="_x0000_s1561" type="#_x0000_t202" style="position:absolute;left:2260;top:4210;width:4554;height:1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sy8cA&#10;AADdAAAADwAAAGRycy9kb3ducmV2LnhtbESPS2vDMBCE74X+B7GF3Bo5hpTgRAmhD+ihzzSB9La1&#10;NraptTLSxnH/fVUI9DjMzDfMYjW4VvUUYuPZwGScgSIuvW24MrD9eLiegYqCbLH1TAZ+KMJqeXmx&#10;wML6E79Tv5FKJQjHAg3UIl2hdSxrchjHviNO3sEHh5JkqLQNeEpw1+o8y260w4bTQo0d3dZUfm+O&#10;zkC7j+HpK5PP/q56lrdXfdzdT16MGV0N6zkooUH+w+f2ozWQT/Mc/t6kJ6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LrMvHAAAA3QAAAA8AAAAAAAAAAAAAAAAAmAIAAGRy&#10;cy9kb3ducmV2LnhtbFBLBQYAAAAABAAEAPUAAACMAwAAAAA=&#10;" filled="f" stroked="f" strokeweight=".5pt">
                    <v:textbox inset="0,0,0,0">
                      <w:txbxContent>
                        <w:p w14:paraId="3949FA5A" w14:textId="77777777" w:rsidR="001F4D5C" w:rsidRDefault="001F4D5C" w:rsidP="00085551">
                          <w:pPr>
                            <w:pStyle w:val="NormalWeb"/>
                            <w:spacing w:before="0" w:line="192" w:lineRule="auto"/>
                          </w:pPr>
                          <w:r>
                            <w:rPr>
                              <w:sz w:val="12"/>
                              <w:szCs w:val="12"/>
                            </w:rPr>
                            <w:t>Add DE’s</w:t>
                          </w:r>
                          <w:r>
                            <w:rPr>
                              <w:sz w:val="12"/>
                              <w:szCs w:val="12"/>
                            </w:rPr>
                            <w:br/>
                            <w:t xml:space="preserve">provenance </w:t>
                          </w:r>
                        </w:p>
                      </w:txbxContent>
                    </v:textbox>
                  </v:shape>
                  <v:shape id="Text Box 130" o:spid="_x0000_s1562" type="#_x0000_t202" style="position:absolute;left:1032;top:2721;width:7250;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9OsYA&#10;AADdAAAADwAAAGRycy9kb3ducmV2LnhtbESPQWvCQBSE70L/w/IK3nTTSKVNXUWKglCQxvTg8Zl9&#10;JovZt2l21fjvXaHQ4zAz3zCzRW8bcaHOG8cKXsYJCOLSacOVgp9iPXoD4QOyxsYxKbiRh8X8aTDD&#10;TLsr53TZhUpECPsMFdQhtJmUvqzJoh+7ljh6R9dZDFF2ldQdXiPcNjJNkqm0aDgu1NjSZ03laXe2&#10;CpZ7zlfmd3v4zo+5KYr3hL+mJ6WGz/3yA0SgPvyH/9obrSB9TSfweB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t9OsYAAADdAAAADwAAAAAAAAAAAAAAAACYAgAAZHJz&#10;L2Rvd25yZXYueG1sUEsFBgAAAAAEAAQA9QAAAIsDAAAAAA==&#10;" filled="f" stroked="f">
                    <v:textbox inset="0,0,0,0">
                      <w:txbxContent>
                        <w:p w14:paraId="786360DD" w14:textId="77777777" w:rsidR="001F4D5C" w:rsidRDefault="001F4D5C" w:rsidP="00085551">
                          <w:pPr>
                            <w:pStyle w:val="NormalWeb"/>
                            <w:spacing w:before="0" w:line="276" w:lineRule="auto"/>
                            <w:jc w:val="center"/>
                          </w:pPr>
                          <w:r>
                            <w:rPr>
                              <w:sz w:val="12"/>
                              <w:szCs w:val="12"/>
                              <w:highlight w:val="lightGray"/>
                            </w:rPr>
                            <w:t>Retrieve Document</w:t>
                          </w:r>
                        </w:p>
                        <w:p w14:paraId="17880203" w14:textId="77777777" w:rsidR="001F4D5C" w:rsidRDefault="001F4D5C" w:rsidP="00085551">
                          <w:pPr>
                            <w:pStyle w:val="NormalWeb"/>
                            <w:spacing w:before="0" w:line="276" w:lineRule="auto"/>
                            <w:jc w:val="center"/>
                          </w:pPr>
                        </w:p>
                      </w:txbxContent>
                    </v:textbox>
                  </v:shape>
                  <v:group id="Gruppo 2454" o:spid="_x0000_s1563" style="position:absolute;left:302;top:2552;width:14587;height:1204" coordorigin="302,2552" coordsize="10404,1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DtlcYAAADdAAAADwAAAGRycy9kb3ducmV2LnhtbESPQWvCQBSE74L/YXmC&#10;t7pJrEWiq4hY8SCFqiDeHtlnEsy+DdltEv99t1DwOMzMN8xy3ZtKtNS40rKCeBKBIM6sLjlXcDl/&#10;vs1BOI+ssbJMCp7kYL0aDpaYatvxN7Unn4sAYZeigsL7OpXSZQUZdBNbEwfvbhuDPsgml7rBLsBN&#10;JZMo+pAGSw4LBda0LSh7nH6Mgn2H3WYa79rj47593s6zr+sxJqXGo36zAOGp96/wf/ugFSSz5B3+&#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EO2VxgAAAN0A&#10;AAAPAAAAAAAAAAAAAAAAAKoCAABkcnMvZG93bnJldi54bWxQSwUGAAAAAAQABAD6AAAAnQMAAAAA&#10;">
                    <v:line id="Line 148" o:spid="_x0000_s1564" style="position:absolute;flip:x;visibility:visible;mso-wrap-style:square" from="302,3755" to="10707,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msMUAAADdAAAADwAAAGRycy9kb3ducmV2LnhtbESPQWvCQBSE74L/YXlCb2ZjwFZiVpHS&#10;QnqMlqK3R/aZBLNvY3Zrkn/fLRR6HGbmGybbj6YVD+pdY1nBKopBEJdWN1wp+Dy9LzcgnEfW2Fom&#10;BRM52O/mswxTbQcu6HH0lQgQdikqqL3vUildWZNBF9mOOHhX2xv0QfaV1D0OAW5amcTxszTYcFio&#10;saPXmsrb8dsoON/PeLnevz78SU8vb0WeT22VK/W0GA9bEJ5G/x/+a+daQbJO1vD7Jjw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dmsMUAAADdAAAADwAAAAAAAAAA&#10;AAAAAAChAgAAZHJzL2Rvd25yZXYueG1sUEsFBgAAAAAEAAQA+QAAAJMDAAAAAA==&#10;">
                      <v:stroke endarrow="block" endarrowwidth="narrow"/>
                    </v:line>
                    <v:line id="Line 148" o:spid="_x0000_s1565" style="position:absolute;visibility:visible;mso-wrap-style:square" from="483,2552" to="10693,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3GJcQAAADdAAAADwAAAGRycy9kb3ducmV2LnhtbESPQUvDQBSE74L/YXlCb3ZjoEFit0UE&#10;xVNpqyLentlnNpj3Nuxu0/TfdwuCx2FmvmGW64l7NVKInRcDd/MCFEnjbSetgfe359t7UDGhWOy9&#10;kIETRVivrq+WWFt/lB2N+9SqDJFYowGX0lBrHRtHjHHuB5Ls/fjAmLIMrbYBjxnOvS6LotKMneQF&#10;hwM9OWp+9wc28LWhMH6P7CpqPw/h44V525TGzG6mxwdQiab0H/5rv1oD5aKs4PImPwG9O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HcYlxAAAAN0AAAAPAAAAAAAAAAAA&#10;AAAAAKECAABkcnMvZG93bnJldi54bWxQSwUGAAAAAAQABAD5AAAAkgMAAAAA&#10;">
                      <v:stroke endarrow="block" endarrowwidth="narrow"/>
                    </v:line>
                  </v:group>
                  <v:rect id="Rectangle 133" o:spid="_x0000_s1566" style="position:absolute;left:14892;top:2282;width:1271;height:1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5cccUA&#10;AADdAAAADwAAAGRycy9kb3ducmV2LnhtbESPT2vCQBTE74LfYXmCF9GNK2kldRUpBPRYDZTeHtmX&#10;PzT7NmS3Gr+9Wyj0OMzMb5jdYbSduNHgW8ca1qsEBHHpTMu1huKaL7cgfEA22DkmDQ/ycNhPJzvM&#10;jLvzB90uoRYRwj5DDU0IfSalLxuy6FeuJ45e5QaLIcqhlmbAe4TbTqokeZEWW44LDfb03lD5ffmx&#10;GtKq+Oz4sVCqOqd5vhl9OH+VWs9n4/ENRKAx/If/2iejQaXqFX7fxCcg9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lxxxQAAAN0AAAAPAAAAAAAAAAAAAAAAAJgCAABkcnMv&#10;ZG93bnJldi54bWxQSwUGAAAAAAQABAD1AAAAigMAAAAA&#10;" fillcolor="#548235" strokecolor="windowText" strokeweight="1pt"/>
                  <v:shape id="Connettore 2 439" o:spid="_x0000_s1567" type="#_x0000_t35" style="position:absolute;top:4210;width:351;height:96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oKvMYAAADdAAAADwAAAGRycy9kb3ducmV2LnhtbERPTWvCQBC9F/wPyxR6KboxVCmpGxFR&#10;akEEUw/pbchOk5DsbMhuNO2vdw+FHh/ve7UeTSuu1LvasoL5LAJBXFhdc6ng8rmfvoJwHllja5kU&#10;/JCDdTp5WGGi7Y3PdM18KUIIuwQVVN53iZSuqMigm9mOOHDftjfoA+xLqXu8hXDTyjiKltJgzaGh&#10;wo62FRVNNhgFh49d84Jfp9/Ffphvj5v3/NlzrtTT47h5A+Fp9P/iP/dBK4gXcZgb3oQnI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KCrzGAAAA3QAAAA8AAAAAAAAA&#10;AAAAAAAAoQIAAGRycy9kb3ducmV2LnhtbFBLBQYAAAAABAAEAPkAAACUAwAAAAA=&#10;" adj="120646,22119" strokecolor="windowText">
                    <v:stroke startarrowwidth="narrow" endarrow="classic" endarrowwidth="narrow"/>
                  </v:shape>
                </v:group>
                <v:group id="Gruppo 2460" o:spid="_x0000_s1568" style="position:absolute;left:18691;top:25499;width:24599;height:7743" coordorigin="18691,38100" coordsize="24598,5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FCC8YAAADdAAAADwAAAGRycy9kb3ducmV2LnhtbESPQWvCQBSE7wX/w/IE&#10;b3WTiKVGVxGx4kGEqiDeHtlnEsy+DdltEv99tyD0OMzMN8xi1ZtKtNS40rKCeByBIM6sLjlXcDl/&#10;vX+CcB5ZY2WZFDzJwWo5eFtgqm3H39SefC4ChF2KCgrv61RKlxVk0I1tTRy8u20M+iCbXOoGuwA3&#10;lUyi6EMaLDksFFjTpqDscfoxCnYddutJvG0Pj/vmeTtPj9dDTEqNhv16DsJT7//Dr/ZeK0imyQz+&#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EUILxgAAAN0A&#10;AAAPAAAAAAAAAAAAAAAAAKoCAABkcnMvZG93bnJldi54bWxQSwUGAAAAAAQABAD6AAAAnQMAAAAA&#10;">
                  <v:rect id="Rectangle 136" o:spid="_x0000_s1569" style="position:absolute;left:18691;top:38100;width:1254;height:5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GwMMA&#10;AADdAAAADwAAAGRycy9kb3ducmV2LnhtbERPy4rCMBTdC/5DuMLsNFWZh7VRnMI8FoLoDLi9NrcP&#10;bG5Kk6nt308WgsvDeSfb3tSio9ZVlhXMZxEI4szqigsFvz8f0zcQziNrrC2TgoEcbDfjUYKxtjc+&#10;UnfyhQgh7GJUUHrfxFK6rCSDbmYb4sDltjXoA2wLqVu8hXBTy0UUvUiDFYeGEhtKS8qupz+jIH09&#10;7Ic0PR/zodu595Vefl78l1JPk363BuGp9w/x3f2tFSyel2F/eBOe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GwMMAAADdAAAADwAAAAAAAAAAAAAAAACYAgAAZHJzL2Rv&#10;d25yZXYueG1sUEsFBgAAAAAEAAQA9QAAAIgDAAAAAA==&#10;" fillcolor="#ed7d31" strokecolor="windowText" strokeweight="1pt"/>
                  <v:rect id="Rectangle 133" o:spid="_x0000_s1570" style="position:absolute;left:42097;top:38100;width:1193;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jW8cA&#10;AADdAAAADwAAAGRycy9kb3ducmV2LnhtbESPW2vCQBSE34X+h+UU+qYbFW1N3YgNtPahULyAr6fZ&#10;kwvNng3ZbUz+fVcQfBxm5htmvelNLTpqXWVZwXQSgSDOrK64UHA6vo9fQDiPrLG2TAoGcrBJHkZr&#10;jLW98J66gy9EgLCLUUHpfRNL6bKSDLqJbYiDl9vWoA+yLaRu8RLgppazKFpKgxWHhRIbSkvKfg9/&#10;RkH6/P01pOl5nw/d1r2t9Pzjx++Uenrst68gPPX+Hr61P7WC2WI+heub8AR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o41vHAAAA3QAAAA8AAAAAAAAAAAAAAAAAmAIAAGRy&#10;cy9kb3ducmV2LnhtbFBLBQYAAAAABAAEAPUAAACMAwAAAAA=&#10;" fillcolor="#ed7d31" strokecolor="windowText" strokeweight="1pt"/>
                </v:group>
                <v:shape id="Text Box 130" o:spid="_x0000_s1571" type="#_x0000_t202" style="position:absolute;left:17405;top:17165;width:24193;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Lr58YA&#10;AADdAAAADwAAAGRycy9kb3ducmV2LnhtbESPQWvCQBSE7wX/w/IEb3WjUtHoKiIVCoXSGA8en9ln&#10;sph9m2a3Gv+9Wyh4HGbmG2a57mwtrtR641jBaJiAIC6cNlwqOOS71xkIH5A11o5JwZ08rFe9lyWm&#10;2t04o+s+lCJC2KeooAqhSaX0RUUW/dA1xNE7u9ZiiLItpW7xFuG2luMkmUqLhuNChQ1tKyou+1+r&#10;YHPk7N38fJ2+s3Nm8nye8Of0otSg320WIAJ14Rn+b39oBeO3yQT+3sQn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Lr58YAAADdAAAADwAAAAAAAAAAAAAAAACYAgAAZHJz&#10;L2Rvd25yZXYueG1sUEsFBgAAAAAEAAQA9QAAAIsDAAAAAA==&#10;" filled="f" stroked="f">
                  <v:textbox inset="0,0,0,0">
                    <w:txbxContent>
                      <w:p w14:paraId="45B3D69F" w14:textId="77777777" w:rsidR="001F4D5C" w:rsidRDefault="001F4D5C" w:rsidP="00085551">
                        <w:pPr>
                          <w:pStyle w:val="NormalWeb"/>
                          <w:spacing w:before="0" w:line="276" w:lineRule="auto"/>
                          <w:jc w:val="center"/>
                        </w:pPr>
                        <w:r>
                          <w:rPr>
                            <w:sz w:val="14"/>
                            <w:szCs w:val="14"/>
                            <w:highlight w:val="lightGray"/>
                          </w:rPr>
                          <w:t>Publish Document</w:t>
                        </w:r>
                        <w:r>
                          <w:rPr>
                            <w:sz w:val="14"/>
                            <w:szCs w:val="14"/>
                          </w:rPr>
                          <w:t xml:space="preserve"> Response</w:t>
                        </w:r>
                      </w:p>
                    </w:txbxContent>
                  </v:textbox>
                </v:shape>
                <v:group id="Gruppo 2480" o:spid="_x0000_s1572" style="position:absolute;left:32054;top:624;width:18962;height:12856" coordorigin="32054,1844" coordsize="18961,12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yXtIxgAAAN0A&#10;AAAPAAAAAAAAAAAAAAAAAKoCAABkcnMvZG93bnJldi54bWxQSwUGAAAAAAQABAD6AAAAnQMAAAAA&#10;">
                  <v:shape id="Text Box 111" o:spid="_x0000_s1573" type="#_x0000_t202" style="position:absolute;left:34804;top:11752;width:14706;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cDcYA&#10;AADdAAAADwAAAGRycy9kb3ducmV2LnhtbESPQWvCQBSE7wX/w/KE3upGS0Wjq4goCIXSGA8en9ln&#10;sph9G7Orpv++Wyh4HGbmG2a+7Gwt7tR641jBcJCAIC6cNlwqOOTbtwkIH5A11o5JwQ95WC56L3NM&#10;tXtwRvd9KEWEsE9RQRVCk0rpi4os+oFriKN3dq3FEGVbSt3iI8JtLUdJMpYWDceFChtaV1Rc9jer&#10;YHXkbGOuX6fv7JyZPJ8m/Dm+KPXa71YzEIG68Az/t3dawejjfQp/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rcDcYAAADdAAAADwAAAAAAAAAAAAAAAACYAgAAZHJz&#10;L2Rvd25yZXYueG1sUEsFBgAAAAAEAAQA9QAAAIsDAAAAAA==&#10;" filled="f" stroked="f">
                    <v:textbox inset="0,0,0,0">
                      <w:txbxContent>
                        <w:p w14:paraId="11FF8880" w14:textId="63372FA6" w:rsidR="001F4D5C" w:rsidRPr="00D176AC" w:rsidRDefault="001F4D5C" w:rsidP="00085551">
                          <w:pPr>
                            <w:pStyle w:val="NormalWeb"/>
                            <w:pBdr>
                              <w:top w:val="single" w:sz="4" w:space="1" w:color="auto"/>
                            </w:pBdr>
                            <w:spacing w:before="0"/>
                            <w:jc w:val="center"/>
                            <w:rPr>
                              <w:sz w:val="13"/>
                              <w:szCs w:val="13"/>
                            </w:rPr>
                          </w:pPr>
                          <w:r w:rsidRPr="009D0B19">
                            <w:rPr>
                              <w:b/>
                              <w:bCs/>
                              <w:sz w:val="13"/>
                              <w:szCs w:val="13"/>
                              <w:lang w:val="fr-FR"/>
                            </w:rPr>
                            <w:t xml:space="preserve">DE </w:t>
                          </w:r>
                          <w:r w:rsidRPr="001F1EB4">
                            <w:rPr>
                              <w:b/>
                              <w:bCs/>
                              <w:sz w:val="13"/>
                              <w:szCs w:val="13"/>
                            </w:rPr>
                            <w:t>Extractor</w:t>
                          </w:r>
                        </w:p>
                        <w:p w14:paraId="13245212" w14:textId="77777777" w:rsidR="001F4D5C" w:rsidRPr="004934FA" w:rsidRDefault="001F4D5C" w:rsidP="00085551">
                          <w:pPr>
                            <w:pStyle w:val="NormalWeb"/>
                            <w:pBdr>
                              <w:top w:val="single" w:sz="4" w:space="1" w:color="auto"/>
                            </w:pBdr>
                            <w:spacing w:before="0"/>
                            <w:jc w:val="center"/>
                            <w:rPr>
                              <w:sz w:val="22"/>
                              <w:u w:val="single"/>
                            </w:rPr>
                          </w:pPr>
                        </w:p>
                      </w:txbxContent>
                    </v:textbox>
                  </v:shape>
                  <v:group id="Gruppo 2493" o:spid="_x0000_s1574" style="position:absolute;left:32054;top:1844;width:18962;height:9951" coordorigin="32206,1844" coordsize="18961,9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QONsQAAADdAAAADwAAAGRycy9kb3ducmV2LnhtbERPy2qDQBTdF/IPww10&#10;14yaJhSbMQRJShehkAeU7i7OjYrOHXEmav6+syh0eTjvzXYyrRiod7VlBfEiAkFcWF1zqeB6Oby8&#10;gXAeWWNrmRQ8yME2mz1tMNV25BMNZ1+KEMIuRQWV910qpSsqMugWtiMO3M32Bn2AfSl1j2MIN61M&#10;omgtDdYcGirsKK+oaM53o+BjxHG3jPfDsbnlj5/L6uv7GJNSz/Np9w7C0+T/xX/uT60gWb2G/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fQONsQAAADdAAAA&#10;DwAAAAAAAAAAAAAAAACqAgAAZHJzL2Rvd25yZXYueG1sUEsFBgAAAAAEAAQA+gAAAJsDAAAAAA==&#10;">
                    <v:group id="Gruppo 2494" o:spid="_x0000_s1575" style="position:absolute;left:32206;top:1844;width:18962;height:9951" coordorigin="33234,1844" coordsize="18961,9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shape id="Text Box 111" o:spid="_x0000_s1576" type="#_x0000_t202" style="position:absolute;left:47623;top:8785;width:4572;height:29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hc8UA&#10;AADdAAAADwAAAGRycy9kb3ducmV2LnhtbESPQWsCMRSE7wX/Q3hCbzVraousRhFBuh61rXh8bJ67&#10;225eliSu239vCoUeh5n5hlmuB9uKnnxoHGuYTjIQxKUzDVcaPt53T3MQISIbbB2Thh8KsF6NHpaY&#10;G3fjA/XHWIkE4ZCjhjrGLpcylDVZDBPXESfv4rzFmKSvpPF4S3DbSpVlr9Jiw2mhxo62NZXfx6vV&#10;kJ3fip3ff50Kvk67QJ9qrnql9eN42CxARBrif/ivXRgN6mX2DL9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aFzxQAAAN0AAAAPAAAAAAAAAAAAAAAAAJgCAABkcnMv&#10;ZG93bnJldi54bWxQSwUGAAAAAAQABAD1AAAAigMAAAAA&#10;" filled="f" stroked="f">
                        <v:textbox inset="0,1mm,0,1mm">
                          <w:txbxContent>
                            <w:p w14:paraId="412AE05B" w14:textId="77777777" w:rsidR="001F4D5C" w:rsidRPr="0009356C" w:rsidRDefault="001F4D5C" w:rsidP="00085551">
                              <w:pPr>
                                <w:pStyle w:val="NormalWeb"/>
                                <w:spacing w:before="0" w:line="192" w:lineRule="auto"/>
                                <w:rPr>
                                  <w:sz w:val="13"/>
                                  <w:szCs w:val="13"/>
                                </w:rPr>
                              </w:pPr>
                              <w:r w:rsidRPr="0009356C">
                                <w:rPr>
                                  <w:b/>
                                  <w:bCs/>
                                  <w:sz w:val="13"/>
                                  <w:szCs w:val="13"/>
                                </w:rPr>
                                <w:t>XDS Document Registry</w:t>
                              </w:r>
                            </w:p>
                          </w:txbxContent>
                        </v:textbox>
                      </v:shape>
                      <v:roundrect id="Rettangolo con angoli arrotondati 2496" o:spid="_x0000_s1577" style="position:absolute;left:39335;top:1844;width:9068;height:6716;visibility:visible;mso-wrap-style:square;v-text-anchor:middle" arcsize="524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xDYccA&#10;AADdAAAADwAAAGRycy9kb3ducmV2LnhtbESPQWvCQBSE74X+h+UJ3upG0SLRVazBUgo5VEXw9sg+&#10;k2j2bdjdatpf7wqFHoeZ+YaZLzvTiCs5X1tWMBwkIIgLq2suFex3m5cpCB+QNTaWScEPeVgunp/m&#10;mGp74y+6bkMpIoR9igqqENpUSl9UZNAPbEscvZN1BkOUrpTa4S3CTSNHSfIqDdYcFypsaV1Rcdl+&#10;GwX8mWf5JM8uhtYH9z7Nfsvj21mpfq9bzUAE6sJ/+K/9oRWMJuMxPN7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MQ2HHAAAA3QAAAA8AAAAAAAAAAAAAAAAAmAIAAGRy&#10;cy9kb3ducmV2LnhtbFBLBQYAAAAABAAEAPUAAACMAwAAAAA=&#10;" fillcolor="#f2f2f2" strokecolor="#afabab">
                        <v:stroke joinstyle="miter"/>
                      </v:roundrect>
                      <v:shape id="Elemento grafico 11" o:spid="_x0000_s1578" type="#_x0000_t75" alt="Database" style="position:absolute;left:45351;top:2678;width:2623;height:39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KazAAAAA3QAAAA8AAABkcnMvZG93bnJldi54bWxEj80KwjAQhO+C7xBW8KapoiLVKCII3vxX&#10;vC3N2habTWmi1rc3guBxmJlvmOm8NoV4UuVyywp63QgEcWJ1zqmC42HVGYNwHlljYZkUvMnBfNZs&#10;TDHW9sU7eu59KgKEXYwKMu/LWEqXZGTQdW1JHLybrQz6IKtU6gpfAW4K2Y+ikTSYc1jIsKRlRsl9&#10;/zAKSI/dYXm+b3K7MwVeLz1ntiel2q16MQHhqfb/8K+91gr6w8EQvm/CE5Cz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OgprMAAAADdAAAADwAAAAAAAAAAAAAAAACfAgAA&#10;ZHJzL2Rvd25yZXYueG1sUEsFBgAAAAAEAAQA9wAAAIwDAAAAAA==&#10;">
                        <v:imagedata r:id="rId51" o:title="Database"/>
                      </v:shape>
                      <v:group id="Gruppo 2498" o:spid="_x0000_s1579" style="position:absolute;left:33234;top:2653;width:14143;height:9142" coordorigin="31538,2653" coordsize="1414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Ez2cYAAADdAAAADwAAAGRycy9kb3ducmV2LnhtbESPT4vCMBTE7wt+h/CE&#10;va1pXRWpRhHZXTyI4B8Qb4/m2Rabl9Jk2/rtjSB4HGbmN8x82ZlSNFS7wrKCeBCBIE6tLjhTcDr+&#10;fk1BOI+ssbRMCu7kYLnofcwx0bblPTUHn4kAYZeggtz7KpHSpTkZdANbEQfvamuDPsg6k7rGNsBN&#10;KYdRNJEGCw4LOVa0zim9Hf6Ngr8W29V3/NNsb9f1/XIc787bmJT67HerGQhPnX+HX+2NVjAcjyb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UTPZxgAAAN0A&#10;AAAPAAAAAAAAAAAAAAAAAKoCAABkcnMvZG93bnJldi54bWxQSwUGAAAAAAQABAD6AAAAnQMAAAAA&#10;">
                        <v:shape id="Text Box 111" o:spid="_x0000_s1580" type="#_x0000_t202" style="position:absolute;left:41265;top:8676;width:4416;height:31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6ncMUA&#10;AADdAAAADwAAAGRycy9kb3ducmV2LnhtbESPQWsCMRSE7wX/Q3hCbzVrqK2sRhFBuh61rXh8bJ67&#10;225eliSu239vCoUeh5n5hlmuB9uKnnxoHGuYTjIQxKUzDVcaPt53T3MQISIbbB2Thh8KsF6NHpaY&#10;G3fjA/XHWIkE4ZCjhjrGLpcylDVZDBPXESfv4rzFmKSvpPF4S3DbSpVlL9Jiw2mhxo62NZXfx6vV&#10;kJ3fip3ff50Kvk67QJ9qrnql9eN42CxARBrif/ivXRgNavb8Cr9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qdwxQAAAN0AAAAPAAAAAAAAAAAAAAAAAJgCAABkcnMv&#10;ZG93bnJldi54bWxQSwUGAAAAAAQABAD1AAAAigMAAAAA&#10;" filled="f" stroked="f">
                          <v:textbox inset="0,1mm,0,1mm">
                            <w:txbxContent>
                              <w:p w14:paraId="52D60585" w14:textId="77777777" w:rsidR="001F4D5C" w:rsidRPr="0009356C" w:rsidRDefault="001F4D5C" w:rsidP="00085551">
                                <w:pPr>
                                  <w:pStyle w:val="NormalWeb"/>
                                  <w:spacing w:before="0" w:line="192" w:lineRule="auto"/>
                                  <w:jc w:val="center"/>
                                  <w:rPr>
                                    <w:sz w:val="13"/>
                                    <w:szCs w:val="13"/>
                                  </w:rPr>
                                </w:pPr>
                                <w:r w:rsidRPr="0009356C">
                                  <w:rPr>
                                    <w:b/>
                                    <w:bCs/>
                                    <w:sz w:val="13"/>
                                    <w:szCs w:val="13"/>
                                  </w:rPr>
                                  <w:t>MHD</w:t>
                                </w:r>
                                <w:r w:rsidRPr="0009356C">
                                  <w:rPr>
                                    <w:b/>
                                    <w:bCs/>
                                    <w:sz w:val="13"/>
                                    <w:szCs w:val="13"/>
                                  </w:rPr>
                                  <w:br/>
                                  <w:t>Document</w:t>
                                </w:r>
                                <w:r w:rsidRPr="0009356C">
                                  <w:rPr>
                                    <w:b/>
                                    <w:bCs/>
                                    <w:sz w:val="13"/>
                                    <w:szCs w:val="13"/>
                                  </w:rPr>
                                  <w:br/>
                                  <w:t>Responder</w:t>
                                </w:r>
                              </w:p>
                            </w:txbxContent>
                          </v:textbox>
                        </v:shape>
                        <v:shape id="Text Box 111" o:spid="_x0000_s1581" type="#_x0000_t202" style="position:absolute;left:31538;top:8785;width:5552;height:3010;flip:y;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Rm78A&#10;AADdAAAADwAAAGRycy9kb3ducmV2LnhtbERPy4rCMBTdC/5DuII7TRVHpBpFRNGFDvjaX5prW0xu&#10;ahO1/v1kIczycN6zRWONeFHtS8cKBv0EBHHmdMm5gst505uA8AFZo3FMCj7kYTFvt2aYavfmI71O&#10;IRcxhH2KCooQqlRKnxVk0fddRRy5m6sthgjrXOoa3zHcGjlMkrG0WHJsKLCiVUHZ/fS0CqrfRpvt&#10;+uHkPpjtjrPH6HoYK9XtNMspiEBN+Bd/3TutYPgzinPjm/gE5P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c9GbvwAAAN0AAAAPAAAAAAAAAAAAAAAAAJgCAABkcnMvZG93bnJl&#10;di54bWxQSwUGAAAAAAQABAD1AAAAhAMAAAAA&#10;" filled="f" stroked="f">
                          <v:textbox inset="0,1mm,0,1mm">
                            <w:txbxContent>
                              <w:p w14:paraId="1D68C28C" w14:textId="77777777" w:rsidR="001F4D5C" w:rsidRPr="0009356C" w:rsidRDefault="001F4D5C" w:rsidP="00085551">
                                <w:pPr>
                                  <w:pStyle w:val="NormalWeb"/>
                                  <w:spacing w:before="0" w:line="192" w:lineRule="auto"/>
                                  <w:jc w:val="right"/>
                                  <w:rPr>
                                    <w:sz w:val="13"/>
                                    <w:szCs w:val="13"/>
                                    <w:lang w:val="fr-FR"/>
                                  </w:rPr>
                                </w:pPr>
                                <w:r w:rsidRPr="0009356C">
                                  <w:rPr>
                                    <w:b/>
                                    <w:bCs/>
                                    <w:sz w:val="13"/>
                                    <w:szCs w:val="13"/>
                                  </w:rPr>
                                  <w:t>QEDm</w:t>
                                </w:r>
                                <w:r w:rsidRPr="0009356C">
                                  <w:rPr>
                                    <w:b/>
                                    <w:bCs/>
                                    <w:sz w:val="13"/>
                                    <w:szCs w:val="13"/>
                                  </w:rPr>
                                  <w:br/>
                                  <w:t>Clinical</w:t>
                                </w:r>
                                <w:r w:rsidRPr="0009356C">
                                  <w:rPr>
                                    <w:b/>
                                    <w:bCs/>
                                    <w:sz w:val="13"/>
                                    <w:szCs w:val="13"/>
                                    <w:lang w:val="fr-FR"/>
                                  </w:rPr>
                                  <w:t xml:space="preserve"> Data Source</w:t>
                                </w:r>
                              </w:p>
                            </w:txbxContent>
                          </v:textbox>
                        </v:shape>
                        <v:group id="Gruppo 2502" o:spid="_x0000_s1582" style="position:absolute;left:38193;top:2653;width:5202;height:3642" coordorigin="39295,501" coordsize="5444,3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6nq8YAAADdAAAADwAAAGRycy9kb3ducmV2LnhtbESPQWvCQBSE74X+h+UV&#10;vOkmWkuNriKi4kGEakG8PbLPJJh9G7JrEv99VxB6HGbmG2a26EwpGqpdYVlBPIhAEKdWF5wp+D1t&#10;+t8gnEfWWFomBQ9ysJi/v80w0bblH2qOPhMBwi5BBbn3VSKlS3My6Aa2Ig7e1dYGfZB1JnWNbYCb&#10;Ug6j6EsaLDgs5FjRKqf0drwbBdsW2+UoXjf723X1uJzGh/M+JqV6H91yCsJT5//Dr/ZOKxiOPyf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8zqerxgAAAN0A&#10;AAAPAAAAAAAAAAAAAAAAAKoCAABkcnMvZG93bnJldi54bWxQSwUGAAAAAAQABAD6AAAAnQMAAAAA&#10;">
                          <v:shape id="Elemento grafico 74" o:spid="_x0000_s1583" type="#_x0000_t75" alt="Ingranaggi" style="position:absolute;left:40533;top:650;width:3381;height:3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uK4S/AAAA3QAAAA8AAABkcnMvZG93bnJldi54bWxET0sKwjAQ3QveIYzgTlMFRapRVBAVQfCz&#10;cDk0Y1tsJrWJtd7eLASXj/efLRpTiJoql1tWMOhHIIgTq3NOFVwvm94EhPPIGgvLpOBDDhbzdmuG&#10;sbZvPlF99qkIIexiVJB5X8ZSuiQjg65vS+LA3W1l0AdYpVJX+A7hppDDKBpLgzmHhgxLWmeUPM4v&#10;owD3z2S505ObPh62x1stV/fL+qRUt9MspyA8Nf4v/rl3WsFwNAr7w5vwBOT8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biuEvwAAAN0AAAAPAAAAAAAAAAAAAAAAAJ8CAABk&#10;cnMvZG93bnJldi54bWxQSwUGAAAAAAQABAD3AAAAiwMAAAAA&#10;">
                            <v:imagedata r:id="rId52" o:title="Ingranaggi"/>
                            <v:path arrowok="t"/>
                          </v:shape>
                          <v:shape id="Elemento grafico 75" o:spid="_x0000_s1584" type="#_x0000_t75" alt="Freccia linea: diritta" style="position:absolute;left:42681;top:1749;width:2058;height:256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Sv6XEAAAA3QAAAA8AAABkcnMvZG93bnJldi54bWxEj82KAjEQhO+C7xBa2Jtm1FVkNIoIguBp&#10;/UGPzaR3ZthJZ0iiZvfpN4Lgsaiqr6jFKppG3Mn52rKC4SADQVxYXXOp4HTc9mcgfEDW2FgmBb/k&#10;YbXsdhaYa/vgL7ofQikShH2OCqoQ2lxKX1Rk0A9sS5y8b+sMhiRdKbXDR4KbRo6ybCoN1pwWKmxp&#10;U1Hxc7gZBde/ffRRFs7vb5v1+dOML+WWlfroxfUcRKAY3uFXe6cVjCaTITzfpCc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Sv6XEAAAA3QAAAA8AAAAAAAAAAAAAAAAA&#10;nwIAAGRycy9kb3ducmV2LnhtbFBLBQYAAAAABAAEAPcAAACQAwAAAAA=&#10;">
                            <v:imagedata r:id="rId53" o:title=" diritta"/>
                            <v:path arrowok="t"/>
                          </v:shape>
                          <v:shape id="Elemento grafico 14" o:spid="_x0000_s1585" type="#_x0000_t75" alt="Freccia linea: diritta" style="position:absolute;left:39295;top:501;width:2521;height:2494;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jjqLHAAAA3QAAAA8AAABkcnMvZG93bnJldi54bWxEj0FrwkAUhO+C/2F5gre6aYrSpq6ihaL0&#10;oJgKuT6yz2xo9m3IbmPsr+8WCh6HmfmGWa4H24ieOl87VvA4S0AQl07XXCk4f74/PIPwAVlj45gU&#10;3MjDejUeLTHT7son6vNQiQhhn6ECE0KbSelLQxb9zLXE0bu4zmKIsquk7vAa4baRaZIspMWa44LB&#10;lt4MlV/5t1VQ/fRP6cfueDnXpiheDtshPxVGqelk2LyCCDSEe/i/vdcK0vk8hb838QnI1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fjjqLHAAAA3QAAAA8AAAAAAAAAAAAA&#10;AAAAnwIAAGRycy9kb3ducmV2LnhtbFBLBQYAAAAABAAEAPcAAACTAwAAAAA=&#10;">
                            <v:imagedata r:id="rId53" o:title=" diritta"/>
                          </v:shape>
                        </v:group>
                        <v:line id="Connettore diritto 2509" o:spid="_x0000_s1586" style="position:absolute;visibility:visible;mso-wrap-style:square" from="41183,8993" to="41183,11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TaMUAAADdAAAADwAAAGRycy9kb3ducmV2LnhtbESPQWvCQBSE7wX/w/IEb3VjRAmpq6hQ&#10;8OChGi/eXrPPJJh9G3a3Jv77bqHgcZiZb5jVZjCteJDzjWUFs2kCgri0uuFKwaX4fM9A+ICssbVM&#10;Cp7kYbMeva0w17bnEz3OoRIRwj5HBXUIXS6lL2sy6Ke2I47ezTqDIUpXSe2wj3DTyjRJltJgw3Gh&#10;xo72NZX3849RcMyqPjtdr1+hz77TXVFeCvdMlJqMh+0HiEBDeIX/2wetIF0s5vD3Jj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KTaMUAAADdAAAADwAAAAAAAAAA&#10;AAAAAAChAgAAZHJzL2Rvd25yZXYueG1sUEsFBgAAAAAEAAQA+QAAAJMDAAAAAA==&#10;" strokecolor="windowText" strokeweight=".5pt">
                          <v:stroke joinstyle="miter"/>
                        </v:line>
                      </v:group>
                    </v:group>
                    <v:line id="Connettore diritto 2512" o:spid="_x0000_s1587" style="position:absolute;visibility:visible;mso-wrap-style:square" from="46234,8962" to="46234,1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sLHMUAAADdAAAADwAAAGRycy9kb3ducmV2LnhtbESPQWvCQBSE7wX/w/IEb3VjUAmpq6hQ&#10;8OChGi/eXrPPJJh9G3a3Jv77bqHgcZiZb5jVZjCteJDzjWUFs2kCgri0uuFKwaX4fM9A+ICssbVM&#10;Cp7kYbMeva0w17bnEz3OoRIRwj5HBXUIXS6lL2sy6Ke2I47ezTqDIUpXSe2wj3DTyjRJltJgw3Gh&#10;xo72NZX3849RcMyqPjtdr1+hz77TXVFeCvdMlJqMh+0HiEBDeIX/2wetIF0s5vD3Jj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sLHMUAAADdAAAADwAAAAAAAAAA&#10;AAAAAAChAgAAZHJzL2Rvd25yZXYueG1sUEsFBgAAAAAEAAQA+QAAAJMDAAAAAA==&#10;" strokecolor="windowText" strokeweight=".5pt">
                      <v:stroke joinstyle="miter"/>
                    </v:line>
                  </v:group>
                  <v:shape id="Text Box 111" o:spid="_x0000_s1588" type="#_x0000_t202" style="position:absolute;left:38156;top:6580;width:9067;height:1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u8sUA&#10;AADdAAAADwAAAGRycy9kb3ducmV2LnhtbESPQWvCQBSE70L/w/IKXqRuGohI6io2Re3FQ9Qf8Mg+&#10;k2D2bchuk7S/3i0IHoeZ+YZZbUbTiJ46V1tW8D6PQBAXVtdcKricd29LEM4ja2wsk4JfcrBZv0xW&#10;mGo7cE79yZciQNilqKDyvk2ldEVFBt3ctsTBu9rOoA+yK6XucAhw08g4ihbSYM1hocKWsoqK2+nH&#10;KKBtbv+ON7c3+edXtr/WTDN5UGr6Om4/QHga/TP8aH9rBXGSJPD/Jjw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W7yxQAAAN0AAAAPAAAAAAAAAAAAAAAAAJgCAABkcnMv&#10;ZG93bnJldi54bWxQSwUGAAAAAAQABAD1AAAAigMAAAAA&#10;" filled="f" stroked="f">
                    <v:textbox inset="0,0,0,0">
                      <w:txbxContent>
                        <w:p w14:paraId="23CF2F77" w14:textId="77777777" w:rsidR="001F4D5C" w:rsidRDefault="001F4D5C" w:rsidP="00085551">
                          <w:pPr>
                            <w:pStyle w:val="NormalWeb"/>
                            <w:spacing w:before="0" w:line="192" w:lineRule="auto"/>
                            <w:jc w:val="center"/>
                          </w:pPr>
                          <w:r w:rsidRPr="00493B74">
                            <w:rPr>
                              <w:b/>
                              <w:bCs/>
                              <w:color w:val="595959"/>
                              <w:w w:val="90"/>
                              <w:sz w:val="13"/>
                              <w:szCs w:val="13"/>
                            </w:rPr>
                            <w:t>Central</w:t>
                          </w:r>
                          <w:r>
                            <w:rPr>
                              <w:b/>
                              <w:bCs/>
                              <w:color w:val="595959"/>
                              <w:w w:val="90"/>
                              <w:sz w:val="13"/>
                              <w:szCs w:val="13"/>
                            </w:rPr>
                            <w:t xml:space="preserve"> Registry</w:t>
                          </w:r>
                          <w:r>
                            <w:rPr>
                              <w:b/>
                              <w:bCs/>
                              <w:color w:val="595959"/>
                              <w:w w:val="90"/>
                              <w:sz w:val="13"/>
                              <w:szCs w:val="13"/>
                            </w:rPr>
                            <w:br/>
                            <w:t>and DE Storage</w:t>
                          </w:r>
                          <w:r>
                            <w:rPr>
                              <w:sz w:val="13"/>
                              <w:szCs w:val="13"/>
                            </w:rPr>
                            <w:t> </w:t>
                          </w:r>
                        </w:p>
                      </w:txbxContent>
                    </v:textbox>
                  </v:shape>
                  <v:shape id="Text Box 111" o:spid="_x0000_s1589" type="#_x0000_t202" style="position:absolute;left:37592;top:8763;width:4414;height:29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uUNsQA&#10;AADdAAAADwAAAGRycy9kb3ducmV2LnhtbESPwWrDMBBE74H8g9hCb4kcQUJwI5tSCHGPSZvQ42Jt&#10;bbfWykiK4/x9VSj0OMzMG2ZXTrYXI/nQOdawWmYgiGtnOm40vL/tF1sQISIb7B2ThjsFKIv5bIe5&#10;cTc+0niKjUgQDjlqaGMccilD3ZLFsHQDcfI+nbcYk/SNNB5vCW57qbJsIy12nBZaHOilpfr7dLUa&#10;so9DtfevX5eKr6sh0Flt1ai0fnyYnp9ARJrif/ivXRkNar3ewO+b9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blDbEAAAA3QAAAA8AAAAAAAAAAAAAAAAAmAIAAGRycy9k&#10;b3ducmV2LnhtbFBLBQYAAAAABAAEAPUAAACJAwAAAAA=&#10;" filled="f" stroked="f">
                    <v:textbox inset="0,1mm,0,1mm">
                      <w:txbxContent>
                        <w:p w14:paraId="267FCA5F" w14:textId="77777777" w:rsidR="001F4D5C" w:rsidRDefault="001F4D5C" w:rsidP="00085551">
                          <w:pPr>
                            <w:pStyle w:val="NormalWeb"/>
                            <w:spacing w:before="0" w:line="192" w:lineRule="auto"/>
                            <w:jc w:val="center"/>
                          </w:pPr>
                          <w:r w:rsidRPr="009D0B19">
                            <w:rPr>
                              <w:b/>
                              <w:bCs/>
                              <w:sz w:val="13"/>
                              <w:szCs w:val="13"/>
                            </w:rPr>
                            <w:t>MHD</w:t>
                          </w:r>
                          <w:r w:rsidRPr="009D0B19">
                            <w:rPr>
                              <w:b/>
                              <w:bCs/>
                              <w:sz w:val="13"/>
                              <w:szCs w:val="13"/>
                            </w:rPr>
                            <w:br/>
                            <w:t>Document</w:t>
                          </w:r>
                          <w:r w:rsidRPr="009D0B19">
                            <w:rPr>
                              <w:b/>
                              <w:bCs/>
                              <w:sz w:val="13"/>
                              <w:szCs w:val="13"/>
                            </w:rPr>
                            <w:br/>
                            <w:t>Recipient</w:t>
                          </w:r>
                        </w:p>
                      </w:txbxContent>
                    </v:textbox>
                  </v:shape>
                  <v:line id="Connettore diritto 2515" o:spid="_x0000_s1590" style="position:absolute;visibility:visible;mso-wrap-style:square" from="37851,8993" to="37851,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XF9sYAAADdAAAADwAAAGRycy9kb3ducmV2LnhtbESPQUvDQBSE7wX/w/IEb82mhahJuy1S&#10;EIoexKjQ4yP7mg3Nvt1k1zb+e1cQehxm5htmvZ1sL840hs6xgkWWgyBunO64VfD58Tx/BBEissbe&#10;MSn4oQDbzc1sjZV2F36ncx1bkSAcKlRgYvSVlKExZDFkzhMn7+hGizHJsZV6xEuC214u8/xeWuw4&#10;LRj0tDPUnOpvq2B4aerXol18+b3fmbcBy+FQlkrd3U5PKxCRpngN/7f3WsGyKB7g7016AnL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VxfbGAAAA3QAAAA8AAAAAAAAA&#10;AAAAAAAAoQIAAGRycy9kb3ducmV2LnhtbFBLBQYAAAAABAAEAPkAAACUAwAAAAA=&#10;" strokecolor="black [3213]" strokeweight=".5pt">
                    <v:stroke joinstyle="miter"/>
                  </v:line>
                </v:group>
                <v:shape id="Text Box 111" o:spid="_x0000_s1591" type="#_x0000_t202" style="position:absolute;left:50974;top:10193;width:4414;height:32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l38AA&#10;AADdAAAADwAAAGRycy9kb3ducmV2LnhtbERPy4rCMBTdD/gP4QqzG1MDDlKNIoLYWeo8cHlprm21&#10;uSlJrPXvJwvB5eG8l+vBtqInHxrHGqaTDARx6UzDlYaf793HHESIyAZbx6ThQQHWq9HbEnPj7nyg&#10;/hgrkUI45KihjrHLpQxlTRbDxHXEiTs7bzEm6CtpPN5TuG2lyrJPabHh1FBjR9uayuvxZjVkp32x&#10;81+Xv4Jv0y7Qr5qrXmn9Ph42CxCRhvgSP92F0aBmszQ3vUlP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il38AAAADdAAAADwAAAAAAAAAAAAAAAACYAgAAZHJzL2Rvd25y&#10;ZXYueG1sUEsFBgAAAAAEAAQA9QAAAIUDAAAAAA==&#10;" filled="f" stroked="f">
                  <v:textbox inset="0,1mm,0,1mm">
                    <w:txbxContent>
                      <w:p w14:paraId="3C6BA2E4" w14:textId="77777777" w:rsidR="001F4D5C" w:rsidRDefault="001F4D5C" w:rsidP="00085551">
                        <w:pPr>
                          <w:pStyle w:val="NormalWeb"/>
                          <w:pBdr>
                            <w:top w:val="single" w:sz="4" w:space="1" w:color="auto"/>
                          </w:pBdr>
                          <w:spacing w:before="0" w:line="192" w:lineRule="auto"/>
                          <w:jc w:val="center"/>
                        </w:pPr>
                        <w:r w:rsidRPr="009D0B19">
                          <w:rPr>
                            <w:b/>
                            <w:bCs/>
                            <w:sz w:val="13"/>
                            <w:szCs w:val="13"/>
                          </w:rPr>
                          <w:t>MHD</w:t>
                        </w:r>
                        <w:r w:rsidRPr="009D0B19">
                          <w:rPr>
                            <w:b/>
                            <w:bCs/>
                            <w:sz w:val="13"/>
                            <w:szCs w:val="13"/>
                          </w:rPr>
                          <w:br/>
                          <w:t>Document</w:t>
                        </w:r>
                        <w:r w:rsidRPr="009D0B19">
                          <w:rPr>
                            <w:b/>
                            <w:bCs/>
                            <w:sz w:val="13"/>
                            <w:szCs w:val="13"/>
                          </w:rPr>
                          <w:br/>
                          <w:t>Recipien</w:t>
                        </w:r>
                        <w:r w:rsidRPr="00D90448">
                          <w:rPr>
                            <w:b/>
                            <w:bCs/>
                            <w:sz w:val="13"/>
                            <w:szCs w:val="13"/>
                          </w:rPr>
                          <w:t>t</w:t>
                        </w:r>
                      </w:p>
                    </w:txbxContent>
                  </v:textbox>
                </v:shape>
                <v:shape id="Text Box 111" o:spid="_x0000_s1592" type="#_x0000_t202" style="position:absolute;left:56571;top:10153;width:4413;height:31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ARMQA&#10;AADdAAAADwAAAGRycy9kb3ducmV2LnhtbESPQWsCMRSE7wX/Q3hCbzVrQLFbo0hBuj1qtfT42Lzu&#10;bt28LElc139vBKHHYWa+YZbrwbaiJx8axxqmkwwEcelMw5WGw9f2ZQEiRGSDrWPScKUA69XoaYm5&#10;cRfeUb+PlUgQDjlqqGPscilDWZPFMHEdcfJ+nbcYk/SVNB4vCW5bqbJsLi02nBZq7Oi9pvK0P1sN&#10;2c9HsfWff98Fn6ddoKNaqF5p/TweNm8gIg3xP/xoF0aDms1e4f4mP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EAETEAAAA3QAAAA8AAAAAAAAAAAAAAAAAmAIAAGRycy9k&#10;b3ducmV2LnhtbFBLBQYAAAAABAAEAPUAAACJAwAAAAA=&#10;" filled="f" stroked="f">
                  <v:textbox inset="0,1mm,0,1mm">
                    <w:txbxContent>
                      <w:p w14:paraId="3C704677" w14:textId="77777777" w:rsidR="001F4D5C" w:rsidRDefault="001F4D5C" w:rsidP="00085551">
                        <w:pPr>
                          <w:pStyle w:val="NormalWeb"/>
                          <w:pBdr>
                            <w:top w:val="single" w:sz="4" w:space="1" w:color="auto"/>
                          </w:pBdr>
                          <w:spacing w:before="0" w:line="192" w:lineRule="auto"/>
                          <w:jc w:val="center"/>
                        </w:pPr>
                        <w:r w:rsidRPr="009D0B19">
                          <w:rPr>
                            <w:b/>
                            <w:bCs/>
                            <w:sz w:val="13"/>
                            <w:szCs w:val="13"/>
                          </w:rPr>
                          <w:t>MHD</w:t>
                        </w:r>
                        <w:r w:rsidRPr="009D0B19">
                          <w:rPr>
                            <w:b/>
                            <w:bCs/>
                            <w:sz w:val="13"/>
                            <w:szCs w:val="13"/>
                          </w:rPr>
                          <w:br/>
                          <w:t>Document</w:t>
                        </w:r>
                        <w:r w:rsidRPr="009D0B19">
                          <w:rPr>
                            <w:b/>
                            <w:bCs/>
                            <w:sz w:val="13"/>
                            <w:szCs w:val="13"/>
                          </w:rPr>
                          <w:br/>
                          <w:t>Recipient</w:t>
                        </w:r>
                      </w:p>
                    </w:txbxContent>
                  </v:textbox>
                </v:shape>
                <w10:wrap type="topAndBottom"/>
              </v:group>
            </w:pict>
          </mc:Fallback>
        </mc:AlternateContent>
      </w:r>
      <w:r w:rsidR="00B65576" w:rsidRPr="00767936">
        <w:rPr>
          <w:rFonts w:ascii="Arial" w:hAnsi="Arial" w:cs="Arial"/>
          <w:b/>
          <w:sz w:val="22"/>
        </w:rPr>
        <w:t xml:space="preserve">Figure </w:t>
      </w:r>
      <w:r w:rsidR="006D2704" w:rsidRPr="00767936">
        <w:rPr>
          <w:rFonts w:ascii="Arial" w:hAnsi="Arial" w:cs="Arial"/>
          <w:b/>
          <w:sz w:val="22"/>
        </w:rPr>
        <w:t>45</w:t>
      </w:r>
      <w:r w:rsidR="00B65576" w:rsidRPr="00767936">
        <w:rPr>
          <w:rFonts w:ascii="Arial" w:hAnsi="Arial" w:cs="Arial"/>
          <w:b/>
          <w:sz w:val="22"/>
        </w:rPr>
        <w:t xml:space="preserve">.7.2-1: </w:t>
      </w:r>
      <w:r w:rsidR="00D6351F" w:rsidRPr="00767936">
        <w:rPr>
          <w:rFonts w:ascii="Arial" w:hAnsi="Arial" w:cs="Arial"/>
          <w:b/>
          <w:sz w:val="22"/>
        </w:rPr>
        <w:t>mXDE</w:t>
      </w:r>
      <w:r w:rsidR="00B65576" w:rsidRPr="00767936">
        <w:rPr>
          <w:rFonts w:ascii="Arial" w:hAnsi="Arial" w:cs="Arial"/>
          <w:b/>
          <w:sz w:val="22"/>
        </w:rPr>
        <w:t xml:space="preserve"> Deployment Model B</w:t>
      </w:r>
    </w:p>
    <w:p w14:paraId="37D1246B" w14:textId="77777777" w:rsidR="00AC419B" w:rsidRPr="007D36C4" w:rsidRDefault="00AC419B" w:rsidP="00AC419B">
      <w:pPr>
        <w:pStyle w:val="PartTitle"/>
      </w:pPr>
      <w:bookmarkStart w:id="100" w:name="_Toc345074671"/>
      <w:bookmarkStart w:id="101" w:name="_Toc490820931"/>
      <w:r w:rsidRPr="007D36C4">
        <w:lastRenderedPageBreak/>
        <w:t>Volume 2 – Transactions</w:t>
      </w:r>
      <w:bookmarkEnd w:id="100"/>
      <w:bookmarkEnd w:id="101"/>
    </w:p>
    <w:p w14:paraId="1F620005" w14:textId="0EE0AE1F" w:rsidR="00F22022" w:rsidRPr="007D36C4" w:rsidRDefault="000E118E" w:rsidP="00F22022">
      <w:pPr>
        <w:pStyle w:val="EditorInstructions"/>
      </w:pPr>
      <w:r w:rsidRPr="007D36C4">
        <w:t xml:space="preserve">Update </w:t>
      </w:r>
      <w:r w:rsidR="00713640" w:rsidRPr="007D36C4">
        <w:t xml:space="preserve">Volume </w:t>
      </w:r>
      <w:r w:rsidR="00F119A4" w:rsidRPr="007D36C4">
        <w:t>2b</w:t>
      </w:r>
      <w:r w:rsidR="00713640" w:rsidRPr="007D36C4">
        <w:t xml:space="preserve">, </w:t>
      </w:r>
      <w:r w:rsidRPr="007D36C4">
        <w:t>Section</w:t>
      </w:r>
      <w:r w:rsidR="00713640" w:rsidRPr="007D36C4">
        <w:t>s</w:t>
      </w:r>
      <w:r w:rsidRPr="007D36C4">
        <w:t xml:space="preserve"> 3.</w:t>
      </w:r>
      <w:r w:rsidR="00B016B7" w:rsidRPr="007D36C4">
        <w:t>43</w:t>
      </w:r>
      <w:r w:rsidRPr="007D36C4">
        <w:t>, 3.43.1 and 3.43.2 as follows.</w:t>
      </w:r>
    </w:p>
    <w:p w14:paraId="0E0BB129" w14:textId="77777777" w:rsidR="00F22022" w:rsidRPr="007D36C4" w:rsidRDefault="00F22022" w:rsidP="00571045"/>
    <w:p w14:paraId="76694D59" w14:textId="77777777" w:rsidR="00F22022" w:rsidRPr="007D36C4" w:rsidRDefault="00F22022" w:rsidP="00F22022">
      <w:pPr>
        <w:pStyle w:val="Heading2"/>
        <w:numPr>
          <w:ilvl w:val="0"/>
          <w:numId w:val="0"/>
        </w:numPr>
        <w:rPr>
          <w:noProof w:val="0"/>
        </w:rPr>
      </w:pPr>
      <w:bookmarkStart w:id="102" w:name="_Toc210805582"/>
      <w:bookmarkStart w:id="103" w:name="_Toc214434042"/>
      <w:bookmarkStart w:id="104" w:name="_Toc214436963"/>
      <w:bookmarkStart w:id="105" w:name="_Toc214437408"/>
      <w:bookmarkStart w:id="106" w:name="_Toc214437724"/>
      <w:bookmarkStart w:id="107" w:name="_Toc214457200"/>
      <w:bookmarkStart w:id="108" w:name="_Toc214461313"/>
      <w:bookmarkStart w:id="109" w:name="_Toc214462934"/>
      <w:bookmarkStart w:id="110" w:name="_Toc237238715"/>
      <w:bookmarkStart w:id="111" w:name="_Toc367968225"/>
      <w:bookmarkStart w:id="112" w:name="_Toc490820932"/>
      <w:r w:rsidRPr="007D36C4">
        <w:rPr>
          <w:noProof w:val="0"/>
        </w:rPr>
        <w:t>3.43</w:t>
      </w:r>
      <w:r w:rsidRPr="007D36C4">
        <w:rPr>
          <w:noProof w:val="0"/>
        </w:rPr>
        <w:tab/>
        <w:t>Retrieve Document Set</w:t>
      </w:r>
      <w:bookmarkEnd w:id="102"/>
      <w:bookmarkEnd w:id="103"/>
      <w:bookmarkEnd w:id="104"/>
      <w:bookmarkEnd w:id="105"/>
      <w:bookmarkEnd w:id="106"/>
      <w:bookmarkEnd w:id="107"/>
      <w:bookmarkEnd w:id="108"/>
      <w:bookmarkEnd w:id="109"/>
      <w:bookmarkEnd w:id="110"/>
      <w:bookmarkEnd w:id="111"/>
      <w:bookmarkEnd w:id="112"/>
    </w:p>
    <w:p w14:paraId="40C93E9A" w14:textId="6F5D5B77" w:rsidR="00F22022" w:rsidRPr="007D36C4" w:rsidRDefault="00F22022" w:rsidP="00F22022">
      <w:bookmarkStart w:id="113" w:name="_Toc210805583"/>
      <w:bookmarkStart w:id="114" w:name="_Toc210805584"/>
      <w:bookmarkEnd w:id="113"/>
      <w:bookmarkEnd w:id="114"/>
      <w:r w:rsidRPr="007D36C4">
        <w:t xml:space="preserve">This section corresponds to </w:t>
      </w:r>
      <w:r w:rsidR="002B4B23" w:rsidRPr="007D36C4">
        <w:t>t</w:t>
      </w:r>
      <w:r w:rsidRPr="007D36C4">
        <w:t xml:space="preserve">ransaction </w:t>
      </w:r>
      <w:r w:rsidR="002B4B23" w:rsidRPr="007D36C4">
        <w:t>[</w:t>
      </w:r>
      <w:r w:rsidRPr="007D36C4">
        <w:t>ITI-43</w:t>
      </w:r>
      <w:r w:rsidR="002B4B23" w:rsidRPr="007D36C4">
        <w:t>]</w:t>
      </w:r>
      <w:r w:rsidRPr="007D36C4">
        <w:t xml:space="preserve"> of the IHE Technical Framework. The Document Consumer, Document Repository and Initiating Gateway </w:t>
      </w:r>
      <w:r w:rsidR="00980850">
        <w:t>A</w:t>
      </w:r>
      <w:r w:rsidRPr="007D36C4">
        <w:t xml:space="preserve">ctors use transaction </w:t>
      </w:r>
      <w:r w:rsidR="002B4B23" w:rsidRPr="007D36C4">
        <w:t>[</w:t>
      </w:r>
      <w:r w:rsidRPr="007D36C4">
        <w:t>ITI-43</w:t>
      </w:r>
      <w:r w:rsidR="002B4B23" w:rsidRPr="007D36C4">
        <w:t>]</w:t>
      </w:r>
      <w:r w:rsidRPr="007D36C4">
        <w:t>.</w:t>
      </w:r>
    </w:p>
    <w:p w14:paraId="037369BF" w14:textId="77777777" w:rsidR="00F22022" w:rsidRPr="007D36C4" w:rsidRDefault="00F22022" w:rsidP="00F22022">
      <w:pPr>
        <w:pStyle w:val="BodyText"/>
      </w:pPr>
      <w:bookmarkStart w:id="115" w:name="_Toc80450244"/>
      <w:bookmarkStart w:id="116" w:name="_Toc804540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2"/>
      </w:tblGrid>
      <w:tr w:rsidR="00F22022" w:rsidRPr="007D36C4" w14:paraId="5F116D57" w14:textId="77777777" w:rsidTr="00C23DB2">
        <w:trPr>
          <w:jc w:val="center"/>
        </w:trPr>
        <w:tc>
          <w:tcPr>
            <w:tcW w:w="6232" w:type="dxa"/>
            <w:shd w:val="clear" w:color="auto" w:fill="D9D9D9"/>
          </w:tcPr>
          <w:p w14:paraId="7DAC8905" w14:textId="77777777" w:rsidR="00F22022" w:rsidRPr="007D36C4" w:rsidRDefault="00F22022" w:rsidP="009D0B19">
            <w:pPr>
              <w:pStyle w:val="TableEntryHeader"/>
            </w:pPr>
            <w:r w:rsidRPr="007D36C4">
              <w:t>Integration Profiles using this Transaction</w:t>
            </w:r>
          </w:p>
        </w:tc>
      </w:tr>
      <w:tr w:rsidR="00F22022" w:rsidRPr="007D36C4" w14:paraId="229DD939" w14:textId="77777777" w:rsidTr="00C23DB2">
        <w:trPr>
          <w:jc w:val="center"/>
        </w:trPr>
        <w:tc>
          <w:tcPr>
            <w:tcW w:w="6232" w:type="dxa"/>
          </w:tcPr>
          <w:p w14:paraId="3A9C8B6E" w14:textId="77777777" w:rsidR="00F22022" w:rsidRPr="007D36C4" w:rsidRDefault="00F22022" w:rsidP="009D0B19">
            <w:pPr>
              <w:pStyle w:val="TableEntry"/>
            </w:pPr>
            <w:r w:rsidRPr="007D36C4">
              <w:t>Cross-Enterprise Document Sharing-b (XDS.b)</w:t>
            </w:r>
          </w:p>
        </w:tc>
      </w:tr>
      <w:tr w:rsidR="00F22022" w:rsidRPr="007D36C4" w14:paraId="3A096261" w14:textId="77777777" w:rsidTr="00C23DB2">
        <w:trPr>
          <w:jc w:val="center"/>
        </w:trPr>
        <w:tc>
          <w:tcPr>
            <w:tcW w:w="6232" w:type="dxa"/>
          </w:tcPr>
          <w:p w14:paraId="1CA32684" w14:textId="77777777" w:rsidR="00F22022" w:rsidRPr="007D36C4" w:rsidRDefault="00F22022" w:rsidP="009D0B19">
            <w:pPr>
              <w:pStyle w:val="TableEntry"/>
            </w:pPr>
            <w:r w:rsidRPr="007D36C4">
              <w:t>Cross-Community Access (XCA)</w:t>
            </w:r>
          </w:p>
        </w:tc>
      </w:tr>
      <w:tr w:rsidR="000E118E" w:rsidRPr="007D36C4" w14:paraId="6DC96DCF" w14:textId="77777777" w:rsidTr="00C23DB2">
        <w:trPr>
          <w:jc w:val="center"/>
        </w:trPr>
        <w:tc>
          <w:tcPr>
            <w:tcW w:w="6232" w:type="dxa"/>
          </w:tcPr>
          <w:p w14:paraId="1EBA57DD" w14:textId="71E356F0" w:rsidR="000E118E" w:rsidRPr="007D36C4" w:rsidRDefault="00D72A56" w:rsidP="009D0B19">
            <w:pPr>
              <w:pStyle w:val="TableEntry"/>
              <w:rPr>
                <w:b/>
                <w:u w:val="single"/>
              </w:rPr>
            </w:pPr>
            <w:r w:rsidRPr="007D36C4">
              <w:rPr>
                <w:b/>
                <w:u w:val="single"/>
              </w:rPr>
              <w:t>Mobile Cross-Enterprise Document Data Element Extraction</w:t>
            </w:r>
            <w:r w:rsidR="000E118E" w:rsidRPr="007D36C4">
              <w:rPr>
                <w:b/>
                <w:u w:val="single"/>
              </w:rPr>
              <w:t xml:space="preserve"> (</w:t>
            </w:r>
            <w:r w:rsidR="00D6351F" w:rsidRPr="007D36C4">
              <w:rPr>
                <w:b/>
                <w:u w:val="single"/>
              </w:rPr>
              <w:t>mXDE</w:t>
            </w:r>
            <w:r w:rsidR="000E118E" w:rsidRPr="007D36C4">
              <w:rPr>
                <w:b/>
                <w:u w:val="single"/>
              </w:rPr>
              <w:t>)</w:t>
            </w:r>
          </w:p>
        </w:tc>
      </w:tr>
    </w:tbl>
    <w:p w14:paraId="15100792" w14:textId="77777777" w:rsidR="00F22022" w:rsidRPr="007D36C4" w:rsidRDefault="00F22022" w:rsidP="00F22022">
      <w:pPr>
        <w:pStyle w:val="BodyText"/>
      </w:pPr>
      <w:bookmarkStart w:id="117" w:name="_Toc168280369"/>
      <w:bookmarkStart w:id="118" w:name="_Toc168486459"/>
    </w:p>
    <w:p w14:paraId="22FF27D5" w14:textId="16D54DF7" w:rsidR="00F22022" w:rsidRPr="007D36C4" w:rsidRDefault="00F22022" w:rsidP="00F22022">
      <w:pPr>
        <w:pStyle w:val="BodyText"/>
      </w:pPr>
      <w:r w:rsidRPr="007D36C4">
        <w:t xml:space="preserve">Actors that support the Asynchronous Web Services Exchange </w:t>
      </w:r>
      <w:r w:rsidR="002B4B23" w:rsidRPr="007D36C4">
        <w:t>Option</w:t>
      </w:r>
      <w:r w:rsidRPr="007D36C4">
        <w:t xml:space="preserve"> shall support Asynchronous Web Services Exchange on all XDS.b transactions they implement. Refer to ITI TF-2</w:t>
      </w:r>
      <w:bookmarkStart w:id="119" w:name="_Toc199194972"/>
      <w:r w:rsidRPr="007D36C4">
        <w:t>x: V.5 Synchronous and Asynchronous Web Services Exchange for an explanation of Asynchronous Web Services Exchange.</w:t>
      </w:r>
      <w:bookmarkEnd w:id="119"/>
    </w:p>
    <w:p w14:paraId="31A7EE45" w14:textId="77777777" w:rsidR="00F22022" w:rsidRPr="007D36C4" w:rsidRDefault="00F22022" w:rsidP="00F22022">
      <w:pPr>
        <w:pStyle w:val="Heading3"/>
        <w:numPr>
          <w:ilvl w:val="0"/>
          <w:numId w:val="0"/>
        </w:numPr>
        <w:rPr>
          <w:noProof w:val="0"/>
        </w:rPr>
      </w:pPr>
      <w:bookmarkStart w:id="120" w:name="_Toc367968226"/>
      <w:bookmarkStart w:id="121" w:name="_Toc490820933"/>
      <w:r w:rsidRPr="007D36C4">
        <w:rPr>
          <w:noProof w:val="0"/>
        </w:rPr>
        <w:t>3.43.1 Scope</w:t>
      </w:r>
      <w:bookmarkEnd w:id="115"/>
      <w:bookmarkEnd w:id="116"/>
      <w:bookmarkEnd w:id="117"/>
      <w:bookmarkEnd w:id="118"/>
      <w:bookmarkEnd w:id="120"/>
      <w:bookmarkEnd w:id="121"/>
    </w:p>
    <w:p w14:paraId="6DAABFAF" w14:textId="74867E29" w:rsidR="00F22022" w:rsidRPr="007D36C4" w:rsidRDefault="00F22022" w:rsidP="00F22022">
      <w:pPr>
        <w:pStyle w:val="BodyText"/>
      </w:pPr>
      <w:r w:rsidRPr="007D36C4">
        <w:t xml:space="preserve">This transaction is used by the Document Consumer </w:t>
      </w:r>
      <w:r w:rsidR="00CC2A5E" w:rsidRPr="007D36C4">
        <w:rPr>
          <w:b/>
          <w:u w:val="single"/>
        </w:rPr>
        <w:t>or by the Data Element Extractor</w:t>
      </w:r>
      <w:r w:rsidR="00CC2A5E" w:rsidRPr="007D36C4">
        <w:t xml:space="preserve"> </w:t>
      </w:r>
      <w:r w:rsidRPr="007D36C4">
        <w:t xml:space="preserve">to retrieve a set of documents from the Document Repository or Initiating Gateway. The Document Consumer has already obtained the XDSDocumentEntry uniqueId and the Document Repository repositoryUniqueId from the Document Registry/Initiating Gateway by means of the Registry Stored Query transaction. </w:t>
      </w:r>
    </w:p>
    <w:p w14:paraId="4A88876C" w14:textId="34143588" w:rsidR="00F22022" w:rsidRPr="007D36C4" w:rsidRDefault="00713640" w:rsidP="00F22022">
      <w:pPr>
        <w:pStyle w:val="Heading3"/>
        <w:numPr>
          <w:ilvl w:val="0"/>
          <w:numId w:val="0"/>
        </w:numPr>
        <w:rPr>
          <w:noProof w:val="0"/>
        </w:rPr>
      </w:pPr>
      <w:bookmarkStart w:id="122" w:name="_Toc367968227"/>
      <w:bookmarkStart w:id="123" w:name="_Toc490820934"/>
      <w:r w:rsidRPr="007D36C4">
        <w:rPr>
          <w:noProof w:val="0"/>
        </w:rPr>
        <w:lastRenderedPageBreak/>
        <w:t xml:space="preserve">3.43.2 </w:t>
      </w:r>
      <w:r w:rsidR="00F22022" w:rsidRPr="007D36C4">
        <w:rPr>
          <w:noProof w:val="0"/>
        </w:rPr>
        <w:t>Use Case Roles</w:t>
      </w:r>
      <w:bookmarkEnd w:id="122"/>
      <w:bookmarkEnd w:id="123"/>
      <w:r w:rsidR="00F22022" w:rsidRPr="007D36C4">
        <w:rPr>
          <w:noProof w:val="0"/>
        </w:rPr>
        <w:t xml:space="preserve"> </w:t>
      </w:r>
    </w:p>
    <w:p w14:paraId="72C014F8" w14:textId="65DD9B2B" w:rsidR="00F22022" w:rsidRPr="007D36C4" w:rsidRDefault="00C77358" w:rsidP="00DE5390">
      <w:pPr>
        <w:pStyle w:val="BodyText"/>
        <w:jc w:val="center"/>
      </w:pPr>
      <w:bookmarkStart w:id="124" w:name="_1241956414"/>
      <w:bookmarkStart w:id="125" w:name="_1241956458"/>
      <w:bookmarkEnd w:id="124"/>
      <w:bookmarkEnd w:id="125"/>
      <w:r w:rsidRPr="007D36C4">
        <w:rPr>
          <w:noProof/>
        </w:rPr>
        <mc:AlternateContent>
          <mc:Choice Requires="wpc">
            <w:drawing>
              <wp:inline distT="0" distB="0" distL="0" distR="0" wp14:anchorId="0196B3F1" wp14:editId="7937F230">
                <wp:extent cx="5448935" cy="2034540"/>
                <wp:effectExtent l="0" t="0" r="0" b="0"/>
                <wp:docPr id="12" name="Area di disegn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ttangolo 13"/>
                        <wps:cNvSpPr/>
                        <wps:spPr>
                          <a:xfrm>
                            <a:off x="165735" y="205740"/>
                            <a:ext cx="91440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D6DC4" w14:textId="270553C2" w:rsidR="001F4D5C" w:rsidRPr="00C77358" w:rsidRDefault="001F4D5C" w:rsidP="00C77358">
                              <w:pPr>
                                <w:spacing w:before="0"/>
                                <w:jc w:val="center"/>
                                <w:rPr>
                                  <w:color w:val="000000" w:themeColor="text1"/>
                                  <w:sz w:val="18"/>
                                  <w:lang w:val="it-IT"/>
                                </w:rPr>
                              </w:pPr>
                              <w:r w:rsidRPr="00C77358">
                                <w:rPr>
                                  <w:color w:val="000000" w:themeColor="text1"/>
                                  <w:sz w:val="18"/>
                                  <w:lang w:val="it-IT"/>
                                </w:rPr>
                                <w:t>Document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e 14"/>
                        <wps:cNvSpPr/>
                        <wps:spPr>
                          <a:xfrm>
                            <a:off x="1537335" y="1120140"/>
                            <a:ext cx="1485900" cy="685800"/>
                          </a:xfrm>
                          <a:prstGeom prst="ellipse">
                            <a:avLst/>
                          </a:prstGeom>
                          <a:noFill/>
                          <a:ln w="9525">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86D247" w14:textId="01196B10" w:rsidR="001F4D5C" w:rsidRPr="009E7D64" w:rsidRDefault="001F4D5C" w:rsidP="009E7D64">
                              <w:pPr>
                                <w:spacing w:before="0"/>
                                <w:jc w:val="center"/>
                                <w:rPr>
                                  <w:color w:val="000000" w:themeColor="text1"/>
                                  <w:sz w:val="28"/>
                                </w:rPr>
                              </w:pPr>
                              <w:r w:rsidRPr="009E7D64">
                                <w:rPr>
                                  <w:color w:val="000000" w:themeColor="text1"/>
                                  <w:sz w:val="18"/>
                                  <w:szCs w:val="16"/>
                                </w:rPr>
                                <w:t>Retrieve Document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nettore 2 15"/>
                        <wps:cNvCnPr>
                          <a:stCxn id="13" idx="2"/>
                        </wps:cNvCnPr>
                        <wps:spPr>
                          <a:xfrm>
                            <a:off x="622935" y="777240"/>
                            <a:ext cx="1006929" cy="542471"/>
                          </a:xfrm>
                          <a:prstGeom prst="straightConnector1">
                            <a:avLst/>
                          </a:prstGeom>
                          <a:ln>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s:wsp>
                        <wps:cNvPr id="588" name="Rettangolo 588"/>
                        <wps:cNvSpPr/>
                        <wps:spPr>
                          <a:xfrm>
                            <a:off x="2201364" y="205740"/>
                            <a:ext cx="194310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F4B81" w14:textId="597D40EA" w:rsidR="001F4D5C" w:rsidRPr="00C77358" w:rsidRDefault="001F4D5C" w:rsidP="00C77358">
                              <w:pPr>
                                <w:pStyle w:val="NormalWeb"/>
                                <w:spacing w:before="0"/>
                                <w:jc w:val="center"/>
                                <w:rPr>
                                  <w:sz w:val="22"/>
                                </w:rPr>
                              </w:pPr>
                              <w:r w:rsidRPr="00C77358">
                                <w:rPr>
                                  <w:color w:val="000000"/>
                                  <w:sz w:val="18"/>
                                  <w:szCs w:val="20"/>
                                </w:rPr>
                                <w:t>Document Repository, Integrated Document Source/Repository, or On-Demand 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9" name="Connettore 2 589"/>
                        <wps:cNvCnPr>
                          <a:stCxn id="588" idx="2"/>
                        </wps:cNvCnPr>
                        <wps:spPr>
                          <a:xfrm flipH="1">
                            <a:off x="2536372" y="777240"/>
                            <a:ext cx="636542" cy="349431"/>
                          </a:xfrm>
                          <a:prstGeom prst="straightConnector1">
                            <a:avLst/>
                          </a:prstGeom>
                          <a:ln>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s:wsp>
                        <wps:cNvPr id="590" name="Rettangolo 590"/>
                        <wps:cNvSpPr/>
                        <wps:spPr>
                          <a:xfrm>
                            <a:off x="4258764" y="205740"/>
                            <a:ext cx="91440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35C7D" w14:textId="67E011DA" w:rsidR="001F4D5C" w:rsidRPr="00C77358" w:rsidRDefault="001F4D5C" w:rsidP="00C77358">
                              <w:pPr>
                                <w:pStyle w:val="NormalWeb"/>
                                <w:spacing w:before="0"/>
                                <w:jc w:val="center"/>
                                <w:rPr>
                                  <w:color w:val="000000" w:themeColor="text1"/>
                                </w:rPr>
                              </w:pPr>
                              <w:r w:rsidRPr="00C77358">
                                <w:rPr>
                                  <w:color w:val="000000" w:themeColor="text1"/>
                                  <w:sz w:val="18"/>
                                  <w:szCs w:val="18"/>
                                </w:rPr>
                                <w:t>Initiating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1" name="Connettore 2 591"/>
                        <wps:cNvCnPr>
                          <a:stCxn id="590" idx="2"/>
                        </wps:cNvCnPr>
                        <wps:spPr>
                          <a:xfrm flipH="1">
                            <a:off x="2960915" y="777240"/>
                            <a:ext cx="1755049" cy="550817"/>
                          </a:xfrm>
                          <a:prstGeom prst="straightConnector1">
                            <a:avLst/>
                          </a:prstGeom>
                          <a:ln>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s:wsp>
                        <wps:cNvPr id="592" name="Rettangolo 592"/>
                        <wps:cNvSpPr/>
                        <wps:spPr>
                          <a:xfrm>
                            <a:off x="1185999" y="205740"/>
                            <a:ext cx="91440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C94C0" w14:textId="74AE8F2E" w:rsidR="001F4D5C" w:rsidRPr="00C77358" w:rsidRDefault="001F4D5C" w:rsidP="009E7D64">
                              <w:pPr>
                                <w:pStyle w:val="NormalWeb"/>
                                <w:spacing w:before="0"/>
                                <w:jc w:val="center"/>
                                <w:rPr>
                                  <w:b/>
                                  <w:u w:val="single"/>
                                  <w:lang w:val="it-IT"/>
                                </w:rPr>
                              </w:pPr>
                              <w:r w:rsidRPr="00C77358">
                                <w:rPr>
                                  <w:b/>
                                  <w:color w:val="000000"/>
                                  <w:sz w:val="18"/>
                                  <w:szCs w:val="18"/>
                                  <w:u w:val="single"/>
                                  <w:lang w:val="it-IT"/>
                                </w:rPr>
                                <w:t xml:space="preserve">Data </w:t>
                              </w:r>
                              <w:r>
                                <w:rPr>
                                  <w:b/>
                                  <w:color w:val="000000"/>
                                  <w:sz w:val="18"/>
                                  <w:szCs w:val="18"/>
                                  <w:u w:val="single"/>
                                  <w:lang w:val="it-IT"/>
                                </w:rPr>
                                <w:t>E</w:t>
                              </w:r>
                              <w:r w:rsidRPr="00C77358">
                                <w:rPr>
                                  <w:b/>
                                  <w:color w:val="000000"/>
                                  <w:sz w:val="18"/>
                                  <w:szCs w:val="18"/>
                                  <w:u w:val="single"/>
                                  <w:lang w:val="it-IT"/>
                                </w:rPr>
                                <w:t>lement Extractor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Connettore 2 593"/>
                        <wps:cNvCnPr>
                          <a:stCxn id="592" idx="2"/>
                        </wps:cNvCnPr>
                        <wps:spPr>
                          <a:xfrm>
                            <a:off x="1643199" y="777240"/>
                            <a:ext cx="343444" cy="365760"/>
                          </a:xfrm>
                          <a:prstGeom prst="straightConnector1">
                            <a:avLst/>
                          </a:prstGeom>
                          <a:ln>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96B3F1" id="Area di disegno 12" o:spid="_x0000_s1593" editas="canvas" style="width:429.05pt;height:160.2pt;mso-position-horizontal-relative:char;mso-position-vertical-relative:line" coordsize="54489,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">
                <v:shape id="_x0000_s1594" type="#_x0000_t75" style="position:absolute;width:54489;height:20345;visibility:visible;mso-wrap-style:square">
                  <v:fill o:detectmouseclick="t"/>
                  <v:path o:connecttype="none"/>
                </v:shape>
                <v:rect id="Rettangolo 13" o:spid="_x0000_s1595" style="position:absolute;left:1657;top:2057;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14:paraId="56CD6DC4" w14:textId="270553C2" w:rsidR="001F4D5C" w:rsidRPr="00C77358" w:rsidRDefault="001F4D5C" w:rsidP="00C77358">
                        <w:pPr>
                          <w:spacing w:before="0"/>
                          <w:jc w:val="center"/>
                          <w:rPr>
                            <w:color w:val="000000" w:themeColor="text1"/>
                            <w:sz w:val="18"/>
                            <w:lang w:val="it-IT"/>
                          </w:rPr>
                        </w:pPr>
                        <w:r w:rsidRPr="00C77358">
                          <w:rPr>
                            <w:color w:val="000000" w:themeColor="text1"/>
                            <w:sz w:val="18"/>
                            <w:lang w:val="it-IT"/>
                          </w:rPr>
                          <w:t>Document Consumer</w:t>
                        </w:r>
                      </w:p>
                    </w:txbxContent>
                  </v:textbox>
                </v:rect>
                <v:oval id="Ovale 14" o:spid="_x0000_s1596" style="position:absolute;left:15373;top:11201;width:1485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STbbwA&#10;AADbAAAADwAAAGRycy9kb3ducmV2LnhtbERPSwrCMBDdC94hjODOpoqIVKOIIIi48b8dm7EtNpPS&#10;RK23N4Lgbh7vO9N5Y0rxpNoVlhX0oxgEcWp1wZmC42HVG4NwHlljaZkUvMnBfNZuTTHR9sU7eu59&#10;JkIIuwQV5N5XiZQuzcmgi2xFHLibrQ36AOtM6hpfIdyUchDHI2mw4NCQY0XLnNL7/mEUXBeb9xkv&#10;N7cZX4v0wPE2252cUt1Os5iA8NT4v/jnXuswfwjfX8IBcvY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ZJNtvAAAANsAAAAPAAAAAAAAAAAAAAAAAJgCAABkcnMvZG93bnJldi54&#10;bWxQSwUGAAAAAAQABAD1AAAAgQMAAAAA&#10;" filled="f" strokecolor="black [3213]">
                  <v:stroke joinstyle="miter"/>
                  <v:textbox>
                    <w:txbxContent>
                      <w:p w14:paraId="2686D247" w14:textId="01196B10" w:rsidR="001F4D5C" w:rsidRPr="009E7D64" w:rsidRDefault="001F4D5C" w:rsidP="009E7D64">
                        <w:pPr>
                          <w:spacing w:before="0"/>
                          <w:jc w:val="center"/>
                          <w:rPr>
                            <w:color w:val="000000" w:themeColor="text1"/>
                            <w:sz w:val="28"/>
                          </w:rPr>
                        </w:pPr>
                        <w:r w:rsidRPr="009E7D64">
                          <w:rPr>
                            <w:color w:val="000000" w:themeColor="text1"/>
                            <w:sz w:val="18"/>
                            <w:szCs w:val="16"/>
                          </w:rPr>
                          <w:t>Retrieve Document Set</w:t>
                        </w:r>
                      </w:p>
                    </w:txbxContent>
                  </v:textbox>
                </v:oval>
                <v:shape id="Connettore 2 15" o:spid="_x0000_s1597" type="#_x0000_t32" style="position:absolute;left:6229;top:7772;width:10069;height:5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zzYMEAAADbAAAADwAAAGRycy9kb3ducmV2LnhtbERPTWuDQBC9F/Iflgn01qwREorNKiWg&#10;9GpMIblN3anaurPibo3++26hkNs83uccstn0YqLRdZYVbDcRCOLa6o4bBecqf3oG4Tyyxt4yKVjI&#10;QZauHg6YaHvjkqaTb0QIYZeggtb7IZHS1S0ZdBs7EAfu044GfYBjI/WItxBuehlH0V4a7Dg0tDjQ&#10;saX6+/RjFOSF30fvl+XDdHFZXKup2rn4S6nH9fz6AsLT7O/if/ebDvN38PdLOE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fPNgwQAAANsAAAAPAAAAAAAAAAAAAAAA&#10;AKECAABkcnMvZG93bnJldi54bWxQSwUGAAAAAAQABAD5AAAAjwMAAAAA&#10;" strokecolor="black [3213]" strokeweight=".5pt">
                  <v:stroke endarrow="block" endarrowlength="long" joinstyle="miter"/>
                </v:shape>
                <v:rect id="Rettangolo 588" o:spid="_x0000_s1598" style="position:absolute;left:22013;top:2057;width:1943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YLcMA&#10;AADcAAAADwAAAGRycy9kb3ducmV2LnhtbERPTWvCQBC9C/6HZYRepG4sKJK6SlFacpBCtT30Nman&#10;2dTsbMiOGv9991Dw+Hjfy3XvG3WhLtaBDUwnGSjiMtiaKwOfh9fHBagoyBabwGTgRhHWq+FgibkN&#10;V/6gy14qlUI45mjAibS51rF05DFOQkucuJ/QeZQEu0rbDq8p3Df6Kcvm2mPNqcFhSxtH5Wl/9ga+&#10;i16q3+mb7E44/hoX7li+b4/GPIz6l2dQQr3cxf/uwhqYLdLadCYd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YLcMAAADcAAAADwAAAAAAAAAAAAAAAACYAgAAZHJzL2Rv&#10;d25yZXYueG1sUEsFBgAAAAAEAAQA9QAAAIgDAAAAAA==&#10;" filled="f" strokecolor="black [3213]" strokeweight="1pt">
                  <v:textbox>
                    <w:txbxContent>
                      <w:p w14:paraId="58DF4B81" w14:textId="597D40EA" w:rsidR="001F4D5C" w:rsidRPr="00C77358" w:rsidRDefault="001F4D5C" w:rsidP="00C77358">
                        <w:pPr>
                          <w:pStyle w:val="NormalWeb"/>
                          <w:spacing w:before="0"/>
                          <w:jc w:val="center"/>
                          <w:rPr>
                            <w:sz w:val="22"/>
                          </w:rPr>
                        </w:pPr>
                        <w:r w:rsidRPr="00C77358">
                          <w:rPr>
                            <w:color w:val="000000"/>
                            <w:sz w:val="18"/>
                            <w:szCs w:val="20"/>
                          </w:rPr>
                          <w:t>Document Repository, Integrated Document Source/Repository, or On-Demand Document Source</w:t>
                        </w:r>
                      </w:p>
                    </w:txbxContent>
                  </v:textbox>
                </v:rect>
                <v:shape id="Connettore 2 589" o:spid="_x0000_s1599" type="#_x0000_t32" style="position:absolute;left:25363;top:7772;width:6366;height:34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eydcUAAADcAAAADwAAAGRycy9kb3ducmV2LnhtbESPQWsCMRSE74L/ITyhF9FsK7a6GkUs&#10;BSsUqfbQ4yN57i5uXpYk1fXfm4LgcZiZb5j5srW1OJMPlWMFz8MMBLF2puJCwc/hYzABESKywdox&#10;KbhSgOWi25ljbtyFv+m8j4VIEA45KihjbHIpgy7JYhi6hjh5R+ctxiR9IY3HS4LbWr5k2au0WHFa&#10;KLGhdUn6tP+zCnYj+dX3Vo92v+Orfs+2/nO1flPqqdeuZiAitfERvrc3RsF4MoX/M+k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eydcUAAADcAAAADwAAAAAAAAAA&#10;AAAAAAChAgAAZHJzL2Rvd25yZXYueG1sUEsFBgAAAAAEAAQA+QAAAJMDAAAAAA==&#10;" strokecolor="black [3213]" strokeweight=".5pt">
                  <v:stroke endarrow="block" endarrowlength="long" joinstyle="miter"/>
                </v:shape>
                <v:rect id="Rettangolo 590" o:spid="_x0000_s1600" style="position:absolute;left:42587;top:2057;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C9sQA&#10;AADcAAAADwAAAGRycy9kb3ducmV2LnhtbERPTWvCQBC9F/wPyxR6Ed1YaKnRVURpyaEIVXvobcyO&#10;2dTsbMhONf337qHQ4+N9z5e9b9SFulgHNjAZZ6CIy2Brrgwc9q+jF1BRkC02gcnAL0VYLgZ3c8xt&#10;uPIHXXZSqRTCMUcDTqTNtY6lI49xHFrixJ1C51ES7CptO7ymcN/oxyx71h5rTg0OW1o7Ks+7H2/g&#10;q+il+p68yfsZh5/Dwh3L7eZozMN9v5qBEurlX/znLqyBp2man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MQvbEAAAA3AAAAA8AAAAAAAAAAAAAAAAAmAIAAGRycy9k&#10;b3ducmV2LnhtbFBLBQYAAAAABAAEAPUAAACJAwAAAAA=&#10;" filled="f" strokecolor="black [3213]" strokeweight="1pt">
                  <v:textbox>
                    <w:txbxContent>
                      <w:p w14:paraId="01F35C7D" w14:textId="67E011DA" w:rsidR="001F4D5C" w:rsidRPr="00C77358" w:rsidRDefault="001F4D5C" w:rsidP="00C77358">
                        <w:pPr>
                          <w:pStyle w:val="NormalWeb"/>
                          <w:spacing w:before="0"/>
                          <w:jc w:val="center"/>
                          <w:rPr>
                            <w:color w:val="000000" w:themeColor="text1"/>
                          </w:rPr>
                        </w:pPr>
                        <w:r w:rsidRPr="00C77358">
                          <w:rPr>
                            <w:color w:val="000000" w:themeColor="text1"/>
                            <w:sz w:val="18"/>
                            <w:szCs w:val="18"/>
                          </w:rPr>
                          <w:t>Initiating Gateway</w:t>
                        </w:r>
                      </w:p>
                    </w:txbxContent>
                  </v:textbox>
                </v:rect>
                <v:shape id="Connettore 2 591" o:spid="_x0000_s1601" type="#_x0000_t32" style="position:absolute;left:29609;top:7772;width:17550;height:5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gorsYAAADcAAAADwAAAGRycy9kb3ducmV2LnhtbESPT2sCMRTE74V+h/AKXopmrVh1NYoo&#10;QisU8c/B4yN57i7dvCxJ1PXbN4VCj8PM/IaZLVpbixv5UDlW0O9lIIi1MxUXCk7HTXcMIkRkg7Vj&#10;UvCgAIv589MMc+PuvKfbIRYiQTjkqKCMscmlDLoki6HnGuLkXZy3GJP0hTQe7wlua/mWZe/SYsVp&#10;ocSGViXp78PVKtgN5Nert3qwOw8fep1t/edyNVKq89IupyAitfE//Nf+MAqGkz78nk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4KK7GAAAA3AAAAA8AAAAAAAAA&#10;AAAAAAAAoQIAAGRycy9kb3ducmV2LnhtbFBLBQYAAAAABAAEAPkAAACUAwAAAAA=&#10;" strokecolor="black [3213]" strokeweight=".5pt">
                  <v:stroke endarrow="block" endarrowlength="long" joinstyle="miter"/>
                </v:shape>
                <v:rect id="Rettangolo 592" o:spid="_x0000_s1602" style="position:absolute;left:11859;top:2057;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5GscA&#10;AADcAAAADwAAAGRycy9kb3ducmV2LnhtbESPQWvCQBSE74X+h+UVvIhuFFpqdBWxtORQCrV68PbM&#10;vmZTs29D9qnpv+8WCj0OM/MNs1j1vlEX6mId2MBknIEiLoOtuTKw+3gePYKKgmyxCUwGvinCanl7&#10;s8Dchiu/02UrlUoQjjkacCJtrnUsHXmM49ASJ+8zdB4lya7StsNrgvtGT7PsQXusOS04bGnjqDxt&#10;z97Aoeil+pq8yOsJh/th4Y7l29PRmMFdv56DEurlP/zXLqyB+9kU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SeRrHAAAA3AAAAA8AAAAAAAAAAAAAAAAAmAIAAGRy&#10;cy9kb3ducmV2LnhtbFBLBQYAAAAABAAEAPUAAACMAwAAAAA=&#10;" filled="f" strokecolor="black [3213]" strokeweight="1pt">
                  <v:textbox>
                    <w:txbxContent>
                      <w:p w14:paraId="1F9C94C0" w14:textId="74AE8F2E" w:rsidR="001F4D5C" w:rsidRPr="00C77358" w:rsidRDefault="001F4D5C" w:rsidP="009E7D64">
                        <w:pPr>
                          <w:pStyle w:val="NormalWeb"/>
                          <w:spacing w:before="0"/>
                          <w:jc w:val="center"/>
                          <w:rPr>
                            <w:b/>
                            <w:u w:val="single"/>
                            <w:lang w:val="it-IT"/>
                          </w:rPr>
                        </w:pPr>
                        <w:r w:rsidRPr="00C77358">
                          <w:rPr>
                            <w:b/>
                            <w:color w:val="000000"/>
                            <w:sz w:val="18"/>
                            <w:szCs w:val="18"/>
                            <w:u w:val="single"/>
                            <w:lang w:val="it-IT"/>
                          </w:rPr>
                          <w:t xml:space="preserve">Data </w:t>
                        </w:r>
                        <w:r>
                          <w:rPr>
                            <w:b/>
                            <w:color w:val="000000"/>
                            <w:sz w:val="18"/>
                            <w:szCs w:val="18"/>
                            <w:u w:val="single"/>
                            <w:lang w:val="it-IT"/>
                          </w:rPr>
                          <w:t>E</w:t>
                        </w:r>
                        <w:r w:rsidRPr="00C77358">
                          <w:rPr>
                            <w:b/>
                            <w:color w:val="000000"/>
                            <w:sz w:val="18"/>
                            <w:szCs w:val="18"/>
                            <w:u w:val="single"/>
                            <w:lang w:val="it-IT"/>
                          </w:rPr>
                          <w:t>lement Extractor</w:t>
                        </w:r>
                      </w:p>
                    </w:txbxContent>
                  </v:textbox>
                </v:rect>
                <v:shape id="Connettore 2 593" o:spid="_x0000_s1603" type="#_x0000_t32" style="position:absolute;left:16431;top:7772;width:3435;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ADw8UAAADcAAAADwAAAGRycy9kb3ducmV2LnhtbESPQWvCQBSE7wX/w/KE3urGlIiNrkGE&#10;hF41LdjbM/uapGbfhuw2xn/fLRR6HGbmG2abTaYTIw2utaxguYhAEFdWt1wreCvzpzUI55E1dpZJ&#10;wZ0cZLvZwxZTbW98pPHkaxEg7FJU0Hjfp1K6qiGDbmF74uB92sGgD3KopR7wFuCmk3EUraTBlsNC&#10;gz0dGqqup2+jIC/8Kno/3y+mjY/FRzmWiYu/lHqcT/sNCE+T/w//tV+1guTlGX7Ph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ADw8UAAADcAAAADwAAAAAAAAAA&#10;AAAAAAChAgAAZHJzL2Rvd25yZXYueG1sUEsFBgAAAAAEAAQA+QAAAJMDAAAAAA==&#10;" strokecolor="black [3213]" strokeweight=".5pt">
                  <v:stroke endarrow="block" endarrowlength="long" joinstyle="miter"/>
                </v:shape>
                <w10:anchorlock/>
              </v:group>
            </w:pict>
          </mc:Fallback>
        </mc:AlternateContent>
      </w:r>
    </w:p>
    <w:p w14:paraId="3ADEFA25" w14:textId="77777777" w:rsidR="00F22022" w:rsidRPr="007D36C4" w:rsidRDefault="00F22022" w:rsidP="00F22022">
      <w:pPr>
        <w:pStyle w:val="BodyText"/>
        <w:rPr>
          <w:b/>
          <w:u w:val="single"/>
        </w:rPr>
      </w:pPr>
      <w:r w:rsidRPr="007D36C4">
        <w:rPr>
          <w:b/>
          <w:u w:val="single"/>
        </w:rPr>
        <w:t>XDS Actors:</w:t>
      </w:r>
    </w:p>
    <w:p w14:paraId="172F436C" w14:textId="77777777" w:rsidR="00F22022" w:rsidRPr="007D36C4" w:rsidRDefault="00F22022" w:rsidP="00F22022">
      <w:pPr>
        <w:pStyle w:val="BodyText"/>
        <w:ind w:left="720"/>
      </w:pPr>
      <w:r w:rsidRPr="007D36C4">
        <w:rPr>
          <w:b/>
        </w:rPr>
        <w:t>Actor:</w:t>
      </w:r>
      <w:r w:rsidRPr="007D36C4">
        <w:t xml:space="preserve"> Document Consumer</w:t>
      </w:r>
    </w:p>
    <w:p w14:paraId="0B3A41E1" w14:textId="77777777" w:rsidR="00F22022" w:rsidRPr="007D36C4" w:rsidRDefault="00F22022" w:rsidP="00F22022">
      <w:pPr>
        <w:pStyle w:val="BodyText"/>
        <w:ind w:left="720"/>
      </w:pPr>
      <w:r w:rsidRPr="007D36C4">
        <w:rPr>
          <w:b/>
        </w:rPr>
        <w:t>Role:</w:t>
      </w:r>
      <w:r w:rsidRPr="00767936">
        <w:t xml:space="preserve"> </w:t>
      </w:r>
      <w:r w:rsidRPr="007D36C4">
        <w:t>Obtains document.</w:t>
      </w:r>
    </w:p>
    <w:p w14:paraId="54FE1EB1" w14:textId="77777777" w:rsidR="00F22022" w:rsidRPr="007D36C4" w:rsidRDefault="00F22022" w:rsidP="00F22022">
      <w:pPr>
        <w:pStyle w:val="BodyText"/>
        <w:ind w:left="720"/>
      </w:pPr>
      <w:r w:rsidRPr="007D36C4">
        <w:rPr>
          <w:b/>
        </w:rPr>
        <w:t>Actor:</w:t>
      </w:r>
      <w:r w:rsidRPr="007D36C4">
        <w:t xml:space="preserve"> Document Repository or Integrated Document Source/Repository</w:t>
      </w:r>
    </w:p>
    <w:p w14:paraId="33EC50DB" w14:textId="7C64A415" w:rsidR="00F22022" w:rsidRPr="007D36C4" w:rsidRDefault="00F22022" w:rsidP="00F22022">
      <w:pPr>
        <w:pStyle w:val="BodyText"/>
        <w:ind w:left="720"/>
      </w:pPr>
      <w:r w:rsidRPr="007D36C4">
        <w:rPr>
          <w:b/>
        </w:rPr>
        <w:t>Role:</w:t>
      </w:r>
      <w:r w:rsidRPr="00767936">
        <w:t xml:space="preserve"> </w:t>
      </w:r>
      <w:r w:rsidRPr="007D36C4">
        <w:t>Provides documents.</w:t>
      </w:r>
    </w:p>
    <w:p w14:paraId="3C625930" w14:textId="77777777" w:rsidR="009E7D64" w:rsidRPr="007D36C4" w:rsidRDefault="009E7D64" w:rsidP="00F71EE0">
      <w:pPr>
        <w:pStyle w:val="Default"/>
        <w:spacing w:before="120"/>
        <w:ind w:left="709"/>
        <w:rPr>
          <w:color w:val="auto"/>
          <w:sz w:val="23"/>
          <w:szCs w:val="23"/>
          <w:lang w:val="en-US"/>
        </w:rPr>
      </w:pPr>
      <w:r w:rsidRPr="007D36C4">
        <w:rPr>
          <w:b/>
          <w:bCs/>
          <w:color w:val="auto"/>
          <w:sz w:val="23"/>
          <w:szCs w:val="23"/>
          <w:lang w:val="en-US"/>
        </w:rPr>
        <w:t>Actor</w:t>
      </w:r>
      <w:r w:rsidRPr="007D36C4">
        <w:rPr>
          <w:color w:val="auto"/>
          <w:sz w:val="23"/>
          <w:szCs w:val="23"/>
          <w:lang w:val="en-US"/>
        </w:rPr>
        <w:t xml:space="preserve">: On-Demand Document Source </w:t>
      </w:r>
    </w:p>
    <w:p w14:paraId="3BF7A5AD" w14:textId="2404672C" w:rsidR="009E7D64" w:rsidRDefault="009E7D64" w:rsidP="009E7D64">
      <w:pPr>
        <w:pStyle w:val="BodyText"/>
        <w:ind w:left="720"/>
      </w:pPr>
      <w:r w:rsidRPr="00767936">
        <w:rPr>
          <w:b/>
        </w:rPr>
        <w:t xml:space="preserve">Role: </w:t>
      </w:r>
      <w:r w:rsidRPr="00767936">
        <w:t>Creates documents in response to a request for retrieval of an on-demand document entry.</w:t>
      </w:r>
    </w:p>
    <w:p w14:paraId="501AF5EC" w14:textId="48C1C480" w:rsidR="009F44EA" w:rsidRPr="00767936" w:rsidRDefault="009F44EA" w:rsidP="00767936">
      <w:pPr>
        <w:pStyle w:val="BodyText"/>
      </w:pPr>
      <w:r w:rsidRPr="000C6B2B">
        <w:t>Within this transaction, the Document Repository and Integrated Document Source/Repository Actors can be used interchangeably.</w:t>
      </w:r>
    </w:p>
    <w:p w14:paraId="0BE6B243" w14:textId="77777777" w:rsidR="00F22022" w:rsidRPr="007D36C4" w:rsidRDefault="00F22022" w:rsidP="00F22022">
      <w:pPr>
        <w:pStyle w:val="BodyText"/>
        <w:rPr>
          <w:b/>
          <w:u w:val="single"/>
        </w:rPr>
      </w:pPr>
      <w:r w:rsidRPr="007D36C4">
        <w:rPr>
          <w:b/>
          <w:u w:val="single"/>
        </w:rPr>
        <w:t>XCA Actors:</w:t>
      </w:r>
    </w:p>
    <w:p w14:paraId="2C515981" w14:textId="77777777" w:rsidR="00F22022" w:rsidRPr="007D36C4" w:rsidRDefault="00F22022" w:rsidP="00F22022">
      <w:pPr>
        <w:pStyle w:val="BodyText"/>
        <w:ind w:left="720"/>
      </w:pPr>
      <w:r w:rsidRPr="007D36C4">
        <w:rPr>
          <w:b/>
        </w:rPr>
        <w:t>Actor:</w:t>
      </w:r>
      <w:r w:rsidRPr="007D36C4">
        <w:t xml:space="preserve"> Initiating Gateway</w:t>
      </w:r>
    </w:p>
    <w:p w14:paraId="47E3874C" w14:textId="5333AA0A" w:rsidR="00F22022" w:rsidRPr="007D36C4" w:rsidRDefault="00F22022" w:rsidP="00F22022">
      <w:pPr>
        <w:pStyle w:val="BodyText"/>
        <w:ind w:left="720"/>
      </w:pPr>
      <w:r w:rsidRPr="007D36C4">
        <w:rPr>
          <w:b/>
        </w:rPr>
        <w:t>Role:</w:t>
      </w:r>
      <w:r w:rsidRPr="007D36C4">
        <w:t xml:space="preserve"> An Initiating Gateway which implements the XDS Affinity Domain </w:t>
      </w:r>
      <w:r w:rsidR="002B4B23" w:rsidRPr="007D36C4">
        <w:t>Option</w:t>
      </w:r>
      <w:r w:rsidRPr="007D36C4">
        <w:t xml:space="preserve"> retrieves a set of documents by using the Cross Gateway Retrieve transaction and/or a Retrieve Document Set transaction.</w:t>
      </w:r>
    </w:p>
    <w:p w14:paraId="7DFD4999" w14:textId="3F65A99E" w:rsidR="00FA30A7" w:rsidRPr="007D36C4" w:rsidRDefault="00D6351F" w:rsidP="00FA30A7">
      <w:pPr>
        <w:pStyle w:val="BodyText"/>
        <w:rPr>
          <w:b/>
          <w:u w:val="single"/>
        </w:rPr>
      </w:pPr>
      <w:r w:rsidRPr="007D36C4">
        <w:rPr>
          <w:b/>
          <w:u w:val="single"/>
        </w:rPr>
        <w:t>mXDE</w:t>
      </w:r>
      <w:r w:rsidR="00FA30A7" w:rsidRPr="007D36C4">
        <w:rPr>
          <w:b/>
          <w:u w:val="single"/>
        </w:rPr>
        <w:t xml:space="preserve"> Actors:</w:t>
      </w:r>
    </w:p>
    <w:p w14:paraId="78FD7C72" w14:textId="35747F83" w:rsidR="00FA30A7" w:rsidRPr="007D36C4" w:rsidRDefault="00FA30A7" w:rsidP="00FA30A7">
      <w:pPr>
        <w:pStyle w:val="BodyText"/>
        <w:ind w:left="720"/>
        <w:rPr>
          <w:b/>
          <w:u w:val="single"/>
        </w:rPr>
      </w:pPr>
      <w:r w:rsidRPr="007D36C4">
        <w:rPr>
          <w:b/>
          <w:u w:val="single"/>
        </w:rPr>
        <w:t>Actor: D</w:t>
      </w:r>
      <w:r w:rsidR="00713640" w:rsidRPr="007D36C4">
        <w:rPr>
          <w:b/>
          <w:u w:val="single"/>
        </w:rPr>
        <w:t>ata</w:t>
      </w:r>
      <w:r w:rsidR="00B444DB" w:rsidRPr="007D36C4">
        <w:rPr>
          <w:b/>
          <w:u w:val="single"/>
        </w:rPr>
        <w:t xml:space="preserve"> E</w:t>
      </w:r>
      <w:r w:rsidR="00713640" w:rsidRPr="007D36C4">
        <w:rPr>
          <w:b/>
          <w:u w:val="single"/>
        </w:rPr>
        <w:t>lement</w:t>
      </w:r>
      <w:r w:rsidRPr="007D36C4">
        <w:rPr>
          <w:b/>
          <w:u w:val="single"/>
        </w:rPr>
        <w:t xml:space="preserve"> Extractor</w:t>
      </w:r>
    </w:p>
    <w:p w14:paraId="2F9C2A02" w14:textId="2D7F95A1" w:rsidR="00FA30A7" w:rsidRPr="007D36C4" w:rsidRDefault="00FA30A7" w:rsidP="00FA30A7">
      <w:pPr>
        <w:pStyle w:val="BodyText"/>
        <w:ind w:left="720"/>
        <w:rPr>
          <w:b/>
          <w:u w:val="single"/>
        </w:rPr>
      </w:pPr>
      <w:r w:rsidRPr="007D36C4">
        <w:rPr>
          <w:b/>
          <w:u w:val="single"/>
        </w:rPr>
        <w:t xml:space="preserve">Role: </w:t>
      </w:r>
      <w:r w:rsidR="00FC014D" w:rsidRPr="007D36C4">
        <w:rPr>
          <w:b/>
          <w:u w:val="single"/>
        </w:rPr>
        <w:t>Obtains documents.</w:t>
      </w:r>
    </w:p>
    <w:p w14:paraId="29AC9491" w14:textId="232D6594" w:rsidR="00B6505B" w:rsidRPr="007D36C4" w:rsidRDefault="00713640">
      <w:pPr>
        <w:rPr>
          <w:b/>
          <w:u w:val="single"/>
        </w:rPr>
      </w:pPr>
      <w:r w:rsidRPr="007D36C4">
        <w:rPr>
          <w:b/>
          <w:u w:val="single"/>
        </w:rPr>
        <w:t>The Data</w:t>
      </w:r>
      <w:r w:rsidR="00B444DB" w:rsidRPr="007D36C4">
        <w:rPr>
          <w:b/>
          <w:u w:val="single"/>
        </w:rPr>
        <w:t xml:space="preserve"> E</w:t>
      </w:r>
      <w:r w:rsidRPr="007D36C4">
        <w:rPr>
          <w:b/>
          <w:u w:val="single"/>
        </w:rPr>
        <w:t>lement</w:t>
      </w:r>
      <w:r w:rsidR="00FA30A7" w:rsidRPr="007D36C4">
        <w:rPr>
          <w:b/>
          <w:u w:val="single"/>
        </w:rPr>
        <w:t xml:space="preserve"> Extractor obtains documents in the same manner as the Document Consumer does</w:t>
      </w:r>
      <w:r w:rsidR="001167F6" w:rsidRPr="007D36C4">
        <w:rPr>
          <w:b/>
          <w:u w:val="single"/>
        </w:rPr>
        <w:t xml:space="preserve">. </w:t>
      </w:r>
      <w:r w:rsidR="00C720D2" w:rsidRPr="007D36C4">
        <w:rPr>
          <w:b/>
          <w:u w:val="single"/>
        </w:rPr>
        <w:t>In this transaction, the requirements for the Data Element Extractor are identical to those for the Document Consumer.</w:t>
      </w:r>
    </w:p>
    <w:p w14:paraId="71F6BE3F" w14:textId="77777777" w:rsidR="00F71EE0" w:rsidRPr="007D36C4" w:rsidRDefault="00F71EE0" w:rsidP="00767936">
      <w:pPr>
        <w:pStyle w:val="BodyText"/>
      </w:pPr>
    </w:p>
    <w:p w14:paraId="78AF965D" w14:textId="77777777" w:rsidR="00F71EE0" w:rsidRPr="007D36C4" w:rsidRDefault="00F71EE0" w:rsidP="00F71EE0">
      <w:pPr>
        <w:pStyle w:val="EditorInstructions"/>
      </w:pPr>
      <w:r w:rsidRPr="007D36C4">
        <w:lastRenderedPageBreak/>
        <w:t>Update Volume 2b, Sections 3.43.4 Interaction Diagram as follows.</w:t>
      </w:r>
    </w:p>
    <w:p w14:paraId="03285544" w14:textId="6239EB2C" w:rsidR="00F71EE0" w:rsidRPr="007D36C4" w:rsidRDefault="00F71EE0" w:rsidP="00767936">
      <w:pPr>
        <w:pStyle w:val="BodyText"/>
      </w:pPr>
    </w:p>
    <w:bookmarkStart w:id="126" w:name="_MON_1562018055"/>
    <w:bookmarkEnd w:id="126"/>
    <w:p w14:paraId="4B5103CC" w14:textId="5E5082AA" w:rsidR="00CE5A5B" w:rsidRPr="007D36C4" w:rsidRDefault="000F6C16" w:rsidP="00D161C5">
      <w:pPr>
        <w:jc w:val="center"/>
        <w:rPr>
          <w:b/>
          <w:u w:val="single"/>
        </w:rPr>
      </w:pPr>
      <w:r w:rsidRPr="007D36C4">
        <w:object w:dxaOrig="5610" w:dyaOrig="2625" w14:anchorId="2A191FA3">
          <v:shape id="_x0000_i1025" type="#_x0000_t75" style="width:298.5pt;height:143.25pt" o:ole="">
            <v:imagedata r:id="rId61" o:title="" croptop="-6741f"/>
          </v:shape>
          <o:OLEObject Type="Embed" ProgID="Word.Picture.8" ShapeID="_x0000_i1025" DrawAspect="Content" ObjectID="_1564571796" r:id="rId62"/>
        </w:object>
      </w:r>
    </w:p>
    <w:p w14:paraId="53F301B0" w14:textId="77777777" w:rsidR="00993FF5" w:rsidRPr="007D36C4" w:rsidRDefault="00993FF5" w:rsidP="00993FF5">
      <w:pPr>
        <w:pStyle w:val="PartTitle"/>
      </w:pPr>
      <w:bookmarkStart w:id="127" w:name="_Toc490820935"/>
      <w:r w:rsidRPr="007D36C4">
        <w:lastRenderedPageBreak/>
        <w:t>Volume 3 – Content Modules</w:t>
      </w:r>
      <w:bookmarkEnd w:id="127"/>
    </w:p>
    <w:p w14:paraId="2C9491FC" w14:textId="77777777" w:rsidR="00CC4EA3" w:rsidRPr="007D36C4" w:rsidRDefault="00F23920" w:rsidP="00DE5390">
      <w:pPr>
        <w:pStyle w:val="BodyText"/>
      </w:pPr>
      <w:r w:rsidRPr="007D36C4">
        <w:t>Not applicable.</w:t>
      </w:r>
    </w:p>
    <w:sectPr w:rsidR="00CC4EA3" w:rsidRPr="007D36C4" w:rsidSect="000807AC">
      <w:headerReference w:type="default" r:id="rId63"/>
      <w:footerReference w:type="even" r:id="rId64"/>
      <w:footerReference w:type="default" r:id="rId65"/>
      <w:footerReference w:type="first" r:id="rId66"/>
      <w:pgSz w:w="12240" w:h="15840" w:code="1"/>
      <w:pgMar w:top="1440" w:right="1080" w:bottom="1440" w:left="1800" w:header="720" w:footer="720" w:gutter="0"/>
      <w:lnNumType w:countBy="5" w:restart="continuous"/>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435F8E" w16cid:durableId="1D2AB8D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C66B6" w14:textId="77777777" w:rsidR="00443405" w:rsidRDefault="00443405">
      <w:r>
        <w:separator/>
      </w:r>
    </w:p>
  </w:endnote>
  <w:endnote w:type="continuationSeparator" w:id="0">
    <w:p w14:paraId="7FC8CCDF" w14:textId="77777777" w:rsidR="00443405" w:rsidRDefault="0044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C0872" w14:textId="77777777" w:rsidR="001F4D5C" w:rsidRDefault="001F4D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9CC7D2" w14:textId="77777777" w:rsidR="001F4D5C" w:rsidRDefault="001F4D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A566F" w14:textId="77777777" w:rsidR="001F4D5C" w:rsidRDefault="001F4D5C">
    <w:pPr>
      <w:pStyle w:val="Footer"/>
      <w:ind w:right="360"/>
    </w:pPr>
    <w:r>
      <w:t>__________________________________________________________________________</w:t>
    </w:r>
  </w:p>
  <w:p w14:paraId="5D92AE19" w14:textId="317119E0" w:rsidR="001F4D5C" w:rsidRDefault="001F4D5C" w:rsidP="00597DB2">
    <w:pPr>
      <w:pStyle w:val="Footer"/>
      <w:ind w:right="360"/>
      <w:rPr>
        <w:sz w:val="20"/>
      </w:rPr>
    </w:pPr>
    <w:bookmarkStart w:id="128" w:name="_Toc473170355"/>
    <w:r w:rsidRPr="009E1965">
      <w:rPr>
        <w:sz w:val="20"/>
      </w:rPr>
      <w:t>Rev. 1.</w:t>
    </w:r>
    <w:r>
      <w:rPr>
        <w:sz w:val="20"/>
      </w:rPr>
      <w:t>2</w:t>
    </w:r>
    <w:r w:rsidRPr="009E1965">
      <w:rPr>
        <w:sz w:val="20"/>
      </w:rPr>
      <w:t xml:space="preserve"> – 2017-0</w:t>
    </w:r>
    <w:r>
      <w:rPr>
        <w:sz w:val="20"/>
      </w:rPr>
      <w:t>8-18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A7678">
      <w:rPr>
        <w:rStyle w:val="PageNumber"/>
        <w:noProof/>
        <w:sz w:val="20"/>
      </w:rPr>
      <w:t>2</w:t>
    </w:r>
    <w:r w:rsidRPr="00597DB2">
      <w:rPr>
        <w:rStyle w:val="PageNumber"/>
        <w:sz w:val="20"/>
      </w:rPr>
      <w:fldChar w:fldCharType="end"/>
    </w:r>
    <w:r>
      <w:rPr>
        <w:sz w:val="20"/>
      </w:rPr>
      <w:tab/>
      <w:t xml:space="preserve">                       Copyright © 2017: IHE International, Inc.</w:t>
    </w:r>
    <w:bookmarkEnd w:id="128"/>
  </w:p>
  <w:p w14:paraId="5F2DE3C0" w14:textId="77777777" w:rsidR="001F4D5C" w:rsidRDefault="001F4D5C"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B3DC7" w14:textId="77777777" w:rsidR="001F4D5C" w:rsidRDefault="001F4D5C">
    <w:pPr>
      <w:pStyle w:val="Footer"/>
      <w:jc w:val="center"/>
    </w:pPr>
    <w:r>
      <w:rPr>
        <w:sz w:val="20"/>
      </w:rPr>
      <w:t>Copyright © 2017: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292C9" w14:textId="77777777" w:rsidR="00443405" w:rsidRDefault="00443405">
      <w:r>
        <w:separator/>
      </w:r>
    </w:p>
  </w:footnote>
  <w:footnote w:type="continuationSeparator" w:id="0">
    <w:p w14:paraId="4613C703" w14:textId="77777777" w:rsidR="00443405" w:rsidRDefault="00443405">
      <w:r>
        <w:continuationSeparator/>
      </w:r>
    </w:p>
  </w:footnote>
  <w:footnote w:id="1">
    <w:p w14:paraId="20CE6962" w14:textId="08706D1F" w:rsidR="001F4D5C" w:rsidRDefault="001F4D5C">
      <w:pPr>
        <w:pStyle w:val="FootnoteText"/>
      </w:pPr>
      <w:r>
        <w:rPr>
          <w:rStyle w:val="FootnoteReference"/>
        </w:rPr>
        <w:footnoteRef/>
      </w:r>
      <w:r>
        <w:t xml:space="preserve"> FHIR </w:t>
      </w:r>
      <w:r w:rsidRPr="00E018A8">
        <w:t>is the registered trademark of Health Level Seven International.</w:t>
      </w:r>
    </w:p>
  </w:footnote>
  <w:footnote w:id="2">
    <w:p w14:paraId="6B07AF85" w14:textId="410D1B14" w:rsidR="001F4D5C" w:rsidRDefault="001F4D5C">
      <w:pPr>
        <w:pStyle w:val="FootnoteText"/>
      </w:pPr>
      <w:r>
        <w:rPr>
          <w:rStyle w:val="FootnoteReference"/>
        </w:rPr>
        <w:footnoteRef/>
      </w:r>
      <w:r>
        <w:t xml:space="preserve"> HL7 </w:t>
      </w:r>
      <w:r w:rsidRPr="00544C3F">
        <w:t>is the registered trademark of Health Level Seven International.</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F281D" w14:textId="1B821E89" w:rsidR="001F4D5C" w:rsidRDefault="001F4D5C">
    <w:pPr>
      <w:pStyle w:val="Header"/>
    </w:pPr>
    <w:r w:rsidRPr="00767936">
      <w:rPr>
        <w:szCs w:val="24"/>
      </w:rPr>
      <w:t>IHE IT</w:t>
    </w:r>
    <w:r>
      <w:rPr>
        <w:szCs w:val="24"/>
      </w:rPr>
      <w:t xml:space="preserve"> Infrastructure</w:t>
    </w:r>
    <w:r w:rsidRPr="00767936">
      <w:rPr>
        <w:szCs w:val="24"/>
      </w:rPr>
      <w:t xml:space="preserve"> Technical Framework Supplement – Mobile Cross-Enterprise Document Data Element Extraction (mXDE) </w:t>
    </w:r>
    <w:r w:rsidRPr="00AA1298">
      <w:rPr>
        <w:szCs w:val="24"/>
      </w:rPr>
      <w:br/>
    </w:r>
    <w:r>
      <w:t>______________________________________________________________________________</w:t>
    </w:r>
  </w:p>
  <w:p w14:paraId="6952D173" w14:textId="77777777" w:rsidR="001F4D5C" w:rsidRDefault="001F4D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665A10"/>
    <w:lvl w:ilvl="0">
      <w:start w:val="1"/>
      <w:numFmt w:val="decimal"/>
      <w:pStyle w:val="ListNumber2"/>
      <w:lvlText w:val="%1."/>
      <w:lvlJc w:val="left"/>
      <w:pPr>
        <w:tabs>
          <w:tab w:val="num" w:pos="644"/>
        </w:tabs>
        <w:ind w:left="644" w:hanging="360"/>
      </w:pPr>
      <w:rPr>
        <w:rFonts w:hint="default"/>
        <w:b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8C5FE1"/>
    <w:multiLevelType w:val="hybridMultilevel"/>
    <w:tmpl w:val="19264244"/>
    <w:lvl w:ilvl="0" w:tplc="66F2DFA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A9C32E5"/>
    <w:multiLevelType w:val="hybridMultilevel"/>
    <w:tmpl w:val="5CAA694A"/>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BB674BC"/>
    <w:multiLevelType w:val="hybridMultilevel"/>
    <w:tmpl w:val="4754E18C"/>
    <w:lvl w:ilvl="0" w:tplc="463497F6">
      <w:start w:val="1"/>
      <w:numFmt w:val="bullet"/>
      <w:lvlText w:val="•"/>
      <w:lvlJc w:val="left"/>
      <w:pPr>
        <w:tabs>
          <w:tab w:val="num" w:pos="720"/>
        </w:tabs>
        <w:ind w:left="720" w:hanging="360"/>
      </w:pPr>
      <w:rPr>
        <w:rFonts w:ascii="Arial" w:hAnsi="Arial" w:hint="default"/>
      </w:rPr>
    </w:lvl>
    <w:lvl w:ilvl="1" w:tplc="4A808D6A">
      <w:start w:val="1"/>
      <w:numFmt w:val="bullet"/>
      <w:lvlText w:val="•"/>
      <w:lvlJc w:val="left"/>
      <w:pPr>
        <w:tabs>
          <w:tab w:val="num" w:pos="1440"/>
        </w:tabs>
        <w:ind w:left="1440" w:hanging="360"/>
      </w:pPr>
      <w:rPr>
        <w:rFonts w:ascii="Arial" w:hAnsi="Arial" w:hint="default"/>
      </w:rPr>
    </w:lvl>
    <w:lvl w:ilvl="2" w:tplc="9830E104" w:tentative="1">
      <w:start w:val="1"/>
      <w:numFmt w:val="bullet"/>
      <w:lvlText w:val="•"/>
      <w:lvlJc w:val="left"/>
      <w:pPr>
        <w:tabs>
          <w:tab w:val="num" w:pos="2160"/>
        </w:tabs>
        <w:ind w:left="2160" w:hanging="360"/>
      </w:pPr>
      <w:rPr>
        <w:rFonts w:ascii="Arial" w:hAnsi="Arial" w:hint="default"/>
      </w:rPr>
    </w:lvl>
    <w:lvl w:ilvl="3" w:tplc="F5E4E288" w:tentative="1">
      <w:start w:val="1"/>
      <w:numFmt w:val="bullet"/>
      <w:lvlText w:val="•"/>
      <w:lvlJc w:val="left"/>
      <w:pPr>
        <w:tabs>
          <w:tab w:val="num" w:pos="2880"/>
        </w:tabs>
        <w:ind w:left="2880" w:hanging="360"/>
      </w:pPr>
      <w:rPr>
        <w:rFonts w:ascii="Arial" w:hAnsi="Arial" w:hint="default"/>
      </w:rPr>
    </w:lvl>
    <w:lvl w:ilvl="4" w:tplc="37CE3500" w:tentative="1">
      <w:start w:val="1"/>
      <w:numFmt w:val="bullet"/>
      <w:lvlText w:val="•"/>
      <w:lvlJc w:val="left"/>
      <w:pPr>
        <w:tabs>
          <w:tab w:val="num" w:pos="3600"/>
        </w:tabs>
        <w:ind w:left="3600" w:hanging="360"/>
      </w:pPr>
      <w:rPr>
        <w:rFonts w:ascii="Arial" w:hAnsi="Arial" w:hint="default"/>
      </w:rPr>
    </w:lvl>
    <w:lvl w:ilvl="5" w:tplc="BDAAC48A" w:tentative="1">
      <w:start w:val="1"/>
      <w:numFmt w:val="bullet"/>
      <w:lvlText w:val="•"/>
      <w:lvlJc w:val="left"/>
      <w:pPr>
        <w:tabs>
          <w:tab w:val="num" w:pos="4320"/>
        </w:tabs>
        <w:ind w:left="4320" w:hanging="360"/>
      </w:pPr>
      <w:rPr>
        <w:rFonts w:ascii="Arial" w:hAnsi="Arial" w:hint="default"/>
      </w:rPr>
    </w:lvl>
    <w:lvl w:ilvl="6" w:tplc="6E9A6870" w:tentative="1">
      <w:start w:val="1"/>
      <w:numFmt w:val="bullet"/>
      <w:lvlText w:val="•"/>
      <w:lvlJc w:val="left"/>
      <w:pPr>
        <w:tabs>
          <w:tab w:val="num" w:pos="5040"/>
        </w:tabs>
        <w:ind w:left="5040" w:hanging="360"/>
      </w:pPr>
      <w:rPr>
        <w:rFonts w:ascii="Arial" w:hAnsi="Arial" w:hint="default"/>
      </w:rPr>
    </w:lvl>
    <w:lvl w:ilvl="7" w:tplc="FC90A3B0" w:tentative="1">
      <w:start w:val="1"/>
      <w:numFmt w:val="bullet"/>
      <w:lvlText w:val="•"/>
      <w:lvlJc w:val="left"/>
      <w:pPr>
        <w:tabs>
          <w:tab w:val="num" w:pos="5760"/>
        </w:tabs>
        <w:ind w:left="5760" w:hanging="360"/>
      </w:pPr>
      <w:rPr>
        <w:rFonts w:ascii="Arial" w:hAnsi="Arial" w:hint="default"/>
      </w:rPr>
    </w:lvl>
    <w:lvl w:ilvl="8" w:tplc="3E18A1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D65175B"/>
    <w:multiLevelType w:val="hybridMultilevel"/>
    <w:tmpl w:val="5BD09E18"/>
    <w:lvl w:ilvl="0" w:tplc="0410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027239"/>
    <w:multiLevelType w:val="hybridMultilevel"/>
    <w:tmpl w:val="8FD68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F4F609E"/>
    <w:multiLevelType w:val="hybridMultilevel"/>
    <w:tmpl w:val="5D9206B2"/>
    <w:lvl w:ilvl="0" w:tplc="E4BCB9F4">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4F57773"/>
    <w:multiLevelType w:val="hybridMultilevel"/>
    <w:tmpl w:val="9ACAC000"/>
    <w:lvl w:ilvl="0" w:tplc="76F2B8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AE4A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FEBF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C02D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1A2E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0467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22B1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1A22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A2AF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8AA35A2"/>
    <w:multiLevelType w:val="hybridMultilevel"/>
    <w:tmpl w:val="7C322512"/>
    <w:lvl w:ilvl="0" w:tplc="66F2DFA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DF29B0"/>
    <w:multiLevelType w:val="hybridMultilevel"/>
    <w:tmpl w:val="FBB0270E"/>
    <w:lvl w:ilvl="0" w:tplc="DD48AB1C">
      <w:numFmt w:val="bullet"/>
      <w:lvlText w:val=""/>
      <w:lvlJc w:val="left"/>
      <w:pPr>
        <w:ind w:left="720" w:hanging="360"/>
      </w:pPr>
      <w:rPr>
        <w:rFonts w:ascii="Wingdings" w:eastAsia="Times New Roman" w:hAnsi="Wingdings" w:cs="Times New Roman"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A763482"/>
    <w:multiLevelType w:val="hybridMultilevel"/>
    <w:tmpl w:val="5AFCEE1A"/>
    <w:lvl w:ilvl="0" w:tplc="66F2DFAE">
      <w:start w:val="1"/>
      <w:numFmt w:val="bullet"/>
      <w:lvlText w:val=""/>
      <w:lvlJc w:val="left"/>
      <w:pPr>
        <w:tabs>
          <w:tab w:val="num" w:pos="720"/>
        </w:tabs>
        <w:ind w:left="720" w:hanging="360"/>
      </w:pPr>
      <w:rPr>
        <w:rFonts w:ascii="Wingdings" w:hAnsi="Wingdings" w:hint="default"/>
      </w:rPr>
    </w:lvl>
    <w:lvl w:ilvl="1" w:tplc="33DA8BFE" w:tentative="1">
      <w:start w:val="1"/>
      <w:numFmt w:val="bullet"/>
      <w:lvlText w:val="•"/>
      <w:lvlJc w:val="left"/>
      <w:pPr>
        <w:tabs>
          <w:tab w:val="num" w:pos="1440"/>
        </w:tabs>
        <w:ind w:left="1440" w:hanging="360"/>
      </w:pPr>
      <w:rPr>
        <w:rFonts w:ascii="Arial" w:hAnsi="Arial" w:hint="default"/>
      </w:rPr>
    </w:lvl>
    <w:lvl w:ilvl="2" w:tplc="286055C4" w:tentative="1">
      <w:start w:val="1"/>
      <w:numFmt w:val="bullet"/>
      <w:lvlText w:val="•"/>
      <w:lvlJc w:val="left"/>
      <w:pPr>
        <w:tabs>
          <w:tab w:val="num" w:pos="2160"/>
        </w:tabs>
        <w:ind w:left="2160" w:hanging="360"/>
      </w:pPr>
      <w:rPr>
        <w:rFonts w:ascii="Arial" w:hAnsi="Arial" w:hint="default"/>
      </w:rPr>
    </w:lvl>
    <w:lvl w:ilvl="3" w:tplc="CBA8835C" w:tentative="1">
      <w:start w:val="1"/>
      <w:numFmt w:val="bullet"/>
      <w:lvlText w:val="•"/>
      <w:lvlJc w:val="left"/>
      <w:pPr>
        <w:tabs>
          <w:tab w:val="num" w:pos="2880"/>
        </w:tabs>
        <w:ind w:left="2880" w:hanging="360"/>
      </w:pPr>
      <w:rPr>
        <w:rFonts w:ascii="Arial" w:hAnsi="Arial" w:hint="default"/>
      </w:rPr>
    </w:lvl>
    <w:lvl w:ilvl="4" w:tplc="F0CC6716" w:tentative="1">
      <w:start w:val="1"/>
      <w:numFmt w:val="bullet"/>
      <w:lvlText w:val="•"/>
      <w:lvlJc w:val="left"/>
      <w:pPr>
        <w:tabs>
          <w:tab w:val="num" w:pos="3600"/>
        </w:tabs>
        <w:ind w:left="3600" w:hanging="360"/>
      </w:pPr>
      <w:rPr>
        <w:rFonts w:ascii="Arial" w:hAnsi="Arial" w:hint="default"/>
      </w:rPr>
    </w:lvl>
    <w:lvl w:ilvl="5" w:tplc="4C6E88FE" w:tentative="1">
      <w:start w:val="1"/>
      <w:numFmt w:val="bullet"/>
      <w:lvlText w:val="•"/>
      <w:lvlJc w:val="left"/>
      <w:pPr>
        <w:tabs>
          <w:tab w:val="num" w:pos="4320"/>
        </w:tabs>
        <w:ind w:left="4320" w:hanging="360"/>
      </w:pPr>
      <w:rPr>
        <w:rFonts w:ascii="Arial" w:hAnsi="Arial" w:hint="default"/>
      </w:rPr>
    </w:lvl>
    <w:lvl w:ilvl="6" w:tplc="1EDC62A2" w:tentative="1">
      <w:start w:val="1"/>
      <w:numFmt w:val="bullet"/>
      <w:lvlText w:val="•"/>
      <w:lvlJc w:val="left"/>
      <w:pPr>
        <w:tabs>
          <w:tab w:val="num" w:pos="5040"/>
        </w:tabs>
        <w:ind w:left="5040" w:hanging="360"/>
      </w:pPr>
      <w:rPr>
        <w:rFonts w:ascii="Arial" w:hAnsi="Arial" w:hint="default"/>
      </w:rPr>
    </w:lvl>
    <w:lvl w:ilvl="7" w:tplc="74127A34" w:tentative="1">
      <w:start w:val="1"/>
      <w:numFmt w:val="bullet"/>
      <w:lvlText w:val="•"/>
      <w:lvlJc w:val="left"/>
      <w:pPr>
        <w:tabs>
          <w:tab w:val="num" w:pos="5760"/>
        </w:tabs>
        <w:ind w:left="5760" w:hanging="360"/>
      </w:pPr>
      <w:rPr>
        <w:rFonts w:ascii="Arial" w:hAnsi="Arial" w:hint="default"/>
      </w:rPr>
    </w:lvl>
    <w:lvl w:ilvl="8" w:tplc="A078A8E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A8312AC"/>
    <w:multiLevelType w:val="multilevel"/>
    <w:tmpl w:val="6E485A3E"/>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2D7757D1"/>
    <w:multiLevelType w:val="hybridMultilevel"/>
    <w:tmpl w:val="81AAC67C"/>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AB005F"/>
    <w:multiLevelType w:val="hybridMultilevel"/>
    <w:tmpl w:val="F9DE3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FDB12B5"/>
    <w:multiLevelType w:val="hybridMultilevel"/>
    <w:tmpl w:val="A5F4148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F5383A"/>
    <w:multiLevelType w:val="hybridMultilevel"/>
    <w:tmpl w:val="02086FBC"/>
    <w:lvl w:ilvl="0" w:tplc="CE726B40">
      <w:start w:val="1"/>
      <w:numFmt w:val="bullet"/>
      <w:lvlText w:val="-"/>
      <w:lvlJc w:val="left"/>
      <w:pPr>
        <w:tabs>
          <w:tab w:val="num" w:pos="720"/>
        </w:tabs>
        <w:ind w:left="720" w:hanging="360"/>
      </w:pPr>
      <w:rPr>
        <w:rFonts w:ascii="Courier New" w:hAnsi="Courier New" w:hint="default"/>
      </w:rPr>
    </w:lvl>
    <w:lvl w:ilvl="1" w:tplc="82186F44">
      <w:start w:val="1"/>
      <w:numFmt w:val="bullet"/>
      <w:lvlText w:val="o"/>
      <w:lvlJc w:val="left"/>
      <w:pPr>
        <w:tabs>
          <w:tab w:val="num" w:pos="1440"/>
        </w:tabs>
        <w:ind w:left="1440" w:hanging="360"/>
      </w:pPr>
      <w:rPr>
        <w:rFonts w:ascii="Courier New" w:hAnsi="Courier New" w:hint="default"/>
      </w:rPr>
    </w:lvl>
    <w:lvl w:ilvl="2" w:tplc="0F30116E">
      <w:numFmt w:val="bullet"/>
      <w:lvlText w:val="o"/>
      <w:lvlJc w:val="left"/>
      <w:pPr>
        <w:tabs>
          <w:tab w:val="num" w:pos="2160"/>
        </w:tabs>
        <w:ind w:left="2160" w:hanging="360"/>
      </w:pPr>
      <w:rPr>
        <w:rFonts w:ascii="Courier New" w:hAnsi="Courier New" w:hint="default"/>
      </w:rPr>
    </w:lvl>
    <w:lvl w:ilvl="3" w:tplc="0D1C4664" w:tentative="1">
      <w:start w:val="1"/>
      <w:numFmt w:val="bullet"/>
      <w:lvlText w:val="o"/>
      <w:lvlJc w:val="left"/>
      <w:pPr>
        <w:tabs>
          <w:tab w:val="num" w:pos="2880"/>
        </w:tabs>
        <w:ind w:left="2880" w:hanging="360"/>
      </w:pPr>
      <w:rPr>
        <w:rFonts w:ascii="Courier New" w:hAnsi="Courier New" w:hint="default"/>
      </w:rPr>
    </w:lvl>
    <w:lvl w:ilvl="4" w:tplc="F79A9A7E" w:tentative="1">
      <w:start w:val="1"/>
      <w:numFmt w:val="bullet"/>
      <w:lvlText w:val="o"/>
      <w:lvlJc w:val="left"/>
      <w:pPr>
        <w:tabs>
          <w:tab w:val="num" w:pos="3600"/>
        </w:tabs>
        <w:ind w:left="3600" w:hanging="360"/>
      </w:pPr>
      <w:rPr>
        <w:rFonts w:ascii="Courier New" w:hAnsi="Courier New" w:hint="default"/>
      </w:rPr>
    </w:lvl>
    <w:lvl w:ilvl="5" w:tplc="4120EFB8" w:tentative="1">
      <w:start w:val="1"/>
      <w:numFmt w:val="bullet"/>
      <w:lvlText w:val="o"/>
      <w:lvlJc w:val="left"/>
      <w:pPr>
        <w:tabs>
          <w:tab w:val="num" w:pos="4320"/>
        </w:tabs>
        <w:ind w:left="4320" w:hanging="360"/>
      </w:pPr>
      <w:rPr>
        <w:rFonts w:ascii="Courier New" w:hAnsi="Courier New" w:hint="default"/>
      </w:rPr>
    </w:lvl>
    <w:lvl w:ilvl="6" w:tplc="FFD2B8C4" w:tentative="1">
      <w:start w:val="1"/>
      <w:numFmt w:val="bullet"/>
      <w:lvlText w:val="o"/>
      <w:lvlJc w:val="left"/>
      <w:pPr>
        <w:tabs>
          <w:tab w:val="num" w:pos="5040"/>
        </w:tabs>
        <w:ind w:left="5040" w:hanging="360"/>
      </w:pPr>
      <w:rPr>
        <w:rFonts w:ascii="Courier New" w:hAnsi="Courier New" w:hint="default"/>
      </w:rPr>
    </w:lvl>
    <w:lvl w:ilvl="7" w:tplc="ECEA6C64" w:tentative="1">
      <w:start w:val="1"/>
      <w:numFmt w:val="bullet"/>
      <w:lvlText w:val="o"/>
      <w:lvlJc w:val="left"/>
      <w:pPr>
        <w:tabs>
          <w:tab w:val="num" w:pos="5760"/>
        </w:tabs>
        <w:ind w:left="5760" w:hanging="360"/>
      </w:pPr>
      <w:rPr>
        <w:rFonts w:ascii="Courier New" w:hAnsi="Courier New" w:hint="default"/>
      </w:rPr>
    </w:lvl>
    <w:lvl w:ilvl="8" w:tplc="D4FE90D2"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36077907"/>
    <w:multiLevelType w:val="hybridMultilevel"/>
    <w:tmpl w:val="34BEE0B0"/>
    <w:lvl w:ilvl="0" w:tplc="66F2DFAE">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398C7060"/>
    <w:multiLevelType w:val="hybridMultilevel"/>
    <w:tmpl w:val="2C784CC6"/>
    <w:lvl w:ilvl="0" w:tplc="04100001">
      <w:start w:val="1"/>
      <w:numFmt w:val="bullet"/>
      <w:lvlText w:val=""/>
      <w:lvlJc w:val="left"/>
      <w:pPr>
        <w:ind w:left="720" w:hanging="360"/>
      </w:pPr>
      <w:rPr>
        <w:rFonts w:ascii="Symbol" w:hAnsi="Symbol" w:hint="default"/>
      </w:rPr>
    </w:lvl>
    <w:lvl w:ilvl="1" w:tplc="93800C6C">
      <w:numFmt w:val="bullet"/>
      <w:lvlText w:val="-"/>
      <w:lvlJc w:val="left"/>
      <w:pPr>
        <w:ind w:left="1440" w:hanging="360"/>
      </w:pPr>
      <w:rPr>
        <w:rFonts w:ascii="Calibri" w:eastAsia="Calibri" w:hAnsi="Calibri" w:cs="Times New Roman" w:hint="default"/>
      </w:rPr>
    </w:lvl>
    <w:lvl w:ilvl="2" w:tplc="04100005">
      <w:start w:val="1"/>
      <w:numFmt w:val="bullet"/>
      <w:lvlText w:val=""/>
      <w:lvlJc w:val="left"/>
      <w:pPr>
        <w:ind w:left="2160" w:hanging="360"/>
      </w:pPr>
      <w:rPr>
        <w:rFonts w:ascii="Wingdings" w:hAnsi="Wingdings" w:hint="default"/>
      </w:rPr>
    </w:lvl>
    <w:lvl w:ilvl="3" w:tplc="782A6F58">
      <w:numFmt w:val="bullet"/>
      <w:lvlText w:val=""/>
      <w:lvlJc w:val="left"/>
      <w:pPr>
        <w:ind w:left="2880" w:hanging="360"/>
      </w:pPr>
      <w:rPr>
        <w:rFonts w:ascii="Wingdings" w:eastAsia="Times New Roman" w:hAnsi="Wingdings" w:cs="Times New Roman"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C275DED"/>
    <w:multiLevelType w:val="hybridMultilevel"/>
    <w:tmpl w:val="4D9CBF4E"/>
    <w:lvl w:ilvl="0" w:tplc="CE726B40">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CA94D04"/>
    <w:multiLevelType w:val="hybridMultilevel"/>
    <w:tmpl w:val="C7E2C18A"/>
    <w:lvl w:ilvl="0" w:tplc="522A9368">
      <w:start w:val="1"/>
      <w:numFmt w:val="decimal"/>
      <w:lvlText w:val="%1."/>
      <w:lvlJc w:val="left"/>
      <w:pPr>
        <w:tabs>
          <w:tab w:val="num" w:pos="720"/>
        </w:tabs>
        <w:ind w:left="720" w:hanging="360"/>
      </w:pPr>
    </w:lvl>
    <w:lvl w:ilvl="1" w:tplc="953236E0">
      <w:start w:val="1"/>
      <w:numFmt w:val="lowerLetter"/>
      <w:lvlText w:val="%2)"/>
      <w:lvlJc w:val="left"/>
      <w:pPr>
        <w:tabs>
          <w:tab w:val="num" w:pos="1440"/>
        </w:tabs>
        <w:ind w:left="1440" w:hanging="360"/>
      </w:pPr>
    </w:lvl>
    <w:lvl w:ilvl="2" w:tplc="BB2AB18C" w:tentative="1">
      <w:start w:val="1"/>
      <w:numFmt w:val="decimal"/>
      <w:lvlText w:val="%3."/>
      <w:lvlJc w:val="left"/>
      <w:pPr>
        <w:tabs>
          <w:tab w:val="num" w:pos="2160"/>
        </w:tabs>
        <w:ind w:left="2160" w:hanging="360"/>
      </w:pPr>
    </w:lvl>
    <w:lvl w:ilvl="3" w:tplc="BBB21FF4" w:tentative="1">
      <w:start w:val="1"/>
      <w:numFmt w:val="decimal"/>
      <w:lvlText w:val="%4."/>
      <w:lvlJc w:val="left"/>
      <w:pPr>
        <w:tabs>
          <w:tab w:val="num" w:pos="2880"/>
        </w:tabs>
        <w:ind w:left="2880" w:hanging="360"/>
      </w:pPr>
    </w:lvl>
    <w:lvl w:ilvl="4" w:tplc="1652BCB2" w:tentative="1">
      <w:start w:val="1"/>
      <w:numFmt w:val="decimal"/>
      <w:lvlText w:val="%5."/>
      <w:lvlJc w:val="left"/>
      <w:pPr>
        <w:tabs>
          <w:tab w:val="num" w:pos="3600"/>
        </w:tabs>
        <w:ind w:left="3600" w:hanging="360"/>
      </w:pPr>
    </w:lvl>
    <w:lvl w:ilvl="5" w:tplc="8C8C6B12" w:tentative="1">
      <w:start w:val="1"/>
      <w:numFmt w:val="decimal"/>
      <w:lvlText w:val="%6."/>
      <w:lvlJc w:val="left"/>
      <w:pPr>
        <w:tabs>
          <w:tab w:val="num" w:pos="4320"/>
        </w:tabs>
        <w:ind w:left="4320" w:hanging="360"/>
      </w:pPr>
    </w:lvl>
    <w:lvl w:ilvl="6" w:tplc="294CBE1A" w:tentative="1">
      <w:start w:val="1"/>
      <w:numFmt w:val="decimal"/>
      <w:lvlText w:val="%7."/>
      <w:lvlJc w:val="left"/>
      <w:pPr>
        <w:tabs>
          <w:tab w:val="num" w:pos="5040"/>
        </w:tabs>
        <w:ind w:left="5040" w:hanging="360"/>
      </w:pPr>
    </w:lvl>
    <w:lvl w:ilvl="7" w:tplc="9DD8179A" w:tentative="1">
      <w:start w:val="1"/>
      <w:numFmt w:val="decimal"/>
      <w:lvlText w:val="%8."/>
      <w:lvlJc w:val="left"/>
      <w:pPr>
        <w:tabs>
          <w:tab w:val="num" w:pos="5760"/>
        </w:tabs>
        <w:ind w:left="5760" w:hanging="360"/>
      </w:pPr>
    </w:lvl>
    <w:lvl w:ilvl="8" w:tplc="C44889AA" w:tentative="1">
      <w:start w:val="1"/>
      <w:numFmt w:val="decimal"/>
      <w:lvlText w:val="%9."/>
      <w:lvlJc w:val="left"/>
      <w:pPr>
        <w:tabs>
          <w:tab w:val="num" w:pos="6480"/>
        </w:tabs>
        <w:ind w:left="6480" w:hanging="360"/>
      </w:pPr>
    </w:lvl>
  </w:abstractNum>
  <w:abstractNum w:abstractNumId="29" w15:restartNumberingAfterBreak="0">
    <w:nsid w:val="3CAF5429"/>
    <w:multiLevelType w:val="hybridMultilevel"/>
    <w:tmpl w:val="F94C5BD8"/>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F2B1384"/>
    <w:multiLevelType w:val="hybridMultilevel"/>
    <w:tmpl w:val="BB86729E"/>
    <w:lvl w:ilvl="0" w:tplc="CE726B40">
      <w:start w:val="1"/>
      <w:numFmt w:val="bullet"/>
      <w:lvlText w:val="-"/>
      <w:lvlJc w:val="left"/>
      <w:pPr>
        <w:ind w:left="1080" w:hanging="360"/>
      </w:pPr>
      <w:rPr>
        <w:rFonts w:ascii="Courier New" w:hAnsi="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40DA2F94"/>
    <w:multiLevelType w:val="hybridMultilevel"/>
    <w:tmpl w:val="F3A24AB6"/>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2" w15:restartNumberingAfterBreak="0">
    <w:nsid w:val="41286763"/>
    <w:multiLevelType w:val="hybridMultilevel"/>
    <w:tmpl w:val="B622B1DC"/>
    <w:lvl w:ilvl="0" w:tplc="20FEFFD2">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2BD14DE"/>
    <w:multiLevelType w:val="hybridMultilevel"/>
    <w:tmpl w:val="8EC6C4D8"/>
    <w:lvl w:ilvl="0" w:tplc="66F2DFA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9B1A38"/>
    <w:multiLevelType w:val="hybridMultilevel"/>
    <w:tmpl w:val="073E1652"/>
    <w:lvl w:ilvl="0" w:tplc="CE726B40">
      <w:start w:val="1"/>
      <w:numFmt w:val="bullet"/>
      <w:lvlText w:val="-"/>
      <w:lvlJc w:val="left"/>
      <w:pPr>
        <w:ind w:left="1070" w:hanging="360"/>
      </w:pPr>
      <w:rPr>
        <w:rFonts w:ascii="Courier New" w:hAnsi="Courier New" w:hint="default"/>
      </w:rPr>
    </w:lvl>
    <w:lvl w:ilvl="1" w:tplc="04100003" w:tentative="1">
      <w:start w:val="1"/>
      <w:numFmt w:val="bullet"/>
      <w:lvlText w:val="o"/>
      <w:lvlJc w:val="left"/>
      <w:pPr>
        <w:ind w:left="1790" w:hanging="360"/>
      </w:pPr>
      <w:rPr>
        <w:rFonts w:ascii="Courier New" w:hAnsi="Courier New" w:cs="Courier New" w:hint="default"/>
      </w:rPr>
    </w:lvl>
    <w:lvl w:ilvl="2" w:tplc="04100005" w:tentative="1">
      <w:start w:val="1"/>
      <w:numFmt w:val="bullet"/>
      <w:lvlText w:val=""/>
      <w:lvlJc w:val="left"/>
      <w:pPr>
        <w:ind w:left="2510" w:hanging="360"/>
      </w:pPr>
      <w:rPr>
        <w:rFonts w:ascii="Wingdings" w:hAnsi="Wingdings" w:hint="default"/>
      </w:rPr>
    </w:lvl>
    <w:lvl w:ilvl="3" w:tplc="04100001" w:tentative="1">
      <w:start w:val="1"/>
      <w:numFmt w:val="bullet"/>
      <w:lvlText w:val=""/>
      <w:lvlJc w:val="left"/>
      <w:pPr>
        <w:ind w:left="3230" w:hanging="360"/>
      </w:pPr>
      <w:rPr>
        <w:rFonts w:ascii="Symbol" w:hAnsi="Symbol" w:hint="default"/>
      </w:rPr>
    </w:lvl>
    <w:lvl w:ilvl="4" w:tplc="04100003" w:tentative="1">
      <w:start w:val="1"/>
      <w:numFmt w:val="bullet"/>
      <w:lvlText w:val="o"/>
      <w:lvlJc w:val="left"/>
      <w:pPr>
        <w:ind w:left="3950" w:hanging="360"/>
      </w:pPr>
      <w:rPr>
        <w:rFonts w:ascii="Courier New" w:hAnsi="Courier New" w:cs="Courier New" w:hint="default"/>
      </w:rPr>
    </w:lvl>
    <w:lvl w:ilvl="5" w:tplc="04100005" w:tentative="1">
      <w:start w:val="1"/>
      <w:numFmt w:val="bullet"/>
      <w:lvlText w:val=""/>
      <w:lvlJc w:val="left"/>
      <w:pPr>
        <w:ind w:left="4670" w:hanging="360"/>
      </w:pPr>
      <w:rPr>
        <w:rFonts w:ascii="Wingdings" w:hAnsi="Wingdings" w:hint="default"/>
      </w:rPr>
    </w:lvl>
    <w:lvl w:ilvl="6" w:tplc="04100001" w:tentative="1">
      <w:start w:val="1"/>
      <w:numFmt w:val="bullet"/>
      <w:lvlText w:val=""/>
      <w:lvlJc w:val="left"/>
      <w:pPr>
        <w:ind w:left="5390" w:hanging="360"/>
      </w:pPr>
      <w:rPr>
        <w:rFonts w:ascii="Symbol" w:hAnsi="Symbol" w:hint="default"/>
      </w:rPr>
    </w:lvl>
    <w:lvl w:ilvl="7" w:tplc="04100003" w:tentative="1">
      <w:start w:val="1"/>
      <w:numFmt w:val="bullet"/>
      <w:lvlText w:val="o"/>
      <w:lvlJc w:val="left"/>
      <w:pPr>
        <w:ind w:left="6110" w:hanging="360"/>
      </w:pPr>
      <w:rPr>
        <w:rFonts w:ascii="Courier New" w:hAnsi="Courier New" w:cs="Courier New" w:hint="default"/>
      </w:rPr>
    </w:lvl>
    <w:lvl w:ilvl="8" w:tplc="04100005" w:tentative="1">
      <w:start w:val="1"/>
      <w:numFmt w:val="bullet"/>
      <w:lvlText w:val=""/>
      <w:lvlJc w:val="left"/>
      <w:pPr>
        <w:ind w:left="6830" w:hanging="360"/>
      </w:pPr>
      <w:rPr>
        <w:rFonts w:ascii="Wingdings" w:hAnsi="Wingdings" w:hint="default"/>
      </w:rPr>
    </w:lvl>
  </w:abstractNum>
  <w:abstractNum w:abstractNumId="35" w15:restartNumberingAfterBreak="0">
    <w:nsid w:val="4C5F109F"/>
    <w:multiLevelType w:val="hybridMultilevel"/>
    <w:tmpl w:val="5002C324"/>
    <w:lvl w:ilvl="0" w:tplc="953236E0">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E765331"/>
    <w:multiLevelType w:val="hybridMultilevel"/>
    <w:tmpl w:val="B950C3D2"/>
    <w:lvl w:ilvl="0" w:tplc="CE726B40">
      <w:start w:val="1"/>
      <w:numFmt w:val="bullet"/>
      <w:lvlText w:val="-"/>
      <w:lvlJc w:val="left"/>
      <w:pPr>
        <w:ind w:left="787" w:hanging="360"/>
      </w:pPr>
      <w:rPr>
        <w:rFonts w:ascii="Courier New" w:hAnsi="Courier New"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7" w15:restartNumberingAfterBreak="0">
    <w:nsid w:val="513B780F"/>
    <w:multiLevelType w:val="hybridMultilevel"/>
    <w:tmpl w:val="4588F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3F944DA"/>
    <w:multiLevelType w:val="hybridMultilevel"/>
    <w:tmpl w:val="220A3CA8"/>
    <w:lvl w:ilvl="0" w:tplc="6C78C4C2">
      <w:start w:val="1"/>
      <w:numFmt w:val="bullet"/>
      <w:lvlText w:val="•"/>
      <w:lvlJc w:val="left"/>
      <w:pPr>
        <w:tabs>
          <w:tab w:val="num" w:pos="720"/>
        </w:tabs>
        <w:ind w:left="720" w:hanging="360"/>
      </w:pPr>
      <w:rPr>
        <w:rFonts w:ascii="Arial" w:hAnsi="Arial" w:hint="default"/>
      </w:rPr>
    </w:lvl>
    <w:lvl w:ilvl="1" w:tplc="E54A0F04">
      <w:numFmt w:val="bullet"/>
      <w:lvlText w:val="•"/>
      <w:lvlJc w:val="left"/>
      <w:pPr>
        <w:tabs>
          <w:tab w:val="num" w:pos="1440"/>
        </w:tabs>
        <w:ind w:left="1440" w:hanging="360"/>
      </w:pPr>
      <w:rPr>
        <w:rFonts w:ascii="Arial" w:hAnsi="Arial" w:hint="default"/>
      </w:rPr>
    </w:lvl>
    <w:lvl w:ilvl="2" w:tplc="49140452">
      <w:start w:val="1"/>
      <w:numFmt w:val="bullet"/>
      <w:lvlText w:val="•"/>
      <w:lvlJc w:val="left"/>
      <w:pPr>
        <w:tabs>
          <w:tab w:val="num" w:pos="2160"/>
        </w:tabs>
        <w:ind w:left="2160" w:hanging="360"/>
      </w:pPr>
      <w:rPr>
        <w:rFonts w:ascii="Arial" w:hAnsi="Arial" w:hint="default"/>
      </w:rPr>
    </w:lvl>
    <w:lvl w:ilvl="3" w:tplc="2CE6DE1A" w:tentative="1">
      <w:start w:val="1"/>
      <w:numFmt w:val="bullet"/>
      <w:lvlText w:val="•"/>
      <w:lvlJc w:val="left"/>
      <w:pPr>
        <w:tabs>
          <w:tab w:val="num" w:pos="2880"/>
        </w:tabs>
        <w:ind w:left="2880" w:hanging="360"/>
      </w:pPr>
      <w:rPr>
        <w:rFonts w:ascii="Arial" w:hAnsi="Arial" w:hint="default"/>
      </w:rPr>
    </w:lvl>
    <w:lvl w:ilvl="4" w:tplc="3BEC39F0" w:tentative="1">
      <w:start w:val="1"/>
      <w:numFmt w:val="bullet"/>
      <w:lvlText w:val="•"/>
      <w:lvlJc w:val="left"/>
      <w:pPr>
        <w:tabs>
          <w:tab w:val="num" w:pos="3600"/>
        </w:tabs>
        <w:ind w:left="3600" w:hanging="360"/>
      </w:pPr>
      <w:rPr>
        <w:rFonts w:ascii="Arial" w:hAnsi="Arial" w:hint="default"/>
      </w:rPr>
    </w:lvl>
    <w:lvl w:ilvl="5" w:tplc="09485B8E" w:tentative="1">
      <w:start w:val="1"/>
      <w:numFmt w:val="bullet"/>
      <w:lvlText w:val="•"/>
      <w:lvlJc w:val="left"/>
      <w:pPr>
        <w:tabs>
          <w:tab w:val="num" w:pos="4320"/>
        </w:tabs>
        <w:ind w:left="4320" w:hanging="360"/>
      </w:pPr>
      <w:rPr>
        <w:rFonts w:ascii="Arial" w:hAnsi="Arial" w:hint="default"/>
      </w:rPr>
    </w:lvl>
    <w:lvl w:ilvl="6" w:tplc="EFECBE46" w:tentative="1">
      <w:start w:val="1"/>
      <w:numFmt w:val="bullet"/>
      <w:lvlText w:val="•"/>
      <w:lvlJc w:val="left"/>
      <w:pPr>
        <w:tabs>
          <w:tab w:val="num" w:pos="5040"/>
        </w:tabs>
        <w:ind w:left="5040" w:hanging="360"/>
      </w:pPr>
      <w:rPr>
        <w:rFonts w:ascii="Arial" w:hAnsi="Arial" w:hint="default"/>
      </w:rPr>
    </w:lvl>
    <w:lvl w:ilvl="7" w:tplc="271CAAF0" w:tentative="1">
      <w:start w:val="1"/>
      <w:numFmt w:val="bullet"/>
      <w:lvlText w:val="•"/>
      <w:lvlJc w:val="left"/>
      <w:pPr>
        <w:tabs>
          <w:tab w:val="num" w:pos="5760"/>
        </w:tabs>
        <w:ind w:left="5760" w:hanging="360"/>
      </w:pPr>
      <w:rPr>
        <w:rFonts w:ascii="Arial" w:hAnsi="Arial" w:hint="default"/>
      </w:rPr>
    </w:lvl>
    <w:lvl w:ilvl="8" w:tplc="50BA72D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5350C4D"/>
    <w:multiLevelType w:val="hybridMultilevel"/>
    <w:tmpl w:val="2F3A096A"/>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54C1942"/>
    <w:multiLevelType w:val="hybridMultilevel"/>
    <w:tmpl w:val="5C521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6392324"/>
    <w:multiLevelType w:val="hybridMultilevel"/>
    <w:tmpl w:val="B686D146"/>
    <w:lvl w:ilvl="0" w:tplc="66F2DFA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65828D3"/>
    <w:multiLevelType w:val="multilevel"/>
    <w:tmpl w:val="2F1459F2"/>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6DE397A"/>
    <w:multiLevelType w:val="hybridMultilevel"/>
    <w:tmpl w:val="5002C324"/>
    <w:lvl w:ilvl="0" w:tplc="953236E0">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81E3427"/>
    <w:multiLevelType w:val="hybridMultilevel"/>
    <w:tmpl w:val="04F0CF76"/>
    <w:lvl w:ilvl="0" w:tplc="66F2DFA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F29040B"/>
    <w:multiLevelType w:val="hybridMultilevel"/>
    <w:tmpl w:val="75666B4A"/>
    <w:lvl w:ilvl="0" w:tplc="CE726B40">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A336B75"/>
    <w:multiLevelType w:val="hybridMultilevel"/>
    <w:tmpl w:val="91DE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B311D9"/>
    <w:multiLevelType w:val="hybridMultilevel"/>
    <w:tmpl w:val="B2C4A05E"/>
    <w:lvl w:ilvl="0" w:tplc="66F2DFA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B19747E"/>
    <w:multiLevelType w:val="hybridMultilevel"/>
    <w:tmpl w:val="30F0EB2E"/>
    <w:lvl w:ilvl="0" w:tplc="B13E2FFC">
      <w:numFmt w:val="bullet"/>
      <w:lvlText w:val=""/>
      <w:lvlJc w:val="left"/>
      <w:pPr>
        <w:ind w:left="720" w:hanging="360"/>
      </w:pPr>
      <w:rPr>
        <w:rFonts w:ascii="Wingdings" w:eastAsia="+mn-e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34588F"/>
    <w:multiLevelType w:val="hybridMultilevel"/>
    <w:tmpl w:val="E7821538"/>
    <w:lvl w:ilvl="0" w:tplc="0854CAF6">
      <w:start w:val="1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CC472AB"/>
    <w:multiLevelType w:val="hybridMultilevel"/>
    <w:tmpl w:val="BDEA4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F310D6E"/>
    <w:multiLevelType w:val="hybridMultilevel"/>
    <w:tmpl w:val="D1DEBC6A"/>
    <w:lvl w:ilvl="0" w:tplc="B99E627A">
      <w:start w:val="1"/>
      <w:numFmt w:val="bullet"/>
      <w:lvlText w:val="•"/>
      <w:lvlJc w:val="left"/>
      <w:pPr>
        <w:tabs>
          <w:tab w:val="num" w:pos="720"/>
        </w:tabs>
        <w:ind w:left="720" w:hanging="360"/>
      </w:pPr>
      <w:rPr>
        <w:rFonts w:ascii="Arial" w:hAnsi="Arial" w:hint="default"/>
      </w:rPr>
    </w:lvl>
    <w:lvl w:ilvl="1" w:tplc="369ED690" w:tentative="1">
      <w:start w:val="1"/>
      <w:numFmt w:val="bullet"/>
      <w:lvlText w:val="•"/>
      <w:lvlJc w:val="left"/>
      <w:pPr>
        <w:tabs>
          <w:tab w:val="num" w:pos="1440"/>
        </w:tabs>
        <w:ind w:left="1440" w:hanging="360"/>
      </w:pPr>
      <w:rPr>
        <w:rFonts w:ascii="Arial" w:hAnsi="Arial" w:hint="default"/>
      </w:rPr>
    </w:lvl>
    <w:lvl w:ilvl="2" w:tplc="F9BEAE52" w:tentative="1">
      <w:start w:val="1"/>
      <w:numFmt w:val="bullet"/>
      <w:lvlText w:val="•"/>
      <w:lvlJc w:val="left"/>
      <w:pPr>
        <w:tabs>
          <w:tab w:val="num" w:pos="2160"/>
        </w:tabs>
        <w:ind w:left="2160" w:hanging="360"/>
      </w:pPr>
      <w:rPr>
        <w:rFonts w:ascii="Arial" w:hAnsi="Arial" w:hint="default"/>
      </w:rPr>
    </w:lvl>
    <w:lvl w:ilvl="3" w:tplc="ECD6636C" w:tentative="1">
      <w:start w:val="1"/>
      <w:numFmt w:val="bullet"/>
      <w:lvlText w:val="•"/>
      <w:lvlJc w:val="left"/>
      <w:pPr>
        <w:tabs>
          <w:tab w:val="num" w:pos="2880"/>
        </w:tabs>
        <w:ind w:left="2880" w:hanging="360"/>
      </w:pPr>
      <w:rPr>
        <w:rFonts w:ascii="Arial" w:hAnsi="Arial" w:hint="default"/>
      </w:rPr>
    </w:lvl>
    <w:lvl w:ilvl="4" w:tplc="ABF0A248" w:tentative="1">
      <w:start w:val="1"/>
      <w:numFmt w:val="bullet"/>
      <w:lvlText w:val="•"/>
      <w:lvlJc w:val="left"/>
      <w:pPr>
        <w:tabs>
          <w:tab w:val="num" w:pos="3600"/>
        </w:tabs>
        <w:ind w:left="3600" w:hanging="360"/>
      </w:pPr>
      <w:rPr>
        <w:rFonts w:ascii="Arial" w:hAnsi="Arial" w:hint="default"/>
      </w:rPr>
    </w:lvl>
    <w:lvl w:ilvl="5" w:tplc="4E429DF2" w:tentative="1">
      <w:start w:val="1"/>
      <w:numFmt w:val="bullet"/>
      <w:lvlText w:val="•"/>
      <w:lvlJc w:val="left"/>
      <w:pPr>
        <w:tabs>
          <w:tab w:val="num" w:pos="4320"/>
        </w:tabs>
        <w:ind w:left="4320" w:hanging="360"/>
      </w:pPr>
      <w:rPr>
        <w:rFonts w:ascii="Arial" w:hAnsi="Arial" w:hint="default"/>
      </w:rPr>
    </w:lvl>
    <w:lvl w:ilvl="6" w:tplc="BCBE6446" w:tentative="1">
      <w:start w:val="1"/>
      <w:numFmt w:val="bullet"/>
      <w:lvlText w:val="•"/>
      <w:lvlJc w:val="left"/>
      <w:pPr>
        <w:tabs>
          <w:tab w:val="num" w:pos="5040"/>
        </w:tabs>
        <w:ind w:left="5040" w:hanging="360"/>
      </w:pPr>
      <w:rPr>
        <w:rFonts w:ascii="Arial" w:hAnsi="Arial" w:hint="default"/>
      </w:rPr>
    </w:lvl>
    <w:lvl w:ilvl="7" w:tplc="707A8AF0" w:tentative="1">
      <w:start w:val="1"/>
      <w:numFmt w:val="bullet"/>
      <w:lvlText w:val="•"/>
      <w:lvlJc w:val="left"/>
      <w:pPr>
        <w:tabs>
          <w:tab w:val="num" w:pos="5760"/>
        </w:tabs>
        <w:ind w:left="5760" w:hanging="360"/>
      </w:pPr>
      <w:rPr>
        <w:rFonts w:ascii="Arial" w:hAnsi="Arial" w:hint="default"/>
      </w:rPr>
    </w:lvl>
    <w:lvl w:ilvl="8" w:tplc="C1521E3C"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F4C1738"/>
    <w:multiLevelType w:val="hybridMultilevel"/>
    <w:tmpl w:val="CA582E12"/>
    <w:lvl w:ilvl="0" w:tplc="DBCA9210">
      <w:start w:val="1"/>
      <w:numFmt w:val="decimal"/>
      <w:lvlText w:val="%1."/>
      <w:lvlJc w:val="left"/>
      <w:pPr>
        <w:tabs>
          <w:tab w:val="num" w:pos="720"/>
        </w:tabs>
        <w:ind w:left="720" w:hanging="360"/>
      </w:pPr>
    </w:lvl>
    <w:lvl w:ilvl="1" w:tplc="14F6A952">
      <w:start w:val="1"/>
      <w:numFmt w:val="lowerLetter"/>
      <w:lvlText w:val="%2)"/>
      <w:lvlJc w:val="left"/>
      <w:pPr>
        <w:tabs>
          <w:tab w:val="num" w:pos="1440"/>
        </w:tabs>
        <w:ind w:left="1440" w:hanging="360"/>
      </w:pPr>
    </w:lvl>
    <w:lvl w:ilvl="2" w:tplc="55FAAFC0" w:tentative="1">
      <w:start w:val="1"/>
      <w:numFmt w:val="decimal"/>
      <w:lvlText w:val="%3."/>
      <w:lvlJc w:val="left"/>
      <w:pPr>
        <w:tabs>
          <w:tab w:val="num" w:pos="2160"/>
        </w:tabs>
        <w:ind w:left="2160" w:hanging="360"/>
      </w:pPr>
    </w:lvl>
    <w:lvl w:ilvl="3" w:tplc="CDBADC6E" w:tentative="1">
      <w:start w:val="1"/>
      <w:numFmt w:val="decimal"/>
      <w:lvlText w:val="%4."/>
      <w:lvlJc w:val="left"/>
      <w:pPr>
        <w:tabs>
          <w:tab w:val="num" w:pos="2880"/>
        </w:tabs>
        <w:ind w:left="2880" w:hanging="360"/>
      </w:pPr>
    </w:lvl>
    <w:lvl w:ilvl="4" w:tplc="153A997E" w:tentative="1">
      <w:start w:val="1"/>
      <w:numFmt w:val="decimal"/>
      <w:lvlText w:val="%5."/>
      <w:lvlJc w:val="left"/>
      <w:pPr>
        <w:tabs>
          <w:tab w:val="num" w:pos="3600"/>
        </w:tabs>
        <w:ind w:left="3600" w:hanging="360"/>
      </w:pPr>
    </w:lvl>
    <w:lvl w:ilvl="5" w:tplc="EF60D268" w:tentative="1">
      <w:start w:val="1"/>
      <w:numFmt w:val="decimal"/>
      <w:lvlText w:val="%6."/>
      <w:lvlJc w:val="left"/>
      <w:pPr>
        <w:tabs>
          <w:tab w:val="num" w:pos="4320"/>
        </w:tabs>
        <w:ind w:left="4320" w:hanging="360"/>
      </w:pPr>
    </w:lvl>
    <w:lvl w:ilvl="6" w:tplc="637AB616" w:tentative="1">
      <w:start w:val="1"/>
      <w:numFmt w:val="decimal"/>
      <w:lvlText w:val="%7."/>
      <w:lvlJc w:val="left"/>
      <w:pPr>
        <w:tabs>
          <w:tab w:val="num" w:pos="5040"/>
        </w:tabs>
        <w:ind w:left="5040" w:hanging="360"/>
      </w:pPr>
    </w:lvl>
    <w:lvl w:ilvl="7" w:tplc="18BE8A74" w:tentative="1">
      <w:start w:val="1"/>
      <w:numFmt w:val="decimal"/>
      <w:lvlText w:val="%8."/>
      <w:lvlJc w:val="left"/>
      <w:pPr>
        <w:tabs>
          <w:tab w:val="num" w:pos="5760"/>
        </w:tabs>
        <w:ind w:left="5760" w:hanging="360"/>
      </w:pPr>
    </w:lvl>
    <w:lvl w:ilvl="8" w:tplc="08AE4638" w:tentative="1">
      <w:start w:val="1"/>
      <w:numFmt w:val="decimal"/>
      <w:lvlText w:val="%9."/>
      <w:lvlJc w:val="left"/>
      <w:pPr>
        <w:tabs>
          <w:tab w:val="num" w:pos="6480"/>
        </w:tabs>
        <w:ind w:left="6480" w:hanging="360"/>
      </w:pPr>
    </w:lvl>
  </w:abstractNum>
  <w:abstractNum w:abstractNumId="54" w15:restartNumberingAfterBreak="0">
    <w:nsid w:val="701D5D2A"/>
    <w:multiLevelType w:val="hybridMultilevel"/>
    <w:tmpl w:val="A0F0962E"/>
    <w:lvl w:ilvl="0" w:tplc="66F2DFA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53C4436"/>
    <w:multiLevelType w:val="hybridMultilevel"/>
    <w:tmpl w:val="F9A24434"/>
    <w:lvl w:ilvl="0" w:tplc="CE726B40">
      <w:start w:val="1"/>
      <w:numFmt w:val="bullet"/>
      <w:lvlText w:val="-"/>
      <w:lvlJc w:val="left"/>
      <w:pPr>
        <w:ind w:left="780" w:hanging="360"/>
      </w:pPr>
      <w:rPr>
        <w:rFonts w:ascii="Courier New" w:hAnsi="Courier New"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6" w15:restartNumberingAfterBreak="0">
    <w:nsid w:val="77B9472A"/>
    <w:multiLevelType w:val="hybridMultilevel"/>
    <w:tmpl w:val="D69A86E6"/>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8" w15:restartNumberingAfterBreak="0">
    <w:nsid w:val="7CBD36DD"/>
    <w:multiLevelType w:val="hybridMultilevel"/>
    <w:tmpl w:val="DE4CAFB2"/>
    <w:lvl w:ilvl="0" w:tplc="BCD031DE">
      <w:start w:val="1"/>
      <w:numFmt w:val="bullet"/>
      <w:lvlText w:val="o"/>
      <w:lvlJc w:val="left"/>
      <w:pPr>
        <w:tabs>
          <w:tab w:val="num" w:pos="720"/>
        </w:tabs>
        <w:ind w:left="720" w:hanging="360"/>
      </w:pPr>
      <w:rPr>
        <w:rFonts w:ascii="Courier New" w:hAnsi="Courier New" w:hint="default"/>
      </w:rPr>
    </w:lvl>
    <w:lvl w:ilvl="1" w:tplc="694E66BE">
      <w:start w:val="1"/>
      <w:numFmt w:val="bullet"/>
      <w:lvlText w:val="o"/>
      <w:lvlJc w:val="left"/>
      <w:pPr>
        <w:tabs>
          <w:tab w:val="num" w:pos="1440"/>
        </w:tabs>
        <w:ind w:left="1440" w:hanging="360"/>
      </w:pPr>
      <w:rPr>
        <w:rFonts w:ascii="Courier New" w:hAnsi="Courier New" w:hint="default"/>
      </w:rPr>
    </w:lvl>
    <w:lvl w:ilvl="2" w:tplc="160AC93E">
      <w:numFmt w:val="bullet"/>
      <w:lvlText w:val="o"/>
      <w:lvlJc w:val="left"/>
      <w:pPr>
        <w:tabs>
          <w:tab w:val="num" w:pos="2160"/>
        </w:tabs>
        <w:ind w:left="2160" w:hanging="360"/>
      </w:pPr>
      <w:rPr>
        <w:rFonts w:ascii="Courier New" w:hAnsi="Courier New" w:hint="default"/>
      </w:rPr>
    </w:lvl>
    <w:lvl w:ilvl="3" w:tplc="D8303CC8" w:tentative="1">
      <w:start w:val="1"/>
      <w:numFmt w:val="bullet"/>
      <w:lvlText w:val="o"/>
      <w:lvlJc w:val="left"/>
      <w:pPr>
        <w:tabs>
          <w:tab w:val="num" w:pos="2880"/>
        </w:tabs>
        <w:ind w:left="2880" w:hanging="360"/>
      </w:pPr>
      <w:rPr>
        <w:rFonts w:ascii="Courier New" w:hAnsi="Courier New" w:hint="default"/>
      </w:rPr>
    </w:lvl>
    <w:lvl w:ilvl="4" w:tplc="1D083BDC" w:tentative="1">
      <w:start w:val="1"/>
      <w:numFmt w:val="bullet"/>
      <w:lvlText w:val="o"/>
      <w:lvlJc w:val="left"/>
      <w:pPr>
        <w:tabs>
          <w:tab w:val="num" w:pos="3600"/>
        </w:tabs>
        <w:ind w:left="3600" w:hanging="360"/>
      </w:pPr>
      <w:rPr>
        <w:rFonts w:ascii="Courier New" w:hAnsi="Courier New" w:hint="default"/>
      </w:rPr>
    </w:lvl>
    <w:lvl w:ilvl="5" w:tplc="EA80E608" w:tentative="1">
      <w:start w:val="1"/>
      <w:numFmt w:val="bullet"/>
      <w:lvlText w:val="o"/>
      <w:lvlJc w:val="left"/>
      <w:pPr>
        <w:tabs>
          <w:tab w:val="num" w:pos="4320"/>
        </w:tabs>
        <w:ind w:left="4320" w:hanging="360"/>
      </w:pPr>
      <w:rPr>
        <w:rFonts w:ascii="Courier New" w:hAnsi="Courier New" w:hint="default"/>
      </w:rPr>
    </w:lvl>
    <w:lvl w:ilvl="6" w:tplc="8124D1FE" w:tentative="1">
      <w:start w:val="1"/>
      <w:numFmt w:val="bullet"/>
      <w:lvlText w:val="o"/>
      <w:lvlJc w:val="left"/>
      <w:pPr>
        <w:tabs>
          <w:tab w:val="num" w:pos="5040"/>
        </w:tabs>
        <w:ind w:left="5040" w:hanging="360"/>
      </w:pPr>
      <w:rPr>
        <w:rFonts w:ascii="Courier New" w:hAnsi="Courier New" w:hint="default"/>
      </w:rPr>
    </w:lvl>
    <w:lvl w:ilvl="7" w:tplc="BB1E1862" w:tentative="1">
      <w:start w:val="1"/>
      <w:numFmt w:val="bullet"/>
      <w:lvlText w:val="o"/>
      <w:lvlJc w:val="left"/>
      <w:pPr>
        <w:tabs>
          <w:tab w:val="num" w:pos="5760"/>
        </w:tabs>
        <w:ind w:left="5760" w:hanging="360"/>
      </w:pPr>
      <w:rPr>
        <w:rFonts w:ascii="Courier New" w:hAnsi="Courier New" w:hint="default"/>
      </w:rPr>
    </w:lvl>
    <w:lvl w:ilvl="8" w:tplc="C04E1450" w:tentative="1">
      <w:start w:val="1"/>
      <w:numFmt w:val="bullet"/>
      <w:lvlText w:val="o"/>
      <w:lvlJc w:val="left"/>
      <w:pPr>
        <w:tabs>
          <w:tab w:val="num" w:pos="6480"/>
        </w:tabs>
        <w:ind w:left="6480" w:hanging="360"/>
      </w:pPr>
      <w:rPr>
        <w:rFonts w:ascii="Courier New" w:hAnsi="Courier New" w:hint="default"/>
      </w:rPr>
    </w:lvl>
  </w:abstractNum>
  <w:abstractNum w:abstractNumId="59" w15:restartNumberingAfterBreak="0">
    <w:nsid w:val="7CF45F26"/>
    <w:multiLevelType w:val="hybridMultilevel"/>
    <w:tmpl w:val="1012EC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7"/>
  </w:num>
  <w:num w:numId="12">
    <w:abstractNumId w:val="46"/>
  </w:num>
  <w:num w:numId="13">
    <w:abstractNumId w:val="42"/>
  </w:num>
  <w:num w:numId="14">
    <w:abstractNumId w:val="22"/>
  </w:num>
  <w:num w:numId="15">
    <w:abstractNumId w:val="20"/>
  </w:num>
  <w:num w:numId="16">
    <w:abstractNumId w:val="26"/>
  </w:num>
  <w:num w:numId="17">
    <w:abstractNumId w:val="12"/>
  </w:num>
  <w:num w:numId="18">
    <w:abstractNumId w:val="38"/>
  </w:num>
  <w:num w:numId="19">
    <w:abstractNumId w:val="28"/>
  </w:num>
  <w:num w:numId="20">
    <w:abstractNumId w:val="58"/>
  </w:num>
  <w:num w:numId="21">
    <w:abstractNumId w:val="52"/>
  </w:num>
  <w:num w:numId="22">
    <w:abstractNumId w:val="53"/>
  </w:num>
  <w:num w:numId="23">
    <w:abstractNumId w:val="24"/>
  </w:num>
  <w:num w:numId="24">
    <w:abstractNumId w:val="36"/>
  </w:num>
  <w:num w:numId="25">
    <w:abstractNumId w:val="56"/>
  </w:num>
  <w:num w:numId="26">
    <w:abstractNumId w:val="19"/>
  </w:num>
  <w:num w:numId="27">
    <w:abstractNumId w:val="31"/>
  </w:num>
  <w:num w:numId="28">
    <w:abstractNumId w:val="59"/>
  </w:num>
  <w:num w:numId="29">
    <w:abstractNumId w:val="16"/>
  </w:num>
  <w:num w:numId="30">
    <w:abstractNumId w:val="34"/>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0"/>
  </w:num>
  <w:num w:numId="33">
    <w:abstractNumId w:val="14"/>
  </w:num>
  <w:num w:numId="34">
    <w:abstractNumId w:val="55"/>
  </w:num>
  <w:num w:numId="35">
    <w:abstractNumId w:val="21"/>
  </w:num>
  <w:num w:numId="36">
    <w:abstractNumId w:val="27"/>
  </w:num>
  <w:num w:numId="37">
    <w:abstractNumId w:val="45"/>
  </w:num>
  <w:num w:numId="38">
    <w:abstractNumId w:val="23"/>
  </w:num>
  <w:num w:numId="39">
    <w:abstractNumId w:val="46"/>
  </w:num>
  <w:num w:numId="40">
    <w:abstractNumId w:val="49"/>
  </w:num>
  <w:num w:numId="41">
    <w:abstractNumId w:val="48"/>
  </w:num>
  <w:num w:numId="42">
    <w:abstractNumId w:val="33"/>
  </w:num>
  <w:num w:numId="43">
    <w:abstractNumId w:val="10"/>
  </w:num>
  <w:num w:numId="44">
    <w:abstractNumId w:val="13"/>
  </w:num>
  <w:num w:numId="45">
    <w:abstractNumId w:val="2"/>
  </w:num>
  <w:num w:numId="46">
    <w:abstractNumId w:val="2"/>
  </w:num>
  <w:num w:numId="47">
    <w:abstractNumId w:val="54"/>
  </w:num>
  <w:num w:numId="48">
    <w:abstractNumId w:val="17"/>
  </w:num>
  <w:num w:numId="49">
    <w:abstractNumId w:val="44"/>
  </w:num>
  <w:num w:numId="50">
    <w:abstractNumId w:val="41"/>
  </w:num>
  <w:num w:numId="51">
    <w:abstractNumId w:val="7"/>
  </w:num>
  <w:num w:numId="52">
    <w:abstractNumId w:val="3"/>
    <w:lvlOverride w:ilvl="0">
      <w:startOverride w:val="1"/>
    </w:lvlOverride>
  </w:num>
  <w:num w:numId="53">
    <w:abstractNumId w:val="3"/>
    <w:lvlOverride w:ilvl="0">
      <w:startOverride w:val="1"/>
    </w:lvlOverride>
  </w:num>
  <w:num w:numId="54">
    <w:abstractNumId w:val="3"/>
    <w:lvlOverride w:ilvl="0">
      <w:startOverride w:val="1"/>
    </w:lvlOverride>
  </w:num>
  <w:num w:numId="55">
    <w:abstractNumId w:val="3"/>
    <w:lvlOverride w:ilvl="0">
      <w:startOverride w:val="1"/>
    </w:lvlOverride>
  </w:num>
  <w:num w:numId="56">
    <w:abstractNumId w:val="3"/>
    <w:lvlOverride w:ilvl="0">
      <w:startOverride w:val="1"/>
    </w:lvlOverride>
  </w:num>
  <w:num w:numId="57">
    <w:abstractNumId w:val="3"/>
    <w:lvlOverride w:ilvl="0">
      <w:startOverride w:val="1"/>
    </w:lvlOverride>
  </w:num>
  <w:num w:numId="58">
    <w:abstractNumId w:val="3"/>
    <w:lvlOverride w:ilvl="0">
      <w:startOverride w:val="1"/>
    </w:lvlOverride>
  </w:num>
  <w:num w:numId="59">
    <w:abstractNumId w:val="35"/>
  </w:num>
  <w:num w:numId="60">
    <w:abstractNumId w:val="2"/>
  </w:num>
  <w:num w:numId="61">
    <w:abstractNumId w:val="43"/>
  </w:num>
  <w:num w:numId="62">
    <w:abstractNumId w:val="3"/>
    <w:lvlOverride w:ilvl="0">
      <w:startOverride w:val="1"/>
    </w:lvlOverride>
  </w:num>
  <w:num w:numId="63">
    <w:abstractNumId w:val="18"/>
  </w:num>
  <w:num w:numId="64">
    <w:abstractNumId w:val="39"/>
  </w:num>
  <w:num w:numId="65">
    <w:abstractNumId w:val="15"/>
  </w:num>
  <w:num w:numId="66">
    <w:abstractNumId w:val="37"/>
  </w:num>
  <w:num w:numId="67">
    <w:abstractNumId w:val="51"/>
  </w:num>
  <w:num w:numId="68">
    <w:abstractNumId w:val="11"/>
  </w:num>
  <w:num w:numId="69">
    <w:abstractNumId w:val="29"/>
  </w:num>
  <w:num w:numId="70">
    <w:abstractNumId w:val="40"/>
  </w:num>
  <w:num w:numId="71">
    <w:abstractNumId w:val="32"/>
  </w:num>
  <w:num w:numId="72">
    <w:abstractNumId w:val="47"/>
  </w:num>
  <w:num w:numId="73">
    <w:abstractNumId w:val="25"/>
  </w:num>
  <w:num w:numId="74">
    <w:abstractNumId w:val="3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GB"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131078" w:nlCheck="1" w:checkStyle="1"/>
  <w:activeWritingStyle w:appName="MSWord" w:lang="fr-FR"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fillcolor="#d8d8d8" stroke="f">
      <v:fill color="#d8d8d8"/>
      <v:stroke on="f"/>
      <v:textbox inset="0,0,0,0"/>
    </o:shapedefaults>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84B"/>
    <w:rsid w:val="00000E23"/>
    <w:rsid w:val="0000178F"/>
    <w:rsid w:val="000020A0"/>
    <w:rsid w:val="000030CE"/>
    <w:rsid w:val="000030DD"/>
    <w:rsid w:val="0000379D"/>
    <w:rsid w:val="000038D3"/>
    <w:rsid w:val="00004ACD"/>
    <w:rsid w:val="00004F28"/>
    <w:rsid w:val="00005288"/>
    <w:rsid w:val="000055C7"/>
    <w:rsid w:val="0000592F"/>
    <w:rsid w:val="00005D24"/>
    <w:rsid w:val="00006312"/>
    <w:rsid w:val="00007121"/>
    <w:rsid w:val="00007FA7"/>
    <w:rsid w:val="0001005C"/>
    <w:rsid w:val="00010CD7"/>
    <w:rsid w:val="000121FB"/>
    <w:rsid w:val="00012553"/>
    <w:rsid w:val="000125FF"/>
    <w:rsid w:val="000126FA"/>
    <w:rsid w:val="00012DE5"/>
    <w:rsid w:val="000141E7"/>
    <w:rsid w:val="00014B0C"/>
    <w:rsid w:val="000158E9"/>
    <w:rsid w:val="00015D9D"/>
    <w:rsid w:val="00017E09"/>
    <w:rsid w:val="000201BF"/>
    <w:rsid w:val="000206E5"/>
    <w:rsid w:val="0002076A"/>
    <w:rsid w:val="000211D4"/>
    <w:rsid w:val="0002321E"/>
    <w:rsid w:val="00024912"/>
    <w:rsid w:val="00024BCD"/>
    <w:rsid w:val="000257DA"/>
    <w:rsid w:val="000269AB"/>
    <w:rsid w:val="00030544"/>
    <w:rsid w:val="00031407"/>
    <w:rsid w:val="00032E6C"/>
    <w:rsid w:val="000338DB"/>
    <w:rsid w:val="00033C6B"/>
    <w:rsid w:val="00034987"/>
    <w:rsid w:val="000357B4"/>
    <w:rsid w:val="00035A99"/>
    <w:rsid w:val="00036347"/>
    <w:rsid w:val="000364D9"/>
    <w:rsid w:val="00036589"/>
    <w:rsid w:val="00037A91"/>
    <w:rsid w:val="00040050"/>
    <w:rsid w:val="00040083"/>
    <w:rsid w:val="00040269"/>
    <w:rsid w:val="000402A6"/>
    <w:rsid w:val="00040816"/>
    <w:rsid w:val="00040EED"/>
    <w:rsid w:val="0004144C"/>
    <w:rsid w:val="00041FA3"/>
    <w:rsid w:val="0004408A"/>
    <w:rsid w:val="00045031"/>
    <w:rsid w:val="00045225"/>
    <w:rsid w:val="000470A5"/>
    <w:rsid w:val="000514E1"/>
    <w:rsid w:val="000517BE"/>
    <w:rsid w:val="00051EA2"/>
    <w:rsid w:val="0005217E"/>
    <w:rsid w:val="00052908"/>
    <w:rsid w:val="0005329E"/>
    <w:rsid w:val="000536CC"/>
    <w:rsid w:val="00053922"/>
    <w:rsid w:val="00054344"/>
    <w:rsid w:val="00054B34"/>
    <w:rsid w:val="00054FA7"/>
    <w:rsid w:val="00055169"/>
    <w:rsid w:val="0005577A"/>
    <w:rsid w:val="00055B83"/>
    <w:rsid w:val="00056EA1"/>
    <w:rsid w:val="000570FE"/>
    <w:rsid w:val="00060D78"/>
    <w:rsid w:val="00061DBC"/>
    <w:rsid w:val="000622EE"/>
    <w:rsid w:val="00062A3E"/>
    <w:rsid w:val="00062EFA"/>
    <w:rsid w:val="000631FC"/>
    <w:rsid w:val="00063D99"/>
    <w:rsid w:val="00063E29"/>
    <w:rsid w:val="0006472E"/>
    <w:rsid w:val="000676AE"/>
    <w:rsid w:val="000706E2"/>
    <w:rsid w:val="00070847"/>
    <w:rsid w:val="000717A7"/>
    <w:rsid w:val="00072C5F"/>
    <w:rsid w:val="00072E53"/>
    <w:rsid w:val="00073570"/>
    <w:rsid w:val="000738B7"/>
    <w:rsid w:val="00073980"/>
    <w:rsid w:val="00073B12"/>
    <w:rsid w:val="00074CFE"/>
    <w:rsid w:val="00076734"/>
    <w:rsid w:val="00076D04"/>
    <w:rsid w:val="00077005"/>
    <w:rsid w:val="00077324"/>
    <w:rsid w:val="00077CE1"/>
    <w:rsid w:val="00077EA0"/>
    <w:rsid w:val="000807AC"/>
    <w:rsid w:val="00082792"/>
    <w:rsid w:val="00082F2B"/>
    <w:rsid w:val="00083948"/>
    <w:rsid w:val="0008439C"/>
    <w:rsid w:val="00084694"/>
    <w:rsid w:val="00085551"/>
    <w:rsid w:val="00085D90"/>
    <w:rsid w:val="000860F3"/>
    <w:rsid w:val="00087187"/>
    <w:rsid w:val="00090ED7"/>
    <w:rsid w:val="000922FF"/>
    <w:rsid w:val="0009356C"/>
    <w:rsid w:val="00093AA2"/>
    <w:rsid w:val="00094061"/>
    <w:rsid w:val="000948F4"/>
    <w:rsid w:val="00094E35"/>
    <w:rsid w:val="000A070A"/>
    <w:rsid w:val="000A086F"/>
    <w:rsid w:val="000A1072"/>
    <w:rsid w:val="000A25D1"/>
    <w:rsid w:val="000A2616"/>
    <w:rsid w:val="000A2C6A"/>
    <w:rsid w:val="000A3A0B"/>
    <w:rsid w:val="000A7554"/>
    <w:rsid w:val="000A7FC9"/>
    <w:rsid w:val="000B0137"/>
    <w:rsid w:val="000B01D1"/>
    <w:rsid w:val="000B072A"/>
    <w:rsid w:val="000B111C"/>
    <w:rsid w:val="000B3034"/>
    <w:rsid w:val="000B30FF"/>
    <w:rsid w:val="000B3719"/>
    <w:rsid w:val="000B4F28"/>
    <w:rsid w:val="000B54A3"/>
    <w:rsid w:val="000B6521"/>
    <w:rsid w:val="000B699D"/>
    <w:rsid w:val="000B7014"/>
    <w:rsid w:val="000B7FA3"/>
    <w:rsid w:val="000C001D"/>
    <w:rsid w:val="000C18B2"/>
    <w:rsid w:val="000C210E"/>
    <w:rsid w:val="000C3556"/>
    <w:rsid w:val="000C41EA"/>
    <w:rsid w:val="000C43E1"/>
    <w:rsid w:val="000C4962"/>
    <w:rsid w:val="000C5467"/>
    <w:rsid w:val="000C5951"/>
    <w:rsid w:val="000C5DAC"/>
    <w:rsid w:val="000C60E7"/>
    <w:rsid w:val="000C6B2B"/>
    <w:rsid w:val="000C7E38"/>
    <w:rsid w:val="000D23BE"/>
    <w:rsid w:val="000D2487"/>
    <w:rsid w:val="000D30DA"/>
    <w:rsid w:val="000D3797"/>
    <w:rsid w:val="000D44D6"/>
    <w:rsid w:val="000D622E"/>
    <w:rsid w:val="000D6321"/>
    <w:rsid w:val="000D68BC"/>
    <w:rsid w:val="000D6F01"/>
    <w:rsid w:val="000D711C"/>
    <w:rsid w:val="000D7239"/>
    <w:rsid w:val="000E118E"/>
    <w:rsid w:val="000E22EB"/>
    <w:rsid w:val="000E288E"/>
    <w:rsid w:val="000E3DE8"/>
    <w:rsid w:val="000F13F5"/>
    <w:rsid w:val="000F1FB7"/>
    <w:rsid w:val="000F2D30"/>
    <w:rsid w:val="000F2E64"/>
    <w:rsid w:val="000F31BE"/>
    <w:rsid w:val="000F3306"/>
    <w:rsid w:val="000F3508"/>
    <w:rsid w:val="000F611F"/>
    <w:rsid w:val="000F613A"/>
    <w:rsid w:val="000F6C16"/>
    <w:rsid w:val="000F6D26"/>
    <w:rsid w:val="000F6DD5"/>
    <w:rsid w:val="0010014E"/>
    <w:rsid w:val="001002F1"/>
    <w:rsid w:val="0010161C"/>
    <w:rsid w:val="00101ED0"/>
    <w:rsid w:val="00102597"/>
    <w:rsid w:val="00102610"/>
    <w:rsid w:val="00102F56"/>
    <w:rsid w:val="001030E3"/>
    <w:rsid w:val="00104BE6"/>
    <w:rsid w:val="00105122"/>
    <w:rsid w:val="001055CB"/>
    <w:rsid w:val="00105654"/>
    <w:rsid w:val="001070CF"/>
    <w:rsid w:val="00107E6D"/>
    <w:rsid w:val="001115F5"/>
    <w:rsid w:val="001115F6"/>
    <w:rsid w:val="001116DF"/>
    <w:rsid w:val="00111CBC"/>
    <w:rsid w:val="00112203"/>
    <w:rsid w:val="001134EB"/>
    <w:rsid w:val="0011358A"/>
    <w:rsid w:val="001139DD"/>
    <w:rsid w:val="00114040"/>
    <w:rsid w:val="00114168"/>
    <w:rsid w:val="001143E5"/>
    <w:rsid w:val="00114676"/>
    <w:rsid w:val="00114DF9"/>
    <w:rsid w:val="00115142"/>
    <w:rsid w:val="00115A0F"/>
    <w:rsid w:val="00116761"/>
    <w:rsid w:val="001167F6"/>
    <w:rsid w:val="00116CB8"/>
    <w:rsid w:val="00117DD7"/>
    <w:rsid w:val="00121A28"/>
    <w:rsid w:val="00123FD5"/>
    <w:rsid w:val="001242EE"/>
    <w:rsid w:val="001247B9"/>
    <w:rsid w:val="001253AA"/>
    <w:rsid w:val="00125F42"/>
    <w:rsid w:val="001263B9"/>
    <w:rsid w:val="00126A38"/>
    <w:rsid w:val="00126D22"/>
    <w:rsid w:val="00132269"/>
    <w:rsid w:val="00132E3F"/>
    <w:rsid w:val="00132E8E"/>
    <w:rsid w:val="00132F72"/>
    <w:rsid w:val="00133449"/>
    <w:rsid w:val="00133AB0"/>
    <w:rsid w:val="00134B34"/>
    <w:rsid w:val="00135F83"/>
    <w:rsid w:val="00136E9B"/>
    <w:rsid w:val="00137B96"/>
    <w:rsid w:val="0014070E"/>
    <w:rsid w:val="001416C5"/>
    <w:rsid w:val="0014275F"/>
    <w:rsid w:val="00143096"/>
    <w:rsid w:val="001439BB"/>
    <w:rsid w:val="00143FC3"/>
    <w:rsid w:val="001453CC"/>
    <w:rsid w:val="00145886"/>
    <w:rsid w:val="00146FB1"/>
    <w:rsid w:val="0014705E"/>
    <w:rsid w:val="00147A61"/>
    <w:rsid w:val="00147A98"/>
    <w:rsid w:val="00147E69"/>
    <w:rsid w:val="00147F29"/>
    <w:rsid w:val="00150B3C"/>
    <w:rsid w:val="00151B67"/>
    <w:rsid w:val="0015307C"/>
    <w:rsid w:val="00153C8C"/>
    <w:rsid w:val="001549B1"/>
    <w:rsid w:val="00154B7B"/>
    <w:rsid w:val="00155085"/>
    <w:rsid w:val="001558DD"/>
    <w:rsid w:val="001563F7"/>
    <w:rsid w:val="001579E7"/>
    <w:rsid w:val="00157B92"/>
    <w:rsid w:val="001606A7"/>
    <w:rsid w:val="00161377"/>
    <w:rsid w:val="001619AD"/>
    <w:rsid w:val="001622E4"/>
    <w:rsid w:val="00162396"/>
    <w:rsid w:val="0016395B"/>
    <w:rsid w:val="00163C33"/>
    <w:rsid w:val="00166402"/>
    <w:rsid w:val="00166530"/>
    <w:rsid w:val="0016666C"/>
    <w:rsid w:val="00166CA2"/>
    <w:rsid w:val="00167B95"/>
    <w:rsid w:val="00167DB7"/>
    <w:rsid w:val="0017088C"/>
    <w:rsid w:val="00170ED0"/>
    <w:rsid w:val="00171BDA"/>
    <w:rsid w:val="001735BA"/>
    <w:rsid w:val="00174508"/>
    <w:rsid w:val="00175507"/>
    <w:rsid w:val="00175D5F"/>
    <w:rsid w:val="00176770"/>
    <w:rsid w:val="0017698E"/>
    <w:rsid w:val="001772DB"/>
    <w:rsid w:val="00177F12"/>
    <w:rsid w:val="00181579"/>
    <w:rsid w:val="00181D67"/>
    <w:rsid w:val="00182B7A"/>
    <w:rsid w:val="001841A3"/>
    <w:rsid w:val="001843B5"/>
    <w:rsid w:val="0018542E"/>
    <w:rsid w:val="001859CC"/>
    <w:rsid w:val="00185D4F"/>
    <w:rsid w:val="00186DAB"/>
    <w:rsid w:val="00187E92"/>
    <w:rsid w:val="00190092"/>
    <w:rsid w:val="001903EB"/>
    <w:rsid w:val="00191A02"/>
    <w:rsid w:val="00191CD8"/>
    <w:rsid w:val="001933BE"/>
    <w:rsid w:val="0019457D"/>
    <w:rsid w:val="001946F4"/>
    <w:rsid w:val="00195556"/>
    <w:rsid w:val="00195F2E"/>
    <w:rsid w:val="001978FA"/>
    <w:rsid w:val="00197D9F"/>
    <w:rsid w:val="00197E6F"/>
    <w:rsid w:val="00197FBE"/>
    <w:rsid w:val="001A0615"/>
    <w:rsid w:val="001A0616"/>
    <w:rsid w:val="001A0BE8"/>
    <w:rsid w:val="001A18AD"/>
    <w:rsid w:val="001A1A39"/>
    <w:rsid w:val="001A215D"/>
    <w:rsid w:val="001A23D6"/>
    <w:rsid w:val="001A28E5"/>
    <w:rsid w:val="001A3047"/>
    <w:rsid w:val="001A46DB"/>
    <w:rsid w:val="001A52E3"/>
    <w:rsid w:val="001A584F"/>
    <w:rsid w:val="001A5FD5"/>
    <w:rsid w:val="001A6159"/>
    <w:rsid w:val="001A617D"/>
    <w:rsid w:val="001A6A52"/>
    <w:rsid w:val="001A7247"/>
    <w:rsid w:val="001A7678"/>
    <w:rsid w:val="001A7C2D"/>
    <w:rsid w:val="001A7C4C"/>
    <w:rsid w:val="001B03CB"/>
    <w:rsid w:val="001B091B"/>
    <w:rsid w:val="001B11F3"/>
    <w:rsid w:val="001B2232"/>
    <w:rsid w:val="001B2AC5"/>
    <w:rsid w:val="001B2B50"/>
    <w:rsid w:val="001B30C1"/>
    <w:rsid w:val="001B30DD"/>
    <w:rsid w:val="001B3523"/>
    <w:rsid w:val="001B3AAC"/>
    <w:rsid w:val="001B3B31"/>
    <w:rsid w:val="001B41B6"/>
    <w:rsid w:val="001B463C"/>
    <w:rsid w:val="001B4CB2"/>
    <w:rsid w:val="001B60DB"/>
    <w:rsid w:val="001B6230"/>
    <w:rsid w:val="001C1F2E"/>
    <w:rsid w:val="001C2463"/>
    <w:rsid w:val="001C2F7E"/>
    <w:rsid w:val="001C4101"/>
    <w:rsid w:val="001C48C0"/>
    <w:rsid w:val="001C564A"/>
    <w:rsid w:val="001C5BBC"/>
    <w:rsid w:val="001C609C"/>
    <w:rsid w:val="001C64D6"/>
    <w:rsid w:val="001C67B1"/>
    <w:rsid w:val="001D0E6D"/>
    <w:rsid w:val="001D13CB"/>
    <w:rsid w:val="001D152C"/>
    <w:rsid w:val="001D1619"/>
    <w:rsid w:val="001D1EBF"/>
    <w:rsid w:val="001D2D77"/>
    <w:rsid w:val="001D640F"/>
    <w:rsid w:val="001D6BB3"/>
    <w:rsid w:val="001D6C5F"/>
    <w:rsid w:val="001D6EDC"/>
    <w:rsid w:val="001E093F"/>
    <w:rsid w:val="001E1196"/>
    <w:rsid w:val="001E1203"/>
    <w:rsid w:val="001E206E"/>
    <w:rsid w:val="001E2346"/>
    <w:rsid w:val="001E4AFD"/>
    <w:rsid w:val="001E59DE"/>
    <w:rsid w:val="001E5E58"/>
    <w:rsid w:val="001E615F"/>
    <w:rsid w:val="001E62C3"/>
    <w:rsid w:val="001E6AF2"/>
    <w:rsid w:val="001E6C41"/>
    <w:rsid w:val="001E6D4E"/>
    <w:rsid w:val="001E7214"/>
    <w:rsid w:val="001E7281"/>
    <w:rsid w:val="001E7A13"/>
    <w:rsid w:val="001F05AE"/>
    <w:rsid w:val="001F0A2D"/>
    <w:rsid w:val="001F1EB4"/>
    <w:rsid w:val="001F26FA"/>
    <w:rsid w:val="001F2CF8"/>
    <w:rsid w:val="001F2EBE"/>
    <w:rsid w:val="001F4BBF"/>
    <w:rsid w:val="001F4D5C"/>
    <w:rsid w:val="001F4D75"/>
    <w:rsid w:val="001F5922"/>
    <w:rsid w:val="001F5A1D"/>
    <w:rsid w:val="001F637F"/>
    <w:rsid w:val="001F6755"/>
    <w:rsid w:val="001F6783"/>
    <w:rsid w:val="001F68C9"/>
    <w:rsid w:val="001F6CB5"/>
    <w:rsid w:val="001F787E"/>
    <w:rsid w:val="001F7A35"/>
    <w:rsid w:val="00200B50"/>
    <w:rsid w:val="00201735"/>
    <w:rsid w:val="00202AC6"/>
    <w:rsid w:val="00202DD0"/>
    <w:rsid w:val="002040DD"/>
    <w:rsid w:val="0020453A"/>
    <w:rsid w:val="00204963"/>
    <w:rsid w:val="00206BD0"/>
    <w:rsid w:val="00207571"/>
    <w:rsid w:val="00207816"/>
    <w:rsid w:val="00207868"/>
    <w:rsid w:val="00210EB7"/>
    <w:rsid w:val="00211264"/>
    <w:rsid w:val="002126D9"/>
    <w:rsid w:val="00212908"/>
    <w:rsid w:val="00212C38"/>
    <w:rsid w:val="002130CE"/>
    <w:rsid w:val="00213F20"/>
    <w:rsid w:val="00214095"/>
    <w:rsid w:val="00217277"/>
    <w:rsid w:val="002173E6"/>
    <w:rsid w:val="00220BA4"/>
    <w:rsid w:val="00221AC2"/>
    <w:rsid w:val="00221B07"/>
    <w:rsid w:val="0022254C"/>
    <w:rsid w:val="0022261E"/>
    <w:rsid w:val="0022352C"/>
    <w:rsid w:val="0022476C"/>
    <w:rsid w:val="00225BDC"/>
    <w:rsid w:val="0022725C"/>
    <w:rsid w:val="002310B6"/>
    <w:rsid w:val="0023162A"/>
    <w:rsid w:val="002322FF"/>
    <w:rsid w:val="00232C98"/>
    <w:rsid w:val="002332B7"/>
    <w:rsid w:val="00234BE4"/>
    <w:rsid w:val="00236084"/>
    <w:rsid w:val="00236A7A"/>
    <w:rsid w:val="00236BA0"/>
    <w:rsid w:val="00236BB4"/>
    <w:rsid w:val="0023732B"/>
    <w:rsid w:val="00237470"/>
    <w:rsid w:val="002401B5"/>
    <w:rsid w:val="002440F4"/>
    <w:rsid w:val="00246133"/>
    <w:rsid w:val="002461E4"/>
    <w:rsid w:val="00246C33"/>
    <w:rsid w:val="00247758"/>
    <w:rsid w:val="00247F6D"/>
    <w:rsid w:val="00250A37"/>
    <w:rsid w:val="002510B0"/>
    <w:rsid w:val="00252E6C"/>
    <w:rsid w:val="00254D07"/>
    <w:rsid w:val="00255462"/>
    <w:rsid w:val="00255821"/>
    <w:rsid w:val="00256665"/>
    <w:rsid w:val="00260D9B"/>
    <w:rsid w:val="00261EE1"/>
    <w:rsid w:val="00262780"/>
    <w:rsid w:val="002639CF"/>
    <w:rsid w:val="00263F1A"/>
    <w:rsid w:val="00265FC6"/>
    <w:rsid w:val="0026632B"/>
    <w:rsid w:val="00266D6C"/>
    <w:rsid w:val="002670D2"/>
    <w:rsid w:val="00267D9C"/>
    <w:rsid w:val="00270EBB"/>
    <w:rsid w:val="002711CC"/>
    <w:rsid w:val="00272440"/>
    <w:rsid w:val="00272C3A"/>
    <w:rsid w:val="00272EEB"/>
    <w:rsid w:val="00273204"/>
    <w:rsid w:val="002735AC"/>
    <w:rsid w:val="002756A6"/>
    <w:rsid w:val="00275E67"/>
    <w:rsid w:val="002764FC"/>
    <w:rsid w:val="00276EAD"/>
    <w:rsid w:val="00276FDA"/>
    <w:rsid w:val="00277175"/>
    <w:rsid w:val="0027732D"/>
    <w:rsid w:val="00277D49"/>
    <w:rsid w:val="00280757"/>
    <w:rsid w:val="002809E5"/>
    <w:rsid w:val="0028122E"/>
    <w:rsid w:val="002822B0"/>
    <w:rsid w:val="002826A3"/>
    <w:rsid w:val="00282E69"/>
    <w:rsid w:val="002836B5"/>
    <w:rsid w:val="002845C8"/>
    <w:rsid w:val="002858F7"/>
    <w:rsid w:val="00286433"/>
    <w:rsid w:val="002869E8"/>
    <w:rsid w:val="00287A09"/>
    <w:rsid w:val="00287A50"/>
    <w:rsid w:val="00287CCB"/>
    <w:rsid w:val="00291725"/>
    <w:rsid w:val="002922BC"/>
    <w:rsid w:val="00293723"/>
    <w:rsid w:val="00293CF1"/>
    <w:rsid w:val="00293E04"/>
    <w:rsid w:val="00294440"/>
    <w:rsid w:val="00295147"/>
    <w:rsid w:val="0029592D"/>
    <w:rsid w:val="00296A38"/>
    <w:rsid w:val="0029720C"/>
    <w:rsid w:val="002A04E8"/>
    <w:rsid w:val="002A0957"/>
    <w:rsid w:val="002A0F1F"/>
    <w:rsid w:val="002A334F"/>
    <w:rsid w:val="002A3C17"/>
    <w:rsid w:val="002A4844"/>
    <w:rsid w:val="002A4C2E"/>
    <w:rsid w:val="002A54C7"/>
    <w:rsid w:val="002A5660"/>
    <w:rsid w:val="002A5F2A"/>
    <w:rsid w:val="002A72F4"/>
    <w:rsid w:val="002A77AD"/>
    <w:rsid w:val="002A7BB1"/>
    <w:rsid w:val="002B040A"/>
    <w:rsid w:val="002B06A7"/>
    <w:rsid w:val="002B08E2"/>
    <w:rsid w:val="002B0F20"/>
    <w:rsid w:val="002B189F"/>
    <w:rsid w:val="002B1F8C"/>
    <w:rsid w:val="002B20F1"/>
    <w:rsid w:val="002B25E5"/>
    <w:rsid w:val="002B326A"/>
    <w:rsid w:val="002B3E8D"/>
    <w:rsid w:val="002B4374"/>
    <w:rsid w:val="002B4844"/>
    <w:rsid w:val="002B4B23"/>
    <w:rsid w:val="002B6C3F"/>
    <w:rsid w:val="002B6D86"/>
    <w:rsid w:val="002C3045"/>
    <w:rsid w:val="002C45BE"/>
    <w:rsid w:val="002C5448"/>
    <w:rsid w:val="002C6796"/>
    <w:rsid w:val="002C6D2D"/>
    <w:rsid w:val="002D0CA0"/>
    <w:rsid w:val="002D0F8B"/>
    <w:rsid w:val="002D127B"/>
    <w:rsid w:val="002D334B"/>
    <w:rsid w:val="002D4751"/>
    <w:rsid w:val="002D5B69"/>
    <w:rsid w:val="002D5C6D"/>
    <w:rsid w:val="002D718C"/>
    <w:rsid w:val="002D7B37"/>
    <w:rsid w:val="002E1413"/>
    <w:rsid w:val="002E1553"/>
    <w:rsid w:val="002E2633"/>
    <w:rsid w:val="002E2DAB"/>
    <w:rsid w:val="002E2E67"/>
    <w:rsid w:val="002E6228"/>
    <w:rsid w:val="002E650E"/>
    <w:rsid w:val="002E67DF"/>
    <w:rsid w:val="002E71B5"/>
    <w:rsid w:val="002E728A"/>
    <w:rsid w:val="002E7778"/>
    <w:rsid w:val="002F051F"/>
    <w:rsid w:val="002F076A"/>
    <w:rsid w:val="002F0994"/>
    <w:rsid w:val="002F1EEB"/>
    <w:rsid w:val="002F2677"/>
    <w:rsid w:val="002F5A59"/>
    <w:rsid w:val="002F6A3A"/>
    <w:rsid w:val="002F6FA1"/>
    <w:rsid w:val="002F704C"/>
    <w:rsid w:val="002F7956"/>
    <w:rsid w:val="00300E10"/>
    <w:rsid w:val="00300FAF"/>
    <w:rsid w:val="00303E20"/>
    <w:rsid w:val="00304E89"/>
    <w:rsid w:val="00307A2B"/>
    <w:rsid w:val="003109BF"/>
    <w:rsid w:val="0031101B"/>
    <w:rsid w:val="003115E2"/>
    <w:rsid w:val="00311C51"/>
    <w:rsid w:val="00313172"/>
    <w:rsid w:val="00315350"/>
    <w:rsid w:val="00316247"/>
    <w:rsid w:val="00316495"/>
    <w:rsid w:val="0032060B"/>
    <w:rsid w:val="003220B5"/>
    <w:rsid w:val="00322B1B"/>
    <w:rsid w:val="00323461"/>
    <w:rsid w:val="003235C1"/>
    <w:rsid w:val="00323B48"/>
    <w:rsid w:val="00325E0A"/>
    <w:rsid w:val="0032600B"/>
    <w:rsid w:val="003265D5"/>
    <w:rsid w:val="00326D7D"/>
    <w:rsid w:val="0032761D"/>
    <w:rsid w:val="00330769"/>
    <w:rsid w:val="003307D5"/>
    <w:rsid w:val="003310E3"/>
    <w:rsid w:val="00332696"/>
    <w:rsid w:val="00332C95"/>
    <w:rsid w:val="003346BA"/>
    <w:rsid w:val="003352C2"/>
    <w:rsid w:val="00335554"/>
    <w:rsid w:val="00335AD6"/>
    <w:rsid w:val="0033670A"/>
    <w:rsid w:val="00336B00"/>
    <w:rsid w:val="003375BB"/>
    <w:rsid w:val="00337F7E"/>
    <w:rsid w:val="00340176"/>
    <w:rsid w:val="00340A53"/>
    <w:rsid w:val="00341719"/>
    <w:rsid w:val="0034217B"/>
    <w:rsid w:val="003422F1"/>
    <w:rsid w:val="003425D7"/>
    <w:rsid w:val="0034306D"/>
    <w:rsid w:val="003432DC"/>
    <w:rsid w:val="003445E4"/>
    <w:rsid w:val="00344FFC"/>
    <w:rsid w:val="00345ED5"/>
    <w:rsid w:val="00346314"/>
    <w:rsid w:val="00346997"/>
    <w:rsid w:val="00346BB8"/>
    <w:rsid w:val="00346F22"/>
    <w:rsid w:val="00346F6B"/>
    <w:rsid w:val="00347324"/>
    <w:rsid w:val="00351618"/>
    <w:rsid w:val="00352784"/>
    <w:rsid w:val="003527AE"/>
    <w:rsid w:val="00352C6B"/>
    <w:rsid w:val="003537DF"/>
    <w:rsid w:val="003538AF"/>
    <w:rsid w:val="00353FED"/>
    <w:rsid w:val="003554AA"/>
    <w:rsid w:val="003577C8"/>
    <w:rsid w:val="0035798E"/>
    <w:rsid w:val="003579DA"/>
    <w:rsid w:val="003601D3"/>
    <w:rsid w:val="003602DC"/>
    <w:rsid w:val="003610FF"/>
    <w:rsid w:val="00361124"/>
    <w:rsid w:val="00361408"/>
    <w:rsid w:val="00361B48"/>
    <w:rsid w:val="00361F12"/>
    <w:rsid w:val="00363069"/>
    <w:rsid w:val="00363DD4"/>
    <w:rsid w:val="00364C9B"/>
    <w:rsid w:val="003651D9"/>
    <w:rsid w:val="0037011F"/>
    <w:rsid w:val="00370B52"/>
    <w:rsid w:val="00371DE4"/>
    <w:rsid w:val="00372731"/>
    <w:rsid w:val="00372AE0"/>
    <w:rsid w:val="00373E74"/>
    <w:rsid w:val="003742AE"/>
    <w:rsid w:val="0037475B"/>
    <w:rsid w:val="00374B3E"/>
    <w:rsid w:val="00374D5B"/>
    <w:rsid w:val="00376BE8"/>
    <w:rsid w:val="00376BF4"/>
    <w:rsid w:val="003801F6"/>
    <w:rsid w:val="00381118"/>
    <w:rsid w:val="00382533"/>
    <w:rsid w:val="00382836"/>
    <w:rsid w:val="0038354E"/>
    <w:rsid w:val="00383717"/>
    <w:rsid w:val="0038378D"/>
    <w:rsid w:val="0038429E"/>
    <w:rsid w:val="003849DA"/>
    <w:rsid w:val="00385592"/>
    <w:rsid w:val="00385765"/>
    <w:rsid w:val="00385972"/>
    <w:rsid w:val="00385DBE"/>
    <w:rsid w:val="0038714E"/>
    <w:rsid w:val="003874B1"/>
    <w:rsid w:val="00387D7A"/>
    <w:rsid w:val="00387FDA"/>
    <w:rsid w:val="003908B5"/>
    <w:rsid w:val="003921A0"/>
    <w:rsid w:val="00392A98"/>
    <w:rsid w:val="00392CEA"/>
    <w:rsid w:val="00395B18"/>
    <w:rsid w:val="003964DD"/>
    <w:rsid w:val="00396829"/>
    <w:rsid w:val="00397E15"/>
    <w:rsid w:val="003A09FE"/>
    <w:rsid w:val="003A0CA1"/>
    <w:rsid w:val="003A2F68"/>
    <w:rsid w:val="003A3783"/>
    <w:rsid w:val="003A4187"/>
    <w:rsid w:val="003A49FC"/>
    <w:rsid w:val="003A6627"/>
    <w:rsid w:val="003B048E"/>
    <w:rsid w:val="003B0B1F"/>
    <w:rsid w:val="003B1CE2"/>
    <w:rsid w:val="003B2A2B"/>
    <w:rsid w:val="003B3407"/>
    <w:rsid w:val="003B40CC"/>
    <w:rsid w:val="003B4697"/>
    <w:rsid w:val="003B4869"/>
    <w:rsid w:val="003B4BEB"/>
    <w:rsid w:val="003B4F70"/>
    <w:rsid w:val="003B618D"/>
    <w:rsid w:val="003B70A2"/>
    <w:rsid w:val="003B7EA4"/>
    <w:rsid w:val="003C2107"/>
    <w:rsid w:val="003C25E8"/>
    <w:rsid w:val="003C27EB"/>
    <w:rsid w:val="003C2DED"/>
    <w:rsid w:val="003C362D"/>
    <w:rsid w:val="003C45C7"/>
    <w:rsid w:val="003C54DD"/>
    <w:rsid w:val="003C5644"/>
    <w:rsid w:val="003C56AB"/>
    <w:rsid w:val="003C702D"/>
    <w:rsid w:val="003D07D0"/>
    <w:rsid w:val="003D1833"/>
    <w:rsid w:val="003D19E0"/>
    <w:rsid w:val="003D1F4F"/>
    <w:rsid w:val="003D24EE"/>
    <w:rsid w:val="003D2DC5"/>
    <w:rsid w:val="003D31EB"/>
    <w:rsid w:val="003D4EB5"/>
    <w:rsid w:val="003D5233"/>
    <w:rsid w:val="003D5921"/>
    <w:rsid w:val="003D5A68"/>
    <w:rsid w:val="003D64D0"/>
    <w:rsid w:val="003E0F65"/>
    <w:rsid w:val="003E288B"/>
    <w:rsid w:val="003E2E18"/>
    <w:rsid w:val="003E369E"/>
    <w:rsid w:val="003E5182"/>
    <w:rsid w:val="003E55C5"/>
    <w:rsid w:val="003E5BD2"/>
    <w:rsid w:val="003E5C68"/>
    <w:rsid w:val="003E615B"/>
    <w:rsid w:val="003E6AF0"/>
    <w:rsid w:val="003E7195"/>
    <w:rsid w:val="003F0805"/>
    <w:rsid w:val="003F1430"/>
    <w:rsid w:val="003F20B4"/>
    <w:rsid w:val="003F252B"/>
    <w:rsid w:val="003F3C5A"/>
    <w:rsid w:val="003F3DEB"/>
    <w:rsid w:val="003F3E4A"/>
    <w:rsid w:val="003F4F1E"/>
    <w:rsid w:val="003F514C"/>
    <w:rsid w:val="003F53A3"/>
    <w:rsid w:val="003F603D"/>
    <w:rsid w:val="003F7089"/>
    <w:rsid w:val="003F7141"/>
    <w:rsid w:val="0040085F"/>
    <w:rsid w:val="004018E9"/>
    <w:rsid w:val="00401A4E"/>
    <w:rsid w:val="004026BA"/>
    <w:rsid w:val="00402B7C"/>
    <w:rsid w:val="0040325B"/>
    <w:rsid w:val="004046B6"/>
    <w:rsid w:val="004069DE"/>
    <w:rsid w:val="004070FB"/>
    <w:rsid w:val="004103CA"/>
    <w:rsid w:val="004103D0"/>
    <w:rsid w:val="004104F4"/>
    <w:rsid w:val="00410573"/>
    <w:rsid w:val="00410BC5"/>
    <w:rsid w:val="00410D6B"/>
    <w:rsid w:val="0041119E"/>
    <w:rsid w:val="00411207"/>
    <w:rsid w:val="00412649"/>
    <w:rsid w:val="004135C4"/>
    <w:rsid w:val="004151E0"/>
    <w:rsid w:val="00415432"/>
    <w:rsid w:val="004156E7"/>
    <w:rsid w:val="0041596E"/>
    <w:rsid w:val="00416317"/>
    <w:rsid w:val="0041651B"/>
    <w:rsid w:val="00417A70"/>
    <w:rsid w:val="00417C5B"/>
    <w:rsid w:val="00417F59"/>
    <w:rsid w:val="004203AA"/>
    <w:rsid w:val="0042135E"/>
    <w:rsid w:val="00421921"/>
    <w:rsid w:val="004225C9"/>
    <w:rsid w:val="004226A3"/>
    <w:rsid w:val="00422C91"/>
    <w:rsid w:val="0042347B"/>
    <w:rsid w:val="00425018"/>
    <w:rsid w:val="00425401"/>
    <w:rsid w:val="00425C95"/>
    <w:rsid w:val="004264E1"/>
    <w:rsid w:val="0042732F"/>
    <w:rsid w:val="004307FC"/>
    <w:rsid w:val="0043496A"/>
    <w:rsid w:val="00434C2D"/>
    <w:rsid w:val="0043514A"/>
    <w:rsid w:val="004360FF"/>
    <w:rsid w:val="00436443"/>
    <w:rsid w:val="00436599"/>
    <w:rsid w:val="00436C38"/>
    <w:rsid w:val="00436F9A"/>
    <w:rsid w:val="004411D9"/>
    <w:rsid w:val="004413EB"/>
    <w:rsid w:val="0044170D"/>
    <w:rsid w:val="0044223E"/>
    <w:rsid w:val="004422FD"/>
    <w:rsid w:val="004424C6"/>
    <w:rsid w:val="00442508"/>
    <w:rsid w:val="00442D53"/>
    <w:rsid w:val="0044310A"/>
    <w:rsid w:val="004433E8"/>
    <w:rsid w:val="00443405"/>
    <w:rsid w:val="0044348C"/>
    <w:rsid w:val="00444100"/>
    <w:rsid w:val="00444AC5"/>
    <w:rsid w:val="00444CFC"/>
    <w:rsid w:val="00445259"/>
    <w:rsid w:val="00445469"/>
    <w:rsid w:val="004459BC"/>
    <w:rsid w:val="00445D2F"/>
    <w:rsid w:val="00447122"/>
    <w:rsid w:val="00447451"/>
    <w:rsid w:val="004475A0"/>
    <w:rsid w:val="0045043C"/>
    <w:rsid w:val="00450461"/>
    <w:rsid w:val="00451DD6"/>
    <w:rsid w:val="004541CC"/>
    <w:rsid w:val="004541DA"/>
    <w:rsid w:val="00454DAD"/>
    <w:rsid w:val="00456A80"/>
    <w:rsid w:val="00457AAE"/>
    <w:rsid w:val="00457DDC"/>
    <w:rsid w:val="00460FBD"/>
    <w:rsid w:val="004615CF"/>
    <w:rsid w:val="00461A12"/>
    <w:rsid w:val="00462E55"/>
    <w:rsid w:val="00464317"/>
    <w:rsid w:val="004651FC"/>
    <w:rsid w:val="004661BB"/>
    <w:rsid w:val="00466302"/>
    <w:rsid w:val="00467578"/>
    <w:rsid w:val="004705D2"/>
    <w:rsid w:val="00470B88"/>
    <w:rsid w:val="004713DB"/>
    <w:rsid w:val="00472312"/>
    <w:rsid w:val="00472402"/>
    <w:rsid w:val="00472709"/>
    <w:rsid w:val="00472EAA"/>
    <w:rsid w:val="00474131"/>
    <w:rsid w:val="00474E8C"/>
    <w:rsid w:val="004750E8"/>
    <w:rsid w:val="00475201"/>
    <w:rsid w:val="0047639B"/>
    <w:rsid w:val="00477474"/>
    <w:rsid w:val="0047790E"/>
    <w:rsid w:val="004809A3"/>
    <w:rsid w:val="00481564"/>
    <w:rsid w:val="004818E8"/>
    <w:rsid w:val="00482228"/>
    <w:rsid w:val="0048279B"/>
    <w:rsid w:val="00482DC2"/>
    <w:rsid w:val="004845CE"/>
    <w:rsid w:val="00484AFF"/>
    <w:rsid w:val="00484CBC"/>
    <w:rsid w:val="004861A0"/>
    <w:rsid w:val="004861C3"/>
    <w:rsid w:val="00490216"/>
    <w:rsid w:val="0049097B"/>
    <w:rsid w:val="004911A3"/>
    <w:rsid w:val="004934FA"/>
    <w:rsid w:val="004939BE"/>
    <w:rsid w:val="00493A0F"/>
    <w:rsid w:val="00493B74"/>
    <w:rsid w:val="00493C46"/>
    <w:rsid w:val="00493E6F"/>
    <w:rsid w:val="00494972"/>
    <w:rsid w:val="0049498A"/>
    <w:rsid w:val="00496DF7"/>
    <w:rsid w:val="004A0CFB"/>
    <w:rsid w:val="004A15F5"/>
    <w:rsid w:val="004A1750"/>
    <w:rsid w:val="004A1D08"/>
    <w:rsid w:val="004A332A"/>
    <w:rsid w:val="004A6A65"/>
    <w:rsid w:val="004A74C0"/>
    <w:rsid w:val="004A7D5B"/>
    <w:rsid w:val="004B17AE"/>
    <w:rsid w:val="004B3260"/>
    <w:rsid w:val="004B387F"/>
    <w:rsid w:val="004B3A17"/>
    <w:rsid w:val="004B3A4D"/>
    <w:rsid w:val="004B49F6"/>
    <w:rsid w:val="004B4EF3"/>
    <w:rsid w:val="004B576F"/>
    <w:rsid w:val="004B7094"/>
    <w:rsid w:val="004B7488"/>
    <w:rsid w:val="004C0650"/>
    <w:rsid w:val="004C10B4"/>
    <w:rsid w:val="004C2408"/>
    <w:rsid w:val="004C24C7"/>
    <w:rsid w:val="004C4489"/>
    <w:rsid w:val="004C4536"/>
    <w:rsid w:val="004C4D93"/>
    <w:rsid w:val="004C6AED"/>
    <w:rsid w:val="004C783B"/>
    <w:rsid w:val="004C786A"/>
    <w:rsid w:val="004D0847"/>
    <w:rsid w:val="004D1F04"/>
    <w:rsid w:val="004D25D6"/>
    <w:rsid w:val="004D28C9"/>
    <w:rsid w:val="004D39E8"/>
    <w:rsid w:val="004D3A64"/>
    <w:rsid w:val="004D4725"/>
    <w:rsid w:val="004D47B5"/>
    <w:rsid w:val="004D68CC"/>
    <w:rsid w:val="004D69C3"/>
    <w:rsid w:val="004D6C45"/>
    <w:rsid w:val="004D7305"/>
    <w:rsid w:val="004D7830"/>
    <w:rsid w:val="004E1339"/>
    <w:rsid w:val="004E31FA"/>
    <w:rsid w:val="004E3C3D"/>
    <w:rsid w:val="004E3E7F"/>
    <w:rsid w:val="004E3F5F"/>
    <w:rsid w:val="004E465D"/>
    <w:rsid w:val="004E5AD6"/>
    <w:rsid w:val="004E5DE9"/>
    <w:rsid w:val="004E6C03"/>
    <w:rsid w:val="004E7A59"/>
    <w:rsid w:val="004F06F0"/>
    <w:rsid w:val="004F0AF4"/>
    <w:rsid w:val="004F1713"/>
    <w:rsid w:val="004F19A7"/>
    <w:rsid w:val="004F27ED"/>
    <w:rsid w:val="004F3530"/>
    <w:rsid w:val="004F5211"/>
    <w:rsid w:val="004F6211"/>
    <w:rsid w:val="004F63B2"/>
    <w:rsid w:val="004F6F88"/>
    <w:rsid w:val="004F7C05"/>
    <w:rsid w:val="004F7EA4"/>
    <w:rsid w:val="00502934"/>
    <w:rsid w:val="00503AE1"/>
    <w:rsid w:val="00504244"/>
    <w:rsid w:val="00504397"/>
    <w:rsid w:val="00505815"/>
    <w:rsid w:val="00505C15"/>
    <w:rsid w:val="0050674C"/>
    <w:rsid w:val="00506C22"/>
    <w:rsid w:val="00506D78"/>
    <w:rsid w:val="00510062"/>
    <w:rsid w:val="0051037C"/>
    <w:rsid w:val="00510BC8"/>
    <w:rsid w:val="00510BFA"/>
    <w:rsid w:val="00511696"/>
    <w:rsid w:val="005119A9"/>
    <w:rsid w:val="00511E09"/>
    <w:rsid w:val="00512060"/>
    <w:rsid w:val="00512977"/>
    <w:rsid w:val="00512AAD"/>
    <w:rsid w:val="00513057"/>
    <w:rsid w:val="005136DC"/>
    <w:rsid w:val="005160F8"/>
    <w:rsid w:val="005161EC"/>
    <w:rsid w:val="005165CB"/>
    <w:rsid w:val="00516D6D"/>
    <w:rsid w:val="00516F6A"/>
    <w:rsid w:val="0052088D"/>
    <w:rsid w:val="00520EAE"/>
    <w:rsid w:val="005214BA"/>
    <w:rsid w:val="005219D9"/>
    <w:rsid w:val="0052259A"/>
    <w:rsid w:val="00522681"/>
    <w:rsid w:val="00522F40"/>
    <w:rsid w:val="005230FA"/>
    <w:rsid w:val="005239F9"/>
    <w:rsid w:val="00523C5F"/>
    <w:rsid w:val="0052659E"/>
    <w:rsid w:val="00526BCB"/>
    <w:rsid w:val="0053119B"/>
    <w:rsid w:val="0053122C"/>
    <w:rsid w:val="00531B8D"/>
    <w:rsid w:val="00531F2B"/>
    <w:rsid w:val="00532F39"/>
    <w:rsid w:val="005339EE"/>
    <w:rsid w:val="005347E1"/>
    <w:rsid w:val="00535E32"/>
    <w:rsid w:val="00535E52"/>
    <w:rsid w:val="005360E4"/>
    <w:rsid w:val="005367AC"/>
    <w:rsid w:val="00536F2F"/>
    <w:rsid w:val="0053718B"/>
    <w:rsid w:val="00540295"/>
    <w:rsid w:val="005410F9"/>
    <w:rsid w:val="005416D9"/>
    <w:rsid w:val="0054258A"/>
    <w:rsid w:val="00543049"/>
    <w:rsid w:val="005431A1"/>
    <w:rsid w:val="005431B1"/>
    <w:rsid w:val="005438C1"/>
    <w:rsid w:val="005439BB"/>
    <w:rsid w:val="00543ADE"/>
    <w:rsid w:val="00543FFB"/>
    <w:rsid w:val="00544473"/>
    <w:rsid w:val="005449EC"/>
    <w:rsid w:val="00544A18"/>
    <w:rsid w:val="00544C3F"/>
    <w:rsid w:val="0054524C"/>
    <w:rsid w:val="0054592E"/>
    <w:rsid w:val="00545C27"/>
    <w:rsid w:val="0054691C"/>
    <w:rsid w:val="00550873"/>
    <w:rsid w:val="00551757"/>
    <w:rsid w:val="005517ED"/>
    <w:rsid w:val="00551A4E"/>
    <w:rsid w:val="00552F14"/>
    <w:rsid w:val="00553BE6"/>
    <w:rsid w:val="00553E3B"/>
    <w:rsid w:val="00553FB5"/>
    <w:rsid w:val="00555C95"/>
    <w:rsid w:val="00555DED"/>
    <w:rsid w:val="00556E6C"/>
    <w:rsid w:val="00557307"/>
    <w:rsid w:val="00557860"/>
    <w:rsid w:val="00560D17"/>
    <w:rsid w:val="00560D1E"/>
    <w:rsid w:val="0056183A"/>
    <w:rsid w:val="00561EC5"/>
    <w:rsid w:val="00562F57"/>
    <w:rsid w:val="0056332F"/>
    <w:rsid w:val="00564322"/>
    <w:rsid w:val="00564F66"/>
    <w:rsid w:val="005672A9"/>
    <w:rsid w:val="005677A3"/>
    <w:rsid w:val="00570B52"/>
    <w:rsid w:val="00571045"/>
    <w:rsid w:val="005712B4"/>
    <w:rsid w:val="0057175A"/>
    <w:rsid w:val="00571842"/>
    <w:rsid w:val="00571F9C"/>
    <w:rsid w:val="00572031"/>
    <w:rsid w:val="005721FA"/>
    <w:rsid w:val="00572E3F"/>
    <w:rsid w:val="00573102"/>
    <w:rsid w:val="0057357A"/>
    <w:rsid w:val="00576939"/>
    <w:rsid w:val="005775AF"/>
    <w:rsid w:val="00581165"/>
    <w:rsid w:val="00581829"/>
    <w:rsid w:val="0058348B"/>
    <w:rsid w:val="00583F6A"/>
    <w:rsid w:val="00584784"/>
    <w:rsid w:val="005848C6"/>
    <w:rsid w:val="00584B03"/>
    <w:rsid w:val="00585DA2"/>
    <w:rsid w:val="00587336"/>
    <w:rsid w:val="00587EC0"/>
    <w:rsid w:val="00590D4E"/>
    <w:rsid w:val="00590ED4"/>
    <w:rsid w:val="005911E3"/>
    <w:rsid w:val="00593B20"/>
    <w:rsid w:val="005942AE"/>
    <w:rsid w:val="00594882"/>
    <w:rsid w:val="00595AB1"/>
    <w:rsid w:val="005963B0"/>
    <w:rsid w:val="00597849"/>
    <w:rsid w:val="00597DB2"/>
    <w:rsid w:val="005A0484"/>
    <w:rsid w:val="005A0656"/>
    <w:rsid w:val="005A0EB5"/>
    <w:rsid w:val="005A1B53"/>
    <w:rsid w:val="005A4C14"/>
    <w:rsid w:val="005A57C5"/>
    <w:rsid w:val="005A59A4"/>
    <w:rsid w:val="005A5C4D"/>
    <w:rsid w:val="005A69DE"/>
    <w:rsid w:val="005A6C46"/>
    <w:rsid w:val="005A7FD8"/>
    <w:rsid w:val="005B0039"/>
    <w:rsid w:val="005B0F91"/>
    <w:rsid w:val="005B3508"/>
    <w:rsid w:val="005B3648"/>
    <w:rsid w:val="005B58CA"/>
    <w:rsid w:val="005B5C92"/>
    <w:rsid w:val="005B7103"/>
    <w:rsid w:val="005B72F3"/>
    <w:rsid w:val="005B7BFB"/>
    <w:rsid w:val="005B7D52"/>
    <w:rsid w:val="005C10E1"/>
    <w:rsid w:val="005C3062"/>
    <w:rsid w:val="005C32D5"/>
    <w:rsid w:val="005C35E4"/>
    <w:rsid w:val="005C41B5"/>
    <w:rsid w:val="005C50BF"/>
    <w:rsid w:val="005C5E28"/>
    <w:rsid w:val="005C5EF7"/>
    <w:rsid w:val="005C7E78"/>
    <w:rsid w:val="005D1377"/>
    <w:rsid w:val="005D1F91"/>
    <w:rsid w:val="005D1FD0"/>
    <w:rsid w:val="005D28D0"/>
    <w:rsid w:val="005D2B79"/>
    <w:rsid w:val="005D323F"/>
    <w:rsid w:val="005D4F64"/>
    <w:rsid w:val="005D60C2"/>
    <w:rsid w:val="005D6104"/>
    <w:rsid w:val="005D6176"/>
    <w:rsid w:val="005D6B19"/>
    <w:rsid w:val="005D7282"/>
    <w:rsid w:val="005D7F2A"/>
    <w:rsid w:val="005E0F18"/>
    <w:rsid w:val="005E11E3"/>
    <w:rsid w:val="005E136E"/>
    <w:rsid w:val="005E1CCE"/>
    <w:rsid w:val="005E2C21"/>
    <w:rsid w:val="005E47D8"/>
    <w:rsid w:val="005E4BE4"/>
    <w:rsid w:val="005E5167"/>
    <w:rsid w:val="005E556D"/>
    <w:rsid w:val="005E5E84"/>
    <w:rsid w:val="005E647F"/>
    <w:rsid w:val="005E653F"/>
    <w:rsid w:val="005E669F"/>
    <w:rsid w:val="005E77C1"/>
    <w:rsid w:val="005F08BB"/>
    <w:rsid w:val="005F2045"/>
    <w:rsid w:val="005F21E7"/>
    <w:rsid w:val="005F2558"/>
    <w:rsid w:val="005F294B"/>
    <w:rsid w:val="005F2ADC"/>
    <w:rsid w:val="005F34AB"/>
    <w:rsid w:val="005F3994"/>
    <w:rsid w:val="005F3E7D"/>
    <w:rsid w:val="005F3FB5"/>
    <w:rsid w:val="005F4B93"/>
    <w:rsid w:val="005F4C3E"/>
    <w:rsid w:val="005F4EFC"/>
    <w:rsid w:val="005F5640"/>
    <w:rsid w:val="005F6ABD"/>
    <w:rsid w:val="005F6C14"/>
    <w:rsid w:val="006009B7"/>
    <w:rsid w:val="00600EC6"/>
    <w:rsid w:val="00600F88"/>
    <w:rsid w:val="00601227"/>
    <w:rsid w:val="00601461"/>
    <w:rsid w:val="006014F8"/>
    <w:rsid w:val="006017E1"/>
    <w:rsid w:val="00602CB7"/>
    <w:rsid w:val="006037E5"/>
    <w:rsid w:val="00603DE9"/>
    <w:rsid w:val="00603ED5"/>
    <w:rsid w:val="006044FD"/>
    <w:rsid w:val="006055B4"/>
    <w:rsid w:val="0060586E"/>
    <w:rsid w:val="00606CB4"/>
    <w:rsid w:val="00607529"/>
    <w:rsid w:val="006106AB"/>
    <w:rsid w:val="006116E2"/>
    <w:rsid w:val="00611D5F"/>
    <w:rsid w:val="00612578"/>
    <w:rsid w:val="0061272C"/>
    <w:rsid w:val="00613604"/>
    <w:rsid w:val="00613C53"/>
    <w:rsid w:val="00614088"/>
    <w:rsid w:val="00614707"/>
    <w:rsid w:val="006161C2"/>
    <w:rsid w:val="00616DDB"/>
    <w:rsid w:val="00616E52"/>
    <w:rsid w:val="00617293"/>
    <w:rsid w:val="006177C0"/>
    <w:rsid w:val="006221D2"/>
    <w:rsid w:val="00622A63"/>
    <w:rsid w:val="00622D31"/>
    <w:rsid w:val="00622F3C"/>
    <w:rsid w:val="006231B6"/>
    <w:rsid w:val="00623BAE"/>
    <w:rsid w:val="00624692"/>
    <w:rsid w:val="00625806"/>
    <w:rsid w:val="00625B3E"/>
    <w:rsid w:val="00625D23"/>
    <w:rsid w:val="006263EA"/>
    <w:rsid w:val="00626D0E"/>
    <w:rsid w:val="00627DA1"/>
    <w:rsid w:val="00630F33"/>
    <w:rsid w:val="006324F0"/>
    <w:rsid w:val="00632DFE"/>
    <w:rsid w:val="0063354C"/>
    <w:rsid w:val="00633C0B"/>
    <w:rsid w:val="00635155"/>
    <w:rsid w:val="006360B8"/>
    <w:rsid w:val="00636D56"/>
    <w:rsid w:val="0063782F"/>
    <w:rsid w:val="006407CF"/>
    <w:rsid w:val="00642450"/>
    <w:rsid w:val="00642EF0"/>
    <w:rsid w:val="00643CE1"/>
    <w:rsid w:val="00643FC4"/>
    <w:rsid w:val="006441D4"/>
    <w:rsid w:val="00644D0F"/>
    <w:rsid w:val="00644FC1"/>
    <w:rsid w:val="00646A67"/>
    <w:rsid w:val="006503D5"/>
    <w:rsid w:val="00650924"/>
    <w:rsid w:val="006512F0"/>
    <w:rsid w:val="006514EA"/>
    <w:rsid w:val="00652454"/>
    <w:rsid w:val="00652CD0"/>
    <w:rsid w:val="00652F55"/>
    <w:rsid w:val="0065357C"/>
    <w:rsid w:val="00653E16"/>
    <w:rsid w:val="00653F38"/>
    <w:rsid w:val="00654782"/>
    <w:rsid w:val="00656A6B"/>
    <w:rsid w:val="00657225"/>
    <w:rsid w:val="00657A93"/>
    <w:rsid w:val="00660EBA"/>
    <w:rsid w:val="00662893"/>
    <w:rsid w:val="00663624"/>
    <w:rsid w:val="00663A18"/>
    <w:rsid w:val="006641D3"/>
    <w:rsid w:val="0066491D"/>
    <w:rsid w:val="00665A0A"/>
    <w:rsid w:val="00665C43"/>
    <w:rsid w:val="00665D8F"/>
    <w:rsid w:val="006670A7"/>
    <w:rsid w:val="006677EA"/>
    <w:rsid w:val="00667CAB"/>
    <w:rsid w:val="00667D64"/>
    <w:rsid w:val="00667F20"/>
    <w:rsid w:val="006718C2"/>
    <w:rsid w:val="00671A22"/>
    <w:rsid w:val="00672769"/>
    <w:rsid w:val="00672C39"/>
    <w:rsid w:val="00674666"/>
    <w:rsid w:val="006749B2"/>
    <w:rsid w:val="006753A4"/>
    <w:rsid w:val="00675DB5"/>
    <w:rsid w:val="00676D99"/>
    <w:rsid w:val="00677911"/>
    <w:rsid w:val="00680026"/>
    <w:rsid w:val="00680265"/>
    <w:rsid w:val="00680648"/>
    <w:rsid w:val="0068073C"/>
    <w:rsid w:val="00681AB4"/>
    <w:rsid w:val="00682040"/>
    <w:rsid w:val="006825E1"/>
    <w:rsid w:val="00683550"/>
    <w:rsid w:val="0068355D"/>
    <w:rsid w:val="00683885"/>
    <w:rsid w:val="0068402D"/>
    <w:rsid w:val="00684451"/>
    <w:rsid w:val="00684D59"/>
    <w:rsid w:val="00685493"/>
    <w:rsid w:val="00685604"/>
    <w:rsid w:val="006877E3"/>
    <w:rsid w:val="00687C3A"/>
    <w:rsid w:val="00687C4A"/>
    <w:rsid w:val="00691D51"/>
    <w:rsid w:val="00692B37"/>
    <w:rsid w:val="00693C4E"/>
    <w:rsid w:val="00693F05"/>
    <w:rsid w:val="00693F3D"/>
    <w:rsid w:val="006949A2"/>
    <w:rsid w:val="0069617B"/>
    <w:rsid w:val="00697025"/>
    <w:rsid w:val="006A0111"/>
    <w:rsid w:val="006A0CB4"/>
    <w:rsid w:val="006A18C0"/>
    <w:rsid w:val="006A194D"/>
    <w:rsid w:val="006A2094"/>
    <w:rsid w:val="006A2830"/>
    <w:rsid w:val="006A2A74"/>
    <w:rsid w:val="006A2F51"/>
    <w:rsid w:val="006A3098"/>
    <w:rsid w:val="006A4160"/>
    <w:rsid w:val="006A54AC"/>
    <w:rsid w:val="006B0CF4"/>
    <w:rsid w:val="006B286E"/>
    <w:rsid w:val="006B3FA3"/>
    <w:rsid w:val="006B5F18"/>
    <w:rsid w:val="006B6CAC"/>
    <w:rsid w:val="006B7354"/>
    <w:rsid w:val="006B7377"/>
    <w:rsid w:val="006B7ABF"/>
    <w:rsid w:val="006C197C"/>
    <w:rsid w:val="006C242B"/>
    <w:rsid w:val="006C2C14"/>
    <w:rsid w:val="006C371A"/>
    <w:rsid w:val="006C42D4"/>
    <w:rsid w:val="006C6B00"/>
    <w:rsid w:val="006C707D"/>
    <w:rsid w:val="006C7E2C"/>
    <w:rsid w:val="006D1E18"/>
    <w:rsid w:val="006D2674"/>
    <w:rsid w:val="006D2704"/>
    <w:rsid w:val="006D3069"/>
    <w:rsid w:val="006D41BF"/>
    <w:rsid w:val="006D4231"/>
    <w:rsid w:val="006D42B4"/>
    <w:rsid w:val="006D4881"/>
    <w:rsid w:val="006D768F"/>
    <w:rsid w:val="006E0004"/>
    <w:rsid w:val="006E0D92"/>
    <w:rsid w:val="006E163F"/>
    <w:rsid w:val="006E1954"/>
    <w:rsid w:val="006E3686"/>
    <w:rsid w:val="006E391A"/>
    <w:rsid w:val="006E3B08"/>
    <w:rsid w:val="006E41C5"/>
    <w:rsid w:val="006E4CB1"/>
    <w:rsid w:val="006E51E7"/>
    <w:rsid w:val="006E5446"/>
    <w:rsid w:val="006E5767"/>
    <w:rsid w:val="006E585C"/>
    <w:rsid w:val="006E5E73"/>
    <w:rsid w:val="006E632B"/>
    <w:rsid w:val="006E6E4A"/>
    <w:rsid w:val="006E6EBE"/>
    <w:rsid w:val="006E7720"/>
    <w:rsid w:val="006F0846"/>
    <w:rsid w:val="006F096A"/>
    <w:rsid w:val="006F0AD4"/>
    <w:rsid w:val="006F3754"/>
    <w:rsid w:val="006F39F2"/>
    <w:rsid w:val="006F3E43"/>
    <w:rsid w:val="006F4702"/>
    <w:rsid w:val="0070157B"/>
    <w:rsid w:val="00701B3A"/>
    <w:rsid w:val="00703602"/>
    <w:rsid w:val="0070482C"/>
    <w:rsid w:val="00704C23"/>
    <w:rsid w:val="00706098"/>
    <w:rsid w:val="007066A7"/>
    <w:rsid w:val="00706CF2"/>
    <w:rsid w:val="0070755E"/>
    <w:rsid w:val="0070762D"/>
    <w:rsid w:val="00707758"/>
    <w:rsid w:val="007078A8"/>
    <w:rsid w:val="0071013C"/>
    <w:rsid w:val="00710CE8"/>
    <w:rsid w:val="00710DDE"/>
    <w:rsid w:val="00712AE6"/>
    <w:rsid w:val="0071309E"/>
    <w:rsid w:val="00713640"/>
    <w:rsid w:val="00713B46"/>
    <w:rsid w:val="00713EF2"/>
    <w:rsid w:val="0071485A"/>
    <w:rsid w:val="00714F9D"/>
    <w:rsid w:val="007152E1"/>
    <w:rsid w:val="00715C06"/>
    <w:rsid w:val="0071639A"/>
    <w:rsid w:val="007172BD"/>
    <w:rsid w:val="00720511"/>
    <w:rsid w:val="00721275"/>
    <w:rsid w:val="007219F5"/>
    <w:rsid w:val="007229E9"/>
    <w:rsid w:val="00723DAF"/>
    <w:rsid w:val="00724614"/>
    <w:rsid w:val="00724734"/>
    <w:rsid w:val="00725190"/>
    <w:rsid w:val="007251A4"/>
    <w:rsid w:val="0072547E"/>
    <w:rsid w:val="00725625"/>
    <w:rsid w:val="00727085"/>
    <w:rsid w:val="00727944"/>
    <w:rsid w:val="00730901"/>
    <w:rsid w:val="00730E16"/>
    <w:rsid w:val="00731CD3"/>
    <w:rsid w:val="00731E90"/>
    <w:rsid w:val="007331A3"/>
    <w:rsid w:val="0073363A"/>
    <w:rsid w:val="007346D8"/>
    <w:rsid w:val="00735425"/>
    <w:rsid w:val="007375AF"/>
    <w:rsid w:val="007379EC"/>
    <w:rsid w:val="00737FAC"/>
    <w:rsid w:val="007400C4"/>
    <w:rsid w:val="007415B6"/>
    <w:rsid w:val="00741F66"/>
    <w:rsid w:val="00742107"/>
    <w:rsid w:val="0074222F"/>
    <w:rsid w:val="00743172"/>
    <w:rsid w:val="0074378A"/>
    <w:rsid w:val="00744ECC"/>
    <w:rsid w:val="0074562E"/>
    <w:rsid w:val="00745BC1"/>
    <w:rsid w:val="007465FB"/>
    <w:rsid w:val="00746A3D"/>
    <w:rsid w:val="007470B0"/>
    <w:rsid w:val="00747676"/>
    <w:rsid w:val="007479B6"/>
    <w:rsid w:val="00747E7C"/>
    <w:rsid w:val="00751095"/>
    <w:rsid w:val="00751390"/>
    <w:rsid w:val="00753672"/>
    <w:rsid w:val="00753BAE"/>
    <w:rsid w:val="00753E9B"/>
    <w:rsid w:val="00755536"/>
    <w:rsid w:val="00756550"/>
    <w:rsid w:val="00756F25"/>
    <w:rsid w:val="00757139"/>
    <w:rsid w:val="0075732A"/>
    <w:rsid w:val="00757381"/>
    <w:rsid w:val="00761469"/>
    <w:rsid w:val="0076259E"/>
    <w:rsid w:val="007634D0"/>
    <w:rsid w:val="0076359D"/>
    <w:rsid w:val="00763F0F"/>
    <w:rsid w:val="00764103"/>
    <w:rsid w:val="0076639B"/>
    <w:rsid w:val="007665F7"/>
    <w:rsid w:val="0076664C"/>
    <w:rsid w:val="00766931"/>
    <w:rsid w:val="00766F6A"/>
    <w:rsid w:val="00767053"/>
    <w:rsid w:val="007674D0"/>
    <w:rsid w:val="00767936"/>
    <w:rsid w:val="00767A81"/>
    <w:rsid w:val="00770E94"/>
    <w:rsid w:val="007729DC"/>
    <w:rsid w:val="007739DC"/>
    <w:rsid w:val="00773C43"/>
    <w:rsid w:val="00774B6B"/>
    <w:rsid w:val="00774D56"/>
    <w:rsid w:val="007755A2"/>
    <w:rsid w:val="007759E1"/>
    <w:rsid w:val="00775DB2"/>
    <w:rsid w:val="007772C1"/>
    <w:rsid w:val="007773C8"/>
    <w:rsid w:val="00777531"/>
    <w:rsid w:val="00777643"/>
    <w:rsid w:val="00777E9B"/>
    <w:rsid w:val="007802A5"/>
    <w:rsid w:val="0078063E"/>
    <w:rsid w:val="00780E72"/>
    <w:rsid w:val="0078226A"/>
    <w:rsid w:val="00782447"/>
    <w:rsid w:val="007824BF"/>
    <w:rsid w:val="00782A33"/>
    <w:rsid w:val="00785377"/>
    <w:rsid w:val="007855B7"/>
    <w:rsid w:val="00785B6F"/>
    <w:rsid w:val="007864A1"/>
    <w:rsid w:val="0078757A"/>
    <w:rsid w:val="00787B2D"/>
    <w:rsid w:val="00787CF7"/>
    <w:rsid w:val="00787FB8"/>
    <w:rsid w:val="0079013A"/>
    <w:rsid w:val="007905E6"/>
    <w:rsid w:val="00790AE3"/>
    <w:rsid w:val="007913FC"/>
    <w:rsid w:val="00791E7F"/>
    <w:rsid w:val="007922ED"/>
    <w:rsid w:val="00793174"/>
    <w:rsid w:val="0079439F"/>
    <w:rsid w:val="0079452B"/>
    <w:rsid w:val="0079487F"/>
    <w:rsid w:val="00795BAB"/>
    <w:rsid w:val="00795C8A"/>
    <w:rsid w:val="00795EA8"/>
    <w:rsid w:val="007977FF"/>
    <w:rsid w:val="007A01A0"/>
    <w:rsid w:val="007A3235"/>
    <w:rsid w:val="007A394E"/>
    <w:rsid w:val="007A40CC"/>
    <w:rsid w:val="007A4FAC"/>
    <w:rsid w:val="007A4FB2"/>
    <w:rsid w:val="007A51E3"/>
    <w:rsid w:val="007A5635"/>
    <w:rsid w:val="007A57B2"/>
    <w:rsid w:val="007A5A8D"/>
    <w:rsid w:val="007A676E"/>
    <w:rsid w:val="007A7BF7"/>
    <w:rsid w:val="007B014D"/>
    <w:rsid w:val="007B193B"/>
    <w:rsid w:val="007B2462"/>
    <w:rsid w:val="007B2931"/>
    <w:rsid w:val="007B31DD"/>
    <w:rsid w:val="007B331F"/>
    <w:rsid w:val="007B3588"/>
    <w:rsid w:val="007B44B7"/>
    <w:rsid w:val="007B5458"/>
    <w:rsid w:val="007B5514"/>
    <w:rsid w:val="007B6080"/>
    <w:rsid w:val="007B614B"/>
    <w:rsid w:val="007B618D"/>
    <w:rsid w:val="007B63A1"/>
    <w:rsid w:val="007B64E0"/>
    <w:rsid w:val="007B707F"/>
    <w:rsid w:val="007B7CC4"/>
    <w:rsid w:val="007C0BFD"/>
    <w:rsid w:val="007C0CF6"/>
    <w:rsid w:val="007C0FF0"/>
    <w:rsid w:val="007C1AAC"/>
    <w:rsid w:val="007C1CC7"/>
    <w:rsid w:val="007C286E"/>
    <w:rsid w:val="007C2B28"/>
    <w:rsid w:val="007C2E27"/>
    <w:rsid w:val="007C3E9A"/>
    <w:rsid w:val="007C4CD8"/>
    <w:rsid w:val="007C52B5"/>
    <w:rsid w:val="007C5673"/>
    <w:rsid w:val="007C56A7"/>
    <w:rsid w:val="007C65E1"/>
    <w:rsid w:val="007C672F"/>
    <w:rsid w:val="007C6A93"/>
    <w:rsid w:val="007C6ECB"/>
    <w:rsid w:val="007C7018"/>
    <w:rsid w:val="007D01DC"/>
    <w:rsid w:val="007D079E"/>
    <w:rsid w:val="007D102E"/>
    <w:rsid w:val="007D1847"/>
    <w:rsid w:val="007D3053"/>
    <w:rsid w:val="007D36C4"/>
    <w:rsid w:val="007D39B1"/>
    <w:rsid w:val="007D421B"/>
    <w:rsid w:val="007D4DF6"/>
    <w:rsid w:val="007D506B"/>
    <w:rsid w:val="007D518B"/>
    <w:rsid w:val="007D5AD8"/>
    <w:rsid w:val="007D724B"/>
    <w:rsid w:val="007D7257"/>
    <w:rsid w:val="007E0CD7"/>
    <w:rsid w:val="007E1689"/>
    <w:rsid w:val="007E1FAF"/>
    <w:rsid w:val="007E226B"/>
    <w:rsid w:val="007E2701"/>
    <w:rsid w:val="007E2AEE"/>
    <w:rsid w:val="007E3B25"/>
    <w:rsid w:val="007E3D97"/>
    <w:rsid w:val="007E53FA"/>
    <w:rsid w:val="007E5B51"/>
    <w:rsid w:val="007E5F29"/>
    <w:rsid w:val="007E6152"/>
    <w:rsid w:val="007E63A8"/>
    <w:rsid w:val="007E65D2"/>
    <w:rsid w:val="007E6EC9"/>
    <w:rsid w:val="007E7929"/>
    <w:rsid w:val="007E7D7A"/>
    <w:rsid w:val="007F008D"/>
    <w:rsid w:val="007F2666"/>
    <w:rsid w:val="007F3ACD"/>
    <w:rsid w:val="007F3D17"/>
    <w:rsid w:val="007F3E1C"/>
    <w:rsid w:val="007F476C"/>
    <w:rsid w:val="007F50C5"/>
    <w:rsid w:val="007F5A9C"/>
    <w:rsid w:val="007F6590"/>
    <w:rsid w:val="007F771A"/>
    <w:rsid w:val="007F7801"/>
    <w:rsid w:val="008004BB"/>
    <w:rsid w:val="008010C3"/>
    <w:rsid w:val="008020E7"/>
    <w:rsid w:val="00802F29"/>
    <w:rsid w:val="0080338E"/>
    <w:rsid w:val="00803E2D"/>
    <w:rsid w:val="00803F63"/>
    <w:rsid w:val="008043A1"/>
    <w:rsid w:val="008044D0"/>
    <w:rsid w:val="00804D43"/>
    <w:rsid w:val="00805DC5"/>
    <w:rsid w:val="0080663C"/>
    <w:rsid w:val="008067DF"/>
    <w:rsid w:val="008079F0"/>
    <w:rsid w:val="0081033F"/>
    <w:rsid w:val="00812031"/>
    <w:rsid w:val="0081300C"/>
    <w:rsid w:val="0081320A"/>
    <w:rsid w:val="008134A3"/>
    <w:rsid w:val="00813DE3"/>
    <w:rsid w:val="008143E7"/>
    <w:rsid w:val="00815E51"/>
    <w:rsid w:val="00816131"/>
    <w:rsid w:val="00816F76"/>
    <w:rsid w:val="0081734B"/>
    <w:rsid w:val="00817C6B"/>
    <w:rsid w:val="00820842"/>
    <w:rsid w:val="00821E2A"/>
    <w:rsid w:val="00821E56"/>
    <w:rsid w:val="00822BE6"/>
    <w:rsid w:val="008249A2"/>
    <w:rsid w:val="008252F7"/>
    <w:rsid w:val="00825642"/>
    <w:rsid w:val="008256C4"/>
    <w:rsid w:val="008257C8"/>
    <w:rsid w:val="008263AD"/>
    <w:rsid w:val="00826924"/>
    <w:rsid w:val="00826BEF"/>
    <w:rsid w:val="008306E0"/>
    <w:rsid w:val="0083073F"/>
    <w:rsid w:val="00830745"/>
    <w:rsid w:val="00830E0E"/>
    <w:rsid w:val="00831215"/>
    <w:rsid w:val="00831A6C"/>
    <w:rsid w:val="00831FF5"/>
    <w:rsid w:val="00832F68"/>
    <w:rsid w:val="00833045"/>
    <w:rsid w:val="008341AE"/>
    <w:rsid w:val="00834DF7"/>
    <w:rsid w:val="008358E5"/>
    <w:rsid w:val="00836F8A"/>
    <w:rsid w:val="008377A0"/>
    <w:rsid w:val="00840105"/>
    <w:rsid w:val="008413B1"/>
    <w:rsid w:val="008424DD"/>
    <w:rsid w:val="00843B08"/>
    <w:rsid w:val="00843B52"/>
    <w:rsid w:val="008442F4"/>
    <w:rsid w:val="00844410"/>
    <w:rsid w:val="00844A7B"/>
    <w:rsid w:val="00844DD9"/>
    <w:rsid w:val="008451A3"/>
    <w:rsid w:val="008452AF"/>
    <w:rsid w:val="00845BE1"/>
    <w:rsid w:val="00846820"/>
    <w:rsid w:val="008472AA"/>
    <w:rsid w:val="008472D1"/>
    <w:rsid w:val="008477EF"/>
    <w:rsid w:val="00847F55"/>
    <w:rsid w:val="00850BD9"/>
    <w:rsid w:val="00851248"/>
    <w:rsid w:val="00851C3E"/>
    <w:rsid w:val="00852570"/>
    <w:rsid w:val="0085260E"/>
    <w:rsid w:val="008539BE"/>
    <w:rsid w:val="008546E0"/>
    <w:rsid w:val="008557E6"/>
    <w:rsid w:val="00855A1F"/>
    <w:rsid w:val="00855EDF"/>
    <w:rsid w:val="00856A51"/>
    <w:rsid w:val="00856A95"/>
    <w:rsid w:val="0085794B"/>
    <w:rsid w:val="008608EF"/>
    <w:rsid w:val="008616CB"/>
    <w:rsid w:val="00862A94"/>
    <w:rsid w:val="00862B09"/>
    <w:rsid w:val="0086353F"/>
    <w:rsid w:val="00863C8B"/>
    <w:rsid w:val="008647B6"/>
    <w:rsid w:val="00865616"/>
    <w:rsid w:val="008658D7"/>
    <w:rsid w:val="00865DF9"/>
    <w:rsid w:val="00866192"/>
    <w:rsid w:val="00866FA5"/>
    <w:rsid w:val="00870306"/>
    <w:rsid w:val="00870A32"/>
    <w:rsid w:val="00870FA1"/>
    <w:rsid w:val="00871168"/>
    <w:rsid w:val="00871613"/>
    <w:rsid w:val="008718F6"/>
    <w:rsid w:val="00872769"/>
    <w:rsid w:val="00874ED4"/>
    <w:rsid w:val="00875076"/>
    <w:rsid w:val="00875BFD"/>
    <w:rsid w:val="00876004"/>
    <w:rsid w:val="008767AC"/>
    <w:rsid w:val="0087794E"/>
    <w:rsid w:val="008806B7"/>
    <w:rsid w:val="00882104"/>
    <w:rsid w:val="00884564"/>
    <w:rsid w:val="00884B2B"/>
    <w:rsid w:val="00884BDD"/>
    <w:rsid w:val="00885ABD"/>
    <w:rsid w:val="00886C8B"/>
    <w:rsid w:val="00887E40"/>
    <w:rsid w:val="008909A9"/>
    <w:rsid w:val="00891D51"/>
    <w:rsid w:val="00893DBE"/>
    <w:rsid w:val="00896CC1"/>
    <w:rsid w:val="00897B29"/>
    <w:rsid w:val="008A0519"/>
    <w:rsid w:val="008A086B"/>
    <w:rsid w:val="008A3200"/>
    <w:rsid w:val="008A346E"/>
    <w:rsid w:val="008A370B"/>
    <w:rsid w:val="008A3B5F"/>
    <w:rsid w:val="008A3C60"/>
    <w:rsid w:val="008A3FD2"/>
    <w:rsid w:val="008A4509"/>
    <w:rsid w:val="008A4B57"/>
    <w:rsid w:val="008A5599"/>
    <w:rsid w:val="008A580C"/>
    <w:rsid w:val="008A629D"/>
    <w:rsid w:val="008A6AC5"/>
    <w:rsid w:val="008A7B86"/>
    <w:rsid w:val="008A7BBF"/>
    <w:rsid w:val="008A7C3B"/>
    <w:rsid w:val="008B03EE"/>
    <w:rsid w:val="008B0CC9"/>
    <w:rsid w:val="008B2778"/>
    <w:rsid w:val="008B3C37"/>
    <w:rsid w:val="008B3EEA"/>
    <w:rsid w:val="008B4A09"/>
    <w:rsid w:val="008B53CB"/>
    <w:rsid w:val="008B5D7E"/>
    <w:rsid w:val="008B620B"/>
    <w:rsid w:val="008B6391"/>
    <w:rsid w:val="008B78A6"/>
    <w:rsid w:val="008B7959"/>
    <w:rsid w:val="008C0436"/>
    <w:rsid w:val="008C1256"/>
    <w:rsid w:val="008C1766"/>
    <w:rsid w:val="008C2738"/>
    <w:rsid w:val="008C3D91"/>
    <w:rsid w:val="008C4343"/>
    <w:rsid w:val="008C5072"/>
    <w:rsid w:val="008C510C"/>
    <w:rsid w:val="008C57EC"/>
    <w:rsid w:val="008C6DCB"/>
    <w:rsid w:val="008C7DC1"/>
    <w:rsid w:val="008D0434"/>
    <w:rsid w:val="008D052D"/>
    <w:rsid w:val="008D0689"/>
    <w:rsid w:val="008D0BA0"/>
    <w:rsid w:val="008D0FA1"/>
    <w:rsid w:val="008D17FF"/>
    <w:rsid w:val="008D38EC"/>
    <w:rsid w:val="008D453B"/>
    <w:rsid w:val="008D45BC"/>
    <w:rsid w:val="008D5E90"/>
    <w:rsid w:val="008D7044"/>
    <w:rsid w:val="008D7642"/>
    <w:rsid w:val="008E0275"/>
    <w:rsid w:val="008E1591"/>
    <w:rsid w:val="008E2B5E"/>
    <w:rsid w:val="008E3882"/>
    <w:rsid w:val="008E3F6C"/>
    <w:rsid w:val="008E441F"/>
    <w:rsid w:val="008E4EC2"/>
    <w:rsid w:val="008E5837"/>
    <w:rsid w:val="008E63C8"/>
    <w:rsid w:val="008E67F4"/>
    <w:rsid w:val="008E6A30"/>
    <w:rsid w:val="008E729B"/>
    <w:rsid w:val="008F09EB"/>
    <w:rsid w:val="008F1129"/>
    <w:rsid w:val="008F122E"/>
    <w:rsid w:val="008F1581"/>
    <w:rsid w:val="008F299E"/>
    <w:rsid w:val="008F3073"/>
    <w:rsid w:val="008F3977"/>
    <w:rsid w:val="008F43D0"/>
    <w:rsid w:val="008F4C50"/>
    <w:rsid w:val="008F5629"/>
    <w:rsid w:val="008F5967"/>
    <w:rsid w:val="008F6DD8"/>
    <w:rsid w:val="008F7319"/>
    <w:rsid w:val="008F78D2"/>
    <w:rsid w:val="008F7AE8"/>
    <w:rsid w:val="009002F9"/>
    <w:rsid w:val="009005D8"/>
    <w:rsid w:val="00901826"/>
    <w:rsid w:val="00901EEA"/>
    <w:rsid w:val="00903BC2"/>
    <w:rsid w:val="0090411A"/>
    <w:rsid w:val="00904432"/>
    <w:rsid w:val="00904D37"/>
    <w:rsid w:val="00907134"/>
    <w:rsid w:val="00907560"/>
    <w:rsid w:val="00910E03"/>
    <w:rsid w:val="009113B2"/>
    <w:rsid w:val="00911D22"/>
    <w:rsid w:val="00913804"/>
    <w:rsid w:val="00913FFC"/>
    <w:rsid w:val="00917212"/>
    <w:rsid w:val="00917237"/>
    <w:rsid w:val="009174FD"/>
    <w:rsid w:val="00917733"/>
    <w:rsid w:val="00917795"/>
    <w:rsid w:val="00917CE3"/>
    <w:rsid w:val="009203DC"/>
    <w:rsid w:val="00920D9B"/>
    <w:rsid w:val="00921F70"/>
    <w:rsid w:val="00923AE0"/>
    <w:rsid w:val="00924012"/>
    <w:rsid w:val="009268F6"/>
    <w:rsid w:val="009313C3"/>
    <w:rsid w:val="00932FF2"/>
    <w:rsid w:val="009335BE"/>
    <w:rsid w:val="009339DD"/>
    <w:rsid w:val="00933C9A"/>
    <w:rsid w:val="009344C0"/>
    <w:rsid w:val="009346DB"/>
    <w:rsid w:val="00934A13"/>
    <w:rsid w:val="00934D96"/>
    <w:rsid w:val="009353CA"/>
    <w:rsid w:val="00935558"/>
    <w:rsid w:val="00935ED8"/>
    <w:rsid w:val="0093664A"/>
    <w:rsid w:val="00936C6C"/>
    <w:rsid w:val="00937161"/>
    <w:rsid w:val="009375C5"/>
    <w:rsid w:val="009406A5"/>
    <w:rsid w:val="00940FC7"/>
    <w:rsid w:val="00942918"/>
    <w:rsid w:val="009429FB"/>
    <w:rsid w:val="00942C9C"/>
    <w:rsid w:val="009437BB"/>
    <w:rsid w:val="00944408"/>
    <w:rsid w:val="0094487B"/>
    <w:rsid w:val="00944EBC"/>
    <w:rsid w:val="0094599C"/>
    <w:rsid w:val="00945ED7"/>
    <w:rsid w:val="00946086"/>
    <w:rsid w:val="0094642A"/>
    <w:rsid w:val="00946B42"/>
    <w:rsid w:val="009472D5"/>
    <w:rsid w:val="0094741E"/>
    <w:rsid w:val="00947910"/>
    <w:rsid w:val="00950596"/>
    <w:rsid w:val="00950C5F"/>
    <w:rsid w:val="00950D7A"/>
    <w:rsid w:val="009512EC"/>
    <w:rsid w:val="0095196C"/>
    <w:rsid w:val="00951D79"/>
    <w:rsid w:val="00951F63"/>
    <w:rsid w:val="0095298A"/>
    <w:rsid w:val="00952E5D"/>
    <w:rsid w:val="00953538"/>
    <w:rsid w:val="00953CFC"/>
    <w:rsid w:val="0095594C"/>
    <w:rsid w:val="00955CD4"/>
    <w:rsid w:val="00956428"/>
    <w:rsid w:val="0095685C"/>
    <w:rsid w:val="0095690C"/>
    <w:rsid w:val="00956966"/>
    <w:rsid w:val="009576A4"/>
    <w:rsid w:val="009606F0"/>
    <w:rsid w:val="009612F6"/>
    <w:rsid w:val="0096147C"/>
    <w:rsid w:val="00961A4D"/>
    <w:rsid w:val="00962338"/>
    <w:rsid w:val="00962D10"/>
    <w:rsid w:val="00962F19"/>
    <w:rsid w:val="00963630"/>
    <w:rsid w:val="0096386F"/>
    <w:rsid w:val="00963ECF"/>
    <w:rsid w:val="00963F03"/>
    <w:rsid w:val="009651E8"/>
    <w:rsid w:val="00966837"/>
    <w:rsid w:val="00966AC0"/>
    <w:rsid w:val="00967A69"/>
    <w:rsid w:val="00967B49"/>
    <w:rsid w:val="00967B6F"/>
    <w:rsid w:val="00970B88"/>
    <w:rsid w:val="00971291"/>
    <w:rsid w:val="0097153F"/>
    <w:rsid w:val="00971695"/>
    <w:rsid w:val="00972C9F"/>
    <w:rsid w:val="00973355"/>
    <w:rsid w:val="00973B08"/>
    <w:rsid w:val="00973F82"/>
    <w:rsid w:val="009740D9"/>
    <w:rsid w:val="0097454A"/>
    <w:rsid w:val="00975446"/>
    <w:rsid w:val="00975B40"/>
    <w:rsid w:val="00976C8C"/>
    <w:rsid w:val="009779F6"/>
    <w:rsid w:val="00977A99"/>
    <w:rsid w:val="00980045"/>
    <w:rsid w:val="00980850"/>
    <w:rsid w:val="00980A25"/>
    <w:rsid w:val="00980D41"/>
    <w:rsid w:val="009813A1"/>
    <w:rsid w:val="00983131"/>
    <w:rsid w:val="00983C65"/>
    <w:rsid w:val="00983DCA"/>
    <w:rsid w:val="009843EF"/>
    <w:rsid w:val="00985458"/>
    <w:rsid w:val="0098557B"/>
    <w:rsid w:val="009872FB"/>
    <w:rsid w:val="009903C2"/>
    <w:rsid w:val="00990489"/>
    <w:rsid w:val="00990755"/>
    <w:rsid w:val="00991032"/>
    <w:rsid w:val="009910C7"/>
    <w:rsid w:val="00991411"/>
    <w:rsid w:val="00991D63"/>
    <w:rsid w:val="009939FC"/>
    <w:rsid w:val="00993FF5"/>
    <w:rsid w:val="00994288"/>
    <w:rsid w:val="00995898"/>
    <w:rsid w:val="0099672E"/>
    <w:rsid w:val="00996EFC"/>
    <w:rsid w:val="009A14A7"/>
    <w:rsid w:val="009A2B41"/>
    <w:rsid w:val="009A3988"/>
    <w:rsid w:val="009A4019"/>
    <w:rsid w:val="009A5AA6"/>
    <w:rsid w:val="009A610F"/>
    <w:rsid w:val="009A6992"/>
    <w:rsid w:val="009A7039"/>
    <w:rsid w:val="009A7461"/>
    <w:rsid w:val="009A7B0A"/>
    <w:rsid w:val="009B048D"/>
    <w:rsid w:val="009B0C07"/>
    <w:rsid w:val="009B0D0C"/>
    <w:rsid w:val="009B10AA"/>
    <w:rsid w:val="009B12B3"/>
    <w:rsid w:val="009B30B7"/>
    <w:rsid w:val="009B7A2D"/>
    <w:rsid w:val="009B7C12"/>
    <w:rsid w:val="009B7C1F"/>
    <w:rsid w:val="009C099B"/>
    <w:rsid w:val="009C10D5"/>
    <w:rsid w:val="009C1468"/>
    <w:rsid w:val="009C1892"/>
    <w:rsid w:val="009C1AFD"/>
    <w:rsid w:val="009C1C4A"/>
    <w:rsid w:val="009C1E71"/>
    <w:rsid w:val="009C2917"/>
    <w:rsid w:val="009C2F81"/>
    <w:rsid w:val="009C3741"/>
    <w:rsid w:val="009C512A"/>
    <w:rsid w:val="009C56FA"/>
    <w:rsid w:val="009C6269"/>
    <w:rsid w:val="009C6F21"/>
    <w:rsid w:val="009D0613"/>
    <w:rsid w:val="009D0B19"/>
    <w:rsid w:val="009D0CDF"/>
    <w:rsid w:val="009D107B"/>
    <w:rsid w:val="009D125C"/>
    <w:rsid w:val="009D186E"/>
    <w:rsid w:val="009D218E"/>
    <w:rsid w:val="009D2A49"/>
    <w:rsid w:val="009D311E"/>
    <w:rsid w:val="009D3CB2"/>
    <w:rsid w:val="009D3D6B"/>
    <w:rsid w:val="009D40D4"/>
    <w:rsid w:val="009D4743"/>
    <w:rsid w:val="009D483F"/>
    <w:rsid w:val="009D5C13"/>
    <w:rsid w:val="009D6A32"/>
    <w:rsid w:val="009D6A75"/>
    <w:rsid w:val="009D6D77"/>
    <w:rsid w:val="009E0D85"/>
    <w:rsid w:val="009E0E4B"/>
    <w:rsid w:val="009E1965"/>
    <w:rsid w:val="009E22A9"/>
    <w:rsid w:val="009E34B7"/>
    <w:rsid w:val="009E6683"/>
    <w:rsid w:val="009E68BC"/>
    <w:rsid w:val="009E6910"/>
    <w:rsid w:val="009E6ECA"/>
    <w:rsid w:val="009E77AA"/>
    <w:rsid w:val="009E7D64"/>
    <w:rsid w:val="009F0622"/>
    <w:rsid w:val="009F0E85"/>
    <w:rsid w:val="009F3200"/>
    <w:rsid w:val="009F3576"/>
    <w:rsid w:val="009F423C"/>
    <w:rsid w:val="009F44EA"/>
    <w:rsid w:val="009F4B11"/>
    <w:rsid w:val="009F5CF4"/>
    <w:rsid w:val="009F5E9F"/>
    <w:rsid w:val="009F5F46"/>
    <w:rsid w:val="009F656C"/>
    <w:rsid w:val="009F6BCD"/>
    <w:rsid w:val="009F7837"/>
    <w:rsid w:val="009F7C80"/>
    <w:rsid w:val="00A00B1D"/>
    <w:rsid w:val="00A01836"/>
    <w:rsid w:val="00A0219A"/>
    <w:rsid w:val="00A0336D"/>
    <w:rsid w:val="00A047D5"/>
    <w:rsid w:val="00A05A12"/>
    <w:rsid w:val="00A06DFC"/>
    <w:rsid w:val="00A07487"/>
    <w:rsid w:val="00A10EA5"/>
    <w:rsid w:val="00A11AA7"/>
    <w:rsid w:val="00A1437E"/>
    <w:rsid w:val="00A147BA"/>
    <w:rsid w:val="00A14FCD"/>
    <w:rsid w:val="00A15C96"/>
    <w:rsid w:val="00A16389"/>
    <w:rsid w:val="00A1668C"/>
    <w:rsid w:val="00A17203"/>
    <w:rsid w:val="00A174B6"/>
    <w:rsid w:val="00A177D5"/>
    <w:rsid w:val="00A17D42"/>
    <w:rsid w:val="00A20285"/>
    <w:rsid w:val="00A21858"/>
    <w:rsid w:val="00A22DB0"/>
    <w:rsid w:val="00A23689"/>
    <w:rsid w:val="00A2427E"/>
    <w:rsid w:val="00A24A59"/>
    <w:rsid w:val="00A24BDF"/>
    <w:rsid w:val="00A2702F"/>
    <w:rsid w:val="00A2711C"/>
    <w:rsid w:val="00A278A8"/>
    <w:rsid w:val="00A308FA"/>
    <w:rsid w:val="00A30BDA"/>
    <w:rsid w:val="00A31029"/>
    <w:rsid w:val="00A3126A"/>
    <w:rsid w:val="00A31B7B"/>
    <w:rsid w:val="00A322F4"/>
    <w:rsid w:val="00A32E44"/>
    <w:rsid w:val="00A32EC0"/>
    <w:rsid w:val="00A337DD"/>
    <w:rsid w:val="00A353F7"/>
    <w:rsid w:val="00A3560A"/>
    <w:rsid w:val="00A35BA5"/>
    <w:rsid w:val="00A36827"/>
    <w:rsid w:val="00A36D64"/>
    <w:rsid w:val="00A37519"/>
    <w:rsid w:val="00A37C5F"/>
    <w:rsid w:val="00A40138"/>
    <w:rsid w:val="00A408DD"/>
    <w:rsid w:val="00A40B58"/>
    <w:rsid w:val="00A42534"/>
    <w:rsid w:val="00A42DDF"/>
    <w:rsid w:val="00A43576"/>
    <w:rsid w:val="00A43E92"/>
    <w:rsid w:val="00A46FB6"/>
    <w:rsid w:val="00A4731C"/>
    <w:rsid w:val="00A519CC"/>
    <w:rsid w:val="00A5363F"/>
    <w:rsid w:val="00A53751"/>
    <w:rsid w:val="00A541F4"/>
    <w:rsid w:val="00A547FC"/>
    <w:rsid w:val="00A55664"/>
    <w:rsid w:val="00A55B72"/>
    <w:rsid w:val="00A5645C"/>
    <w:rsid w:val="00A56802"/>
    <w:rsid w:val="00A5784E"/>
    <w:rsid w:val="00A57F5E"/>
    <w:rsid w:val="00A63489"/>
    <w:rsid w:val="00A63777"/>
    <w:rsid w:val="00A64754"/>
    <w:rsid w:val="00A65167"/>
    <w:rsid w:val="00A66235"/>
    <w:rsid w:val="00A66457"/>
    <w:rsid w:val="00A66F91"/>
    <w:rsid w:val="00A6736D"/>
    <w:rsid w:val="00A675B5"/>
    <w:rsid w:val="00A67CE9"/>
    <w:rsid w:val="00A707B8"/>
    <w:rsid w:val="00A72B8B"/>
    <w:rsid w:val="00A732EA"/>
    <w:rsid w:val="00A7389E"/>
    <w:rsid w:val="00A752BE"/>
    <w:rsid w:val="00A75490"/>
    <w:rsid w:val="00A758F5"/>
    <w:rsid w:val="00A7630E"/>
    <w:rsid w:val="00A773A9"/>
    <w:rsid w:val="00A81116"/>
    <w:rsid w:val="00A814F8"/>
    <w:rsid w:val="00A81A7C"/>
    <w:rsid w:val="00A82256"/>
    <w:rsid w:val="00A8291E"/>
    <w:rsid w:val="00A83AED"/>
    <w:rsid w:val="00A83F72"/>
    <w:rsid w:val="00A84E01"/>
    <w:rsid w:val="00A84E39"/>
    <w:rsid w:val="00A852A0"/>
    <w:rsid w:val="00A8545E"/>
    <w:rsid w:val="00A85861"/>
    <w:rsid w:val="00A8634F"/>
    <w:rsid w:val="00A86718"/>
    <w:rsid w:val="00A868AF"/>
    <w:rsid w:val="00A875FF"/>
    <w:rsid w:val="00A87961"/>
    <w:rsid w:val="00A87AAA"/>
    <w:rsid w:val="00A87D38"/>
    <w:rsid w:val="00A907F5"/>
    <w:rsid w:val="00A908EF"/>
    <w:rsid w:val="00A90BD5"/>
    <w:rsid w:val="00A910E1"/>
    <w:rsid w:val="00A927E5"/>
    <w:rsid w:val="00A9377A"/>
    <w:rsid w:val="00A93923"/>
    <w:rsid w:val="00A94493"/>
    <w:rsid w:val="00A9482F"/>
    <w:rsid w:val="00A94FF1"/>
    <w:rsid w:val="00A9751B"/>
    <w:rsid w:val="00AA0512"/>
    <w:rsid w:val="00AA0734"/>
    <w:rsid w:val="00AA1298"/>
    <w:rsid w:val="00AA20A3"/>
    <w:rsid w:val="00AA3899"/>
    <w:rsid w:val="00AA42B1"/>
    <w:rsid w:val="00AA48FB"/>
    <w:rsid w:val="00AA6278"/>
    <w:rsid w:val="00AA684E"/>
    <w:rsid w:val="00AA69C0"/>
    <w:rsid w:val="00AA717E"/>
    <w:rsid w:val="00AA763D"/>
    <w:rsid w:val="00AA7803"/>
    <w:rsid w:val="00AB04BE"/>
    <w:rsid w:val="00AB0C91"/>
    <w:rsid w:val="00AB2184"/>
    <w:rsid w:val="00AB2770"/>
    <w:rsid w:val="00AB3802"/>
    <w:rsid w:val="00AB3CC9"/>
    <w:rsid w:val="00AB4087"/>
    <w:rsid w:val="00AB4B4E"/>
    <w:rsid w:val="00AB527B"/>
    <w:rsid w:val="00AB58DC"/>
    <w:rsid w:val="00AC0411"/>
    <w:rsid w:val="00AC0EBD"/>
    <w:rsid w:val="00AC1B67"/>
    <w:rsid w:val="00AC2B53"/>
    <w:rsid w:val="00AC2B9B"/>
    <w:rsid w:val="00AC3460"/>
    <w:rsid w:val="00AC381D"/>
    <w:rsid w:val="00AC419B"/>
    <w:rsid w:val="00AC41DC"/>
    <w:rsid w:val="00AC59BB"/>
    <w:rsid w:val="00AC5E18"/>
    <w:rsid w:val="00AC5F11"/>
    <w:rsid w:val="00AC609B"/>
    <w:rsid w:val="00AC614E"/>
    <w:rsid w:val="00AC76D8"/>
    <w:rsid w:val="00AC789D"/>
    <w:rsid w:val="00AC7C88"/>
    <w:rsid w:val="00AD04AC"/>
    <w:rsid w:val="00AD069D"/>
    <w:rsid w:val="00AD21E0"/>
    <w:rsid w:val="00AD2AE2"/>
    <w:rsid w:val="00AD2D57"/>
    <w:rsid w:val="00AD3189"/>
    <w:rsid w:val="00AD3984"/>
    <w:rsid w:val="00AD3AA5"/>
    <w:rsid w:val="00AD3EA6"/>
    <w:rsid w:val="00AD4CFD"/>
    <w:rsid w:val="00AD560F"/>
    <w:rsid w:val="00AD622F"/>
    <w:rsid w:val="00AD6615"/>
    <w:rsid w:val="00AD76CE"/>
    <w:rsid w:val="00AD7A0D"/>
    <w:rsid w:val="00AE061C"/>
    <w:rsid w:val="00AE17CE"/>
    <w:rsid w:val="00AE3800"/>
    <w:rsid w:val="00AE3F98"/>
    <w:rsid w:val="00AE4164"/>
    <w:rsid w:val="00AE4AED"/>
    <w:rsid w:val="00AE4B2E"/>
    <w:rsid w:val="00AE67F9"/>
    <w:rsid w:val="00AE6E69"/>
    <w:rsid w:val="00AE71A4"/>
    <w:rsid w:val="00AF0095"/>
    <w:rsid w:val="00AF0487"/>
    <w:rsid w:val="00AF06B7"/>
    <w:rsid w:val="00AF080E"/>
    <w:rsid w:val="00AF2020"/>
    <w:rsid w:val="00AF472E"/>
    <w:rsid w:val="00AF6D5A"/>
    <w:rsid w:val="00AF7069"/>
    <w:rsid w:val="00AF795F"/>
    <w:rsid w:val="00B016B7"/>
    <w:rsid w:val="00B03C08"/>
    <w:rsid w:val="00B03EFA"/>
    <w:rsid w:val="00B04869"/>
    <w:rsid w:val="00B04999"/>
    <w:rsid w:val="00B071DA"/>
    <w:rsid w:val="00B072B1"/>
    <w:rsid w:val="00B07873"/>
    <w:rsid w:val="00B07D65"/>
    <w:rsid w:val="00B10164"/>
    <w:rsid w:val="00B10DCE"/>
    <w:rsid w:val="00B1148B"/>
    <w:rsid w:val="00B12173"/>
    <w:rsid w:val="00B12A7A"/>
    <w:rsid w:val="00B13885"/>
    <w:rsid w:val="00B15A1D"/>
    <w:rsid w:val="00B15D8F"/>
    <w:rsid w:val="00B15E9B"/>
    <w:rsid w:val="00B16E38"/>
    <w:rsid w:val="00B171C9"/>
    <w:rsid w:val="00B20B69"/>
    <w:rsid w:val="00B20E1E"/>
    <w:rsid w:val="00B2296A"/>
    <w:rsid w:val="00B23EFB"/>
    <w:rsid w:val="00B24019"/>
    <w:rsid w:val="00B24042"/>
    <w:rsid w:val="00B24457"/>
    <w:rsid w:val="00B2594F"/>
    <w:rsid w:val="00B26634"/>
    <w:rsid w:val="00B26D39"/>
    <w:rsid w:val="00B26EED"/>
    <w:rsid w:val="00B275B5"/>
    <w:rsid w:val="00B3006F"/>
    <w:rsid w:val="00B302DD"/>
    <w:rsid w:val="00B3033C"/>
    <w:rsid w:val="00B30A90"/>
    <w:rsid w:val="00B30CA8"/>
    <w:rsid w:val="00B32322"/>
    <w:rsid w:val="00B3238C"/>
    <w:rsid w:val="00B33276"/>
    <w:rsid w:val="00B35749"/>
    <w:rsid w:val="00B37B58"/>
    <w:rsid w:val="00B37BD5"/>
    <w:rsid w:val="00B403E4"/>
    <w:rsid w:val="00B40568"/>
    <w:rsid w:val="00B40829"/>
    <w:rsid w:val="00B41C45"/>
    <w:rsid w:val="00B42795"/>
    <w:rsid w:val="00B430AE"/>
    <w:rsid w:val="00B43198"/>
    <w:rsid w:val="00B43F05"/>
    <w:rsid w:val="00B44475"/>
    <w:rsid w:val="00B444DB"/>
    <w:rsid w:val="00B4479E"/>
    <w:rsid w:val="00B44AC5"/>
    <w:rsid w:val="00B44D25"/>
    <w:rsid w:val="00B4748F"/>
    <w:rsid w:val="00B4798B"/>
    <w:rsid w:val="00B5069A"/>
    <w:rsid w:val="00B507D3"/>
    <w:rsid w:val="00B50AC6"/>
    <w:rsid w:val="00B50F50"/>
    <w:rsid w:val="00B51C17"/>
    <w:rsid w:val="00B5211D"/>
    <w:rsid w:val="00B5276A"/>
    <w:rsid w:val="00B53377"/>
    <w:rsid w:val="00B54123"/>
    <w:rsid w:val="00B541EC"/>
    <w:rsid w:val="00B5483F"/>
    <w:rsid w:val="00B54947"/>
    <w:rsid w:val="00B549A7"/>
    <w:rsid w:val="00B5512B"/>
    <w:rsid w:val="00B55350"/>
    <w:rsid w:val="00B560AE"/>
    <w:rsid w:val="00B569D3"/>
    <w:rsid w:val="00B57F1D"/>
    <w:rsid w:val="00B60D9B"/>
    <w:rsid w:val="00B6316A"/>
    <w:rsid w:val="00B63B69"/>
    <w:rsid w:val="00B63FFF"/>
    <w:rsid w:val="00B6505B"/>
    <w:rsid w:val="00B65576"/>
    <w:rsid w:val="00B65E96"/>
    <w:rsid w:val="00B6692B"/>
    <w:rsid w:val="00B67A73"/>
    <w:rsid w:val="00B704C0"/>
    <w:rsid w:val="00B715D2"/>
    <w:rsid w:val="00B72F0E"/>
    <w:rsid w:val="00B75210"/>
    <w:rsid w:val="00B7551A"/>
    <w:rsid w:val="00B7582C"/>
    <w:rsid w:val="00B761D4"/>
    <w:rsid w:val="00B76285"/>
    <w:rsid w:val="00B771E0"/>
    <w:rsid w:val="00B77490"/>
    <w:rsid w:val="00B77E8D"/>
    <w:rsid w:val="00B802FB"/>
    <w:rsid w:val="00B815A1"/>
    <w:rsid w:val="00B81DDD"/>
    <w:rsid w:val="00B827F4"/>
    <w:rsid w:val="00B82D84"/>
    <w:rsid w:val="00B830BF"/>
    <w:rsid w:val="00B8445A"/>
    <w:rsid w:val="00B8477D"/>
    <w:rsid w:val="00B84D95"/>
    <w:rsid w:val="00B851B3"/>
    <w:rsid w:val="00B85584"/>
    <w:rsid w:val="00B8586D"/>
    <w:rsid w:val="00B8621B"/>
    <w:rsid w:val="00B865F5"/>
    <w:rsid w:val="00B867A9"/>
    <w:rsid w:val="00B86E68"/>
    <w:rsid w:val="00B87220"/>
    <w:rsid w:val="00B876E0"/>
    <w:rsid w:val="00B87E6F"/>
    <w:rsid w:val="00B92E9F"/>
    <w:rsid w:val="00B92EA1"/>
    <w:rsid w:val="00B9303B"/>
    <w:rsid w:val="00B9308F"/>
    <w:rsid w:val="00B933BF"/>
    <w:rsid w:val="00B9402A"/>
    <w:rsid w:val="00B94919"/>
    <w:rsid w:val="00B9500B"/>
    <w:rsid w:val="00B95317"/>
    <w:rsid w:val="00B965FD"/>
    <w:rsid w:val="00B9685A"/>
    <w:rsid w:val="00B968CD"/>
    <w:rsid w:val="00B974B8"/>
    <w:rsid w:val="00B979B3"/>
    <w:rsid w:val="00BA0F73"/>
    <w:rsid w:val="00BA1024"/>
    <w:rsid w:val="00BA117A"/>
    <w:rsid w:val="00BA1337"/>
    <w:rsid w:val="00BA1693"/>
    <w:rsid w:val="00BA1A91"/>
    <w:rsid w:val="00BA23F5"/>
    <w:rsid w:val="00BA2DB3"/>
    <w:rsid w:val="00BA2EB2"/>
    <w:rsid w:val="00BA321C"/>
    <w:rsid w:val="00BA34E2"/>
    <w:rsid w:val="00BA3EE5"/>
    <w:rsid w:val="00BA437B"/>
    <w:rsid w:val="00BA4866"/>
    <w:rsid w:val="00BA4A87"/>
    <w:rsid w:val="00BA4D55"/>
    <w:rsid w:val="00BA53E6"/>
    <w:rsid w:val="00BA6ED4"/>
    <w:rsid w:val="00BA725F"/>
    <w:rsid w:val="00BA76E6"/>
    <w:rsid w:val="00BA7DFF"/>
    <w:rsid w:val="00BA7EEE"/>
    <w:rsid w:val="00BB10F3"/>
    <w:rsid w:val="00BB1E41"/>
    <w:rsid w:val="00BB1F6E"/>
    <w:rsid w:val="00BB1FBA"/>
    <w:rsid w:val="00BB24BA"/>
    <w:rsid w:val="00BB2539"/>
    <w:rsid w:val="00BB3B95"/>
    <w:rsid w:val="00BB62C0"/>
    <w:rsid w:val="00BB64D8"/>
    <w:rsid w:val="00BB65D8"/>
    <w:rsid w:val="00BB69CF"/>
    <w:rsid w:val="00BB6AAC"/>
    <w:rsid w:val="00BB74AF"/>
    <w:rsid w:val="00BB76BC"/>
    <w:rsid w:val="00BB7788"/>
    <w:rsid w:val="00BB7B0C"/>
    <w:rsid w:val="00BC0269"/>
    <w:rsid w:val="00BC0DAF"/>
    <w:rsid w:val="00BC37F3"/>
    <w:rsid w:val="00BC3E9F"/>
    <w:rsid w:val="00BC44A9"/>
    <w:rsid w:val="00BC44E5"/>
    <w:rsid w:val="00BC5E44"/>
    <w:rsid w:val="00BC5F0D"/>
    <w:rsid w:val="00BC6EDE"/>
    <w:rsid w:val="00BC7584"/>
    <w:rsid w:val="00BC77A9"/>
    <w:rsid w:val="00BD0218"/>
    <w:rsid w:val="00BD0FDE"/>
    <w:rsid w:val="00BD2015"/>
    <w:rsid w:val="00BD27CA"/>
    <w:rsid w:val="00BD3B46"/>
    <w:rsid w:val="00BD496E"/>
    <w:rsid w:val="00BD498D"/>
    <w:rsid w:val="00BD50E5"/>
    <w:rsid w:val="00BD61F9"/>
    <w:rsid w:val="00BD6767"/>
    <w:rsid w:val="00BD7BBD"/>
    <w:rsid w:val="00BD7DC9"/>
    <w:rsid w:val="00BE05D0"/>
    <w:rsid w:val="00BE1077"/>
    <w:rsid w:val="00BE1308"/>
    <w:rsid w:val="00BE16B4"/>
    <w:rsid w:val="00BE1B9E"/>
    <w:rsid w:val="00BE39EE"/>
    <w:rsid w:val="00BE4325"/>
    <w:rsid w:val="00BE57EB"/>
    <w:rsid w:val="00BE5916"/>
    <w:rsid w:val="00BE7029"/>
    <w:rsid w:val="00BF06BD"/>
    <w:rsid w:val="00BF083D"/>
    <w:rsid w:val="00BF14D7"/>
    <w:rsid w:val="00BF1B4F"/>
    <w:rsid w:val="00BF1DB0"/>
    <w:rsid w:val="00BF2986"/>
    <w:rsid w:val="00BF38F3"/>
    <w:rsid w:val="00BF49BA"/>
    <w:rsid w:val="00BF7683"/>
    <w:rsid w:val="00C0016E"/>
    <w:rsid w:val="00C0073C"/>
    <w:rsid w:val="00C008BF"/>
    <w:rsid w:val="00C00D6F"/>
    <w:rsid w:val="00C00F04"/>
    <w:rsid w:val="00C0135D"/>
    <w:rsid w:val="00C02E19"/>
    <w:rsid w:val="00C02F1B"/>
    <w:rsid w:val="00C03B28"/>
    <w:rsid w:val="00C03F21"/>
    <w:rsid w:val="00C0470D"/>
    <w:rsid w:val="00C049B2"/>
    <w:rsid w:val="00C04DA7"/>
    <w:rsid w:val="00C05545"/>
    <w:rsid w:val="00C05CAC"/>
    <w:rsid w:val="00C05CCE"/>
    <w:rsid w:val="00C06607"/>
    <w:rsid w:val="00C06802"/>
    <w:rsid w:val="00C06DAB"/>
    <w:rsid w:val="00C06EA9"/>
    <w:rsid w:val="00C0725D"/>
    <w:rsid w:val="00C1037F"/>
    <w:rsid w:val="00C10561"/>
    <w:rsid w:val="00C11FAF"/>
    <w:rsid w:val="00C1341B"/>
    <w:rsid w:val="00C158E0"/>
    <w:rsid w:val="00C15EC3"/>
    <w:rsid w:val="00C1616D"/>
    <w:rsid w:val="00C169CA"/>
    <w:rsid w:val="00C16A5D"/>
    <w:rsid w:val="00C16E26"/>
    <w:rsid w:val="00C16F09"/>
    <w:rsid w:val="00C1718D"/>
    <w:rsid w:val="00C17316"/>
    <w:rsid w:val="00C17431"/>
    <w:rsid w:val="00C20216"/>
    <w:rsid w:val="00C20EFF"/>
    <w:rsid w:val="00C22AEE"/>
    <w:rsid w:val="00C22EA7"/>
    <w:rsid w:val="00C23DB2"/>
    <w:rsid w:val="00C24520"/>
    <w:rsid w:val="00C247D9"/>
    <w:rsid w:val="00C250ED"/>
    <w:rsid w:val="00C25267"/>
    <w:rsid w:val="00C25B43"/>
    <w:rsid w:val="00C2681C"/>
    <w:rsid w:val="00C269FC"/>
    <w:rsid w:val="00C26E7C"/>
    <w:rsid w:val="00C27206"/>
    <w:rsid w:val="00C275C5"/>
    <w:rsid w:val="00C3003E"/>
    <w:rsid w:val="00C315FE"/>
    <w:rsid w:val="00C316BD"/>
    <w:rsid w:val="00C31D7A"/>
    <w:rsid w:val="00C32690"/>
    <w:rsid w:val="00C329C2"/>
    <w:rsid w:val="00C32E0F"/>
    <w:rsid w:val="00C33AB0"/>
    <w:rsid w:val="00C341F5"/>
    <w:rsid w:val="00C34933"/>
    <w:rsid w:val="00C35FE8"/>
    <w:rsid w:val="00C360D4"/>
    <w:rsid w:val="00C3617A"/>
    <w:rsid w:val="00C3676E"/>
    <w:rsid w:val="00C36AA8"/>
    <w:rsid w:val="00C412AE"/>
    <w:rsid w:val="00C428C0"/>
    <w:rsid w:val="00C42C6C"/>
    <w:rsid w:val="00C431AB"/>
    <w:rsid w:val="00C44BD7"/>
    <w:rsid w:val="00C44C73"/>
    <w:rsid w:val="00C450A4"/>
    <w:rsid w:val="00C45949"/>
    <w:rsid w:val="00C46160"/>
    <w:rsid w:val="00C46531"/>
    <w:rsid w:val="00C46A15"/>
    <w:rsid w:val="00C47029"/>
    <w:rsid w:val="00C47C12"/>
    <w:rsid w:val="00C47C93"/>
    <w:rsid w:val="00C507FE"/>
    <w:rsid w:val="00C50E40"/>
    <w:rsid w:val="00C51097"/>
    <w:rsid w:val="00C511FF"/>
    <w:rsid w:val="00C512AA"/>
    <w:rsid w:val="00C51877"/>
    <w:rsid w:val="00C51B2C"/>
    <w:rsid w:val="00C522A2"/>
    <w:rsid w:val="00C523E2"/>
    <w:rsid w:val="00C53338"/>
    <w:rsid w:val="00C536E4"/>
    <w:rsid w:val="00C53820"/>
    <w:rsid w:val="00C53A27"/>
    <w:rsid w:val="00C548AA"/>
    <w:rsid w:val="00C54F95"/>
    <w:rsid w:val="00C55399"/>
    <w:rsid w:val="00C55A5E"/>
    <w:rsid w:val="00C56183"/>
    <w:rsid w:val="00C56531"/>
    <w:rsid w:val="00C600F6"/>
    <w:rsid w:val="00C60632"/>
    <w:rsid w:val="00C60F4D"/>
    <w:rsid w:val="00C61586"/>
    <w:rsid w:val="00C6163D"/>
    <w:rsid w:val="00C62A9A"/>
    <w:rsid w:val="00C62B07"/>
    <w:rsid w:val="00C62E65"/>
    <w:rsid w:val="00C62FB4"/>
    <w:rsid w:val="00C62FE3"/>
    <w:rsid w:val="00C63218"/>
    <w:rsid w:val="00C63B96"/>
    <w:rsid w:val="00C63D7E"/>
    <w:rsid w:val="00C6565A"/>
    <w:rsid w:val="00C6772C"/>
    <w:rsid w:val="00C67EEC"/>
    <w:rsid w:val="00C7037D"/>
    <w:rsid w:val="00C70FF0"/>
    <w:rsid w:val="00C71296"/>
    <w:rsid w:val="00C71E6F"/>
    <w:rsid w:val="00C71FDB"/>
    <w:rsid w:val="00C720D2"/>
    <w:rsid w:val="00C73289"/>
    <w:rsid w:val="00C7412A"/>
    <w:rsid w:val="00C742C0"/>
    <w:rsid w:val="00C743FE"/>
    <w:rsid w:val="00C7571C"/>
    <w:rsid w:val="00C75E6D"/>
    <w:rsid w:val="00C75FDD"/>
    <w:rsid w:val="00C760B6"/>
    <w:rsid w:val="00C760C5"/>
    <w:rsid w:val="00C76589"/>
    <w:rsid w:val="00C7717D"/>
    <w:rsid w:val="00C77358"/>
    <w:rsid w:val="00C805FC"/>
    <w:rsid w:val="00C80B6F"/>
    <w:rsid w:val="00C80D96"/>
    <w:rsid w:val="00C81346"/>
    <w:rsid w:val="00C817D2"/>
    <w:rsid w:val="00C82ED4"/>
    <w:rsid w:val="00C83A4A"/>
    <w:rsid w:val="00C83F0F"/>
    <w:rsid w:val="00C84946"/>
    <w:rsid w:val="00C86000"/>
    <w:rsid w:val="00C86C35"/>
    <w:rsid w:val="00C9131B"/>
    <w:rsid w:val="00C923A2"/>
    <w:rsid w:val="00C9301E"/>
    <w:rsid w:val="00C93BD7"/>
    <w:rsid w:val="00C93C0F"/>
    <w:rsid w:val="00C940A2"/>
    <w:rsid w:val="00C945D7"/>
    <w:rsid w:val="00C947A8"/>
    <w:rsid w:val="00C94B74"/>
    <w:rsid w:val="00C94C77"/>
    <w:rsid w:val="00C94CF2"/>
    <w:rsid w:val="00C960D2"/>
    <w:rsid w:val="00C96901"/>
    <w:rsid w:val="00C969FE"/>
    <w:rsid w:val="00C96DFF"/>
    <w:rsid w:val="00C97B6D"/>
    <w:rsid w:val="00CA0096"/>
    <w:rsid w:val="00CA040F"/>
    <w:rsid w:val="00CA0461"/>
    <w:rsid w:val="00CA079C"/>
    <w:rsid w:val="00CA1647"/>
    <w:rsid w:val="00CA175A"/>
    <w:rsid w:val="00CA268A"/>
    <w:rsid w:val="00CA3B90"/>
    <w:rsid w:val="00CA4156"/>
    <w:rsid w:val="00CA5019"/>
    <w:rsid w:val="00CA75D9"/>
    <w:rsid w:val="00CB052B"/>
    <w:rsid w:val="00CB0B75"/>
    <w:rsid w:val="00CB0CCE"/>
    <w:rsid w:val="00CB145F"/>
    <w:rsid w:val="00CB1515"/>
    <w:rsid w:val="00CB2502"/>
    <w:rsid w:val="00CB28E6"/>
    <w:rsid w:val="00CB3F4B"/>
    <w:rsid w:val="00CB4F3B"/>
    <w:rsid w:val="00CB5AAA"/>
    <w:rsid w:val="00CB5B6F"/>
    <w:rsid w:val="00CB6ABA"/>
    <w:rsid w:val="00CB6DCF"/>
    <w:rsid w:val="00CB70DB"/>
    <w:rsid w:val="00CB74C5"/>
    <w:rsid w:val="00CB7C9F"/>
    <w:rsid w:val="00CC095F"/>
    <w:rsid w:val="00CC0A62"/>
    <w:rsid w:val="00CC0A95"/>
    <w:rsid w:val="00CC116D"/>
    <w:rsid w:val="00CC1FBD"/>
    <w:rsid w:val="00CC2672"/>
    <w:rsid w:val="00CC27F4"/>
    <w:rsid w:val="00CC2A5E"/>
    <w:rsid w:val="00CC2AC4"/>
    <w:rsid w:val="00CC2EC6"/>
    <w:rsid w:val="00CC3E34"/>
    <w:rsid w:val="00CC4EA3"/>
    <w:rsid w:val="00CC50A4"/>
    <w:rsid w:val="00CC63E9"/>
    <w:rsid w:val="00CC6539"/>
    <w:rsid w:val="00CC6D50"/>
    <w:rsid w:val="00CC737B"/>
    <w:rsid w:val="00CD0A74"/>
    <w:rsid w:val="00CD1196"/>
    <w:rsid w:val="00CD155B"/>
    <w:rsid w:val="00CD220B"/>
    <w:rsid w:val="00CD44D7"/>
    <w:rsid w:val="00CD4D46"/>
    <w:rsid w:val="00CD61EF"/>
    <w:rsid w:val="00CD6269"/>
    <w:rsid w:val="00CD6717"/>
    <w:rsid w:val="00CD6CB7"/>
    <w:rsid w:val="00CD6DE0"/>
    <w:rsid w:val="00CE0AA5"/>
    <w:rsid w:val="00CE0BCF"/>
    <w:rsid w:val="00CE0F20"/>
    <w:rsid w:val="00CE1F73"/>
    <w:rsid w:val="00CE21FB"/>
    <w:rsid w:val="00CE231E"/>
    <w:rsid w:val="00CE24E7"/>
    <w:rsid w:val="00CE2746"/>
    <w:rsid w:val="00CE4422"/>
    <w:rsid w:val="00CE46C3"/>
    <w:rsid w:val="00CE5A5B"/>
    <w:rsid w:val="00CE6464"/>
    <w:rsid w:val="00CE7A7C"/>
    <w:rsid w:val="00CE7B18"/>
    <w:rsid w:val="00CF0C2A"/>
    <w:rsid w:val="00CF0FAB"/>
    <w:rsid w:val="00CF101B"/>
    <w:rsid w:val="00CF283F"/>
    <w:rsid w:val="00CF28EA"/>
    <w:rsid w:val="00CF3F64"/>
    <w:rsid w:val="00CF455D"/>
    <w:rsid w:val="00CF508D"/>
    <w:rsid w:val="00CF5179"/>
    <w:rsid w:val="00CF6201"/>
    <w:rsid w:val="00CF6725"/>
    <w:rsid w:val="00CF741E"/>
    <w:rsid w:val="00CF74F9"/>
    <w:rsid w:val="00CF7B21"/>
    <w:rsid w:val="00CF7D4A"/>
    <w:rsid w:val="00D00630"/>
    <w:rsid w:val="00D015B4"/>
    <w:rsid w:val="00D0225B"/>
    <w:rsid w:val="00D02688"/>
    <w:rsid w:val="00D038AE"/>
    <w:rsid w:val="00D03D0E"/>
    <w:rsid w:val="00D04450"/>
    <w:rsid w:val="00D05806"/>
    <w:rsid w:val="00D058E9"/>
    <w:rsid w:val="00D05B7C"/>
    <w:rsid w:val="00D06934"/>
    <w:rsid w:val="00D06FB0"/>
    <w:rsid w:val="00D07411"/>
    <w:rsid w:val="00D07F15"/>
    <w:rsid w:val="00D1001E"/>
    <w:rsid w:val="00D112F8"/>
    <w:rsid w:val="00D1139C"/>
    <w:rsid w:val="00D12722"/>
    <w:rsid w:val="00D129E8"/>
    <w:rsid w:val="00D13C6E"/>
    <w:rsid w:val="00D15001"/>
    <w:rsid w:val="00D1588C"/>
    <w:rsid w:val="00D158E4"/>
    <w:rsid w:val="00D15D89"/>
    <w:rsid w:val="00D161C5"/>
    <w:rsid w:val="00D163D0"/>
    <w:rsid w:val="00D16808"/>
    <w:rsid w:val="00D16A38"/>
    <w:rsid w:val="00D176AC"/>
    <w:rsid w:val="00D17D3E"/>
    <w:rsid w:val="00D209CA"/>
    <w:rsid w:val="00D209FE"/>
    <w:rsid w:val="00D216AA"/>
    <w:rsid w:val="00D21EE7"/>
    <w:rsid w:val="00D22DE2"/>
    <w:rsid w:val="00D2412A"/>
    <w:rsid w:val="00D24207"/>
    <w:rsid w:val="00D24420"/>
    <w:rsid w:val="00D24B7B"/>
    <w:rsid w:val="00D24D42"/>
    <w:rsid w:val="00D250A2"/>
    <w:rsid w:val="00D25260"/>
    <w:rsid w:val="00D2631D"/>
    <w:rsid w:val="00D26AF6"/>
    <w:rsid w:val="00D277BB"/>
    <w:rsid w:val="00D30080"/>
    <w:rsid w:val="00D30F5A"/>
    <w:rsid w:val="00D319C5"/>
    <w:rsid w:val="00D31E01"/>
    <w:rsid w:val="00D320C4"/>
    <w:rsid w:val="00D3242E"/>
    <w:rsid w:val="00D32C9C"/>
    <w:rsid w:val="00D32F22"/>
    <w:rsid w:val="00D334C6"/>
    <w:rsid w:val="00D33743"/>
    <w:rsid w:val="00D33DB4"/>
    <w:rsid w:val="00D34E63"/>
    <w:rsid w:val="00D35266"/>
    <w:rsid w:val="00D35F24"/>
    <w:rsid w:val="00D3751A"/>
    <w:rsid w:val="00D40366"/>
    <w:rsid w:val="00D407C0"/>
    <w:rsid w:val="00D40905"/>
    <w:rsid w:val="00D40FB9"/>
    <w:rsid w:val="00D422BB"/>
    <w:rsid w:val="00D425EE"/>
    <w:rsid w:val="00D42ED8"/>
    <w:rsid w:val="00D439FF"/>
    <w:rsid w:val="00D44A1B"/>
    <w:rsid w:val="00D4557E"/>
    <w:rsid w:val="00D460F4"/>
    <w:rsid w:val="00D4701E"/>
    <w:rsid w:val="00D471ED"/>
    <w:rsid w:val="00D47442"/>
    <w:rsid w:val="00D500DE"/>
    <w:rsid w:val="00D50A01"/>
    <w:rsid w:val="00D513E3"/>
    <w:rsid w:val="00D51A38"/>
    <w:rsid w:val="00D531E8"/>
    <w:rsid w:val="00D545FC"/>
    <w:rsid w:val="00D549EC"/>
    <w:rsid w:val="00D55B64"/>
    <w:rsid w:val="00D5643C"/>
    <w:rsid w:val="00D60528"/>
    <w:rsid w:val="00D60895"/>
    <w:rsid w:val="00D6089A"/>
    <w:rsid w:val="00D609FE"/>
    <w:rsid w:val="00D60F27"/>
    <w:rsid w:val="00D61345"/>
    <w:rsid w:val="00D62CEC"/>
    <w:rsid w:val="00D6351F"/>
    <w:rsid w:val="00D63786"/>
    <w:rsid w:val="00D63FA6"/>
    <w:rsid w:val="00D6407E"/>
    <w:rsid w:val="00D64E87"/>
    <w:rsid w:val="00D6584F"/>
    <w:rsid w:val="00D66EE8"/>
    <w:rsid w:val="00D67891"/>
    <w:rsid w:val="00D67C3F"/>
    <w:rsid w:val="00D71674"/>
    <w:rsid w:val="00D71DC9"/>
    <w:rsid w:val="00D71E42"/>
    <w:rsid w:val="00D72A56"/>
    <w:rsid w:val="00D731D8"/>
    <w:rsid w:val="00D74BBC"/>
    <w:rsid w:val="00D750ED"/>
    <w:rsid w:val="00D757F0"/>
    <w:rsid w:val="00D75C9B"/>
    <w:rsid w:val="00D76809"/>
    <w:rsid w:val="00D76AB1"/>
    <w:rsid w:val="00D76BB9"/>
    <w:rsid w:val="00D76F9C"/>
    <w:rsid w:val="00D77DCB"/>
    <w:rsid w:val="00D77DDC"/>
    <w:rsid w:val="00D80AA6"/>
    <w:rsid w:val="00D80FAC"/>
    <w:rsid w:val="00D81E99"/>
    <w:rsid w:val="00D81FE6"/>
    <w:rsid w:val="00D842AE"/>
    <w:rsid w:val="00D8536D"/>
    <w:rsid w:val="00D85563"/>
    <w:rsid w:val="00D857F8"/>
    <w:rsid w:val="00D857FA"/>
    <w:rsid w:val="00D85A7B"/>
    <w:rsid w:val="00D85C65"/>
    <w:rsid w:val="00D86116"/>
    <w:rsid w:val="00D867EC"/>
    <w:rsid w:val="00D874F4"/>
    <w:rsid w:val="00D90448"/>
    <w:rsid w:val="00D90F0D"/>
    <w:rsid w:val="00D90F5B"/>
    <w:rsid w:val="00D91253"/>
    <w:rsid w:val="00D91791"/>
    <w:rsid w:val="00D91815"/>
    <w:rsid w:val="00D91E0C"/>
    <w:rsid w:val="00D92FE9"/>
    <w:rsid w:val="00D930B5"/>
    <w:rsid w:val="00D93207"/>
    <w:rsid w:val="00D95710"/>
    <w:rsid w:val="00D9600F"/>
    <w:rsid w:val="00D9732B"/>
    <w:rsid w:val="00D97BBA"/>
    <w:rsid w:val="00DA03B2"/>
    <w:rsid w:val="00DA0E1D"/>
    <w:rsid w:val="00DA1854"/>
    <w:rsid w:val="00DA1D91"/>
    <w:rsid w:val="00DA1FFF"/>
    <w:rsid w:val="00DA28D4"/>
    <w:rsid w:val="00DA2DD6"/>
    <w:rsid w:val="00DA5353"/>
    <w:rsid w:val="00DA5535"/>
    <w:rsid w:val="00DA6516"/>
    <w:rsid w:val="00DA6BBC"/>
    <w:rsid w:val="00DA7269"/>
    <w:rsid w:val="00DA766E"/>
    <w:rsid w:val="00DA76A1"/>
    <w:rsid w:val="00DA7FE0"/>
    <w:rsid w:val="00DB0833"/>
    <w:rsid w:val="00DB0A9A"/>
    <w:rsid w:val="00DB11B2"/>
    <w:rsid w:val="00DB1293"/>
    <w:rsid w:val="00DB186B"/>
    <w:rsid w:val="00DB1ED3"/>
    <w:rsid w:val="00DB309B"/>
    <w:rsid w:val="00DB4366"/>
    <w:rsid w:val="00DB5C1E"/>
    <w:rsid w:val="00DB6D5C"/>
    <w:rsid w:val="00DB79CE"/>
    <w:rsid w:val="00DC1BA5"/>
    <w:rsid w:val="00DC24C2"/>
    <w:rsid w:val="00DC5581"/>
    <w:rsid w:val="00DC5891"/>
    <w:rsid w:val="00DC5AF5"/>
    <w:rsid w:val="00DC5C2E"/>
    <w:rsid w:val="00DC65DA"/>
    <w:rsid w:val="00DD05BD"/>
    <w:rsid w:val="00DD116F"/>
    <w:rsid w:val="00DD13DB"/>
    <w:rsid w:val="00DD1C94"/>
    <w:rsid w:val="00DD20C7"/>
    <w:rsid w:val="00DD2E0A"/>
    <w:rsid w:val="00DD3396"/>
    <w:rsid w:val="00DD3700"/>
    <w:rsid w:val="00DD406A"/>
    <w:rsid w:val="00DD4D5A"/>
    <w:rsid w:val="00DD55F1"/>
    <w:rsid w:val="00DD634B"/>
    <w:rsid w:val="00DD7CBE"/>
    <w:rsid w:val="00DD7EB6"/>
    <w:rsid w:val="00DE026D"/>
    <w:rsid w:val="00DE02C9"/>
    <w:rsid w:val="00DE0504"/>
    <w:rsid w:val="00DE1CAB"/>
    <w:rsid w:val="00DE3F6C"/>
    <w:rsid w:val="00DE4398"/>
    <w:rsid w:val="00DE5390"/>
    <w:rsid w:val="00DE60D1"/>
    <w:rsid w:val="00DE62A3"/>
    <w:rsid w:val="00DE6D6A"/>
    <w:rsid w:val="00DE7269"/>
    <w:rsid w:val="00DF0D21"/>
    <w:rsid w:val="00DF39BD"/>
    <w:rsid w:val="00DF3B8C"/>
    <w:rsid w:val="00DF3CF6"/>
    <w:rsid w:val="00DF5B1E"/>
    <w:rsid w:val="00DF613D"/>
    <w:rsid w:val="00DF647E"/>
    <w:rsid w:val="00DF683C"/>
    <w:rsid w:val="00DF6A3F"/>
    <w:rsid w:val="00DF7119"/>
    <w:rsid w:val="00DF769E"/>
    <w:rsid w:val="00DF7CCA"/>
    <w:rsid w:val="00E007E6"/>
    <w:rsid w:val="00E00831"/>
    <w:rsid w:val="00E00AAC"/>
    <w:rsid w:val="00E01141"/>
    <w:rsid w:val="00E014B6"/>
    <w:rsid w:val="00E018A8"/>
    <w:rsid w:val="00E01B39"/>
    <w:rsid w:val="00E01BF2"/>
    <w:rsid w:val="00E0224D"/>
    <w:rsid w:val="00E0519C"/>
    <w:rsid w:val="00E06462"/>
    <w:rsid w:val="00E0694A"/>
    <w:rsid w:val="00E06BAD"/>
    <w:rsid w:val="00E06E1C"/>
    <w:rsid w:val="00E073C0"/>
    <w:rsid w:val="00E0741B"/>
    <w:rsid w:val="00E07EA5"/>
    <w:rsid w:val="00E10C82"/>
    <w:rsid w:val="00E121ED"/>
    <w:rsid w:val="00E1280E"/>
    <w:rsid w:val="00E1423C"/>
    <w:rsid w:val="00E155E3"/>
    <w:rsid w:val="00E16542"/>
    <w:rsid w:val="00E16906"/>
    <w:rsid w:val="00E2007E"/>
    <w:rsid w:val="00E20C30"/>
    <w:rsid w:val="00E20C45"/>
    <w:rsid w:val="00E215C5"/>
    <w:rsid w:val="00E219BF"/>
    <w:rsid w:val="00E22866"/>
    <w:rsid w:val="00E22D05"/>
    <w:rsid w:val="00E24270"/>
    <w:rsid w:val="00E25761"/>
    <w:rsid w:val="00E30679"/>
    <w:rsid w:val="00E30908"/>
    <w:rsid w:val="00E30AAF"/>
    <w:rsid w:val="00E318A6"/>
    <w:rsid w:val="00E323D9"/>
    <w:rsid w:val="00E324A8"/>
    <w:rsid w:val="00E32891"/>
    <w:rsid w:val="00E32A5B"/>
    <w:rsid w:val="00E34833"/>
    <w:rsid w:val="00E3541E"/>
    <w:rsid w:val="00E35F5B"/>
    <w:rsid w:val="00E36A9C"/>
    <w:rsid w:val="00E37A97"/>
    <w:rsid w:val="00E37E3F"/>
    <w:rsid w:val="00E40D35"/>
    <w:rsid w:val="00E4117A"/>
    <w:rsid w:val="00E41390"/>
    <w:rsid w:val="00E41F79"/>
    <w:rsid w:val="00E4210F"/>
    <w:rsid w:val="00E42939"/>
    <w:rsid w:val="00E44156"/>
    <w:rsid w:val="00E445A1"/>
    <w:rsid w:val="00E451B1"/>
    <w:rsid w:val="00E4628F"/>
    <w:rsid w:val="00E4673C"/>
    <w:rsid w:val="00E46BAB"/>
    <w:rsid w:val="00E46C4B"/>
    <w:rsid w:val="00E473CA"/>
    <w:rsid w:val="00E47C68"/>
    <w:rsid w:val="00E50AF1"/>
    <w:rsid w:val="00E53865"/>
    <w:rsid w:val="00E53C2F"/>
    <w:rsid w:val="00E53F4A"/>
    <w:rsid w:val="00E54291"/>
    <w:rsid w:val="00E54606"/>
    <w:rsid w:val="00E54F3E"/>
    <w:rsid w:val="00E56193"/>
    <w:rsid w:val="00E5672F"/>
    <w:rsid w:val="00E56E45"/>
    <w:rsid w:val="00E56FFF"/>
    <w:rsid w:val="00E60C1F"/>
    <w:rsid w:val="00E619E7"/>
    <w:rsid w:val="00E61A6A"/>
    <w:rsid w:val="00E62FA1"/>
    <w:rsid w:val="00E64FF7"/>
    <w:rsid w:val="00E65A21"/>
    <w:rsid w:val="00E664D5"/>
    <w:rsid w:val="00E66858"/>
    <w:rsid w:val="00E66CC8"/>
    <w:rsid w:val="00E677CE"/>
    <w:rsid w:val="00E6799A"/>
    <w:rsid w:val="00E70394"/>
    <w:rsid w:val="00E70951"/>
    <w:rsid w:val="00E716C3"/>
    <w:rsid w:val="00E730EA"/>
    <w:rsid w:val="00E7532D"/>
    <w:rsid w:val="00E75454"/>
    <w:rsid w:val="00E76203"/>
    <w:rsid w:val="00E76AA7"/>
    <w:rsid w:val="00E76AD5"/>
    <w:rsid w:val="00E76C9C"/>
    <w:rsid w:val="00E76F64"/>
    <w:rsid w:val="00E8043B"/>
    <w:rsid w:val="00E807BA"/>
    <w:rsid w:val="00E812A6"/>
    <w:rsid w:val="00E820BE"/>
    <w:rsid w:val="00E82EA6"/>
    <w:rsid w:val="00E83ADE"/>
    <w:rsid w:val="00E83C7E"/>
    <w:rsid w:val="00E8520F"/>
    <w:rsid w:val="00E857C9"/>
    <w:rsid w:val="00E87632"/>
    <w:rsid w:val="00E8793A"/>
    <w:rsid w:val="00E90612"/>
    <w:rsid w:val="00E9094C"/>
    <w:rsid w:val="00E90AC0"/>
    <w:rsid w:val="00E90BB1"/>
    <w:rsid w:val="00E90BF2"/>
    <w:rsid w:val="00E91168"/>
    <w:rsid w:val="00E91C15"/>
    <w:rsid w:val="00E92531"/>
    <w:rsid w:val="00E92AEA"/>
    <w:rsid w:val="00E93453"/>
    <w:rsid w:val="00E9442A"/>
    <w:rsid w:val="00E952B3"/>
    <w:rsid w:val="00E95674"/>
    <w:rsid w:val="00EA0184"/>
    <w:rsid w:val="00EA06D0"/>
    <w:rsid w:val="00EA176D"/>
    <w:rsid w:val="00EA4461"/>
    <w:rsid w:val="00EA4EA1"/>
    <w:rsid w:val="00EA53CF"/>
    <w:rsid w:val="00EA57BA"/>
    <w:rsid w:val="00EA64C9"/>
    <w:rsid w:val="00EA667C"/>
    <w:rsid w:val="00EA6732"/>
    <w:rsid w:val="00EA6A79"/>
    <w:rsid w:val="00EA7647"/>
    <w:rsid w:val="00EA7E83"/>
    <w:rsid w:val="00EB1364"/>
    <w:rsid w:val="00EB2483"/>
    <w:rsid w:val="00EB3313"/>
    <w:rsid w:val="00EB337F"/>
    <w:rsid w:val="00EB3664"/>
    <w:rsid w:val="00EB4097"/>
    <w:rsid w:val="00EB443C"/>
    <w:rsid w:val="00EB4E82"/>
    <w:rsid w:val="00EB530F"/>
    <w:rsid w:val="00EB5D48"/>
    <w:rsid w:val="00EB6309"/>
    <w:rsid w:val="00EB6841"/>
    <w:rsid w:val="00EB7121"/>
    <w:rsid w:val="00EB71A2"/>
    <w:rsid w:val="00EB735D"/>
    <w:rsid w:val="00EB7E5E"/>
    <w:rsid w:val="00EC098D"/>
    <w:rsid w:val="00EC1156"/>
    <w:rsid w:val="00EC11E0"/>
    <w:rsid w:val="00EC1C50"/>
    <w:rsid w:val="00EC23EC"/>
    <w:rsid w:val="00EC2EF3"/>
    <w:rsid w:val="00EC2FE3"/>
    <w:rsid w:val="00EC428C"/>
    <w:rsid w:val="00EC6597"/>
    <w:rsid w:val="00EC6AF7"/>
    <w:rsid w:val="00EC762D"/>
    <w:rsid w:val="00ED0083"/>
    <w:rsid w:val="00ED0AAC"/>
    <w:rsid w:val="00ED0BB0"/>
    <w:rsid w:val="00ED107C"/>
    <w:rsid w:val="00ED15AF"/>
    <w:rsid w:val="00ED25EE"/>
    <w:rsid w:val="00ED332F"/>
    <w:rsid w:val="00ED352B"/>
    <w:rsid w:val="00ED36B6"/>
    <w:rsid w:val="00ED3E87"/>
    <w:rsid w:val="00ED4816"/>
    <w:rsid w:val="00ED4892"/>
    <w:rsid w:val="00ED5269"/>
    <w:rsid w:val="00ED5561"/>
    <w:rsid w:val="00EE077A"/>
    <w:rsid w:val="00EE1C86"/>
    <w:rsid w:val="00EE1FC0"/>
    <w:rsid w:val="00EE205C"/>
    <w:rsid w:val="00EE3D98"/>
    <w:rsid w:val="00EE6A2B"/>
    <w:rsid w:val="00EE76F4"/>
    <w:rsid w:val="00EF03BB"/>
    <w:rsid w:val="00EF068D"/>
    <w:rsid w:val="00EF1E77"/>
    <w:rsid w:val="00EF3052"/>
    <w:rsid w:val="00EF3F52"/>
    <w:rsid w:val="00EF6931"/>
    <w:rsid w:val="00EF6962"/>
    <w:rsid w:val="00EF6C9B"/>
    <w:rsid w:val="00EF7B96"/>
    <w:rsid w:val="00F0025B"/>
    <w:rsid w:val="00F002DD"/>
    <w:rsid w:val="00F00AFB"/>
    <w:rsid w:val="00F0290E"/>
    <w:rsid w:val="00F02C70"/>
    <w:rsid w:val="00F03120"/>
    <w:rsid w:val="00F032F3"/>
    <w:rsid w:val="00F034AC"/>
    <w:rsid w:val="00F0358D"/>
    <w:rsid w:val="00F04B5B"/>
    <w:rsid w:val="00F04E97"/>
    <w:rsid w:val="00F05126"/>
    <w:rsid w:val="00F05809"/>
    <w:rsid w:val="00F059F9"/>
    <w:rsid w:val="00F0665F"/>
    <w:rsid w:val="00F06AF0"/>
    <w:rsid w:val="00F07032"/>
    <w:rsid w:val="00F071DA"/>
    <w:rsid w:val="00F07956"/>
    <w:rsid w:val="00F109FA"/>
    <w:rsid w:val="00F10A8D"/>
    <w:rsid w:val="00F113AB"/>
    <w:rsid w:val="00F119A4"/>
    <w:rsid w:val="00F11EA1"/>
    <w:rsid w:val="00F12147"/>
    <w:rsid w:val="00F1301F"/>
    <w:rsid w:val="00F141ED"/>
    <w:rsid w:val="00F146E5"/>
    <w:rsid w:val="00F15294"/>
    <w:rsid w:val="00F159CF"/>
    <w:rsid w:val="00F15D72"/>
    <w:rsid w:val="00F16BAE"/>
    <w:rsid w:val="00F173B7"/>
    <w:rsid w:val="00F177A6"/>
    <w:rsid w:val="00F17A5B"/>
    <w:rsid w:val="00F20561"/>
    <w:rsid w:val="00F218E4"/>
    <w:rsid w:val="00F22022"/>
    <w:rsid w:val="00F2262E"/>
    <w:rsid w:val="00F22737"/>
    <w:rsid w:val="00F22BA2"/>
    <w:rsid w:val="00F22D46"/>
    <w:rsid w:val="00F23863"/>
    <w:rsid w:val="00F23920"/>
    <w:rsid w:val="00F23FCE"/>
    <w:rsid w:val="00F24205"/>
    <w:rsid w:val="00F2441B"/>
    <w:rsid w:val="00F2458F"/>
    <w:rsid w:val="00F2460D"/>
    <w:rsid w:val="00F246AC"/>
    <w:rsid w:val="00F2474E"/>
    <w:rsid w:val="00F24F63"/>
    <w:rsid w:val="00F24FAA"/>
    <w:rsid w:val="00F2569E"/>
    <w:rsid w:val="00F25751"/>
    <w:rsid w:val="00F2614C"/>
    <w:rsid w:val="00F262CE"/>
    <w:rsid w:val="00F26C7B"/>
    <w:rsid w:val="00F271B3"/>
    <w:rsid w:val="00F27E75"/>
    <w:rsid w:val="00F27F92"/>
    <w:rsid w:val="00F3060F"/>
    <w:rsid w:val="00F310FE"/>
    <w:rsid w:val="00F3132B"/>
    <w:rsid w:val="00F313A8"/>
    <w:rsid w:val="00F314E6"/>
    <w:rsid w:val="00F318F1"/>
    <w:rsid w:val="00F319CE"/>
    <w:rsid w:val="00F325A7"/>
    <w:rsid w:val="00F330F5"/>
    <w:rsid w:val="00F33B9F"/>
    <w:rsid w:val="00F341E0"/>
    <w:rsid w:val="00F34CE9"/>
    <w:rsid w:val="00F35EB2"/>
    <w:rsid w:val="00F360B3"/>
    <w:rsid w:val="00F37500"/>
    <w:rsid w:val="00F4126B"/>
    <w:rsid w:val="00F41804"/>
    <w:rsid w:val="00F43B2D"/>
    <w:rsid w:val="00F43F62"/>
    <w:rsid w:val="00F44F63"/>
    <w:rsid w:val="00F455EA"/>
    <w:rsid w:val="00F47ABE"/>
    <w:rsid w:val="00F5067C"/>
    <w:rsid w:val="00F50AA4"/>
    <w:rsid w:val="00F50E2F"/>
    <w:rsid w:val="00F51060"/>
    <w:rsid w:val="00F515D7"/>
    <w:rsid w:val="00F51975"/>
    <w:rsid w:val="00F524F8"/>
    <w:rsid w:val="00F52D3C"/>
    <w:rsid w:val="00F530DD"/>
    <w:rsid w:val="00F53CB7"/>
    <w:rsid w:val="00F5547D"/>
    <w:rsid w:val="00F57AA8"/>
    <w:rsid w:val="00F57B49"/>
    <w:rsid w:val="00F60993"/>
    <w:rsid w:val="00F60A67"/>
    <w:rsid w:val="00F619D7"/>
    <w:rsid w:val="00F61EAC"/>
    <w:rsid w:val="00F6224C"/>
    <w:rsid w:val="00F623E5"/>
    <w:rsid w:val="00F623EB"/>
    <w:rsid w:val="00F62573"/>
    <w:rsid w:val="00F62867"/>
    <w:rsid w:val="00F6298D"/>
    <w:rsid w:val="00F64140"/>
    <w:rsid w:val="00F64792"/>
    <w:rsid w:val="00F6530F"/>
    <w:rsid w:val="00F65B09"/>
    <w:rsid w:val="00F65C37"/>
    <w:rsid w:val="00F669C1"/>
    <w:rsid w:val="00F66B89"/>
    <w:rsid w:val="00F66C25"/>
    <w:rsid w:val="00F66F5D"/>
    <w:rsid w:val="00F67F32"/>
    <w:rsid w:val="00F70644"/>
    <w:rsid w:val="00F71EE0"/>
    <w:rsid w:val="00F728AD"/>
    <w:rsid w:val="00F72948"/>
    <w:rsid w:val="00F739C6"/>
    <w:rsid w:val="00F73DC3"/>
    <w:rsid w:val="00F74FAA"/>
    <w:rsid w:val="00F75872"/>
    <w:rsid w:val="00F763CC"/>
    <w:rsid w:val="00F767DC"/>
    <w:rsid w:val="00F76FFF"/>
    <w:rsid w:val="00F77F4A"/>
    <w:rsid w:val="00F8092F"/>
    <w:rsid w:val="00F80982"/>
    <w:rsid w:val="00F81120"/>
    <w:rsid w:val="00F82F74"/>
    <w:rsid w:val="00F830A6"/>
    <w:rsid w:val="00F839F9"/>
    <w:rsid w:val="00F845CE"/>
    <w:rsid w:val="00F847E4"/>
    <w:rsid w:val="00F8495F"/>
    <w:rsid w:val="00F85A8F"/>
    <w:rsid w:val="00F86131"/>
    <w:rsid w:val="00F8659B"/>
    <w:rsid w:val="00F86D62"/>
    <w:rsid w:val="00F900F7"/>
    <w:rsid w:val="00F906F2"/>
    <w:rsid w:val="00F90B0D"/>
    <w:rsid w:val="00F91D30"/>
    <w:rsid w:val="00F9257D"/>
    <w:rsid w:val="00F928A7"/>
    <w:rsid w:val="00F92AF6"/>
    <w:rsid w:val="00F92B36"/>
    <w:rsid w:val="00F9401E"/>
    <w:rsid w:val="00F9481A"/>
    <w:rsid w:val="00F9511E"/>
    <w:rsid w:val="00F95DA3"/>
    <w:rsid w:val="00F967B3"/>
    <w:rsid w:val="00F97CBA"/>
    <w:rsid w:val="00F97FC7"/>
    <w:rsid w:val="00FA0DF6"/>
    <w:rsid w:val="00FA0FD2"/>
    <w:rsid w:val="00FA106C"/>
    <w:rsid w:val="00FA1AC4"/>
    <w:rsid w:val="00FA1B42"/>
    <w:rsid w:val="00FA26B1"/>
    <w:rsid w:val="00FA2785"/>
    <w:rsid w:val="00FA27CF"/>
    <w:rsid w:val="00FA2A29"/>
    <w:rsid w:val="00FA30A7"/>
    <w:rsid w:val="00FA30B2"/>
    <w:rsid w:val="00FA3851"/>
    <w:rsid w:val="00FA404C"/>
    <w:rsid w:val="00FA427F"/>
    <w:rsid w:val="00FA4595"/>
    <w:rsid w:val="00FA46AF"/>
    <w:rsid w:val="00FA4F25"/>
    <w:rsid w:val="00FA7074"/>
    <w:rsid w:val="00FA740C"/>
    <w:rsid w:val="00FA7921"/>
    <w:rsid w:val="00FA7AC9"/>
    <w:rsid w:val="00FB0263"/>
    <w:rsid w:val="00FB16F2"/>
    <w:rsid w:val="00FB18D4"/>
    <w:rsid w:val="00FB1DC0"/>
    <w:rsid w:val="00FB3009"/>
    <w:rsid w:val="00FB4590"/>
    <w:rsid w:val="00FB6FBB"/>
    <w:rsid w:val="00FB72DA"/>
    <w:rsid w:val="00FC014D"/>
    <w:rsid w:val="00FC088C"/>
    <w:rsid w:val="00FC1128"/>
    <w:rsid w:val="00FC24E1"/>
    <w:rsid w:val="00FC278A"/>
    <w:rsid w:val="00FC319C"/>
    <w:rsid w:val="00FC32D6"/>
    <w:rsid w:val="00FC5E8B"/>
    <w:rsid w:val="00FC6BBB"/>
    <w:rsid w:val="00FC6F4A"/>
    <w:rsid w:val="00FC72FE"/>
    <w:rsid w:val="00FD221C"/>
    <w:rsid w:val="00FD2C2C"/>
    <w:rsid w:val="00FD3AEA"/>
    <w:rsid w:val="00FD3F02"/>
    <w:rsid w:val="00FD4E63"/>
    <w:rsid w:val="00FD672B"/>
    <w:rsid w:val="00FD6B22"/>
    <w:rsid w:val="00FD72D8"/>
    <w:rsid w:val="00FE038C"/>
    <w:rsid w:val="00FE0A51"/>
    <w:rsid w:val="00FE1CDE"/>
    <w:rsid w:val="00FE1E26"/>
    <w:rsid w:val="00FE4248"/>
    <w:rsid w:val="00FE6BFB"/>
    <w:rsid w:val="00FE6CEC"/>
    <w:rsid w:val="00FE7178"/>
    <w:rsid w:val="00FE719B"/>
    <w:rsid w:val="00FE7D71"/>
    <w:rsid w:val="00FF1A20"/>
    <w:rsid w:val="00FF1E51"/>
    <w:rsid w:val="00FF2314"/>
    <w:rsid w:val="00FF2BA5"/>
    <w:rsid w:val="00FF2D98"/>
    <w:rsid w:val="00FF37A0"/>
    <w:rsid w:val="00FF3DB7"/>
    <w:rsid w:val="00FF43F9"/>
    <w:rsid w:val="00FF49C8"/>
    <w:rsid w:val="00FF4C4E"/>
    <w:rsid w:val="00FF57D6"/>
    <w:rsid w:val="00FF6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d8d8d8" stroke="f">
      <v:fill color="#d8d8d8"/>
      <v:stroke on="f"/>
      <v:textbox inset="0,0,0,0"/>
    </o:shapedefaults>
    <o:shapelayout v:ext="edit">
      <o:idmap v:ext="edit" data="1"/>
    </o:shapelayout>
  </w:shapeDefaults>
  <w:decimalSymbol w:val="."/>
  <w:listSeparator w:val=","/>
  <w14:docId w14:val="184266F3"/>
  <w15:docId w15:val="{53047FB5-3B2A-407D-8BF9-EBCEB9BC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1"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21"/>
    <w:pPr>
      <w:spacing w:before="120"/>
    </w:pPr>
    <w:rPr>
      <w:sz w:val="24"/>
      <w:lang w:val="en-US" w:eastAsia="en-US"/>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1167F6"/>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1167F6"/>
    <w:pPr>
      <w:keepNext/>
      <w:spacing w:before="300" w:after="60"/>
      <w:jc w:val="center"/>
    </w:pPr>
    <w:rPr>
      <w:rFonts w:ascii="Arial" w:hAnsi="Arial"/>
      <w:b/>
      <w:sz w:val="22"/>
    </w:rPr>
  </w:style>
  <w:style w:type="paragraph" w:customStyle="1" w:styleId="FigureTitle">
    <w:name w:val="Figure Title"/>
    <w:basedOn w:val="TableTitle"/>
    <w:link w:val="FigureTitleChar1"/>
    <w:rsid w:val="007D36C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AA1298"/>
    <w:pPr>
      <w:spacing w:before="240" w:after="60"/>
      <w:outlineLvl w:val="1"/>
    </w:pPr>
    <w:rPr>
      <w:rFonts w:ascii="Arial" w:hAnsi="Arial"/>
      <w:b/>
      <w:noProof/>
      <w:sz w:val="28"/>
      <w:lang w:val="en-US" w:eastAsia="en-US"/>
    </w:rPr>
  </w:style>
  <w:style w:type="paragraph" w:customStyle="1" w:styleId="AppendixHeading1">
    <w:name w:val="Appendix Heading 1"/>
    <w:next w:val="BodyText"/>
    <w:rsid w:val="00AA1298"/>
    <w:pPr>
      <w:tabs>
        <w:tab w:val="left" w:pos="900"/>
      </w:tabs>
      <w:spacing w:before="240" w:after="60"/>
      <w:outlineLvl w:val="0"/>
    </w:pPr>
    <w:rPr>
      <w:rFonts w:ascii="Arial" w:hAnsi="Arial"/>
      <w:b/>
      <w:noProof/>
      <w:kern w:val="28"/>
      <w:sz w:val="28"/>
      <w:lang w:val="en-US" w:eastAsia="en-US"/>
    </w:rPr>
  </w:style>
  <w:style w:type="paragraph" w:customStyle="1" w:styleId="AppendixHeading3">
    <w:name w:val="Appendix Heading 3"/>
    <w:basedOn w:val="AppendixHeading2"/>
    <w:next w:val="BodyText"/>
    <w:rsid w:val="00AA1298"/>
    <w:pPr>
      <w:numPr>
        <w:ilvl w:val="2"/>
        <w:numId w:val="13"/>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2C5448"/>
    <w:rPr>
      <w:lang w:val="en-US" w:eastAsia="en-US"/>
    </w:rPr>
  </w:style>
  <w:style w:type="character" w:customStyle="1" w:styleId="EditorInstructionsChar">
    <w:name w:val="Editor Instructions Char"/>
    <w:link w:val="EditorInstructions"/>
    <w:rsid w:val="00494972"/>
    <w:rPr>
      <w:i/>
      <w:iCs/>
      <w:sz w:val="24"/>
      <w:lang w:val="en-US" w:eastAsia="en-U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A5C4D"/>
    <w:pPr>
      <w:numPr>
        <w:numId w:val="51"/>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A5C4D"/>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Char">
    <w:name w:val="Table Entry Char"/>
    <w:link w:val="TableEntry"/>
    <w:locked/>
    <w:rsid w:val="006A54AC"/>
    <w:rPr>
      <w:sz w:val="18"/>
      <w:lang w:val="en-US" w:eastAsia="en-US"/>
    </w:rPr>
  </w:style>
  <w:style w:type="character" w:customStyle="1" w:styleId="TableEntryHeaderChar">
    <w:name w:val="Table Entry Header Char"/>
    <w:link w:val="TableEntryHeader"/>
    <w:locked/>
    <w:rsid w:val="006A54AC"/>
    <w:rPr>
      <w:rFonts w:ascii="Arial" w:hAnsi="Arial"/>
      <w:b/>
      <w:lang w:val="en-US" w:eastAsia="en-US"/>
    </w:rPr>
  </w:style>
  <w:style w:type="paragraph" w:customStyle="1" w:styleId="Default">
    <w:name w:val="Default"/>
    <w:rsid w:val="00A66457"/>
    <w:pPr>
      <w:autoSpaceDE w:val="0"/>
      <w:autoSpaceDN w:val="0"/>
      <w:adjustRightInd w:val="0"/>
    </w:pPr>
    <w:rPr>
      <w:color w:val="000000"/>
      <w:sz w:val="24"/>
      <w:szCs w:val="24"/>
    </w:rPr>
  </w:style>
  <w:style w:type="character" w:customStyle="1" w:styleId="Heading3Char">
    <w:name w:val="Heading 3 Char"/>
    <w:basedOn w:val="DefaultParagraphFont"/>
    <w:link w:val="Heading3"/>
    <w:rsid w:val="001167F6"/>
    <w:rPr>
      <w:rFonts w:ascii="Arial" w:hAnsi="Arial"/>
      <w:b/>
      <w:noProof/>
      <w:kern w:val="28"/>
      <w:sz w:val="24"/>
      <w:lang w:val="en-US" w:eastAsia="en-US"/>
    </w:rPr>
  </w:style>
  <w:style w:type="character" w:customStyle="1" w:styleId="Heading4Char">
    <w:name w:val="Heading 4 Char"/>
    <w:basedOn w:val="DefaultParagraphFont"/>
    <w:link w:val="Heading4"/>
    <w:rsid w:val="0099672E"/>
    <w:rPr>
      <w:rFonts w:ascii="Arial" w:hAnsi="Arial"/>
      <w:b/>
      <w:noProof/>
      <w:kern w:val="28"/>
      <w:sz w:val="28"/>
      <w:lang w:val="en-US" w:eastAsia="en-US"/>
    </w:rPr>
  </w:style>
  <w:style w:type="character" w:customStyle="1" w:styleId="Mention1">
    <w:name w:val="Mention1"/>
    <w:basedOn w:val="DefaultParagraphFont"/>
    <w:uiPriority w:val="99"/>
    <w:semiHidden/>
    <w:unhideWhenUsed/>
    <w:rsid w:val="00055169"/>
    <w:rPr>
      <w:color w:val="2B579A"/>
      <w:shd w:val="clear" w:color="auto" w:fill="E6E6E6"/>
    </w:rPr>
  </w:style>
  <w:style w:type="character" w:customStyle="1" w:styleId="hvr">
    <w:name w:val="hvr"/>
    <w:basedOn w:val="DefaultParagraphFont"/>
    <w:rsid w:val="009D3D6B"/>
  </w:style>
  <w:style w:type="character" w:styleId="Emphasis">
    <w:name w:val="Emphasis"/>
    <w:basedOn w:val="DefaultParagraphFont"/>
    <w:qFormat/>
    <w:rsid w:val="00C84946"/>
    <w:rPr>
      <w:i/>
      <w:iCs/>
    </w:rPr>
  </w:style>
  <w:style w:type="character" w:customStyle="1" w:styleId="Heading1Char">
    <w:name w:val="Heading 1 Char"/>
    <w:basedOn w:val="DefaultParagraphFont"/>
    <w:link w:val="Heading1"/>
    <w:rsid w:val="0034306D"/>
    <w:rPr>
      <w:rFonts w:ascii="Arial" w:hAnsi="Arial"/>
      <w:b/>
      <w:noProof/>
      <w:kern w:val="28"/>
      <w:sz w:val="28"/>
      <w:lang w:val="en-US" w:eastAsia="en-US"/>
    </w:rPr>
  </w:style>
  <w:style w:type="character" w:styleId="Strong">
    <w:name w:val="Strong"/>
    <w:basedOn w:val="DefaultParagraphFont"/>
    <w:qFormat/>
    <w:rsid w:val="009B30B7"/>
    <w:rPr>
      <w:b/>
      <w:bCs/>
    </w:rPr>
  </w:style>
  <w:style w:type="character" w:customStyle="1" w:styleId="FigureTitleChar1">
    <w:name w:val="Figure Title Char1"/>
    <w:basedOn w:val="DefaultParagraphFont"/>
    <w:link w:val="FigureTitle"/>
    <w:rsid w:val="007D36C4"/>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9091">
      <w:bodyDiv w:val="1"/>
      <w:marLeft w:val="0"/>
      <w:marRight w:val="0"/>
      <w:marTop w:val="0"/>
      <w:marBottom w:val="0"/>
      <w:divBdr>
        <w:top w:val="none" w:sz="0" w:space="0" w:color="auto"/>
        <w:left w:val="none" w:sz="0" w:space="0" w:color="auto"/>
        <w:bottom w:val="none" w:sz="0" w:space="0" w:color="auto"/>
        <w:right w:val="none" w:sz="0" w:space="0" w:color="auto"/>
      </w:divBdr>
      <w:divsChild>
        <w:div w:id="652567281">
          <w:marLeft w:val="1166"/>
          <w:marRight w:val="0"/>
          <w:marTop w:val="0"/>
          <w:marBottom w:val="0"/>
          <w:divBdr>
            <w:top w:val="none" w:sz="0" w:space="0" w:color="auto"/>
            <w:left w:val="none" w:sz="0" w:space="0" w:color="auto"/>
            <w:bottom w:val="none" w:sz="0" w:space="0" w:color="auto"/>
            <w:right w:val="none" w:sz="0" w:space="0" w:color="auto"/>
          </w:divBdr>
        </w:div>
        <w:div w:id="659701203">
          <w:marLeft w:val="446"/>
          <w:marRight w:val="0"/>
          <w:marTop w:val="80"/>
          <w:marBottom w:val="80"/>
          <w:divBdr>
            <w:top w:val="none" w:sz="0" w:space="0" w:color="auto"/>
            <w:left w:val="none" w:sz="0" w:space="0" w:color="auto"/>
            <w:bottom w:val="none" w:sz="0" w:space="0" w:color="auto"/>
            <w:right w:val="none" w:sz="0" w:space="0" w:color="auto"/>
          </w:divBdr>
        </w:div>
        <w:div w:id="1138037460">
          <w:marLeft w:val="446"/>
          <w:marRight w:val="0"/>
          <w:marTop w:val="0"/>
          <w:marBottom w:val="0"/>
          <w:divBdr>
            <w:top w:val="none" w:sz="0" w:space="0" w:color="auto"/>
            <w:left w:val="none" w:sz="0" w:space="0" w:color="auto"/>
            <w:bottom w:val="none" w:sz="0" w:space="0" w:color="auto"/>
            <w:right w:val="none" w:sz="0" w:space="0" w:color="auto"/>
          </w:divBdr>
        </w:div>
        <w:div w:id="1279336103">
          <w:marLeft w:val="1166"/>
          <w:marRight w:val="0"/>
          <w:marTop w:val="0"/>
          <w:marBottom w:val="0"/>
          <w:divBdr>
            <w:top w:val="none" w:sz="0" w:space="0" w:color="auto"/>
            <w:left w:val="none" w:sz="0" w:space="0" w:color="auto"/>
            <w:bottom w:val="none" w:sz="0" w:space="0" w:color="auto"/>
            <w:right w:val="none" w:sz="0" w:space="0" w:color="auto"/>
          </w:divBdr>
        </w:div>
        <w:div w:id="1791121294">
          <w:marLeft w:val="446"/>
          <w:marRight w:val="0"/>
          <w:marTop w:val="80"/>
          <w:marBottom w:val="80"/>
          <w:divBdr>
            <w:top w:val="none" w:sz="0" w:space="0" w:color="auto"/>
            <w:left w:val="none" w:sz="0" w:space="0" w:color="auto"/>
            <w:bottom w:val="none" w:sz="0" w:space="0" w:color="auto"/>
            <w:right w:val="none" w:sz="0" w:space="0" w:color="auto"/>
          </w:divBdr>
        </w:div>
      </w:divsChild>
    </w:div>
    <w:div w:id="59444260">
      <w:bodyDiv w:val="1"/>
      <w:marLeft w:val="0"/>
      <w:marRight w:val="0"/>
      <w:marTop w:val="0"/>
      <w:marBottom w:val="0"/>
      <w:divBdr>
        <w:top w:val="none" w:sz="0" w:space="0" w:color="auto"/>
        <w:left w:val="none" w:sz="0" w:space="0" w:color="auto"/>
        <w:bottom w:val="none" w:sz="0" w:space="0" w:color="auto"/>
        <w:right w:val="none" w:sz="0" w:space="0" w:color="auto"/>
      </w:divBdr>
      <w:divsChild>
        <w:div w:id="1239825969">
          <w:marLeft w:val="418"/>
          <w:marRight w:val="0"/>
          <w:marTop w:val="72"/>
          <w:marBottom w:val="0"/>
          <w:divBdr>
            <w:top w:val="none" w:sz="0" w:space="0" w:color="auto"/>
            <w:left w:val="none" w:sz="0" w:space="0" w:color="auto"/>
            <w:bottom w:val="none" w:sz="0" w:space="0" w:color="auto"/>
            <w:right w:val="none" w:sz="0" w:space="0" w:color="auto"/>
          </w:divBdr>
        </w:div>
        <w:div w:id="1545747333">
          <w:marLeft w:val="418"/>
          <w:marRight w:val="0"/>
          <w:marTop w:val="72"/>
          <w:marBottom w:val="0"/>
          <w:divBdr>
            <w:top w:val="none" w:sz="0" w:space="0" w:color="auto"/>
            <w:left w:val="none" w:sz="0" w:space="0" w:color="auto"/>
            <w:bottom w:val="none" w:sz="0" w:space="0" w:color="auto"/>
            <w:right w:val="none" w:sz="0" w:space="0" w:color="auto"/>
          </w:divBdr>
        </w:div>
      </w:divsChild>
    </w:div>
    <w:div w:id="62870367">
      <w:bodyDiv w:val="1"/>
      <w:marLeft w:val="0"/>
      <w:marRight w:val="0"/>
      <w:marTop w:val="0"/>
      <w:marBottom w:val="0"/>
      <w:divBdr>
        <w:top w:val="none" w:sz="0" w:space="0" w:color="auto"/>
        <w:left w:val="none" w:sz="0" w:space="0" w:color="auto"/>
        <w:bottom w:val="none" w:sz="0" w:space="0" w:color="auto"/>
        <w:right w:val="none" w:sz="0" w:space="0" w:color="auto"/>
      </w:divBdr>
      <w:divsChild>
        <w:div w:id="1465543993">
          <w:marLeft w:val="1166"/>
          <w:marRight w:val="0"/>
          <w:marTop w:val="67"/>
          <w:marBottom w:val="0"/>
          <w:divBdr>
            <w:top w:val="none" w:sz="0" w:space="0" w:color="auto"/>
            <w:left w:val="none" w:sz="0" w:space="0" w:color="auto"/>
            <w:bottom w:val="none" w:sz="0" w:space="0" w:color="auto"/>
            <w:right w:val="none" w:sz="0" w:space="0" w:color="auto"/>
          </w:divBdr>
        </w:div>
        <w:div w:id="1909654151">
          <w:marLeft w:val="1166"/>
          <w:marRight w:val="0"/>
          <w:marTop w:val="67"/>
          <w:marBottom w:val="0"/>
          <w:divBdr>
            <w:top w:val="none" w:sz="0" w:space="0" w:color="auto"/>
            <w:left w:val="none" w:sz="0" w:space="0" w:color="auto"/>
            <w:bottom w:val="none" w:sz="0" w:space="0" w:color="auto"/>
            <w:right w:val="none" w:sz="0" w:space="0" w:color="auto"/>
          </w:divBdr>
        </w:div>
      </w:divsChild>
    </w:div>
    <w:div w:id="88698298">
      <w:bodyDiv w:val="1"/>
      <w:marLeft w:val="0"/>
      <w:marRight w:val="0"/>
      <w:marTop w:val="0"/>
      <w:marBottom w:val="0"/>
      <w:divBdr>
        <w:top w:val="none" w:sz="0" w:space="0" w:color="auto"/>
        <w:left w:val="none" w:sz="0" w:space="0" w:color="auto"/>
        <w:bottom w:val="none" w:sz="0" w:space="0" w:color="auto"/>
        <w:right w:val="none" w:sz="0" w:space="0" w:color="auto"/>
      </w:divBdr>
    </w:div>
    <w:div w:id="101726134">
      <w:bodyDiv w:val="1"/>
      <w:marLeft w:val="0"/>
      <w:marRight w:val="0"/>
      <w:marTop w:val="0"/>
      <w:marBottom w:val="0"/>
      <w:divBdr>
        <w:top w:val="none" w:sz="0" w:space="0" w:color="auto"/>
        <w:left w:val="none" w:sz="0" w:space="0" w:color="auto"/>
        <w:bottom w:val="none" w:sz="0" w:space="0" w:color="auto"/>
        <w:right w:val="none" w:sz="0" w:space="0" w:color="auto"/>
      </w:divBdr>
      <w:divsChild>
        <w:div w:id="883753614">
          <w:marLeft w:val="0"/>
          <w:marRight w:val="0"/>
          <w:marTop w:val="0"/>
          <w:marBottom w:val="0"/>
          <w:divBdr>
            <w:top w:val="none" w:sz="0" w:space="0" w:color="auto"/>
            <w:left w:val="none" w:sz="0" w:space="0" w:color="auto"/>
            <w:bottom w:val="none" w:sz="0" w:space="0" w:color="auto"/>
            <w:right w:val="none" w:sz="0" w:space="0" w:color="auto"/>
          </w:divBdr>
          <w:divsChild>
            <w:div w:id="440078148">
              <w:marLeft w:val="0"/>
              <w:marRight w:val="0"/>
              <w:marTop w:val="0"/>
              <w:marBottom w:val="0"/>
              <w:divBdr>
                <w:top w:val="none" w:sz="0" w:space="0" w:color="auto"/>
                <w:left w:val="none" w:sz="0" w:space="0" w:color="auto"/>
                <w:bottom w:val="none" w:sz="0" w:space="0" w:color="auto"/>
                <w:right w:val="none" w:sz="0" w:space="0" w:color="auto"/>
              </w:divBdr>
              <w:divsChild>
                <w:div w:id="1536037183">
                  <w:marLeft w:val="-225"/>
                  <w:marRight w:val="-225"/>
                  <w:marTop w:val="0"/>
                  <w:marBottom w:val="0"/>
                  <w:divBdr>
                    <w:top w:val="none" w:sz="0" w:space="0" w:color="auto"/>
                    <w:left w:val="none" w:sz="0" w:space="0" w:color="auto"/>
                    <w:bottom w:val="none" w:sz="0" w:space="0" w:color="auto"/>
                    <w:right w:val="none" w:sz="0" w:space="0" w:color="auto"/>
                  </w:divBdr>
                  <w:divsChild>
                    <w:div w:id="1676956467">
                      <w:marLeft w:val="0"/>
                      <w:marRight w:val="0"/>
                      <w:marTop w:val="0"/>
                      <w:marBottom w:val="0"/>
                      <w:divBdr>
                        <w:top w:val="none" w:sz="0" w:space="0" w:color="auto"/>
                        <w:left w:val="none" w:sz="0" w:space="0" w:color="auto"/>
                        <w:bottom w:val="none" w:sz="0" w:space="0" w:color="auto"/>
                        <w:right w:val="none" w:sz="0" w:space="0" w:color="auto"/>
                      </w:divBdr>
                      <w:divsChild>
                        <w:div w:id="1191140554">
                          <w:marLeft w:val="0"/>
                          <w:marRight w:val="0"/>
                          <w:marTop w:val="0"/>
                          <w:marBottom w:val="0"/>
                          <w:divBdr>
                            <w:top w:val="none" w:sz="0" w:space="0" w:color="auto"/>
                            <w:left w:val="none" w:sz="0" w:space="0" w:color="auto"/>
                            <w:bottom w:val="none" w:sz="0" w:space="0" w:color="auto"/>
                            <w:right w:val="none" w:sz="0" w:space="0" w:color="auto"/>
                          </w:divBdr>
                          <w:divsChild>
                            <w:div w:id="1420103352">
                              <w:marLeft w:val="0"/>
                              <w:marRight w:val="0"/>
                              <w:marTop w:val="0"/>
                              <w:marBottom w:val="0"/>
                              <w:divBdr>
                                <w:top w:val="none" w:sz="0" w:space="0" w:color="auto"/>
                                <w:left w:val="none" w:sz="0" w:space="0" w:color="auto"/>
                                <w:bottom w:val="none" w:sz="0" w:space="0" w:color="auto"/>
                                <w:right w:val="none" w:sz="0" w:space="0" w:color="auto"/>
                              </w:divBdr>
                              <w:divsChild>
                                <w:div w:id="345139196">
                                  <w:marLeft w:val="0"/>
                                  <w:marRight w:val="0"/>
                                  <w:marTop w:val="0"/>
                                  <w:marBottom w:val="0"/>
                                  <w:divBdr>
                                    <w:top w:val="none" w:sz="0" w:space="0" w:color="auto"/>
                                    <w:left w:val="none" w:sz="0" w:space="0" w:color="auto"/>
                                    <w:bottom w:val="none" w:sz="0" w:space="0" w:color="auto"/>
                                    <w:right w:val="none" w:sz="0" w:space="0" w:color="auto"/>
                                  </w:divBdr>
                                  <w:divsChild>
                                    <w:div w:id="1723408420">
                                      <w:marLeft w:val="0"/>
                                      <w:marRight w:val="0"/>
                                      <w:marTop w:val="0"/>
                                      <w:marBottom w:val="0"/>
                                      <w:divBdr>
                                        <w:top w:val="none" w:sz="0" w:space="0" w:color="auto"/>
                                        <w:left w:val="none" w:sz="0" w:space="0" w:color="auto"/>
                                        <w:bottom w:val="none" w:sz="0" w:space="0" w:color="auto"/>
                                        <w:right w:val="none" w:sz="0" w:space="0" w:color="auto"/>
                                      </w:divBdr>
                                      <w:divsChild>
                                        <w:div w:id="17624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75309">
      <w:bodyDiv w:val="1"/>
      <w:marLeft w:val="0"/>
      <w:marRight w:val="0"/>
      <w:marTop w:val="0"/>
      <w:marBottom w:val="0"/>
      <w:divBdr>
        <w:top w:val="none" w:sz="0" w:space="0" w:color="auto"/>
        <w:left w:val="none" w:sz="0" w:space="0" w:color="auto"/>
        <w:bottom w:val="none" w:sz="0" w:space="0" w:color="auto"/>
        <w:right w:val="none" w:sz="0" w:space="0" w:color="auto"/>
      </w:divBdr>
    </w:div>
    <w:div w:id="171652723">
      <w:bodyDiv w:val="1"/>
      <w:marLeft w:val="0"/>
      <w:marRight w:val="0"/>
      <w:marTop w:val="0"/>
      <w:marBottom w:val="0"/>
      <w:divBdr>
        <w:top w:val="none" w:sz="0" w:space="0" w:color="auto"/>
        <w:left w:val="none" w:sz="0" w:space="0" w:color="auto"/>
        <w:bottom w:val="none" w:sz="0" w:space="0" w:color="auto"/>
        <w:right w:val="none" w:sz="0" w:space="0" w:color="auto"/>
      </w:divBdr>
    </w:div>
    <w:div w:id="198511364">
      <w:bodyDiv w:val="1"/>
      <w:marLeft w:val="0"/>
      <w:marRight w:val="0"/>
      <w:marTop w:val="0"/>
      <w:marBottom w:val="0"/>
      <w:divBdr>
        <w:top w:val="none" w:sz="0" w:space="0" w:color="auto"/>
        <w:left w:val="none" w:sz="0" w:space="0" w:color="auto"/>
        <w:bottom w:val="none" w:sz="0" w:space="0" w:color="auto"/>
        <w:right w:val="none" w:sz="0" w:space="0" w:color="auto"/>
      </w:divBdr>
      <w:divsChild>
        <w:div w:id="446051153">
          <w:marLeft w:val="1382"/>
          <w:marRight w:val="0"/>
          <w:marTop w:val="67"/>
          <w:marBottom w:val="0"/>
          <w:divBdr>
            <w:top w:val="none" w:sz="0" w:space="0" w:color="auto"/>
            <w:left w:val="none" w:sz="0" w:space="0" w:color="auto"/>
            <w:bottom w:val="none" w:sz="0" w:space="0" w:color="auto"/>
            <w:right w:val="none" w:sz="0" w:space="0" w:color="auto"/>
          </w:divBdr>
        </w:div>
        <w:div w:id="769084877">
          <w:marLeft w:val="2102"/>
          <w:marRight w:val="0"/>
          <w:marTop w:val="53"/>
          <w:marBottom w:val="0"/>
          <w:divBdr>
            <w:top w:val="none" w:sz="0" w:space="0" w:color="auto"/>
            <w:left w:val="none" w:sz="0" w:space="0" w:color="auto"/>
            <w:bottom w:val="none" w:sz="0" w:space="0" w:color="auto"/>
            <w:right w:val="none" w:sz="0" w:space="0" w:color="auto"/>
          </w:divBdr>
        </w:div>
        <w:div w:id="1238176223">
          <w:marLeft w:val="1382"/>
          <w:marRight w:val="0"/>
          <w:marTop w:val="67"/>
          <w:marBottom w:val="0"/>
          <w:divBdr>
            <w:top w:val="none" w:sz="0" w:space="0" w:color="auto"/>
            <w:left w:val="none" w:sz="0" w:space="0" w:color="auto"/>
            <w:bottom w:val="none" w:sz="0" w:space="0" w:color="auto"/>
            <w:right w:val="none" w:sz="0" w:space="0" w:color="auto"/>
          </w:divBdr>
        </w:div>
        <w:div w:id="1406342966">
          <w:marLeft w:val="2102"/>
          <w:marRight w:val="0"/>
          <w:marTop w:val="53"/>
          <w:marBottom w:val="0"/>
          <w:divBdr>
            <w:top w:val="none" w:sz="0" w:space="0" w:color="auto"/>
            <w:left w:val="none" w:sz="0" w:space="0" w:color="auto"/>
            <w:bottom w:val="none" w:sz="0" w:space="0" w:color="auto"/>
            <w:right w:val="none" w:sz="0" w:space="0" w:color="auto"/>
          </w:divBdr>
        </w:div>
        <w:div w:id="1971551194">
          <w:marLeft w:val="1382"/>
          <w:marRight w:val="0"/>
          <w:marTop w:val="67"/>
          <w:marBottom w:val="0"/>
          <w:divBdr>
            <w:top w:val="none" w:sz="0" w:space="0" w:color="auto"/>
            <w:left w:val="none" w:sz="0" w:space="0" w:color="auto"/>
            <w:bottom w:val="none" w:sz="0" w:space="0" w:color="auto"/>
            <w:right w:val="none" w:sz="0" w:space="0" w:color="auto"/>
          </w:divBdr>
        </w:div>
      </w:divsChild>
    </w:div>
    <w:div w:id="243805205">
      <w:bodyDiv w:val="1"/>
      <w:marLeft w:val="0"/>
      <w:marRight w:val="0"/>
      <w:marTop w:val="0"/>
      <w:marBottom w:val="0"/>
      <w:divBdr>
        <w:top w:val="none" w:sz="0" w:space="0" w:color="auto"/>
        <w:left w:val="none" w:sz="0" w:space="0" w:color="auto"/>
        <w:bottom w:val="none" w:sz="0" w:space="0" w:color="auto"/>
        <w:right w:val="none" w:sz="0" w:space="0" w:color="auto"/>
      </w:divBdr>
    </w:div>
    <w:div w:id="244459968">
      <w:bodyDiv w:val="1"/>
      <w:marLeft w:val="0"/>
      <w:marRight w:val="0"/>
      <w:marTop w:val="0"/>
      <w:marBottom w:val="0"/>
      <w:divBdr>
        <w:top w:val="none" w:sz="0" w:space="0" w:color="auto"/>
        <w:left w:val="none" w:sz="0" w:space="0" w:color="auto"/>
        <w:bottom w:val="none" w:sz="0" w:space="0" w:color="auto"/>
        <w:right w:val="none" w:sz="0" w:space="0" w:color="auto"/>
      </w:divBdr>
    </w:div>
    <w:div w:id="318271322">
      <w:bodyDiv w:val="1"/>
      <w:marLeft w:val="0"/>
      <w:marRight w:val="0"/>
      <w:marTop w:val="0"/>
      <w:marBottom w:val="0"/>
      <w:divBdr>
        <w:top w:val="none" w:sz="0" w:space="0" w:color="auto"/>
        <w:left w:val="none" w:sz="0" w:space="0" w:color="auto"/>
        <w:bottom w:val="none" w:sz="0" w:space="0" w:color="auto"/>
        <w:right w:val="none" w:sz="0" w:space="0" w:color="auto"/>
      </w:divBdr>
    </w:div>
    <w:div w:id="349376762">
      <w:bodyDiv w:val="1"/>
      <w:marLeft w:val="0"/>
      <w:marRight w:val="0"/>
      <w:marTop w:val="0"/>
      <w:marBottom w:val="0"/>
      <w:divBdr>
        <w:top w:val="none" w:sz="0" w:space="0" w:color="auto"/>
        <w:left w:val="none" w:sz="0" w:space="0" w:color="auto"/>
        <w:bottom w:val="none" w:sz="0" w:space="0" w:color="auto"/>
        <w:right w:val="none" w:sz="0" w:space="0" w:color="auto"/>
      </w:divBdr>
    </w:div>
    <w:div w:id="392971988">
      <w:bodyDiv w:val="1"/>
      <w:marLeft w:val="0"/>
      <w:marRight w:val="0"/>
      <w:marTop w:val="0"/>
      <w:marBottom w:val="0"/>
      <w:divBdr>
        <w:top w:val="none" w:sz="0" w:space="0" w:color="auto"/>
        <w:left w:val="none" w:sz="0" w:space="0" w:color="auto"/>
        <w:bottom w:val="none" w:sz="0" w:space="0" w:color="auto"/>
        <w:right w:val="none" w:sz="0" w:space="0" w:color="auto"/>
      </w:divBdr>
      <w:divsChild>
        <w:div w:id="420563692">
          <w:marLeft w:val="2102"/>
          <w:marRight w:val="0"/>
          <w:marTop w:val="53"/>
          <w:marBottom w:val="0"/>
          <w:divBdr>
            <w:top w:val="none" w:sz="0" w:space="0" w:color="auto"/>
            <w:left w:val="none" w:sz="0" w:space="0" w:color="auto"/>
            <w:bottom w:val="none" w:sz="0" w:space="0" w:color="auto"/>
            <w:right w:val="none" w:sz="0" w:space="0" w:color="auto"/>
          </w:divBdr>
        </w:div>
        <w:div w:id="647246182">
          <w:marLeft w:val="1382"/>
          <w:marRight w:val="0"/>
          <w:marTop w:val="67"/>
          <w:marBottom w:val="0"/>
          <w:divBdr>
            <w:top w:val="none" w:sz="0" w:space="0" w:color="auto"/>
            <w:left w:val="none" w:sz="0" w:space="0" w:color="auto"/>
            <w:bottom w:val="none" w:sz="0" w:space="0" w:color="auto"/>
            <w:right w:val="none" w:sz="0" w:space="0" w:color="auto"/>
          </w:divBdr>
        </w:div>
        <w:div w:id="1538392892">
          <w:marLeft w:val="1382"/>
          <w:marRight w:val="0"/>
          <w:marTop w:val="67"/>
          <w:marBottom w:val="0"/>
          <w:divBdr>
            <w:top w:val="none" w:sz="0" w:space="0" w:color="auto"/>
            <w:left w:val="none" w:sz="0" w:space="0" w:color="auto"/>
            <w:bottom w:val="none" w:sz="0" w:space="0" w:color="auto"/>
            <w:right w:val="none" w:sz="0" w:space="0" w:color="auto"/>
          </w:divBdr>
        </w:div>
        <w:div w:id="1569223157">
          <w:marLeft w:val="2102"/>
          <w:marRight w:val="0"/>
          <w:marTop w:val="53"/>
          <w:marBottom w:val="0"/>
          <w:divBdr>
            <w:top w:val="none" w:sz="0" w:space="0" w:color="auto"/>
            <w:left w:val="none" w:sz="0" w:space="0" w:color="auto"/>
            <w:bottom w:val="none" w:sz="0" w:space="0" w:color="auto"/>
            <w:right w:val="none" w:sz="0" w:space="0" w:color="auto"/>
          </w:divBdr>
        </w:div>
        <w:div w:id="1761678701">
          <w:marLeft w:val="1382"/>
          <w:marRight w:val="0"/>
          <w:marTop w:val="67"/>
          <w:marBottom w:val="0"/>
          <w:divBdr>
            <w:top w:val="none" w:sz="0" w:space="0" w:color="auto"/>
            <w:left w:val="none" w:sz="0" w:space="0" w:color="auto"/>
            <w:bottom w:val="none" w:sz="0" w:space="0" w:color="auto"/>
            <w:right w:val="none" w:sz="0" w:space="0" w:color="auto"/>
          </w:divBdr>
        </w:div>
      </w:divsChild>
    </w:div>
    <w:div w:id="464810839">
      <w:bodyDiv w:val="1"/>
      <w:marLeft w:val="0"/>
      <w:marRight w:val="0"/>
      <w:marTop w:val="0"/>
      <w:marBottom w:val="0"/>
      <w:divBdr>
        <w:top w:val="none" w:sz="0" w:space="0" w:color="auto"/>
        <w:left w:val="none" w:sz="0" w:space="0" w:color="auto"/>
        <w:bottom w:val="none" w:sz="0" w:space="0" w:color="auto"/>
        <w:right w:val="none" w:sz="0" w:space="0" w:color="auto"/>
      </w:divBdr>
      <w:divsChild>
        <w:div w:id="115104923">
          <w:marLeft w:val="1166"/>
          <w:marRight w:val="0"/>
          <w:marTop w:val="0"/>
          <w:marBottom w:val="0"/>
          <w:divBdr>
            <w:top w:val="none" w:sz="0" w:space="0" w:color="auto"/>
            <w:left w:val="none" w:sz="0" w:space="0" w:color="auto"/>
            <w:bottom w:val="none" w:sz="0" w:space="0" w:color="auto"/>
            <w:right w:val="none" w:sz="0" w:space="0" w:color="auto"/>
          </w:divBdr>
        </w:div>
        <w:div w:id="135225645">
          <w:marLeft w:val="1166"/>
          <w:marRight w:val="0"/>
          <w:marTop w:val="0"/>
          <w:marBottom w:val="0"/>
          <w:divBdr>
            <w:top w:val="none" w:sz="0" w:space="0" w:color="auto"/>
            <w:left w:val="none" w:sz="0" w:space="0" w:color="auto"/>
            <w:bottom w:val="none" w:sz="0" w:space="0" w:color="auto"/>
            <w:right w:val="none" w:sz="0" w:space="0" w:color="auto"/>
          </w:divBdr>
        </w:div>
        <w:div w:id="565336043">
          <w:marLeft w:val="446"/>
          <w:marRight w:val="0"/>
          <w:marTop w:val="80"/>
          <w:marBottom w:val="80"/>
          <w:divBdr>
            <w:top w:val="none" w:sz="0" w:space="0" w:color="auto"/>
            <w:left w:val="none" w:sz="0" w:space="0" w:color="auto"/>
            <w:bottom w:val="none" w:sz="0" w:space="0" w:color="auto"/>
            <w:right w:val="none" w:sz="0" w:space="0" w:color="auto"/>
          </w:divBdr>
        </w:div>
        <w:div w:id="1512525743">
          <w:marLeft w:val="446"/>
          <w:marRight w:val="0"/>
          <w:marTop w:val="80"/>
          <w:marBottom w:val="80"/>
          <w:divBdr>
            <w:top w:val="none" w:sz="0" w:space="0" w:color="auto"/>
            <w:left w:val="none" w:sz="0" w:space="0" w:color="auto"/>
            <w:bottom w:val="none" w:sz="0" w:space="0" w:color="auto"/>
            <w:right w:val="none" w:sz="0" w:space="0" w:color="auto"/>
          </w:divBdr>
        </w:div>
        <w:div w:id="2058891150">
          <w:marLeft w:val="446"/>
          <w:marRight w:val="0"/>
          <w:marTop w:val="0"/>
          <w:marBottom w:val="0"/>
          <w:divBdr>
            <w:top w:val="none" w:sz="0" w:space="0" w:color="auto"/>
            <w:left w:val="none" w:sz="0" w:space="0" w:color="auto"/>
            <w:bottom w:val="none" w:sz="0" w:space="0" w:color="auto"/>
            <w:right w:val="none" w:sz="0" w:space="0" w:color="auto"/>
          </w:divBdr>
        </w:div>
      </w:divsChild>
    </w:div>
    <w:div w:id="487286196">
      <w:bodyDiv w:val="1"/>
      <w:marLeft w:val="0"/>
      <w:marRight w:val="0"/>
      <w:marTop w:val="0"/>
      <w:marBottom w:val="0"/>
      <w:divBdr>
        <w:top w:val="none" w:sz="0" w:space="0" w:color="auto"/>
        <w:left w:val="none" w:sz="0" w:space="0" w:color="auto"/>
        <w:bottom w:val="none" w:sz="0" w:space="0" w:color="auto"/>
        <w:right w:val="none" w:sz="0" w:space="0" w:color="auto"/>
      </w:divBdr>
    </w:div>
    <w:div w:id="558781826">
      <w:bodyDiv w:val="1"/>
      <w:marLeft w:val="0"/>
      <w:marRight w:val="0"/>
      <w:marTop w:val="0"/>
      <w:marBottom w:val="0"/>
      <w:divBdr>
        <w:top w:val="none" w:sz="0" w:space="0" w:color="auto"/>
        <w:left w:val="none" w:sz="0" w:space="0" w:color="auto"/>
        <w:bottom w:val="none" w:sz="0" w:space="0" w:color="auto"/>
        <w:right w:val="none" w:sz="0" w:space="0" w:color="auto"/>
      </w:divBdr>
    </w:div>
    <w:div w:id="601842534">
      <w:bodyDiv w:val="1"/>
      <w:marLeft w:val="0"/>
      <w:marRight w:val="0"/>
      <w:marTop w:val="0"/>
      <w:marBottom w:val="0"/>
      <w:divBdr>
        <w:top w:val="none" w:sz="0" w:space="0" w:color="auto"/>
        <w:left w:val="none" w:sz="0" w:space="0" w:color="auto"/>
        <w:bottom w:val="none" w:sz="0" w:space="0" w:color="auto"/>
        <w:right w:val="none" w:sz="0" w:space="0" w:color="auto"/>
      </w:divBdr>
    </w:div>
    <w:div w:id="637610691">
      <w:bodyDiv w:val="1"/>
      <w:marLeft w:val="0"/>
      <w:marRight w:val="0"/>
      <w:marTop w:val="0"/>
      <w:marBottom w:val="0"/>
      <w:divBdr>
        <w:top w:val="none" w:sz="0" w:space="0" w:color="auto"/>
        <w:left w:val="none" w:sz="0" w:space="0" w:color="auto"/>
        <w:bottom w:val="none" w:sz="0" w:space="0" w:color="auto"/>
        <w:right w:val="none" w:sz="0" w:space="0" w:color="auto"/>
      </w:divBdr>
      <w:divsChild>
        <w:div w:id="708845638">
          <w:marLeft w:val="446"/>
          <w:marRight w:val="0"/>
          <w:marTop w:val="72"/>
          <w:marBottom w:val="0"/>
          <w:divBdr>
            <w:top w:val="none" w:sz="0" w:space="0" w:color="auto"/>
            <w:left w:val="none" w:sz="0" w:space="0" w:color="auto"/>
            <w:bottom w:val="none" w:sz="0" w:space="0" w:color="auto"/>
            <w:right w:val="none" w:sz="0" w:space="0" w:color="auto"/>
          </w:divBdr>
        </w:div>
        <w:div w:id="904409634">
          <w:marLeft w:val="446"/>
          <w:marRight w:val="0"/>
          <w:marTop w:val="72"/>
          <w:marBottom w:val="0"/>
          <w:divBdr>
            <w:top w:val="none" w:sz="0" w:space="0" w:color="auto"/>
            <w:left w:val="none" w:sz="0" w:space="0" w:color="auto"/>
            <w:bottom w:val="none" w:sz="0" w:space="0" w:color="auto"/>
            <w:right w:val="none" w:sz="0" w:space="0" w:color="auto"/>
          </w:divBdr>
        </w:div>
        <w:div w:id="1212421688">
          <w:marLeft w:val="1166"/>
          <w:marRight w:val="0"/>
          <w:marTop w:val="62"/>
          <w:marBottom w:val="0"/>
          <w:divBdr>
            <w:top w:val="none" w:sz="0" w:space="0" w:color="auto"/>
            <w:left w:val="none" w:sz="0" w:space="0" w:color="auto"/>
            <w:bottom w:val="none" w:sz="0" w:space="0" w:color="auto"/>
            <w:right w:val="none" w:sz="0" w:space="0" w:color="auto"/>
          </w:divBdr>
        </w:div>
        <w:div w:id="1320575691">
          <w:marLeft w:val="1166"/>
          <w:marRight w:val="0"/>
          <w:marTop w:val="62"/>
          <w:marBottom w:val="0"/>
          <w:divBdr>
            <w:top w:val="none" w:sz="0" w:space="0" w:color="auto"/>
            <w:left w:val="none" w:sz="0" w:space="0" w:color="auto"/>
            <w:bottom w:val="none" w:sz="0" w:space="0" w:color="auto"/>
            <w:right w:val="none" w:sz="0" w:space="0" w:color="auto"/>
          </w:divBdr>
        </w:div>
        <w:div w:id="1406025327">
          <w:marLeft w:val="1166"/>
          <w:marRight w:val="0"/>
          <w:marTop w:val="120"/>
          <w:marBottom w:val="0"/>
          <w:divBdr>
            <w:top w:val="none" w:sz="0" w:space="0" w:color="auto"/>
            <w:left w:val="none" w:sz="0" w:space="0" w:color="auto"/>
            <w:bottom w:val="none" w:sz="0" w:space="0" w:color="auto"/>
            <w:right w:val="none" w:sz="0" w:space="0" w:color="auto"/>
          </w:divBdr>
        </w:div>
        <w:div w:id="1994487556">
          <w:marLeft w:val="1166"/>
          <w:marRight w:val="0"/>
          <w:marTop w:val="62"/>
          <w:marBottom w:val="0"/>
          <w:divBdr>
            <w:top w:val="none" w:sz="0" w:space="0" w:color="auto"/>
            <w:left w:val="none" w:sz="0" w:space="0" w:color="auto"/>
            <w:bottom w:val="none" w:sz="0" w:space="0" w:color="auto"/>
            <w:right w:val="none" w:sz="0" w:space="0" w:color="auto"/>
          </w:divBdr>
        </w:div>
        <w:div w:id="2118983842">
          <w:marLeft w:val="1166"/>
          <w:marRight w:val="0"/>
          <w:marTop w:val="120"/>
          <w:marBottom w:val="0"/>
          <w:divBdr>
            <w:top w:val="none" w:sz="0" w:space="0" w:color="auto"/>
            <w:left w:val="none" w:sz="0" w:space="0" w:color="auto"/>
            <w:bottom w:val="none" w:sz="0" w:space="0" w:color="auto"/>
            <w:right w:val="none" w:sz="0" w:space="0" w:color="auto"/>
          </w:divBdr>
        </w:div>
      </w:divsChild>
    </w:div>
    <w:div w:id="681276865">
      <w:bodyDiv w:val="1"/>
      <w:marLeft w:val="0"/>
      <w:marRight w:val="0"/>
      <w:marTop w:val="0"/>
      <w:marBottom w:val="0"/>
      <w:divBdr>
        <w:top w:val="none" w:sz="0" w:space="0" w:color="auto"/>
        <w:left w:val="none" w:sz="0" w:space="0" w:color="auto"/>
        <w:bottom w:val="none" w:sz="0" w:space="0" w:color="auto"/>
        <w:right w:val="none" w:sz="0" w:space="0" w:color="auto"/>
      </w:divBdr>
      <w:divsChild>
        <w:div w:id="1969049730">
          <w:marLeft w:val="0"/>
          <w:marRight w:val="0"/>
          <w:marTop w:val="0"/>
          <w:marBottom w:val="0"/>
          <w:divBdr>
            <w:top w:val="none" w:sz="0" w:space="0" w:color="auto"/>
            <w:left w:val="none" w:sz="0" w:space="0" w:color="auto"/>
            <w:bottom w:val="none" w:sz="0" w:space="0" w:color="auto"/>
            <w:right w:val="none" w:sz="0" w:space="0" w:color="auto"/>
          </w:divBdr>
          <w:divsChild>
            <w:div w:id="1522816593">
              <w:marLeft w:val="0"/>
              <w:marRight w:val="0"/>
              <w:marTop w:val="0"/>
              <w:marBottom w:val="0"/>
              <w:divBdr>
                <w:top w:val="none" w:sz="0" w:space="0" w:color="auto"/>
                <w:left w:val="none" w:sz="0" w:space="0" w:color="auto"/>
                <w:bottom w:val="none" w:sz="0" w:space="0" w:color="auto"/>
                <w:right w:val="none" w:sz="0" w:space="0" w:color="auto"/>
              </w:divBdr>
              <w:divsChild>
                <w:div w:id="162939030">
                  <w:marLeft w:val="-225"/>
                  <w:marRight w:val="-225"/>
                  <w:marTop w:val="0"/>
                  <w:marBottom w:val="0"/>
                  <w:divBdr>
                    <w:top w:val="none" w:sz="0" w:space="0" w:color="auto"/>
                    <w:left w:val="none" w:sz="0" w:space="0" w:color="auto"/>
                    <w:bottom w:val="none" w:sz="0" w:space="0" w:color="auto"/>
                    <w:right w:val="none" w:sz="0" w:space="0" w:color="auto"/>
                  </w:divBdr>
                  <w:divsChild>
                    <w:div w:id="1626541381">
                      <w:marLeft w:val="0"/>
                      <w:marRight w:val="0"/>
                      <w:marTop w:val="0"/>
                      <w:marBottom w:val="0"/>
                      <w:divBdr>
                        <w:top w:val="none" w:sz="0" w:space="0" w:color="auto"/>
                        <w:left w:val="none" w:sz="0" w:space="0" w:color="auto"/>
                        <w:bottom w:val="none" w:sz="0" w:space="0" w:color="auto"/>
                        <w:right w:val="none" w:sz="0" w:space="0" w:color="auto"/>
                      </w:divBdr>
                      <w:divsChild>
                        <w:div w:id="815151701">
                          <w:marLeft w:val="0"/>
                          <w:marRight w:val="0"/>
                          <w:marTop w:val="0"/>
                          <w:marBottom w:val="0"/>
                          <w:divBdr>
                            <w:top w:val="none" w:sz="0" w:space="0" w:color="auto"/>
                            <w:left w:val="none" w:sz="0" w:space="0" w:color="auto"/>
                            <w:bottom w:val="none" w:sz="0" w:space="0" w:color="auto"/>
                            <w:right w:val="none" w:sz="0" w:space="0" w:color="auto"/>
                          </w:divBdr>
                          <w:divsChild>
                            <w:div w:id="434516540">
                              <w:marLeft w:val="0"/>
                              <w:marRight w:val="0"/>
                              <w:marTop w:val="0"/>
                              <w:marBottom w:val="0"/>
                              <w:divBdr>
                                <w:top w:val="none" w:sz="0" w:space="0" w:color="auto"/>
                                <w:left w:val="none" w:sz="0" w:space="0" w:color="auto"/>
                                <w:bottom w:val="none" w:sz="0" w:space="0" w:color="auto"/>
                                <w:right w:val="none" w:sz="0" w:space="0" w:color="auto"/>
                              </w:divBdr>
                              <w:divsChild>
                                <w:div w:id="1934045932">
                                  <w:marLeft w:val="0"/>
                                  <w:marRight w:val="0"/>
                                  <w:marTop w:val="0"/>
                                  <w:marBottom w:val="0"/>
                                  <w:divBdr>
                                    <w:top w:val="none" w:sz="0" w:space="0" w:color="auto"/>
                                    <w:left w:val="none" w:sz="0" w:space="0" w:color="auto"/>
                                    <w:bottom w:val="none" w:sz="0" w:space="0" w:color="auto"/>
                                    <w:right w:val="none" w:sz="0" w:space="0" w:color="auto"/>
                                  </w:divBdr>
                                  <w:divsChild>
                                    <w:div w:id="1790969192">
                                      <w:marLeft w:val="0"/>
                                      <w:marRight w:val="0"/>
                                      <w:marTop w:val="0"/>
                                      <w:marBottom w:val="0"/>
                                      <w:divBdr>
                                        <w:top w:val="none" w:sz="0" w:space="0" w:color="auto"/>
                                        <w:left w:val="none" w:sz="0" w:space="0" w:color="auto"/>
                                        <w:bottom w:val="none" w:sz="0" w:space="0" w:color="auto"/>
                                        <w:right w:val="none" w:sz="0" w:space="0" w:color="auto"/>
                                      </w:divBdr>
                                      <w:divsChild>
                                        <w:div w:id="11269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295442">
      <w:bodyDiv w:val="1"/>
      <w:marLeft w:val="0"/>
      <w:marRight w:val="0"/>
      <w:marTop w:val="0"/>
      <w:marBottom w:val="0"/>
      <w:divBdr>
        <w:top w:val="none" w:sz="0" w:space="0" w:color="auto"/>
        <w:left w:val="none" w:sz="0" w:space="0" w:color="auto"/>
        <w:bottom w:val="none" w:sz="0" w:space="0" w:color="auto"/>
        <w:right w:val="none" w:sz="0" w:space="0" w:color="auto"/>
      </w:divBdr>
      <w:divsChild>
        <w:div w:id="221673191">
          <w:marLeft w:val="1138"/>
          <w:marRight w:val="0"/>
          <w:marTop w:val="86"/>
          <w:marBottom w:val="0"/>
          <w:divBdr>
            <w:top w:val="none" w:sz="0" w:space="0" w:color="auto"/>
            <w:left w:val="none" w:sz="0" w:space="0" w:color="auto"/>
            <w:bottom w:val="none" w:sz="0" w:space="0" w:color="auto"/>
            <w:right w:val="none" w:sz="0" w:space="0" w:color="auto"/>
          </w:divBdr>
        </w:div>
        <w:div w:id="663708188">
          <w:marLeft w:val="1138"/>
          <w:marRight w:val="0"/>
          <w:marTop w:val="86"/>
          <w:marBottom w:val="0"/>
          <w:divBdr>
            <w:top w:val="none" w:sz="0" w:space="0" w:color="auto"/>
            <w:left w:val="none" w:sz="0" w:space="0" w:color="auto"/>
            <w:bottom w:val="none" w:sz="0" w:space="0" w:color="auto"/>
            <w:right w:val="none" w:sz="0" w:space="0" w:color="auto"/>
          </w:divBdr>
        </w:div>
      </w:divsChild>
    </w:div>
    <w:div w:id="896860853">
      <w:bodyDiv w:val="1"/>
      <w:marLeft w:val="0"/>
      <w:marRight w:val="0"/>
      <w:marTop w:val="0"/>
      <w:marBottom w:val="0"/>
      <w:divBdr>
        <w:top w:val="none" w:sz="0" w:space="0" w:color="auto"/>
        <w:left w:val="none" w:sz="0" w:space="0" w:color="auto"/>
        <w:bottom w:val="none" w:sz="0" w:space="0" w:color="auto"/>
        <w:right w:val="none" w:sz="0" w:space="0" w:color="auto"/>
      </w:divBdr>
      <w:divsChild>
        <w:div w:id="36011206">
          <w:marLeft w:val="1166"/>
          <w:marRight w:val="0"/>
          <w:marTop w:val="0"/>
          <w:marBottom w:val="0"/>
          <w:divBdr>
            <w:top w:val="none" w:sz="0" w:space="0" w:color="auto"/>
            <w:left w:val="none" w:sz="0" w:space="0" w:color="auto"/>
            <w:bottom w:val="none" w:sz="0" w:space="0" w:color="auto"/>
            <w:right w:val="none" w:sz="0" w:space="0" w:color="auto"/>
          </w:divBdr>
        </w:div>
        <w:div w:id="533276176">
          <w:marLeft w:val="446"/>
          <w:marRight w:val="0"/>
          <w:marTop w:val="80"/>
          <w:marBottom w:val="80"/>
          <w:divBdr>
            <w:top w:val="none" w:sz="0" w:space="0" w:color="auto"/>
            <w:left w:val="none" w:sz="0" w:space="0" w:color="auto"/>
            <w:bottom w:val="none" w:sz="0" w:space="0" w:color="auto"/>
            <w:right w:val="none" w:sz="0" w:space="0" w:color="auto"/>
          </w:divBdr>
        </w:div>
        <w:div w:id="917322644">
          <w:marLeft w:val="446"/>
          <w:marRight w:val="0"/>
          <w:marTop w:val="80"/>
          <w:marBottom w:val="80"/>
          <w:divBdr>
            <w:top w:val="none" w:sz="0" w:space="0" w:color="auto"/>
            <w:left w:val="none" w:sz="0" w:space="0" w:color="auto"/>
            <w:bottom w:val="none" w:sz="0" w:space="0" w:color="auto"/>
            <w:right w:val="none" w:sz="0" w:space="0" w:color="auto"/>
          </w:divBdr>
        </w:div>
        <w:div w:id="1015349960">
          <w:marLeft w:val="446"/>
          <w:marRight w:val="0"/>
          <w:marTop w:val="0"/>
          <w:marBottom w:val="0"/>
          <w:divBdr>
            <w:top w:val="none" w:sz="0" w:space="0" w:color="auto"/>
            <w:left w:val="none" w:sz="0" w:space="0" w:color="auto"/>
            <w:bottom w:val="none" w:sz="0" w:space="0" w:color="auto"/>
            <w:right w:val="none" w:sz="0" w:space="0" w:color="auto"/>
          </w:divBdr>
        </w:div>
        <w:div w:id="1404527748">
          <w:marLeft w:val="1166"/>
          <w:marRight w:val="0"/>
          <w:marTop w:val="0"/>
          <w:marBottom w:val="0"/>
          <w:divBdr>
            <w:top w:val="none" w:sz="0" w:space="0" w:color="auto"/>
            <w:left w:val="none" w:sz="0" w:space="0" w:color="auto"/>
            <w:bottom w:val="none" w:sz="0" w:space="0" w:color="auto"/>
            <w:right w:val="none" w:sz="0" w:space="0" w:color="auto"/>
          </w:divBdr>
        </w:div>
      </w:divsChild>
    </w:div>
    <w:div w:id="1077821579">
      <w:bodyDiv w:val="1"/>
      <w:marLeft w:val="0"/>
      <w:marRight w:val="0"/>
      <w:marTop w:val="0"/>
      <w:marBottom w:val="0"/>
      <w:divBdr>
        <w:top w:val="none" w:sz="0" w:space="0" w:color="auto"/>
        <w:left w:val="none" w:sz="0" w:space="0" w:color="auto"/>
        <w:bottom w:val="none" w:sz="0" w:space="0" w:color="auto"/>
        <w:right w:val="none" w:sz="0" w:space="0" w:color="auto"/>
      </w:divBdr>
    </w:div>
    <w:div w:id="1087076232">
      <w:bodyDiv w:val="1"/>
      <w:marLeft w:val="0"/>
      <w:marRight w:val="0"/>
      <w:marTop w:val="0"/>
      <w:marBottom w:val="0"/>
      <w:divBdr>
        <w:top w:val="none" w:sz="0" w:space="0" w:color="auto"/>
        <w:left w:val="none" w:sz="0" w:space="0" w:color="auto"/>
        <w:bottom w:val="none" w:sz="0" w:space="0" w:color="auto"/>
        <w:right w:val="none" w:sz="0" w:space="0" w:color="auto"/>
      </w:divBdr>
    </w:div>
    <w:div w:id="1218589634">
      <w:bodyDiv w:val="1"/>
      <w:marLeft w:val="0"/>
      <w:marRight w:val="0"/>
      <w:marTop w:val="0"/>
      <w:marBottom w:val="0"/>
      <w:divBdr>
        <w:top w:val="none" w:sz="0" w:space="0" w:color="auto"/>
        <w:left w:val="none" w:sz="0" w:space="0" w:color="auto"/>
        <w:bottom w:val="none" w:sz="0" w:space="0" w:color="auto"/>
        <w:right w:val="none" w:sz="0" w:space="0" w:color="auto"/>
      </w:divBdr>
    </w:div>
    <w:div w:id="1233740655">
      <w:bodyDiv w:val="1"/>
      <w:marLeft w:val="0"/>
      <w:marRight w:val="0"/>
      <w:marTop w:val="0"/>
      <w:marBottom w:val="0"/>
      <w:divBdr>
        <w:top w:val="none" w:sz="0" w:space="0" w:color="auto"/>
        <w:left w:val="none" w:sz="0" w:space="0" w:color="auto"/>
        <w:bottom w:val="none" w:sz="0" w:space="0" w:color="auto"/>
        <w:right w:val="none" w:sz="0" w:space="0" w:color="auto"/>
      </w:divBdr>
    </w:div>
    <w:div w:id="1266772412">
      <w:bodyDiv w:val="1"/>
      <w:marLeft w:val="0"/>
      <w:marRight w:val="0"/>
      <w:marTop w:val="0"/>
      <w:marBottom w:val="0"/>
      <w:divBdr>
        <w:top w:val="none" w:sz="0" w:space="0" w:color="auto"/>
        <w:left w:val="none" w:sz="0" w:space="0" w:color="auto"/>
        <w:bottom w:val="none" w:sz="0" w:space="0" w:color="auto"/>
        <w:right w:val="none" w:sz="0" w:space="0" w:color="auto"/>
      </w:divBdr>
    </w:div>
    <w:div w:id="1306348073">
      <w:bodyDiv w:val="1"/>
      <w:marLeft w:val="0"/>
      <w:marRight w:val="0"/>
      <w:marTop w:val="0"/>
      <w:marBottom w:val="0"/>
      <w:divBdr>
        <w:top w:val="none" w:sz="0" w:space="0" w:color="auto"/>
        <w:left w:val="none" w:sz="0" w:space="0" w:color="auto"/>
        <w:bottom w:val="none" w:sz="0" w:space="0" w:color="auto"/>
        <w:right w:val="none" w:sz="0" w:space="0" w:color="auto"/>
      </w:divBdr>
    </w:div>
    <w:div w:id="1432819275">
      <w:bodyDiv w:val="1"/>
      <w:marLeft w:val="0"/>
      <w:marRight w:val="0"/>
      <w:marTop w:val="0"/>
      <w:marBottom w:val="0"/>
      <w:divBdr>
        <w:top w:val="none" w:sz="0" w:space="0" w:color="auto"/>
        <w:left w:val="none" w:sz="0" w:space="0" w:color="auto"/>
        <w:bottom w:val="none" w:sz="0" w:space="0" w:color="auto"/>
        <w:right w:val="none" w:sz="0" w:space="0" w:color="auto"/>
      </w:divBdr>
    </w:div>
    <w:div w:id="1564828011">
      <w:bodyDiv w:val="1"/>
      <w:marLeft w:val="0"/>
      <w:marRight w:val="0"/>
      <w:marTop w:val="0"/>
      <w:marBottom w:val="0"/>
      <w:divBdr>
        <w:top w:val="none" w:sz="0" w:space="0" w:color="auto"/>
        <w:left w:val="none" w:sz="0" w:space="0" w:color="auto"/>
        <w:bottom w:val="none" w:sz="0" w:space="0" w:color="auto"/>
        <w:right w:val="none" w:sz="0" w:space="0" w:color="auto"/>
      </w:divBdr>
    </w:div>
    <w:div w:id="1595556168">
      <w:bodyDiv w:val="1"/>
      <w:marLeft w:val="0"/>
      <w:marRight w:val="0"/>
      <w:marTop w:val="0"/>
      <w:marBottom w:val="0"/>
      <w:divBdr>
        <w:top w:val="none" w:sz="0" w:space="0" w:color="auto"/>
        <w:left w:val="none" w:sz="0" w:space="0" w:color="auto"/>
        <w:bottom w:val="none" w:sz="0" w:space="0" w:color="auto"/>
        <w:right w:val="none" w:sz="0" w:space="0" w:color="auto"/>
      </w:divBdr>
    </w:div>
    <w:div w:id="1620337171">
      <w:bodyDiv w:val="1"/>
      <w:marLeft w:val="0"/>
      <w:marRight w:val="0"/>
      <w:marTop w:val="0"/>
      <w:marBottom w:val="0"/>
      <w:divBdr>
        <w:top w:val="none" w:sz="0" w:space="0" w:color="auto"/>
        <w:left w:val="none" w:sz="0" w:space="0" w:color="auto"/>
        <w:bottom w:val="none" w:sz="0" w:space="0" w:color="auto"/>
        <w:right w:val="none" w:sz="0" w:space="0" w:color="auto"/>
      </w:divBdr>
      <w:divsChild>
        <w:div w:id="347408971">
          <w:marLeft w:val="446"/>
          <w:marRight w:val="0"/>
          <w:marTop w:val="77"/>
          <w:marBottom w:val="0"/>
          <w:divBdr>
            <w:top w:val="none" w:sz="0" w:space="0" w:color="auto"/>
            <w:left w:val="none" w:sz="0" w:space="0" w:color="auto"/>
            <w:bottom w:val="none" w:sz="0" w:space="0" w:color="auto"/>
            <w:right w:val="none" w:sz="0" w:space="0" w:color="auto"/>
          </w:divBdr>
        </w:div>
        <w:div w:id="1234046230">
          <w:marLeft w:val="446"/>
          <w:marRight w:val="0"/>
          <w:marTop w:val="77"/>
          <w:marBottom w:val="0"/>
          <w:divBdr>
            <w:top w:val="none" w:sz="0" w:space="0" w:color="auto"/>
            <w:left w:val="none" w:sz="0" w:space="0" w:color="auto"/>
            <w:bottom w:val="none" w:sz="0" w:space="0" w:color="auto"/>
            <w:right w:val="none" w:sz="0" w:space="0" w:color="auto"/>
          </w:divBdr>
        </w:div>
        <w:div w:id="1770349683">
          <w:marLeft w:val="446"/>
          <w:marRight w:val="0"/>
          <w:marTop w:val="120"/>
          <w:marBottom w:val="0"/>
          <w:divBdr>
            <w:top w:val="none" w:sz="0" w:space="0" w:color="auto"/>
            <w:left w:val="none" w:sz="0" w:space="0" w:color="auto"/>
            <w:bottom w:val="none" w:sz="0" w:space="0" w:color="auto"/>
            <w:right w:val="none" w:sz="0" w:space="0" w:color="auto"/>
          </w:divBdr>
        </w:div>
      </w:divsChild>
    </w:div>
    <w:div w:id="1645768139">
      <w:bodyDiv w:val="1"/>
      <w:marLeft w:val="0"/>
      <w:marRight w:val="0"/>
      <w:marTop w:val="0"/>
      <w:marBottom w:val="0"/>
      <w:divBdr>
        <w:top w:val="none" w:sz="0" w:space="0" w:color="auto"/>
        <w:left w:val="none" w:sz="0" w:space="0" w:color="auto"/>
        <w:bottom w:val="none" w:sz="0" w:space="0" w:color="auto"/>
        <w:right w:val="none" w:sz="0" w:space="0" w:color="auto"/>
      </w:divBdr>
    </w:div>
    <w:div w:id="1703093309">
      <w:bodyDiv w:val="1"/>
      <w:marLeft w:val="0"/>
      <w:marRight w:val="0"/>
      <w:marTop w:val="0"/>
      <w:marBottom w:val="0"/>
      <w:divBdr>
        <w:top w:val="none" w:sz="0" w:space="0" w:color="auto"/>
        <w:left w:val="none" w:sz="0" w:space="0" w:color="auto"/>
        <w:bottom w:val="none" w:sz="0" w:space="0" w:color="auto"/>
        <w:right w:val="none" w:sz="0" w:space="0" w:color="auto"/>
      </w:divBdr>
    </w:div>
    <w:div w:id="1731464422">
      <w:bodyDiv w:val="1"/>
      <w:marLeft w:val="0"/>
      <w:marRight w:val="0"/>
      <w:marTop w:val="0"/>
      <w:marBottom w:val="0"/>
      <w:divBdr>
        <w:top w:val="none" w:sz="0" w:space="0" w:color="auto"/>
        <w:left w:val="none" w:sz="0" w:space="0" w:color="auto"/>
        <w:bottom w:val="none" w:sz="0" w:space="0" w:color="auto"/>
        <w:right w:val="none" w:sz="0" w:space="0" w:color="auto"/>
      </w:divBdr>
      <w:divsChild>
        <w:div w:id="381439408">
          <w:marLeft w:val="1382"/>
          <w:marRight w:val="0"/>
          <w:marTop w:val="67"/>
          <w:marBottom w:val="0"/>
          <w:divBdr>
            <w:top w:val="none" w:sz="0" w:space="0" w:color="auto"/>
            <w:left w:val="none" w:sz="0" w:space="0" w:color="auto"/>
            <w:bottom w:val="none" w:sz="0" w:space="0" w:color="auto"/>
            <w:right w:val="none" w:sz="0" w:space="0" w:color="auto"/>
          </w:divBdr>
        </w:div>
        <w:div w:id="914977015">
          <w:marLeft w:val="2102"/>
          <w:marRight w:val="0"/>
          <w:marTop w:val="53"/>
          <w:marBottom w:val="0"/>
          <w:divBdr>
            <w:top w:val="none" w:sz="0" w:space="0" w:color="auto"/>
            <w:left w:val="none" w:sz="0" w:space="0" w:color="auto"/>
            <w:bottom w:val="none" w:sz="0" w:space="0" w:color="auto"/>
            <w:right w:val="none" w:sz="0" w:space="0" w:color="auto"/>
          </w:divBdr>
        </w:div>
        <w:div w:id="1365012789">
          <w:marLeft w:val="1382"/>
          <w:marRight w:val="0"/>
          <w:marTop w:val="67"/>
          <w:marBottom w:val="0"/>
          <w:divBdr>
            <w:top w:val="none" w:sz="0" w:space="0" w:color="auto"/>
            <w:left w:val="none" w:sz="0" w:space="0" w:color="auto"/>
            <w:bottom w:val="none" w:sz="0" w:space="0" w:color="auto"/>
            <w:right w:val="none" w:sz="0" w:space="0" w:color="auto"/>
          </w:divBdr>
        </w:div>
        <w:div w:id="1518495522">
          <w:marLeft w:val="1382"/>
          <w:marRight w:val="0"/>
          <w:marTop w:val="67"/>
          <w:marBottom w:val="0"/>
          <w:divBdr>
            <w:top w:val="none" w:sz="0" w:space="0" w:color="auto"/>
            <w:left w:val="none" w:sz="0" w:space="0" w:color="auto"/>
            <w:bottom w:val="none" w:sz="0" w:space="0" w:color="auto"/>
            <w:right w:val="none" w:sz="0" w:space="0" w:color="auto"/>
          </w:divBdr>
        </w:div>
        <w:div w:id="1893345255">
          <w:marLeft w:val="2102"/>
          <w:marRight w:val="0"/>
          <w:marTop w:val="53"/>
          <w:marBottom w:val="0"/>
          <w:divBdr>
            <w:top w:val="none" w:sz="0" w:space="0" w:color="auto"/>
            <w:left w:val="none" w:sz="0" w:space="0" w:color="auto"/>
            <w:bottom w:val="none" w:sz="0" w:space="0" w:color="auto"/>
            <w:right w:val="none" w:sz="0" w:space="0" w:color="auto"/>
          </w:divBdr>
        </w:div>
      </w:divsChild>
    </w:div>
    <w:div w:id="1762214356">
      <w:bodyDiv w:val="1"/>
      <w:marLeft w:val="0"/>
      <w:marRight w:val="0"/>
      <w:marTop w:val="0"/>
      <w:marBottom w:val="0"/>
      <w:divBdr>
        <w:top w:val="none" w:sz="0" w:space="0" w:color="auto"/>
        <w:left w:val="none" w:sz="0" w:space="0" w:color="auto"/>
        <w:bottom w:val="none" w:sz="0" w:space="0" w:color="auto"/>
        <w:right w:val="none" w:sz="0" w:space="0" w:color="auto"/>
      </w:divBdr>
    </w:div>
    <w:div w:id="1803618221">
      <w:bodyDiv w:val="1"/>
      <w:marLeft w:val="0"/>
      <w:marRight w:val="0"/>
      <w:marTop w:val="0"/>
      <w:marBottom w:val="0"/>
      <w:divBdr>
        <w:top w:val="none" w:sz="0" w:space="0" w:color="auto"/>
        <w:left w:val="none" w:sz="0" w:space="0" w:color="auto"/>
        <w:bottom w:val="none" w:sz="0" w:space="0" w:color="auto"/>
        <w:right w:val="none" w:sz="0" w:space="0" w:color="auto"/>
      </w:divBdr>
    </w:div>
    <w:div w:id="1858078742">
      <w:bodyDiv w:val="1"/>
      <w:marLeft w:val="0"/>
      <w:marRight w:val="0"/>
      <w:marTop w:val="0"/>
      <w:marBottom w:val="0"/>
      <w:divBdr>
        <w:top w:val="none" w:sz="0" w:space="0" w:color="auto"/>
        <w:left w:val="none" w:sz="0" w:space="0" w:color="auto"/>
        <w:bottom w:val="none" w:sz="0" w:space="0" w:color="auto"/>
        <w:right w:val="none" w:sz="0" w:space="0" w:color="auto"/>
      </w:divBdr>
      <w:divsChild>
        <w:div w:id="1500539926">
          <w:marLeft w:val="1138"/>
          <w:marRight w:val="0"/>
          <w:marTop w:val="77"/>
          <w:marBottom w:val="0"/>
          <w:divBdr>
            <w:top w:val="none" w:sz="0" w:space="0" w:color="auto"/>
            <w:left w:val="none" w:sz="0" w:space="0" w:color="auto"/>
            <w:bottom w:val="none" w:sz="0" w:space="0" w:color="auto"/>
            <w:right w:val="none" w:sz="0" w:space="0" w:color="auto"/>
          </w:divBdr>
        </w:div>
        <w:div w:id="1511487129">
          <w:marLeft w:val="1138"/>
          <w:marRight w:val="0"/>
          <w:marTop w:val="77"/>
          <w:marBottom w:val="0"/>
          <w:divBdr>
            <w:top w:val="none" w:sz="0" w:space="0" w:color="auto"/>
            <w:left w:val="none" w:sz="0" w:space="0" w:color="auto"/>
            <w:bottom w:val="none" w:sz="0" w:space="0" w:color="auto"/>
            <w:right w:val="none" w:sz="0" w:space="0" w:color="auto"/>
          </w:divBdr>
        </w:div>
      </w:divsChild>
    </w:div>
    <w:div w:id="1893693836">
      <w:bodyDiv w:val="1"/>
      <w:marLeft w:val="0"/>
      <w:marRight w:val="0"/>
      <w:marTop w:val="0"/>
      <w:marBottom w:val="0"/>
      <w:divBdr>
        <w:top w:val="none" w:sz="0" w:space="0" w:color="auto"/>
        <w:left w:val="none" w:sz="0" w:space="0" w:color="auto"/>
        <w:bottom w:val="none" w:sz="0" w:space="0" w:color="auto"/>
        <w:right w:val="none" w:sz="0" w:space="0" w:color="auto"/>
      </w:divBdr>
      <w:divsChild>
        <w:div w:id="260723711">
          <w:marLeft w:val="446"/>
          <w:marRight w:val="0"/>
          <w:marTop w:val="0"/>
          <w:marBottom w:val="0"/>
          <w:divBdr>
            <w:top w:val="none" w:sz="0" w:space="0" w:color="auto"/>
            <w:left w:val="none" w:sz="0" w:space="0" w:color="auto"/>
            <w:bottom w:val="none" w:sz="0" w:space="0" w:color="auto"/>
            <w:right w:val="none" w:sz="0" w:space="0" w:color="auto"/>
          </w:divBdr>
        </w:div>
        <w:div w:id="842013590">
          <w:marLeft w:val="1166"/>
          <w:marRight w:val="0"/>
          <w:marTop w:val="0"/>
          <w:marBottom w:val="0"/>
          <w:divBdr>
            <w:top w:val="none" w:sz="0" w:space="0" w:color="auto"/>
            <w:left w:val="none" w:sz="0" w:space="0" w:color="auto"/>
            <w:bottom w:val="none" w:sz="0" w:space="0" w:color="auto"/>
            <w:right w:val="none" w:sz="0" w:space="0" w:color="auto"/>
          </w:divBdr>
        </w:div>
        <w:div w:id="1155074080">
          <w:marLeft w:val="1166"/>
          <w:marRight w:val="0"/>
          <w:marTop w:val="0"/>
          <w:marBottom w:val="0"/>
          <w:divBdr>
            <w:top w:val="none" w:sz="0" w:space="0" w:color="auto"/>
            <w:left w:val="none" w:sz="0" w:space="0" w:color="auto"/>
            <w:bottom w:val="none" w:sz="0" w:space="0" w:color="auto"/>
            <w:right w:val="none" w:sz="0" w:space="0" w:color="auto"/>
          </w:divBdr>
        </w:div>
        <w:div w:id="1711492374">
          <w:marLeft w:val="446"/>
          <w:marRight w:val="0"/>
          <w:marTop w:val="80"/>
          <w:marBottom w:val="80"/>
          <w:divBdr>
            <w:top w:val="none" w:sz="0" w:space="0" w:color="auto"/>
            <w:left w:val="none" w:sz="0" w:space="0" w:color="auto"/>
            <w:bottom w:val="none" w:sz="0" w:space="0" w:color="auto"/>
            <w:right w:val="none" w:sz="0" w:space="0" w:color="auto"/>
          </w:divBdr>
        </w:div>
        <w:div w:id="1805151927">
          <w:marLeft w:val="446"/>
          <w:marRight w:val="0"/>
          <w:marTop w:val="80"/>
          <w:marBottom w:val="80"/>
          <w:divBdr>
            <w:top w:val="none" w:sz="0" w:space="0" w:color="auto"/>
            <w:left w:val="none" w:sz="0" w:space="0" w:color="auto"/>
            <w:bottom w:val="none" w:sz="0" w:space="0" w:color="auto"/>
            <w:right w:val="none" w:sz="0" w:space="0" w:color="auto"/>
          </w:divBdr>
        </w:div>
        <w:div w:id="1834487969">
          <w:marLeft w:val="446"/>
          <w:marRight w:val="0"/>
          <w:marTop w:val="80"/>
          <w:marBottom w:val="80"/>
          <w:divBdr>
            <w:top w:val="none" w:sz="0" w:space="0" w:color="auto"/>
            <w:left w:val="none" w:sz="0" w:space="0" w:color="auto"/>
            <w:bottom w:val="none" w:sz="0" w:space="0" w:color="auto"/>
            <w:right w:val="none" w:sz="0" w:space="0" w:color="auto"/>
          </w:divBdr>
        </w:div>
      </w:divsChild>
    </w:div>
    <w:div w:id="1926262367">
      <w:bodyDiv w:val="1"/>
      <w:marLeft w:val="0"/>
      <w:marRight w:val="0"/>
      <w:marTop w:val="0"/>
      <w:marBottom w:val="0"/>
      <w:divBdr>
        <w:top w:val="none" w:sz="0" w:space="0" w:color="auto"/>
        <w:left w:val="none" w:sz="0" w:space="0" w:color="auto"/>
        <w:bottom w:val="none" w:sz="0" w:space="0" w:color="auto"/>
        <w:right w:val="none" w:sz="0" w:space="0" w:color="auto"/>
      </w:divBdr>
    </w:div>
    <w:div w:id="1928688147">
      <w:bodyDiv w:val="1"/>
      <w:marLeft w:val="0"/>
      <w:marRight w:val="0"/>
      <w:marTop w:val="0"/>
      <w:marBottom w:val="0"/>
      <w:divBdr>
        <w:top w:val="none" w:sz="0" w:space="0" w:color="auto"/>
        <w:left w:val="none" w:sz="0" w:space="0" w:color="auto"/>
        <w:bottom w:val="none" w:sz="0" w:space="0" w:color="auto"/>
        <w:right w:val="none" w:sz="0" w:space="0" w:color="auto"/>
      </w:divBdr>
      <w:divsChild>
        <w:div w:id="64307030">
          <w:marLeft w:val="547"/>
          <w:marRight w:val="0"/>
          <w:marTop w:val="240"/>
          <w:marBottom w:val="0"/>
          <w:divBdr>
            <w:top w:val="none" w:sz="0" w:space="0" w:color="auto"/>
            <w:left w:val="none" w:sz="0" w:space="0" w:color="auto"/>
            <w:bottom w:val="none" w:sz="0" w:space="0" w:color="auto"/>
            <w:right w:val="none" w:sz="0" w:space="0" w:color="auto"/>
          </w:divBdr>
        </w:div>
        <w:div w:id="492990010">
          <w:marLeft w:val="1138"/>
          <w:marRight w:val="0"/>
          <w:marTop w:val="86"/>
          <w:marBottom w:val="0"/>
          <w:divBdr>
            <w:top w:val="none" w:sz="0" w:space="0" w:color="auto"/>
            <w:left w:val="none" w:sz="0" w:space="0" w:color="auto"/>
            <w:bottom w:val="none" w:sz="0" w:space="0" w:color="auto"/>
            <w:right w:val="none" w:sz="0" w:space="0" w:color="auto"/>
          </w:divBdr>
        </w:div>
        <w:div w:id="1742484813">
          <w:marLeft w:val="1138"/>
          <w:marRight w:val="0"/>
          <w:marTop w:val="86"/>
          <w:marBottom w:val="0"/>
          <w:divBdr>
            <w:top w:val="none" w:sz="0" w:space="0" w:color="auto"/>
            <w:left w:val="none" w:sz="0" w:space="0" w:color="auto"/>
            <w:bottom w:val="none" w:sz="0" w:space="0" w:color="auto"/>
            <w:right w:val="none" w:sz="0" w:space="0" w:color="auto"/>
          </w:divBdr>
        </w:div>
      </w:divsChild>
    </w:div>
    <w:div w:id="1965768319">
      <w:bodyDiv w:val="1"/>
      <w:marLeft w:val="0"/>
      <w:marRight w:val="0"/>
      <w:marTop w:val="0"/>
      <w:marBottom w:val="0"/>
      <w:divBdr>
        <w:top w:val="none" w:sz="0" w:space="0" w:color="auto"/>
        <w:left w:val="none" w:sz="0" w:space="0" w:color="auto"/>
        <w:bottom w:val="none" w:sz="0" w:space="0" w:color="auto"/>
        <w:right w:val="none" w:sz="0" w:space="0" w:color="auto"/>
      </w:divBdr>
    </w:div>
    <w:div w:id="202115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hyperlink" Target="http://ihe.net/TF_Intro_Appendices.aspx" TargetMode="External"/><Relationship Id="rId21" Type="http://schemas.openxmlformats.org/officeDocument/2006/relationships/diagramQuickStyle" Target="diagrams/quickStyle1.xml"/><Relationship Id="rId34" Type="http://schemas.openxmlformats.org/officeDocument/2006/relationships/image" Target="media/image14.jpe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3.svg"/><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endnotes" Target="endnotes.xml"/><Relationship Id="rId71"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jpe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6.svg"/><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07/relationships/diagramDrawing" Target="diagrams/drawing1.xml"/><Relationship Id="rId28" Type="http://schemas.openxmlformats.org/officeDocument/2006/relationships/image" Target="media/image8.png"/><Relationship Id="rId36" Type="http://schemas.openxmlformats.org/officeDocument/2006/relationships/image" Target="media/image16.gif"/><Relationship Id="rId49" Type="http://schemas.openxmlformats.org/officeDocument/2006/relationships/image" Target="media/image28.png"/><Relationship Id="rId57" Type="http://schemas.openxmlformats.org/officeDocument/2006/relationships/image" Target="media/image35.svg"/><Relationship Id="rId61" Type="http://schemas.openxmlformats.org/officeDocument/2006/relationships/image" Target="media/image33.emf"/><Relationship Id="rId10" Type="http://schemas.openxmlformats.org/officeDocument/2006/relationships/hyperlink" Target="http://ihe.net/Public_Comment/" TargetMode="External"/><Relationship Id="rId19" Type="http://schemas.openxmlformats.org/officeDocument/2006/relationships/diagramData" Target="diagrams/data1.xml"/><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8.sv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diagramColors" Target="diagrams/colors1.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jpe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4.svg"/><Relationship Id="rId64"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3.jpeg"/><Relationship Id="rId38" Type="http://schemas.openxmlformats.org/officeDocument/2006/relationships/image" Target="media/image18.gif"/><Relationship Id="rId46" Type="http://schemas.openxmlformats.org/officeDocument/2006/relationships/image" Target="media/image25.png"/><Relationship Id="rId59" Type="http://schemas.openxmlformats.org/officeDocument/2006/relationships/image" Target="media/image37.svg"/><Relationship Id="rId67"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image" Target="media/image20.png"/><Relationship Id="rId6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866E2C-18B0-4640-82AD-6D5174A5EC9E}"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it-IT"/>
        </a:p>
      </dgm:t>
    </dgm:pt>
    <dgm:pt modelId="{40CD6997-BF44-4DE9-A2EB-341E498D983D}">
      <dgm:prSet/>
      <dgm:spPr>
        <a:xfrm rot="5400000">
          <a:off x="109824" y="162052"/>
          <a:ext cx="72129" cy="62752"/>
        </a:xfrm>
        <a:solidFill>
          <a:srgbClr val="70AD47">
            <a:lumMod val="60000"/>
            <a:lumOff val="40000"/>
          </a:srgbClr>
        </a:solidFill>
        <a:ln w="12700" cap="flat" cmpd="sng" algn="ctr">
          <a:noFill/>
          <a:prstDash val="solid"/>
          <a:miter lim="800000"/>
        </a:ln>
        <a:effectLst/>
      </dgm:spPr>
      <dgm:t>
        <a:bodyPr/>
        <a:lstStyle/>
        <a:p>
          <a:pPr>
            <a:buNone/>
          </a:pPr>
          <a:endParaRPr lang="it-IT">
            <a:solidFill>
              <a:sysClr val="window" lastClr="FFFFFF"/>
            </a:solidFill>
            <a:latin typeface="Calibri" panose="020F0502020204030204"/>
            <a:ea typeface="+mn-ea"/>
            <a:cs typeface="+mn-cs"/>
          </a:endParaRPr>
        </a:p>
      </dgm:t>
    </dgm:pt>
    <dgm:pt modelId="{E30A36A4-FF78-4EB6-8E81-EC02BFB7E4CE}" type="parTrans" cxnId="{8AC9EEFA-EDD5-46BC-AE13-2555F979FE81}">
      <dgm:prSet/>
      <dgm:spPr/>
      <dgm:t>
        <a:bodyPr/>
        <a:lstStyle/>
        <a:p>
          <a:endParaRPr lang="it-IT"/>
        </a:p>
      </dgm:t>
    </dgm:pt>
    <dgm:pt modelId="{80567851-B570-40C0-8276-1DC9483A4BE1}" type="sibTrans" cxnId="{8AC9EEFA-EDD5-46BC-AE13-2555F979FE81}">
      <dgm:prSet/>
      <dgm:spPr>
        <a:xfrm rot="5400000">
          <a:off x="42051" y="162052"/>
          <a:ext cx="72129" cy="62752"/>
        </a:xfrm>
        <a:solidFill>
          <a:srgbClr val="70AD47">
            <a:lumMod val="60000"/>
            <a:lumOff val="40000"/>
          </a:srgbClr>
        </a:solidFill>
        <a:ln w="12700" cap="flat" cmpd="sng" algn="ctr">
          <a:noFill/>
          <a:prstDash val="solid"/>
          <a:miter lim="800000"/>
        </a:ln>
        <a:effectLst/>
      </dgm:spPr>
      <dgm:t>
        <a:bodyPr/>
        <a:lstStyle/>
        <a:p>
          <a:pPr>
            <a:buNone/>
          </a:pPr>
          <a:endParaRPr lang="it-IT">
            <a:solidFill>
              <a:sysClr val="window" lastClr="FFFFFF"/>
            </a:solidFill>
            <a:latin typeface="Calibri" panose="020F0502020204030204"/>
            <a:ea typeface="+mn-ea"/>
            <a:cs typeface="+mn-cs"/>
          </a:endParaRPr>
        </a:p>
      </dgm:t>
    </dgm:pt>
    <dgm:pt modelId="{2E200962-41FF-408E-8FDF-C6ADD5AF5310}">
      <dgm:prSet/>
      <dgm:spPr>
        <a:xfrm rot="5400000">
          <a:off x="109824" y="39605"/>
          <a:ext cx="72129" cy="62752"/>
        </a:xfrm>
        <a:solidFill>
          <a:srgbClr val="FFC000"/>
        </a:solidFill>
        <a:ln w="3175" cap="flat" cmpd="sng" algn="ctr">
          <a:solidFill>
            <a:srgbClr val="ED7D31"/>
          </a:solidFill>
          <a:prstDash val="solid"/>
          <a:miter lim="800000"/>
        </a:ln>
        <a:effectLst/>
      </dgm:spPr>
      <dgm:t>
        <a:bodyPr/>
        <a:lstStyle/>
        <a:p>
          <a:pPr>
            <a:buNone/>
          </a:pPr>
          <a:endParaRPr lang="it-IT">
            <a:solidFill>
              <a:sysClr val="window" lastClr="FFFFFF"/>
            </a:solidFill>
            <a:latin typeface="Calibri" panose="020F0502020204030204"/>
            <a:ea typeface="+mn-ea"/>
            <a:cs typeface="+mn-cs"/>
          </a:endParaRPr>
        </a:p>
      </dgm:t>
    </dgm:pt>
    <dgm:pt modelId="{F37344E4-CA6A-4906-BBBA-3659AB9A3168}" type="parTrans" cxnId="{F2D1801A-ED56-4C83-8BFD-165AA9A3DF51}">
      <dgm:prSet/>
      <dgm:spPr/>
      <dgm:t>
        <a:bodyPr/>
        <a:lstStyle/>
        <a:p>
          <a:endParaRPr lang="it-IT"/>
        </a:p>
      </dgm:t>
    </dgm:pt>
    <dgm:pt modelId="{41B82DF4-7EBA-493C-9273-D1FFE780DCB2}" type="sibTrans" cxnId="{F2D1801A-ED56-4C83-8BFD-165AA9A3DF51}">
      <dgm:prSet/>
      <dgm:spPr>
        <a:xfrm rot="5400000">
          <a:off x="37790" y="34903"/>
          <a:ext cx="72129" cy="62752"/>
        </a:xfrm>
        <a:solidFill>
          <a:srgbClr val="70AD47">
            <a:lumMod val="60000"/>
            <a:lumOff val="40000"/>
          </a:srgbClr>
        </a:solidFill>
        <a:ln w="12700" cap="flat" cmpd="sng" algn="ctr">
          <a:noFill/>
          <a:prstDash val="solid"/>
          <a:miter lim="800000"/>
        </a:ln>
        <a:effectLst/>
      </dgm:spPr>
      <dgm:t>
        <a:bodyPr/>
        <a:lstStyle/>
        <a:p>
          <a:pPr>
            <a:buNone/>
          </a:pPr>
          <a:endParaRPr lang="it-IT" dirty="0">
            <a:solidFill>
              <a:sysClr val="window" lastClr="FFFFFF"/>
            </a:solidFill>
            <a:latin typeface="Calibri" panose="020F0502020204030204"/>
            <a:ea typeface="+mn-ea"/>
            <a:cs typeface="+mn-cs"/>
          </a:endParaRPr>
        </a:p>
      </dgm:t>
    </dgm:pt>
    <dgm:pt modelId="{95773146-FB67-4915-9D1B-F26F699A2B10}">
      <dgm:prSet/>
      <dgm:spPr>
        <a:xfrm rot="5400000">
          <a:off x="75808" y="100829"/>
          <a:ext cx="72129" cy="62752"/>
        </a:xfrm>
        <a:solidFill>
          <a:schemeClr val="accent4"/>
        </a:solidFill>
        <a:ln w="3175" cap="flat" cmpd="sng" algn="ctr">
          <a:solidFill>
            <a:schemeClr val="accent2"/>
          </a:solidFill>
          <a:prstDash val="solid"/>
          <a:miter lim="800000"/>
        </a:ln>
        <a:effectLst/>
      </dgm:spPr>
      <dgm:t>
        <a:bodyPr/>
        <a:lstStyle/>
        <a:p>
          <a:pPr>
            <a:buNone/>
          </a:pPr>
          <a:endParaRPr lang="it-IT" dirty="0">
            <a:solidFill>
              <a:sysClr val="window" lastClr="FFFFFF"/>
            </a:solidFill>
            <a:latin typeface="Calibri" panose="020F0502020204030204"/>
            <a:ea typeface="+mn-ea"/>
            <a:cs typeface="+mn-cs"/>
          </a:endParaRPr>
        </a:p>
      </dgm:t>
    </dgm:pt>
    <dgm:pt modelId="{DE5DF29D-5B7F-4FF0-8B69-CAAEBD1A3527}" type="sibTrans" cxnId="{D12DE744-BAA7-414F-A02C-E1312F7F9818}">
      <dgm:prSet/>
      <dgm:spPr>
        <a:xfrm rot="5400000">
          <a:off x="143581" y="100829"/>
          <a:ext cx="72129" cy="62752"/>
        </a:xfrm>
        <a:solidFill>
          <a:srgbClr val="70AD47">
            <a:lumMod val="60000"/>
            <a:lumOff val="40000"/>
          </a:srgbClr>
        </a:solidFill>
        <a:ln w="12700" cap="flat" cmpd="sng" algn="ctr">
          <a:noFill/>
          <a:prstDash val="solid"/>
          <a:miter lim="800000"/>
        </a:ln>
        <a:effectLst/>
      </dgm:spPr>
      <dgm:t>
        <a:bodyPr/>
        <a:lstStyle/>
        <a:p>
          <a:pPr>
            <a:buNone/>
          </a:pPr>
          <a:endParaRPr lang="it-IT">
            <a:solidFill>
              <a:sysClr val="window" lastClr="FFFFFF"/>
            </a:solidFill>
            <a:latin typeface="Calibri" panose="020F0502020204030204"/>
            <a:ea typeface="+mn-ea"/>
            <a:cs typeface="+mn-cs"/>
          </a:endParaRPr>
        </a:p>
      </dgm:t>
    </dgm:pt>
    <dgm:pt modelId="{71EA3038-385D-4C23-B2E9-D44608C873DE}" type="parTrans" cxnId="{D12DE744-BAA7-414F-A02C-E1312F7F9818}">
      <dgm:prSet/>
      <dgm:spPr/>
      <dgm:t>
        <a:bodyPr/>
        <a:lstStyle/>
        <a:p>
          <a:endParaRPr lang="it-IT"/>
        </a:p>
      </dgm:t>
    </dgm:pt>
    <dgm:pt modelId="{ABC2573A-3EEE-480C-8405-226E6DBFAC19}" type="pres">
      <dgm:prSet presAssocID="{38866E2C-18B0-4640-82AD-6D5174A5EC9E}" presName="Name0" presStyleCnt="0">
        <dgm:presLayoutVars>
          <dgm:chMax/>
          <dgm:chPref/>
          <dgm:dir/>
          <dgm:animLvl val="lvl"/>
        </dgm:presLayoutVars>
      </dgm:prSet>
      <dgm:spPr/>
      <dgm:t>
        <a:bodyPr/>
        <a:lstStyle/>
        <a:p>
          <a:endParaRPr lang="en-US"/>
        </a:p>
      </dgm:t>
    </dgm:pt>
    <dgm:pt modelId="{2673E08E-5EE3-4944-9A90-F52F82D046B1}" type="pres">
      <dgm:prSet presAssocID="{2E200962-41FF-408E-8FDF-C6ADD5AF5310}" presName="composite" presStyleCnt="0"/>
      <dgm:spPr/>
    </dgm:pt>
    <dgm:pt modelId="{6C9DF95B-054B-4E19-BA9F-95686FFD5411}" type="pres">
      <dgm:prSet presAssocID="{2E200962-41FF-408E-8FDF-C6ADD5AF5310}" presName="Parent1" presStyleLbl="node1" presStyleIdx="0" presStyleCnt="6">
        <dgm:presLayoutVars>
          <dgm:chMax val="1"/>
          <dgm:chPref val="1"/>
          <dgm:bulletEnabled val="1"/>
        </dgm:presLayoutVars>
      </dgm:prSet>
      <dgm:spPr>
        <a:prstGeom prst="hexagon">
          <a:avLst>
            <a:gd name="adj" fmla="val 25000"/>
            <a:gd name="vf" fmla="val 115470"/>
          </a:avLst>
        </a:prstGeom>
      </dgm:spPr>
      <dgm:t>
        <a:bodyPr/>
        <a:lstStyle/>
        <a:p>
          <a:endParaRPr lang="en-US"/>
        </a:p>
      </dgm:t>
    </dgm:pt>
    <dgm:pt modelId="{DD70BB4A-34B4-421E-8E76-9AF7EF8A7803}" type="pres">
      <dgm:prSet presAssocID="{2E200962-41FF-408E-8FDF-C6ADD5AF5310}" presName="Childtext1" presStyleLbl="revTx" presStyleIdx="0" presStyleCnt="3">
        <dgm:presLayoutVars>
          <dgm:chMax val="0"/>
          <dgm:chPref val="0"/>
          <dgm:bulletEnabled val="1"/>
        </dgm:presLayoutVars>
      </dgm:prSet>
      <dgm:spPr>
        <a:xfrm>
          <a:off x="179170" y="49342"/>
          <a:ext cx="80496" cy="43277"/>
        </a:xfrm>
        <a:prstGeom prst="rect">
          <a:avLst/>
        </a:prstGeom>
        <a:noFill/>
        <a:ln>
          <a:noFill/>
        </a:ln>
        <a:effectLst/>
      </dgm:spPr>
    </dgm:pt>
    <dgm:pt modelId="{AE420A4F-7306-4A70-93CB-82D99E95CB8D}" type="pres">
      <dgm:prSet presAssocID="{2E200962-41FF-408E-8FDF-C6ADD5AF5310}" presName="BalanceSpacing" presStyleCnt="0"/>
      <dgm:spPr/>
    </dgm:pt>
    <dgm:pt modelId="{AEFFD3D3-76B8-41A6-901B-994DEBF1CE8D}" type="pres">
      <dgm:prSet presAssocID="{2E200962-41FF-408E-8FDF-C6ADD5AF5310}" presName="BalanceSpacing1" presStyleCnt="0"/>
      <dgm:spPr/>
    </dgm:pt>
    <dgm:pt modelId="{8A150B2F-5B46-408D-92F2-DBFFB689D5C5}" type="pres">
      <dgm:prSet presAssocID="{41B82DF4-7EBA-493C-9273-D1FFE780DCB2}" presName="Accent1Text" presStyleLbl="node1" presStyleIdx="1" presStyleCnt="6" custLinFactNeighborX="-6790" custLinFactNeighborY="-6518"/>
      <dgm:spPr>
        <a:prstGeom prst="hexagon">
          <a:avLst>
            <a:gd name="adj" fmla="val 25000"/>
            <a:gd name="vf" fmla="val 115470"/>
          </a:avLst>
        </a:prstGeom>
      </dgm:spPr>
      <dgm:t>
        <a:bodyPr/>
        <a:lstStyle/>
        <a:p>
          <a:endParaRPr lang="en-US"/>
        </a:p>
      </dgm:t>
    </dgm:pt>
    <dgm:pt modelId="{C9ECE553-C231-4DB4-B695-D72865B04BC1}" type="pres">
      <dgm:prSet presAssocID="{41B82DF4-7EBA-493C-9273-D1FFE780DCB2}" presName="spaceBetweenRectangles" presStyleCnt="0"/>
      <dgm:spPr/>
    </dgm:pt>
    <dgm:pt modelId="{8293F8B8-1CDB-4212-8F60-E3AAE8B6CB8F}" type="pres">
      <dgm:prSet presAssocID="{95773146-FB67-4915-9D1B-F26F699A2B10}" presName="composite" presStyleCnt="0"/>
      <dgm:spPr/>
    </dgm:pt>
    <dgm:pt modelId="{F1602DFB-1D92-4300-8CD7-42DD7BC1C561}" type="pres">
      <dgm:prSet presAssocID="{95773146-FB67-4915-9D1B-F26F699A2B10}" presName="Parent1" presStyleLbl="node1" presStyleIdx="2" presStyleCnt="6">
        <dgm:presLayoutVars>
          <dgm:chMax val="1"/>
          <dgm:chPref val="1"/>
          <dgm:bulletEnabled val="1"/>
        </dgm:presLayoutVars>
      </dgm:prSet>
      <dgm:spPr>
        <a:prstGeom prst="hexagon">
          <a:avLst>
            <a:gd name="adj" fmla="val 25000"/>
            <a:gd name="vf" fmla="val 115470"/>
          </a:avLst>
        </a:prstGeom>
      </dgm:spPr>
      <dgm:t>
        <a:bodyPr/>
        <a:lstStyle/>
        <a:p>
          <a:endParaRPr lang="en-US"/>
        </a:p>
      </dgm:t>
    </dgm:pt>
    <dgm:pt modelId="{3CA1A906-A643-4A46-897C-9101B4043B14}" type="pres">
      <dgm:prSet presAssocID="{95773146-FB67-4915-9D1B-F26F699A2B10}" presName="Childtext1" presStyleLbl="revTx" presStyleIdx="1" presStyleCnt="3">
        <dgm:presLayoutVars>
          <dgm:chMax val="0"/>
          <dgm:chPref val="0"/>
          <dgm:bulletEnabled val="1"/>
        </dgm:presLayoutVars>
      </dgm:prSet>
      <dgm:spPr>
        <a:xfrm>
          <a:off x="0" y="110566"/>
          <a:ext cx="77900" cy="43277"/>
        </a:xfrm>
        <a:prstGeom prst="rect">
          <a:avLst/>
        </a:prstGeom>
        <a:noFill/>
        <a:ln>
          <a:noFill/>
        </a:ln>
        <a:effectLst/>
      </dgm:spPr>
    </dgm:pt>
    <dgm:pt modelId="{E6CC260E-6B87-49AB-BE85-2BD1318562FE}" type="pres">
      <dgm:prSet presAssocID="{95773146-FB67-4915-9D1B-F26F699A2B10}" presName="BalanceSpacing" presStyleCnt="0"/>
      <dgm:spPr/>
    </dgm:pt>
    <dgm:pt modelId="{C0B272ED-D7EF-49FD-98E7-6E1B039A1E72}" type="pres">
      <dgm:prSet presAssocID="{95773146-FB67-4915-9D1B-F26F699A2B10}" presName="BalanceSpacing1" presStyleCnt="0"/>
      <dgm:spPr/>
    </dgm:pt>
    <dgm:pt modelId="{BDE8F772-52AF-40FF-86ED-83CDA50F3C41}" type="pres">
      <dgm:prSet presAssocID="{DE5DF29D-5B7F-4FF0-8B69-CAAEBD1A3527}" presName="Accent1Text" presStyleLbl="node1" presStyleIdx="3" presStyleCnt="6"/>
      <dgm:spPr>
        <a:prstGeom prst="hexagon">
          <a:avLst>
            <a:gd name="adj" fmla="val 25000"/>
            <a:gd name="vf" fmla="val 115470"/>
          </a:avLst>
        </a:prstGeom>
      </dgm:spPr>
      <dgm:t>
        <a:bodyPr/>
        <a:lstStyle/>
        <a:p>
          <a:endParaRPr lang="en-US"/>
        </a:p>
      </dgm:t>
    </dgm:pt>
    <dgm:pt modelId="{D7396B49-A480-45F5-BC41-601A99A6917D}" type="pres">
      <dgm:prSet presAssocID="{DE5DF29D-5B7F-4FF0-8B69-CAAEBD1A3527}" presName="spaceBetweenRectangles" presStyleCnt="0"/>
      <dgm:spPr/>
    </dgm:pt>
    <dgm:pt modelId="{076DD660-B89A-4589-9BE8-B6C97A4FFBD9}" type="pres">
      <dgm:prSet presAssocID="{40CD6997-BF44-4DE9-A2EB-341E498D983D}" presName="composite" presStyleCnt="0"/>
      <dgm:spPr/>
    </dgm:pt>
    <dgm:pt modelId="{90446269-CAEF-4BDF-B111-E770DDD3B549}" type="pres">
      <dgm:prSet presAssocID="{40CD6997-BF44-4DE9-A2EB-341E498D983D}" presName="Parent1" presStyleLbl="node1" presStyleIdx="4" presStyleCnt="6">
        <dgm:presLayoutVars>
          <dgm:chMax val="1"/>
          <dgm:chPref val="1"/>
          <dgm:bulletEnabled val="1"/>
        </dgm:presLayoutVars>
      </dgm:prSet>
      <dgm:spPr>
        <a:prstGeom prst="hexagon">
          <a:avLst>
            <a:gd name="adj" fmla="val 25000"/>
            <a:gd name="vf" fmla="val 115470"/>
          </a:avLst>
        </a:prstGeom>
      </dgm:spPr>
      <dgm:t>
        <a:bodyPr/>
        <a:lstStyle/>
        <a:p>
          <a:endParaRPr lang="en-US"/>
        </a:p>
      </dgm:t>
    </dgm:pt>
    <dgm:pt modelId="{36248C90-54C0-4C10-AEBC-AE9E74A5727C}" type="pres">
      <dgm:prSet presAssocID="{40CD6997-BF44-4DE9-A2EB-341E498D983D}" presName="Childtext1" presStyleLbl="revTx" presStyleIdx="2" presStyleCnt="3">
        <dgm:presLayoutVars>
          <dgm:chMax val="0"/>
          <dgm:chPref val="0"/>
          <dgm:bulletEnabled val="1"/>
        </dgm:presLayoutVars>
      </dgm:prSet>
      <dgm:spPr>
        <a:xfrm>
          <a:off x="179170" y="171790"/>
          <a:ext cx="80496" cy="43277"/>
        </a:xfrm>
        <a:prstGeom prst="rect">
          <a:avLst/>
        </a:prstGeom>
        <a:noFill/>
        <a:ln>
          <a:noFill/>
        </a:ln>
        <a:effectLst/>
      </dgm:spPr>
    </dgm:pt>
    <dgm:pt modelId="{E03897A4-314A-4059-81EE-FEA1C5A41BD1}" type="pres">
      <dgm:prSet presAssocID="{40CD6997-BF44-4DE9-A2EB-341E498D983D}" presName="BalanceSpacing" presStyleCnt="0"/>
      <dgm:spPr/>
    </dgm:pt>
    <dgm:pt modelId="{E92D0C48-DFC9-4C75-871C-5E678DF161AE}" type="pres">
      <dgm:prSet presAssocID="{40CD6997-BF44-4DE9-A2EB-341E498D983D}" presName="BalanceSpacing1" presStyleCnt="0"/>
      <dgm:spPr/>
    </dgm:pt>
    <dgm:pt modelId="{EE26F42E-E7D8-4251-8C4B-A2DF08C1E7A1}" type="pres">
      <dgm:prSet presAssocID="{80567851-B570-40C0-8276-1DC9483A4BE1}" presName="Accent1Text" presStyleLbl="node1" presStyleIdx="5" presStyleCnt="6"/>
      <dgm:spPr>
        <a:prstGeom prst="hexagon">
          <a:avLst>
            <a:gd name="adj" fmla="val 25000"/>
            <a:gd name="vf" fmla="val 115470"/>
          </a:avLst>
        </a:prstGeom>
      </dgm:spPr>
      <dgm:t>
        <a:bodyPr/>
        <a:lstStyle/>
        <a:p>
          <a:endParaRPr lang="en-US"/>
        </a:p>
      </dgm:t>
    </dgm:pt>
  </dgm:ptLst>
  <dgm:cxnLst>
    <dgm:cxn modelId="{13BD1783-4BC1-4E64-8271-FFC720C0E6B1}" type="presOf" srcId="{DE5DF29D-5B7F-4FF0-8B69-CAAEBD1A3527}" destId="{BDE8F772-52AF-40FF-86ED-83CDA50F3C41}" srcOrd="0" destOrd="0" presId="urn:microsoft.com/office/officeart/2008/layout/AlternatingHexagons"/>
    <dgm:cxn modelId="{0C6FD376-FE39-46A5-A223-3C34DE3F7D02}" type="presOf" srcId="{38866E2C-18B0-4640-82AD-6D5174A5EC9E}" destId="{ABC2573A-3EEE-480C-8405-226E6DBFAC19}" srcOrd="0" destOrd="0" presId="urn:microsoft.com/office/officeart/2008/layout/AlternatingHexagons"/>
    <dgm:cxn modelId="{8F41A461-1254-4DC0-A80B-1E4B5C1C002F}" type="presOf" srcId="{2E200962-41FF-408E-8FDF-C6ADD5AF5310}" destId="{6C9DF95B-054B-4E19-BA9F-95686FFD5411}" srcOrd="0" destOrd="0" presId="urn:microsoft.com/office/officeart/2008/layout/AlternatingHexagons"/>
    <dgm:cxn modelId="{F2D1801A-ED56-4C83-8BFD-165AA9A3DF51}" srcId="{38866E2C-18B0-4640-82AD-6D5174A5EC9E}" destId="{2E200962-41FF-408E-8FDF-C6ADD5AF5310}" srcOrd="0" destOrd="0" parTransId="{F37344E4-CA6A-4906-BBBA-3659AB9A3168}" sibTransId="{41B82DF4-7EBA-493C-9273-D1FFE780DCB2}"/>
    <dgm:cxn modelId="{D12DE744-BAA7-414F-A02C-E1312F7F9818}" srcId="{38866E2C-18B0-4640-82AD-6D5174A5EC9E}" destId="{95773146-FB67-4915-9D1B-F26F699A2B10}" srcOrd="1" destOrd="0" parTransId="{71EA3038-385D-4C23-B2E9-D44608C873DE}" sibTransId="{DE5DF29D-5B7F-4FF0-8B69-CAAEBD1A3527}"/>
    <dgm:cxn modelId="{ACCC097F-0EA2-4E68-A2EB-E84CD21558C8}" type="presOf" srcId="{40CD6997-BF44-4DE9-A2EB-341E498D983D}" destId="{90446269-CAEF-4BDF-B111-E770DDD3B549}" srcOrd="0" destOrd="0" presId="urn:microsoft.com/office/officeart/2008/layout/AlternatingHexagons"/>
    <dgm:cxn modelId="{92A92CDC-931E-4955-9170-971ED81AAA7A}" type="presOf" srcId="{80567851-B570-40C0-8276-1DC9483A4BE1}" destId="{EE26F42E-E7D8-4251-8C4B-A2DF08C1E7A1}" srcOrd="0" destOrd="0" presId="urn:microsoft.com/office/officeart/2008/layout/AlternatingHexagons"/>
    <dgm:cxn modelId="{6E9CAB47-5B49-4DB2-A98F-C8D016A84AD6}" type="presOf" srcId="{41B82DF4-7EBA-493C-9273-D1FFE780DCB2}" destId="{8A150B2F-5B46-408D-92F2-DBFFB689D5C5}" srcOrd="0" destOrd="0" presId="urn:microsoft.com/office/officeart/2008/layout/AlternatingHexagons"/>
    <dgm:cxn modelId="{8AC9EEFA-EDD5-46BC-AE13-2555F979FE81}" srcId="{38866E2C-18B0-4640-82AD-6D5174A5EC9E}" destId="{40CD6997-BF44-4DE9-A2EB-341E498D983D}" srcOrd="2" destOrd="0" parTransId="{E30A36A4-FF78-4EB6-8E81-EC02BFB7E4CE}" sibTransId="{80567851-B570-40C0-8276-1DC9483A4BE1}"/>
    <dgm:cxn modelId="{3001E83C-FCF1-4A2E-A3B5-829B70A8C22B}" type="presOf" srcId="{95773146-FB67-4915-9D1B-F26F699A2B10}" destId="{F1602DFB-1D92-4300-8CD7-42DD7BC1C561}" srcOrd="0" destOrd="0" presId="urn:microsoft.com/office/officeart/2008/layout/AlternatingHexagons"/>
    <dgm:cxn modelId="{ED88CCC7-3A7E-4ADB-AC78-BFC2AC5A18EC}" type="presParOf" srcId="{ABC2573A-3EEE-480C-8405-226E6DBFAC19}" destId="{2673E08E-5EE3-4944-9A90-F52F82D046B1}" srcOrd="0" destOrd="0" presId="urn:microsoft.com/office/officeart/2008/layout/AlternatingHexagons"/>
    <dgm:cxn modelId="{E30EA5FE-E0B6-4139-9DDF-8948560AB57F}" type="presParOf" srcId="{2673E08E-5EE3-4944-9A90-F52F82D046B1}" destId="{6C9DF95B-054B-4E19-BA9F-95686FFD5411}" srcOrd="0" destOrd="0" presId="urn:microsoft.com/office/officeart/2008/layout/AlternatingHexagons"/>
    <dgm:cxn modelId="{C7B6AA7E-415F-4F5B-85FD-560269228569}" type="presParOf" srcId="{2673E08E-5EE3-4944-9A90-F52F82D046B1}" destId="{DD70BB4A-34B4-421E-8E76-9AF7EF8A7803}" srcOrd="1" destOrd="0" presId="urn:microsoft.com/office/officeart/2008/layout/AlternatingHexagons"/>
    <dgm:cxn modelId="{019B73F7-3399-4B17-8013-274B0D3B55BB}" type="presParOf" srcId="{2673E08E-5EE3-4944-9A90-F52F82D046B1}" destId="{AE420A4F-7306-4A70-93CB-82D99E95CB8D}" srcOrd="2" destOrd="0" presId="urn:microsoft.com/office/officeart/2008/layout/AlternatingHexagons"/>
    <dgm:cxn modelId="{3CA07B86-1C22-42DF-B2FD-7F6839676EDD}" type="presParOf" srcId="{2673E08E-5EE3-4944-9A90-F52F82D046B1}" destId="{AEFFD3D3-76B8-41A6-901B-994DEBF1CE8D}" srcOrd="3" destOrd="0" presId="urn:microsoft.com/office/officeart/2008/layout/AlternatingHexagons"/>
    <dgm:cxn modelId="{32EE99D7-6093-45F6-AC82-51E231E87602}" type="presParOf" srcId="{2673E08E-5EE3-4944-9A90-F52F82D046B1}" destId="{8A150B2F-5B46-408D-92F2-DBFFB689D5C5}" srcOrd="4" destOrd="0" presId="urn:microsoft.com/office/officeart/2008/layout/AlternatingHexagons"/>
    <dgm:cxn modelId="{31AF1840-E4AF-4BE4-87C9-2B1EFA3C66E1}" type="presParOf" srcId="{ABC2573A-3EEE-480C-8405-226E6DBFAC19}" destId="{C9ECE553-C231-4DB4-B695-D72865B04BC1}" srcOrd="1" destOrd="0" presId="urn:microsoft.com/office/officeart/2008/layout/AlternatingHexagons"/>
    <dgm:cxn modelId="{9073E8D9-4587-4C25-9A99-0F2D12B10397}" type="presParOf" srcId="{ABC2573A-3EEE-480C-8405-226E6DBFAC19}" destId="{8293F8B8-1CDB-4212-8F60-E3AAE8B6CB8F}" srcOrd="2" destOrd="0" presId="urn:microsoft.com/office/officeart/2008/layout/AlternatingHexagons"/>
    <dgm:cxn modelId="{F0AB915E-CAD2-4F6D-8BE7-4291212E5D1C}" type="presParOf" srcId="{8293F8B8-1CDB-4212-8F60-E3AAE8B6CB8F}" destId="{F1602DFB-1D92-4300-8CD7-42DD7BC1C561}" srcOrd="0" destOrd="0" presId="urn:microsoft.com/office/officeart/2008/layout/AlternatingHexagons"/>
    <dgm:cxn modelId="{F45040CB-8E30-4226-8F8D-437B5292A893}" type="presParOf" srcId="{8293F8B8-1CDB-4212-8F60-E3AAE8B6CB8F}" destId="{3CA1A906-A643-4A46-897C-9101B4043B14}" srcOrd="1" destOrd="0" presId="urn:microsoft.com/office/officeart/2008/layout/AlternatingHexagons"/>
    <dgm:cxn modelId="{3B7E32AC-C214-41FF-81EB-8B9BEFA75235}" type="presParOf" srcId="{8293F8B8-1CDB-4212-8F60-E3AAE8B6CB8F}" destId="{E6CC260E-6B87-49AB-BE85-2BD1318562FE}" srcOrd="2" destOrd="0" presId="urn:microsoft.com/office/officeart/2008/layout/AlternatingHexagons"/>
    <dgm:cxn modelId="{D389F4DC-ACAC-4A0C-88F6-FF650FEA8D71}" type="presParOf" srcId="{8293F8B8-1CDB-4212-8F60-E3AAE8B6CB8F}" destId="{C0B272ED-D7EF-49FD-98E7-6E1B039A1E72}" srcOrd="3" destOrd="0" presId="urn:microsoft.com/office/officeart/2008/layout/AlternatingHexagons"/>
    <dgm:cxn modelId="{BB88C0A7-153E-47AD-8104-9FD66D8E72B3}" type="presParOf" srcId="{8293F8B8-1CDB-4212-8F60-E3AAE8B6CB8F}" destId="{BDE8F772-52AF-40FF-86ED-83CDA50F3C41}" srcOrd="4" destOrd="0" presId="urn:microsoft.com/office/officeart/2008/layout/AlternatingHexagons"/>
    <dgm:cxn modelId="{EC742DD0-D347-4EDD-8804-A4F7F98EFCB7}" type="presParOf" srcId="{ABC2573A-3EEE-480C-8405-226E6DBFAC19}" destId="{D7396B49-A480-45F5-BC41-601A99A6917D}" srcOrd="3" destOrd="0" presId="urn:microsoft.com/office/officeart/2008/layout/AlternatingHexagons"/>
    <dgm:cxn modelId="{C0F2685E-BB5F-4C92-B0D7-756B8EAD47D2}" type="presParOf" srcId="{ABC2573A-3EEE-480C-8405-226E6DBFAC19}" destId="{076DD660-B89A-4589-9BE8-B6C97A4FFBD9}" srcOrd="4" destOrd="0" presId="urn:microsoft.com/office/officeart/2008/layout/AlternatingHexagons"/>
    <dgm:cxn modelId="{A11A8887-E206-415E-92E0-E456F8D9F4EE}" type="presParOf" srcId="{076DD660-B89A-4589-9BE8-B6C97A4FFBD9}" destId="{90446269-CAEF-4BDF-B111-E770DDD3B549}" srcOrd="0" destOrd="0" presId="urn:microsoft.com/office/officeart/2008/layout/AlternatingHexagons"/>
    <dgm:cxn modelId="{AA0A9F5B-1589-4314-874C-5EA9618D5D43}" type="presParOf" srcId="{076DD660-B89A-4589-9BE8-B6C97A4FFBD9}" destId="{36248C90-54C0-4C10-AEBC-AE9E74A5727C}" srcOrd="1" destOrd="0" presId="urn:microsoft.com/office/officeart/2008/layout/AlternatingHexagons"/>
    <dgm:cxn modelId="{2493F609-1473-4F8E-9758-EB5B814F2698}" type="presParOf" srcId="{076DD660-B89A-4589-9BE8-B6C97A4FFBD9}" destId="{E03897A4-314A-4059-81EE-FEA1C5A41BD1}" srcOrd="2" destOrd="0" presId="urn:microsoft.com/office/officeart/2008/layout/AlternatingHexagons"/>
    <dgm:cxn modelId="{1D746358-6720-4F90-B7E3-E0E64BDE8AE9}" type="presParOf" srcId="{076DD660-B89A-4589-9BE8-B6C97A4FFBD9}" destId="{E92D0C48-DFC9-4C75-871C-5E678DF161AE}" srcOrd="3" destOrd="0" presId="urn:microsoft.com/office/officeart/2008/layout/AlternatingHexagons"/>
    <dgm:cxn modelId="{75A8102C-C968-4441-981E-3C0C62A18099}" type="presParOf" srcId="{076DD660-B89A-4589-9BE8-B6C97A4FFBD9}" destId="{EE26F42E-E7D8-4251-8C4B-A2DF08C1E7A1}" srcOrd="4" destOrd="0" presId="urn:microsoft.com/office/officeart/2008/layout/AlternatingHexagons"/>
  </dgm:cxnLst>
  <dgm:bg>
    <a:noFill/>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DF95B-054B-4E19-BA9F-95686FFD5411}">
      <dsp:nvSpPr>
        <dsp:cNvPr id="0" name=""/>
        <dsp:cNvSpPr/>
      </dsp:nvSpPr>
      <dsp:spPr>
        <a:xfrm rot="5400000">
          <a:off x="111849" y="50731"/>
          <a:ext cx="73459" cy="63909"/>
        </a:xfrm>
        <a:prstGeom prst="hexagon">
          <a:avLst>
            <a:gd name="adj" fmla="val 25000"/>
            <a:gd name="vf" fmla="val 115470"/>
          </a:avLst>
        </a:prstGeom>
        <a:solidFill>
          <a:srgbClr val="FFC000"/>
        </a:solidFill>
        <a:ln w="3175" cap="flat" cmpd="sng" algn="ctr">
          <a:solidFill>
            <a:srgbClr val="ED7D3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buNone/>
          </a:pPr>
          <a:endParaRPr lang="it-IT" sz="500" kern="1200">
            <a:solidFill>
              <a:sysClr val="window" lastClr="FFFFFF"/>
            </a:solidFill>
            <a:latin typeface="Calibri" panose="020F0502020204030204"/>
            <a:ea typeface="+mn-ea"/>
            <a:cs typeface="+mn-cs"/>
          </a:endParaRPr>
        </a:p>
      </dsp:txBody>
      <dsp:txXfrm rot="-5400000">
        <a:off x="126583" y="57403"/>
        <a:ext cx="43991" cy="50565"/>
      </dsp:txXfrm>
    </dsp:sp>
    <dsp:sp modelId="{DD70BB4A-34B4-421E-8E76-9AF7EF8A7803}">
      <dsp:nvSpPr>
        <dsp:cNvPr id="0" name=""/>
        <dsp:cNvSpPr/>
      </dsp:nvSpPr>
      <dsp:spPr>
        <a:xfrm>
          <a:off x="182473" y="60648"/>
          <a:ext cx="81980" cy="44075"/>
        </a:xfrm>
        <a:prstGeom prst="rect">
          <a:avLst/>
        </a:prstGeom>
        <a:noFill/>
        <a:ln>
          <a:noFill/>
        </a:ln>
        <a:effectLst/>
      </dsp:spPr>
      <dsp:style>
        <a:lnRef idx="0">
          <a:scrgbClr r="0" g="0" b="0"/>
        </a:lnRef>
        <a:fillRef idx="0">
          <a:scrgbClr r="0" g="0" b="0"/>
        </a:fillRef>
        <a:effectRef idx="0">
          <a:scrgbClr r="0" g="0" b="0"/>
        </a:effectRef>
        <a:fontRef idx="minor"/>
      </dsp:style>
    </dsp:sp>
    <dsp:sp modelId="{8A150B2F-5B46-408D-92F2-DBFFB689D5C5}">
      <dsp:nvSpPr>
        <dsp:cNvPr id="0" name=""/>
        <dsp:cNvSpPr/>
      </dsp:nvSpPr>
      <dsp:spPr>
        <a:xfrm rot="5400000">
          <a:off x="38487" y="45943"/>
          <a:ext cx="73459" cy="63909"/>
        </a:xfrm>
        <a:prstGeom prst="hexagon">
          <a:avLst>
            <a:gd name="adj" fmla="val 25000"/>
            <a:gd name="vf" fmla="val 115470"/>
          </a:avLst>
        </a:prstGeom>
        <a:solidFill>
          <a:srgbClr val="70AD47">
            <a:lumMod val="60000"/>
            <a:lumOff val="40000"/>
          </a:srgb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buNone/>
          </a:pPr>
          <a:endParaRPr lang="it-IT" sz="500" kern="1200" dirty="0">
            <a:solidFill>
              <a:sysClr val="window" lastClr="FFFFFF"/>
            </a:solidFill>
            <a:latin typeface="Calibri" panose="020F0502020204030204"/>
            <a:ea typeface="+mn-ea"/>
            <a:cs typeface="+mn-cs"/>
          </a:endParaRPr>
        </a:p>
      </dsp:txBody>
      <dsp:txXfrm rot="-5400000">
        <a:off x="53221" y="52615"/>
        <a:ext cx="43991" cy="50565"/>
      </dsp:txXfrm>
    </dsp:sp>
    <dsp:sp modelId="{F1602DFB-1D92-4300-8CD7-42DD7BC1C561}">
      <dsp:nvSpPr>
        <dsp:cNvPr id="0" name=""/>
        <dsp:cNvSpPr/>
      </dsp:nvSpPr>
      <dsp:spPr>
        <a:xfrm rot="5400000">
          <a:off x="77205" y="113084"/>
          <a:ext cx="73459" cy="63909"/>
        </a:xfrm>
        <a:prstGeom prst="hexagon">
          <a:avLst>
            <a:gd name="adj" fmla="val 25000"/>
            <a:gd name="vf" fmla="val 115470"/>
          </a:avLst>
        </a:prstGeom>
        <a:solidFill>
          <a:schemeClr val="accent4"/>
        </a:solidFill>
        <a:ln w="3175"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buNone/>
          </a:pPr>
          <a:endParaRPr lang="it-IT" sz="500" kern="1200" dirty="0">
            <a:solidFill>
              <a:sysClr val="window" lastClr="FFFFFF"/>
            </a:solidFill>
            <a:latin typeface="Calibri" panose="020F0502020204030204"/>
            <a:ea typeface="+mn-ea"/>
            <a:cs typeface="+mn-cs"/>
          </a:endParaRPr>
        </a:p>
      </dsp:txBody>
      <dsp:txXfrm rot="-5400000">
        <a:off x="91939" y="119756"/>
        <a:ext cx="43991" cy="50565"/>
      </dsp:txXfrm>
    </dsp:sp>
    <dsp:sp modelId="{3CA1A906-A643-4A46-897C-9101B4043B14}">
      <dsp:nvSpPr>
        <dsp:cNvPr id="0" name=""/>
        <dsp:cNvSpPr/>
      </dsp:nvSpPr>
      <dsp:spPr>
        <a:xfrm>
          <a:off x="0" y="123001"/>
          <a:ext cx="79336" cy="44075"/>
        </a:xfrm>
        <a:prstGeom prst="rect">
          <a:avLst/>
        </a:prstGeom>
        <a:noFill/>
        <a:ln>
          <a:noFill/>
        </a:ln>
        <a:effectLst/>
      </dsp:spPr>
      <dsp:style>
        <a:lnRef idx="0">
          <a:scrgbClr r="0" g="0" b="0"/>
        </a:lnRef>
        <a:fillRef idx="0">
          <a:scrgbClr r="0" g="0" b="0"/>
        </a:fillRef>
        <a:effectRef idx="0">
          <a:scrgbClr r="0" g="0" b="0"/>
        </a:effectRef>
        <a:fontRef idx="minor"/>
      </dsp:style>
    </dsp:sp>
    <dsp:sp modelId="{BDE8F772-52AF-40FF-86ED-83CDA50F3C41}">
      <dsp:nvSpPr>
        <dsp:cNvPr id="0" name=""/>
        <dsp:cNvSpPr/>
      </dsp:nvSpPr>
      <dsp:spPr>
        <a:xfrm rot="5400000">
          <a:off x="146228" y="113084"/>
          <a:ext cx="73459" cy="63909"/>
        </a:xfrm>
        <a:prstGeom prst="hexagon">
          <a:avLst>
            <a:gd name="adj" fmla="val 25000"/>
            <a:gd name="vf" fmla="val 115470"/>
          </a:avLst>
        </a:prstGeom>
        <a:solidFill>
          <a:srgbClr val="70AD47">
            <a:lumMod val="60000"/>
            <a:lumOff val="40000"/>
          </a:srgb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buNone/>
          </a:pPr>
          <a:endParaRPr lang="it-IT" sz="500" kern="1200">
            <a:solidFill>
              <a:sysClr val="window" lastClr="FFFFFF"/>
            </a:solidFill>
            <a:latin typeface="Calibri" panose="020F0502020204030204"/>
            <a:ea typeface="+mn-ea"/>
            <a:cs typeface="+mn-cs"/>
          </a:endParaRPr>
        </a:p>
      </dsp:txBody>
      <dsp:txXfrm rot="-5400000">
        <a:off x="160962" y="119756"/>
        <a:ext cx="43991" cy="50565"/>
      </dsp:txXfrm>
    </dsp:sp>
    <dsp:sp modelId="{90446269-CAEF-4BDF-B111-E770DDD3B549}">
      <dsp:nvSpPr>
        <dsp:cNvPr id="0" name=""/>
        <dsp:cNvSpPr/>
      </dsp:nvSpPr>
      <dsp:spPr>
        <a:xfrm rot="5400000">
          <a:off x="111849" y="175436"/>
          <a:ext cx="73459" cy="63909"/>
        </a:xfrm>
        <a:prstGeom prst="hexagon">
          <a:avLst>
            <a:gd name="adj" fmla="val 25000"/>
            <a:gd name="vf" fmla="val 115470"/>
          </a:avLst>
        </a:prstGeom>
        <a:solidFill>
          <a:srgbClr val="70AD47">
            <a:lumMod val="60000"/>
            <a:lumOff val="40000"/>
          </a:srgb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buNone/>
          </a:pPr>
          <a:endParaRPr lang="it-IT" sz="500" kern="1200">
            <a:solidFill>
              <a:sysClr val="window" lastClr="FFFFFF"/>
            </a:solidFill>
            <a:latin typeface="Calibri" panose="020F0502020204030204"/>
            <a:ea typeface="+mn-ea"/>
            <a:cs typeface="+mn-cs"/>
          </a:endParaRPr>
        </a:p>
      </dsp:txBody>
      <dsp:txXfrm rot="-5400000">
        <a:off x="126583" y="182108"/>
        <a:ext cx="43991" cy="50565"/>
      </dsp:txXfrm>
    </dsp:sp>
    <dsp:sp modelId="{36248C90-54C0-4C10-AEBC-AE9E74A5727C}">
      <dsp:nvSpPr>
        <dsp:cNvPr id="0" name=""/>
        <dsp:cNvSpPr/>
      </dsp:nvSpPr>
      <dsp:spPr>
        <a:xfrm>
          <a:off x="182473" y="185353"/>
          <a:ext cx="81980" cy="44075"/>
        </a:xfrm>
        <a:prstGeom prst="rect">
          <a:avLst/>
        </a:prstGeom>
        <a:noFill/>
        <a:ln>
          <a:noFill/>
        </a:ln>
        <a:effectLst/>
      </dsp:spPr>
      <dsp:style>
        <a:lnRef idx="0">
          <a:scrgbClr r="0" g="0" b="0"/>
        </a:lnRef>
        <a:fillRef idx="0">
          <a:scrgbClr r="0" g="0" b="0"/>
        </a:fillRef>
        <a:effectRef idx="0">
          <a:scrgbClr r="0" g="0" b="0"/>
        </a:effectRef>
        <a:fontRef idx="minor"/>
      </dsp:style>
    </dsp:sp>
    <dsp:sp modelId="{EE26F42E-E7D8-4251-8C4B-A2DF08C1E7A1}">
      <dsp:nvSpPr>
        <dsp:cNvPr id="0" name=""/>
        <dsp:cNvSpPr/>
      </dsp:nvSpPr>
      <dsp:spPr>
        <a:xfrm rot="5400000">
          <a:off x="42826" y="175436"/>
          <a:ext cx="73459" cy="63909"/>
        </a:xfrm>
        <a:prstGeom prst="hexagon">
          <a:avLst>
            <a:gd name="adj" fmla="val 25000"/>
            <a:gd name="vf" fmla="val 115470"/>
          </a:avLst>
        </a:prstGeom>
        <a:solidFill>
          <a:srgbClr val="70AD47">
            <a:lumMod val="60000"/>
            <a:lumOff val="40000"/>
          </a:srgb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buNone/>
          </a:pPr>
          <a:endParaRPr lang="it-IT" sz="500" kern="1200">
            <a:solidFill>
              <a:sysClr val="window" lastClr="FFFFFF"/>
            </a:solidFill>
            <a:latin typeface="Calibri" panose="020F0502020204030204"/>
            <a:ea typeface="+mn-ea"/>
            <a:cs typeface="+mn-cs"/>
          </a:endParaRPr>
        </a:p>
      </dsp:txBody>
      <dsp:txXfrm rot="-5400000">
        <a:off x="57560" y="182108"/>
        <a:ext cx="43991" cy="50565"/>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854C2-F2DA-4E05-B47D-7A6FFFA5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94</TotalTime>
  <Pages>32</Pages>
  <Words>6963</Words>
  <Characters>39692</Characters>
  <Application>Microsoft Office Word</Application>
  <DocSecurity>0</DocSecurity>
  <Lines>330</Lines>
  <Paragraphs>93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IHE_ITI_Suppl_mXDE_Rev1.2_TI_2017-08-18</vt:lpstr>
      <vt:lpstr>IHE_ITI_Suppl_mXDE_Rev1.1_TI_2017-08-xx</vt:lpstr>
    </vt:vector>
  </TitlesOfParts>
  <Company>IHE</Company>
  <LinksUpToDate>false</LinksUpToDate>
  <CharactersWithSpaces>46562</CharactersWithSpaces>
  <SharedDoc>false</SharedDoc>
  <HLinks>
    <vt:vector size="450" baseType="variant">
      <vt:variant>
        <vt:i4>589940</vt:i4>
      </vt:variant>
      <vt:variant>
        <vt:i4>399</vt:i4>
      </vt:variant>
      <vt:variant>
        <vt:i4>0</vt:i4>
      </vt:variant>
      <vt:variant>
        <vt:i4>5</vt:i4>
      </vt:variant>
      <vt:variant>
        <vt:lpwstr>http://wiki.ihe.net/index.php?title=Scheduled_Workflow</vt:lpwstr>
      </vt:variant>
      <vt:variant>
        <vt:lpwstr/>
      </vt:variant>
      <vt:variant>
        <vt:i4>5636208</vt:i4>
      </vt:variant>
      <vt:variant>
        <vt:i4>393</vt:i4>
      </vt:variant>
      <vt:variant>
        <vt:i4>0</vt:i4>
      </vt:variant>
      <vt:variant>
        <vt:i4>5</vt:i4>
      </vt:variant>
      <vt:variant>
        <vt:lpwstr>http://www.ihe.net/Technical_Framework/index.cfm</vt:lpwstr>
      </vt:variant>
      <vt:variant>
        <vt:lpwstr/>
      </vt:variant>
      <vt:variant>
        <vt:i4>5636208</vt:i4>
      </vt:variant>
      <vt:variant>
        <vt:i4>390</vt:i4>
      </vt:variant>
      <vt:variant>
        <vt:i4>0</vt:i4>
      </vt:variant>
      <vt:variant>
        <vt:i4>5</vt:i4>
      </vt:variant>
      <vt:variant>
        <vt:lpwstr>http://www.ihe.net/Technical_Framework/index.cfm</vt:lpwstr>
      </vt:variant>
      <vt:variant>
        <vt:lpwstr/>
      </vt:variant>
      <vt:variant>
        <vt:i4>983056</vt:i4>
      </vt:variant>
      <vt:variant>
        <vt:i4>387</vt:i4>
      </vt:variant>
      <vt:variant>
        <vt:i4>0</vt:i4>
      </vt:variant>
      <vt:variant>
        <vt:i4>5</vt:i4>
      </vt:variant>
      <vt:variant>
        <vt:lpwstr>http://hl7.org/implement/standards/fhir/license.html</vt:lpwstr>
      </vt:variant>
      <vt:variant>
        <vt:lpwstr/>
      </vt:variant>
      <vt:variant>
        <vt:i4>2097257</vt:i4>
      </vt:variant>
      <vt:variant>
        <vt:i4>381</vt:i4>
      </vt:variant>
      <vt:variant>
        <vt:i4>0</vt:i4>
      </vt:variant>
      <vt:variant>
        <vt:i4>5</vt:i4>
      </vt:variant>
      <vt:variant>
        <vt:lpwstr>http://build.fhir.org/list.html</vt:lpwstr>
      </vt:variant>
      <vt:variant>
        <vt:lpwstr/>
      </vt:variant>
      <vt:variant>
        <vt:i4>1703988</vt:i4>
      </vt:variant>
      <vt:variant>
        <vt:i4>362</vt:i4>
      </vt:variant>
      <vt:variant>
        <vt:i4>0</vt:i4>
      </vt:variant>
      <vt:variant>
        <vt:i4>5</vt:i4>
      </vt:variant>
      <vt:variant>
        <vt:lpwstr/>
      </vt:variant>
      <vt:variant>
        <vt:lpwstr>_Toc470178739</vt:lpwstr>
      </vt:variant>
      <vt:variant>
        <vt:i4>1703988</vt:i4>
      </vt:variant>
      <vt:variant>
        <vt:i4>356</vt:i4>
      </vt:variant>
      <vt:variant>
        <vt:i4>0</vt:i4>
      </vt:variant>
      <vt:variant>
        <vt:i4>5</vt:i4>
      </vt:variant>
      <vt:variant>
        <vt:lpwstr/>
      </vt:variant>
      <vt:variant>
        <vt:lpwstr>_Toc470178738</vt:lpwstr>
      </vt:variant>
      <vt:variant>
        <vt:i4>1703988</vt:i4>
      </vt:variant>
      <vt:variant>
        <vt:i4>350</vt:i4>
      </vt:variant>
      <vt:variant>
        <vt:i4>0</vt:i4>
      </vt:variant>
      <vt:variant>
        <vt:i4>5</vt:i4>
      </vt:variant>
      <vt:variant>
        <vt:lpwstr/>
      </vt:variant>
      <vt:variant>
        <vt:lpwstr>_Toc470178737</vt:lpwstr>
      </vt:variant>
      <vt:variant>
        <vt:i4>1703988</vt:i4>
      </vt:variant>
      <vt:variant>
        <vt:i4>344</vt:i4>
      </vt:variant>
      <vt:variant>
        <vt:i4>0</vt:i4>
      </vt:variant>
      <vt:variant>
        <vt:i4>5</vt:i4>
      </vt:variant>
      <vt:variant>
        <vt:lpwstr/>
      </vt:variant>
      <vt:variant>
        <vt:lpwstr>_Toc470178736</vt:lpwstr>
      </vt:variant>
      <vt:variant>
        <vt:i4>1703988</vt:i4>
      </vt:variant>
      <vt:variant>
        <vt:i4>338</vt:i4>
      </vt:variant>
      <vt:variant>
        <vt:i4>0</vt:i4>
      </vt:variant>
      <vt:variant>
        <vt:i4>5</vt:i4>
      </vt:variant>
      <vt:variant>
        <vt:lpwstr/>
      </vt:variant>
      <vt:variant>
        <vt:lpwstr>_Toc470178735</vt:lpwstr>
      </vt:variant>
      <vt:variant>
        <vt:i4>1703988</vt:i4>
      </vt:variant>
      <vt:variant>
        <vt:i4>332</vt:i4>
      </vt:variant>
      <vt:variant>
        <vt:i4>0</vt:i4>
      </vt:variant>
      <vt:variant>
        <vt:i4>5</vt:i4>
      </vt:variant>
      <vt:variant>
        <vt:lpwstr/>
      </vt:variant>
      <vt:variant>
        <vt:lpwstr>_Toc470178734</vt:lpwstr>
      </vt:variant>
      <vt:variant>
        <vt:i4>1703988</vt:i4>
      </vt:variant>
      <vt:variant>
        <vt:i4>326</vt:i4>
      </vt:variant>
      <vt:variant>
        <vt:i4>0</vt:i4>
      </vt:variant>
      <vt:variant>
        <vt:i4>5</vt:i4>
      </vt:variant>
      <vt:variant>
        <vt:lpwstr/>
      </vt:variant>
      <vt:variant>
        <vt:lpwstr>_Toc470178733</vt:lpwstr>
      </vt:variant>
      <vt:variant>
        <vt:i4>1703988</vt:i4>
      </vt:variant>
      <vt:variant>
        <vt:i4>320</vt:i4>
      </vt:variant>
      <vt:variant>
        <vt:i4>0</vt:i4>
      </vt:variant>
      <vt:variant>
        <vt:i4>5</vt:i4>
      </vt:variant>
      <vt:variant>
        <vt:lpwstr/>
      </vt:variant>
      <vt:variant>
        <vt:lpwstr>_Toc470178732</vt:lpwstr>
      </vt:variant>
      <vt:variant>
        <vt:i4>1703988</vt:i4>
      </vt:variant>
      <vt:variant>
        <vt:i4>314</vt:i4>
      </vt:variant>
      <vt:variant>
        <vt:i4>0</vt:i4>
      </vt:variant>
      <vt:variant>
        <vt:i4>5</vt:i4>
      </vt:variant>
      <vt:variant>
        <vt:lpwstr/>
      </vt:variant>
      <vt:variant>
        <vt:lpwstr>_Toc470178731</vt:lpwstr>
      </vt:variant>
      <vt:variant>
        <vt:i4>1703988</vt:i4>
      </vt:variant>
      <vt:variant>
        <vt:i4>308</vt:i4>
      </vt:variant>
      <vt:variant>
        <vt:i4>0</vt:i4>
      </vt:variant>
      <vt:variant>
        <vt:i4>5</vt:i4>
      </vt:variant>
      <vt:variant>
        <vt:lpwstr/>
      </vt:variant>
      <vt:variant>
        <vt:lpwstr>_Toc470178730</vt:lpwstr>
      </vt:variant>
      <vt:variant>
        <vt:i4>1769524</vt:i4>
      </vt:variant>
      <vt:variant>
        <vt:i4>302</vt:i4>
      </vt:variant>
      <vt:variant>
        <vt:i4>0</vt:i4>
      </vt:variant>
      <vt:variant>
        <vt:i4>5</vt:i4>
      </vt:variant>
      <vt:variant>
        <vt:lpwstr/>
      </vt:variant>
      <vt:variant>
        <vt:lpwstr>_Toc470178729</vt:lpwstr>
      </vt:variant>
      <vt:variant>
        <vt:i4>1769524</vt:i4>
      </vt:variant>
      <vt:variant>
        <vt:i4>296</vt:i4>
      </vt:variant>
      <vt:variant>
        <vt:i4>0</vt:i4>
      </vt:variant>
      <vt:variant>
        <vt:i4>5</vt:i4>
      </vt:variant>
      <vt:variant>
        <vt:lpwstr/>
      </vt:variant>
      <vt:variant>
        <vt:lpwstr>_Toc470178728</vt:lpwstr>
      </vt:variant>
      <vt:variant>
        <vt:i4>1769524</vt:i4>
      </vt:variant>
      <vt:variant>
        <vt:i4>290</vt:i4>
      </vt:variant>
      <vt:variant>
        <vt:i4>0</vt:i4>
      </vt:variant>
      <vt:variant>
        <vt:i4>5</vt:i4>
      </vt:variant>
      <vt:variant>
        <vt:lpwstr/>
      </vt:variant>
      <vt:variant>
        <vt:lpwstr>_Toc470178727</vt:lpwstr>
      </vt:variant>
      <vt:variant>
        <vt:i4>1769524</vt:i4>
      </vt:variant>
      <vt:variant>
        <vt:i4>284</vt:i4>
      </vt:variant>
      <vt:variant>
        <vt:i4>0</vt:i4>
      </vt:variant>
      <vt:variant>
        <vt:i4>5</vt:i4>
      </vt:variant>
      <vt:variant>
        <vt:lpwstr/>
      </vt:variant>
      <vt:variant>
        <vt:lpwstr>_Toc470178726</vt:lpwstr>
      </vt:variant>
      <vt:variant>
        <vt:i4>1769524</vt:i4>
      </vt:variant>
      <vt:variant>
        <vt:i4>278</vt:i4>
      </vt:variant>
      <vt:variant>
        <vt:i4>0</vt:i4>
      </vt:variant>
      <vt:variant>
        <vt:i4>5</vt:i4>
      </vt:variant>
      <vt:variant>
        <vt:lpwstr/>
      </vt:variant>
      <vt:variant>
        <vt:lpwstr>_Toc470178725</vt:lpwstr>
      </vt:variant>
      <vt:variant>
        <vt:i4>1769524</vt:i4>
      </vt:variant>
      <vt:variant>
        <vt:i4>272</vt:i4>
      </vt:variant>
      <vt:variant>
        <vt:i4>0</vt:i4>
      </vt:variant>
      <vt:variant>
        <vt:i4>5</vt:i4>
      </vt:variant>
      <vt:variant>
        <vt:lpwstr/>
      </vt:variant>
      <vt:variant>
        <vt:lpwstr>_Toc470178724</vt:lpwstr>
      </vt:variant>
      <vt:variant>
        <vt:i4>1769524</vt:i4>
      </vt:variant>
      <vt:variant>
        <vt:i4>266</vt:i4>
      </vt:variant>
      <vt:variant>
        <vt:i4>0</vt:i4>
      </vt:variant>
      <vt:variant>
        <vt:i4>5</vt:i4>
      </vt:variant>
      <vt:variant>
        <vt:lpwstr/>
      </vt:variant>
      <vt:variant>
        <vt:lpwstr>_Toc470178723</vt:lpwstr>
      </vt:variant>
      <vt:variant>
        <vt:i4>1769524</vt:i4>
      </vt:variant>
      <vt:variant>
        <vt:i4>260</vt:i4>
      </vt:variant>
      <vt:variant>
        <vt:i4>0</vt:i4>
      </vt:variant>
      <vt:variant>
        <vt:i4>5</vt:i4>
      </vt:variant>
      <vt:variant>
        <vt:lpwstr/>
      </vt:variant>
      <vt:variant>
        <vt:lpwstr>_Toc470178722</vt:lpwstr>
      </vt:variant>
      <vt:variant>
        <vt:i4>1769524</vt:i4>
      </vt:variant>
      <vt:variant>
        <vt:i4>254</vt:i4>
      </vt:variant>
      <vt:variant>
        <vt:i4>0</vt:i4>
      </vt:variant>
      <vt:variant>
        <vt:i4>5</vt:i4>
      </vt:variant>
      <vt:variant>
        <vt:lpwstr/>
      </vt:variant>
      <vt:variant>
        <vt:lpwstr>_Toc470178721</vt:lpwstr>
      </vt:variant>
      <vt:variant>
        <vt:i4>1769524</vt:i4>
      </vt:variant>
      <vt:variant>
        <vt:i4>248</vt:i4>
      </vt:variant>
      <vt:variant>
        <vt:i4>0</vt:i4>
      </vt:variant>
      <vt:variant>
        <vt:i4>5</vt:i4>
      </vt:variant>
      <vt:variant>
        <vt:lpwstr/>
      </vt:variant>
      <vt:variant>
        <vt:lpwstr>_Toc470178720</vt:lpwstr>
      </vt:variant>
      <vt:variant>
        <vt:i4>1572916</vt:i4>
      </vt:variant>
      <vt:variant>
        <vt:i4>242</vt:i4>
      </vt:variant>
      <vt:variant>
        <vt:i4>0</vt:i4>
      </vt:variant>
      <vt:variant>
        <vt:i4>5</vt:i4>
      </vt:variant>
      <vt:variant>
        <vt:lpwstr/>
      </vt:variant>
      <vt:variant>
        <vt:lpwstr>_Toc470178719</vt:lpwstr>
      </vt:variant>
      <vt:variant>
        <vt:i4>1572916</vt:i4>
      </vt:variant>
      <vt:variant>
        <vt:i4>236</vt:i4>
      </vt:variant>
      <vt:variant>
        <vt:i4>0</vt:i4>
      </vt:variant>
      <vt:variant>
        <vt:i4>5</vt:i4>
      </vt:variant>
      <vt:variant>
        <vt:lpwstr/>
      </vt:variant>
      <vt:variant>
        <vt:lpwstr>_Toc470178718</vt:lpwstr>
      </vt:variant>
      <vt:variant>
        <vt:i4>1572916</vt:i4>
      </vt:variant>
      <vt:variant>
        <vt:i4>230</vt:i4>
      </vt:variant>
      <vt:variant>
        <vt:i4>0</vt:i4>
      </vt:variant>
      <vt:variant>
        <vt:i4>5</vt:i4>
      </vt:variant>
      <vt:variant>
        <vt:lpwstr/>
      </vt:variant>
      <vt:variant>
        <vt:lpwstr>_Toc470178717</vt:lpwstr>
      </vt:variant>
      <vt:variant>
        <vt:i4>1572916</vt:i4>
      </vt:variant>
      <vt:variant>
        <vt:i4>224</vt:i4>
      </vt:variant>
      <vt:variant>
        <vt:i4>0</vt:i4>
      </vt:variant>
      <vt:variant>
        <vt:i4>5</vt:i4>
      </vt:variant>
      <vt:variant>
        <vt:lpwstr/>
      </vt:variant>
      <vt:variant>
        <vt:lpwstr>_Toc470178716</vt:lpwstr>
      </vt:variant>
      <vt:variant>
        <vt:i4>1572916</vt:i4>
      </vt:variant>
      <vt:variant>
        <vt:i4>218</vt:i4>
      </vt:variant>
      <vt:variant>
        <vt:i4>0</vt:i4>
      </vt:variant>
      <vt:variant>
        <vt:i4>5</vt:i4>
      </vt:variant>
      <vt:variant>
        <vt:lpwstr/>
      </vt:variant>
      <vt:variant>
        <vt:lpwstr>_Toc470178715</vt:lpwstr>
      </vt:variant>
      <vt:variant>
        <vt:i4>1572916</vt:i4>
      </vt:variant>
      <vt:variant>
        <vt:i4>212</vt:i4>
      </vt:variant>
      <vt:variant>
        <vt:i4>0</vt:i4>
      </vt:variant>
      <vt:variant>
        <vt:i4>5</vt:i4>
      </vt:variant>
      <vt:variant>
        <vt:lpwstr/>
      </vt:variant>
      <vt:variant>
        <vt:lpwstr>_Toc470178714</vt:lpwstr>
      </vt:variant>
      <vt:variant>
        <vt:i4>1572916</vt:i4>
      </vt:variant>
      <vt:variant>
        <vt:i4>206</vt:i4>
      </vt:variant>
      <vt:variant>
        <vt:i4>0</vt:i4>
      </vt:variant>
      <vt:variant>
        <vt:i4>5</vt:i4>
      </vt:variant>
      <vt:variant>
        <vt:lpwstr/>
      </vt:variant>
      <vt:variant>
        <vt:lpwstr>_Toc470178713</vt:lpwstr>
      </vt:variant>
      <vt:variant>
        <vt:i4>1572916</vt:i4>
      </vt:variant>
      <vt:variant>
        <vt:i4>200</vt:i4>
      </vt:variant>
      <vt:variant>
        <vt:i4>0</vt:i4>
      </vt:variant>
      <vt:variant>
        <vt:i4>5</vt:i4>
      </vt:variant>
      <vt:variant>
        <vt:lpwstr/>
      </vt:variant>
      <vt:variant>
        <vt:lpwstr>_Toc470178712</vt:lpwstr>
      </vt:variant>
      <vt:variant>
        <vt:i4>1572916</vt:i4>
      </vt:variant>
      <vt:variant>
        <vt:i4>194</vt:i4>
      </vt:variant>
      <vt:variant>
        <vt:i4>0</vt:i4>
      </vt:variant>
      <vt:variant>
        <vt:i4>5</vt:i4>
      </vt:variant>
      <vt:variant>
        <vt:lpwstr/>
      </vt:variant>
      <vt:variant>
        <vt:lpwstr>_Toc470178711</vt:lpwstr>
      </vt:variant>
      <vt:variant>
        <vt:i4>1572916</vt:i4>
      </vt:variant>
      <vt:variant>
        <vt:i4>188</vt:i4>
      </vt:variant>
      <vt:variant>
        <vt:i4>0</vt:i4>
      </vt:variant>
      <vt:variant>
        <vt:i4>5</vt:i4>
      </vt:variant>
      <vt:variant>
        <vt:lpwstr/>
      </vt:variant>
      <vt:variant>
        <vt:lpwstr>_Toc470178710</vt:lpwstr>
      </vt:variant>
      <vt:variant>
        <vt:i4>1638452</vt:i4>
      </vt:variant>
      <vt:variant>
        <vt:i4>182</vt:i4>
      </vt:variant>
      <vt:variant>
        <vt:i4>0</vt:i4>
      </vt:variant>
      <vt:variant>
        <vt:i4>5</vt:i4>
      </vt:variant>
      <vt:variant>
        <vt:lpwstr/>
      </vt:variant>
      <vt:variant>
        <vt:lpwstr>_Toc470178709</vt:lpwstr>
      </vt:variant>
      <vt:variant>
        <vt:i4>1638452</vt:i4>
      </vt:variant>
      <vt:variant>
        <vt:i4>176</vt:i4>
      </vt:variant>
      <vt:variant>
        <vt:i4>0</vt:i4>
      </vt:variant>
      <vt:variant>
        <vt:i4>5</vt:i4>
      </vt:variant>
      <vt:variant>
        <vt:lpwstr/>
      </vt:variant>
      <vt:variant>
        <vt:lpwstr>_Toc470178708</vt:lpwstr>
      </vt:variant>
      <vt:variant>
        <vt:i4>1638452</vt:i4>
      </vt:variant>
      <vt:variant>
        <vt:i4>170</vt:i4>
      </vt:variant>
      <vt:variant>
        <vt:i4>0</vt:i4>
      </vt:variant>
      <vt:variant>
        <vt:i4>5</vt:i4>
      </vt:variant>
      <vt:variant>
        <vt:lpwstr/>
      </vt:variant>
      <vt:variant>
        <vt:lpwstr>_Toc470178707</vt:lpwstr>
      </vt:variant>
      <vt:variant>
        <vt:i4>1638452</vt:i4>
      </vt:variant>
      <vt:variant>
        <vt:i4>164</vt:i4>
      </vt:variant>
      <vt:variant>
        <vt:i4>0</vt:i4>
      </vt:variant>
      <vt:variant>
        <vt:i4>5</vt:i4>
      </vt:variant>
      <vt:variant>
        <vt:lpwstr/>
      </vt:variant>
      <vt:variant>
        <vt:lpwstr>_Toc470178706</vt:lpwstr>
      </vt:variant>
      <vt:variant>
        <vt:i4>1638452</vt:i4>
      </vt:variant>
      <vt:variant>
        <vt:i4>158</vt:i4>
      </vt:variant>
      <vt:variant>
        <vt:i4>0</vt:i4>
      </vt:variant>
      <vt:variant>
        <vt:i4>5</vt:i4>
      </vt:variant>
      <vt:variant>
        <vt:lpwstr/>
      </vt:variant>
      <vt:variant>
        <vt:lpwstr>_Toc470178705</vt:lpwstr>
      </vt:variant>
      <vt:variant>
        <vt:i4>1638452</vt:i4>
      </vt:variant>
      <vt:variant>
        <vt:i4>152</vt:i4>
      </vt:variant>
      <vt:variant>
        <vt:i4>0</vt:i4>
      </vt:variant>
      <vt:variant>
        <vt:i4>5</vt:i4>
      </vt:variant>
      <vt:variant>
        <vt:lpwstr/>
      </vt:variant>
      <vt:variant>
        <vt:lpwstr>_Toc470178704</vt:lpwstr>
      </vt:variant>
      <vt:variant>
        <vt:i4>1638452</vt:i4>
      </vt:variant>
      <vt:variant>
        <vt:i4>146</vt:i4>
      </vt:variant>
      <vt:variant>
        <vt:i4>0</vt:i4>
      </vt:variant>
      <vt:variant>
        <vt:i4>5</vt:i4>
      </vt:variant>
      <vt:variant>
        <vt:lpwstr/>
      </vt:variant>
      <vt:variant>
        <vt:lpwstr>_Toc470178703</vt:lpwstr>
      </vt:variant>
      <vt:variant>
        <vt:i4>1638452</vt:i4>
      </vt:variant>
      <vt:variant>
        <vt:i4>140</vt:i4>
      </vt:variant>
      <vt:variant>
        <vt:i4>0</vt:i4>
      </vt:variant>
      <vt:variant>
        <vt:i4>5</vt:i4>
      </vt:variant>
      <vt:variant>
        <vt:lpwstr/>
      </vt:variant>
      <vt:variant>
        <vt:lpwstr>_Toc470178702</vt:lpwstr>
      </vt:variant>
      <vt:variant>
        <vt:i4>1638452</vt:i4>
      </vt:variant>
      <vt:variant>
        <vt:i4>134</vt:i4>
      </vt:variant>
      <vt:variant>
        <vt:i4>0</vt:i4>
      </vt:variant>
      <vt:variant>
        <vt:i4>5</vt:i4>
      </vt:variant>
      <vt:variant>
        <vt:lpwstr/>
      </vt:variant>
      <vt:variant>
        <vt:lpwstr>_Toc470178701</vt:lpwstr>
      </vt:variant>
      <vt:variant>
        <vt:i4>1638452</vt:i4>
      </vt:variant>
      <vt:variant>
        <vt:i4>128</vt:i4>
      </vt:variant>
      <vt:variant>
        <vt:i4>0</vt:i4>
      </vt:variant>
      <vt:variant>
        <vt:i4>5</vt:i4>
      </vt:variant>
      <vt:variant>
        <vt:lpwstr/>
      </vt:variant>
      <vt:variant>
        <vt:lpwstr>_Toc470178700</vt:lpwstr>
      </vt:variant>
      <vt:variant>
        <vt:i4>1048629</vt:i4>
      </vt:variant>
      <vt:variant>
        <vt:i4>122</vt:i4>
      </vt:variant>
      <vt:variant>
        <vt:i4>0</vt:i4>
      </vt:variant>
      <vt:variant>
        <vt:i4>5</vt:i4>
      </vt:variant>
      <vt:variant>
        <vt:lpwstr/>
      </vt:variant>
      <vt:variant>
        <vt:lpwstr>_Toc470178699</vt:lpwstr>
      </vt:variant>
      <vt:variant>
        <vt:i4>1048629</vt:i4>
      </vt:variant>
      <vt:variant>
        <vt:i4>116</vt:i4>
      </vt:variant>
      <vt:variant>
        <vt:i4>0</vt:i4>
      </vt:variant>
      <vt:variant>
        <vt:i4>5</vt:i4>
      </vt:variant>
      <vt:variant>
        <vt:lpwstr/>
      </vt:variant>
      <vt:variant>
        <vt:lpwstr>_Toc470178698</vt:lpwstr>
      </vt:variant>
      <vt:variant>
        <vt:i4>1048629</vt:i4>
      </vt:variant>
      <vt:variant>
        <vt:i4>110</vt:i4>
      </vt:variant>
      <vt:variant>
        <vt:i4>0</vt:i4>
      </vt:variant>
      <vt:variant>
        <vt:i4>5</vt:i4>
      </vt:variant>
      <vt:variant>
        <vt:lpwstr/>
      </vt:variant>
      <vt:variant>
        <vt:lpwstr>_Toc470178697</vt:lpwstr>
      </vt:variant>
      <vt:variant>
        <vt:i4>1048629</vt:i4>
      </vt:variant>
      <vt:variant>
        <vt:i4>104</vt:i4>
      </vt:variant>
      <vt:variant>
        <vt:i4>0</vt:i4>
      </vt:variant>
      <vt:variant>
        <vt:i4>5</vt:i4>
      </vt:variant>
      <vt:variant>
        <vt:lpwstr/>
      </vt:variant>
      <vt:variant>
        <vt:lpwstr>_Toc470178696</vt:lpwstr>
      </vt:variant>
      <vt:variant>
        <vt:i4>1048629</vt:i4>
      </vt:variant>
      <vt:variant>
        <vt:i4>98</vt:i4>
      </vt:variant>
      <vt:variant>
        <vt:i4>0</vt:i4>
      </vt:variant>
      <vt:variant>
        <vt:i4>5</vt:i4>
      </vt:variant>
      <vt:variant>
        <vt:lpwstr/>
      </vt:variant>
      <vt:variant>
        <vt:lpwstr>_Toc470178695</vt:lpwstr>
      </vt:variant>
      <vt:variant>
        <vt:i4>1048629</vt:i4>
      </vt:variant>
      <vt:variant>
        <vt:i4>92</vt:i4>
      </vt:variant>
      <vt:variant>
        <vt:i4>0</vt:i4>
      </vt:variant>
      <vt:variant>
        <vt:i4>5</vt:i4>
      </vt:variant>
      <vt:variant>
        <vt:lpwstr/>
      </vt:variant>
      <vt:variant>
        <vt:lpwstr>_Toc470178694</vt:lpwstr>
      </vt:variant>
      <vt:variant>
        <vt:i4>1048629</vt:i4>
      </vt:variant>
      <vt:variant>
        <vt:i4>86</vt:i4>
      </vt:variant>
      <vt:variant>
        <vt:i4>0</vt:i4>
      </vt:variant>
      <vt:variant>
        <vt:i4>5</vt:i4>
      </vt:variant>
      <vt:variant>
        <vt:lpwstr/>
      </vt:variant>
      <vt:variant>
        <vt:lpwstr>_Toc470178693</vt:lpwstr>
      </vt:variant>
      <vt:variant>
        <vt:i4>1048629</vt:i4>
      </vt:variant>
      <vt:variant>
        <vt:i4>80</vt:i4>
      </vt:variant>
      <vt:variant>
        <vt:i4>0</vt:i4>
      </vt:variant>
      <vt:variant>
        <vt:i4>5</vt:i4>
      </vt:variant>
      <vt:variant>
        <vt:lpwstr/>
      </vt:variant>
      <vt:variant>
        <vt:lpwstr>_Toc470178692</vt:lpwstr>
      </vt:variant>
      <vt:variant>
        <vt:i4>1048629</vt:i4>
      </vt:variant>
      <vt:variant>
        <vt:i4>74</vt:i4>
      </vt:variant>
      <vt:variant>
        <vt:i4>0</vt:i4>
      </vt:variant>
      <vt:variant>
        <vt:i4>5</vt:i4>
      </vt:variant>
      <vt:variant>
        <vt:lpwstr/>
      </vt:variant>
      <vt:variant>
        <vt:lpwstr>_Toc470178691</vt:lpwstr>
      </vt:variant>
      <vt:variant>
        <vt:i4>1048629</vt:i4>
      </vt:variant>
      <vt:variant>
        <vt:i4>68</vt:i4>
      </vt:variant>
      <vt:variant>
        <vt:i4>0</vt:i4>
      </vt:variant>
      <vt:variant>
        <vt:i4>5</vt:i4>
      </vt:variant>
      <vt:variant>
        <vt:lpwstr/>
      </vt:variant>
      <vt:variant>
        <vt:lpwstr>_Toc470178690</vt:lpwstr>
      </vt:variant>
      <vt:variant>
        <vt:i4>1114165</vt:i4>
      </vt:variant>
      <vt:variant>
        <vt:i4>62</vt:i4>
      </vt:variant>
      <vt:variant>
        <vt:i4>0</vt:i4>
      </vt:variant>
      <vt:variant>
        <vt:i4>5</vt:i4>
      </vt:variant>
      <vt:variant>
        <vt:lpwstr/>
      </vt:variant>
      <vt:variant>
        <vt:lpwstr>_Toc470178689</vt:lpwstr>
      </vt:variant>
      <vt:variant>
        <vt:i4>1114165</vt:i4>
      </vt:variant>
      <vt:variant>
        <vt:i4>56</vt:i4>
      </vt:variant>
      <vt:variant>
        <vt:i4>0</vt:i4>
      </vt:variant>
      <vt:variant>
        <vt:i4>5</vt:i4>
      </vt:variant>
      <vt:variant>
        <vt:lpwstr/>
      </vt:variant>
      <vt:variant>
        <vt:lpwstr>_Toc470178688</vt:lpwstr>
      </vt:variant>
      <vt:variant>
        <vt:i4>1114165</vt:i4>
      </vt:variant>
      <vt:variant>
        <vt:i4>50</vt:i4>
      </vt:variant>
      <vt:variant>
        <vt:i4>0</vt:i4>
      </vt:variant>
      <vt:variant>
        <vt:i4>5</vt:i4>
      </vt:variant>
      <vt:variant>
        <vt:lpwstr/>
      </vt:variant>
      <vt:variant>
        <vt:lpwstr>_Toc470178687</vt:lpwstr>
      </vt:variant>
      <vt:variant>
        <vt:i4>1114165</vt:i4>
      </vt:variant>
      <vt:variant>
        <vt:i4>44</vt:i4>
      </vt:variant>
      <vt:variant>
        <vt:i4>0</vt:i4>
      </vt:variant>
      <vt:variant>
        <vt:i4>5</vt:i4>
      </vt:variant>
      <vt:variant>
        <vt:lpwstr/>
      </vt:variant>
      <vt:variant>
        <vt:lpwstr>_Toc470178686</vt:lpwstr>
      </vt:variant>
      <vt:variant>
        <vt:i4>1114165</vt:i4>
      </vt:variant>
      <vt:variant>
        <vt:i4>38</vt:i4>
      </vt:variant>
      <vt:variant>
        <vt:i4>0</vt:i4>
      </vt:variant>
      <vt:variant>
        <vt:i4>5</vt:i4>
      </vt:variant>
      <vt:variant>
        <vt:lpwstr/>
      </vt:variant>
      <vt:variant>
        <vt:lpwstr>_Toc470178685</vt:lpwstr>
      </vt:variant>
      <vt:variant>
        <vt:i4>1114165</vt:i4>
      </vt:variant>
      <vt:variant>
        <vt:i4>32</vt:i4>
      </vt:variant>
      <vt:variant>
        <vt:i4>0</vt:i4>
      </vt:variant>
      <vt:variant>
        <vt:i4>5</vt:i4>
      </vt:variant>
      <vt:variant>
        <vt:lpwstr/>
      </vt:variant>
      <vt:variant>
        <vt:lpwstr>_Toc470178684</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2949173</vt:i4>
      </vt:variant>
      <vt:variant>
        <vt:i4>12</vt:i4>
      </vt:variant>
      <vt:variant>
        <vt:i4>0</vt:i4>
      </vt:variant>
      <vt:variant>
        <vt:i4>5</vt:i4>
      </vt:variant>
      <vt:variant>
        <vt:lpwstr>http://www.ihe.net/Technical_Framework/public_comment.cfm</vt:lpwstr>
      </vt:variant>
      <vt:variant>
        <vt:lpwstr/>
      </vt:variant>
      <vt:variant>
        <vt:i4>1048652</vt:i4>
      </vt:variant>
      <vt:variant>
        <vt:i4>9</vt:i4>
      </vt:variant>
      <vt:variant>
        <vt:i4>0</vt:i4>
      </vt:variant>
      <vt:variant>
        <vt:i4>5</vt:i4>
      </vt:variant>
      <vt:variant>
        <vt:lpwstr>http://wiki.ihe.net/index.php?title=National_Extensions_Process</vt:lpwstr>
      </vt:variant>
      <vt:variant>
        <vt:lpwstr/>
      </vt:variant>
      <vt:variant>
        <vt:i4>5111822</vt:i4>
      </vt:variant>
      <vt:variant>
        <vt:i4>6</vt:i4>
      </vt:variant>
      <vt:variant>
        <vt:i4>0</vt:i4>
      </vt:variant>
      <vt:variant>
        <vt:i4>5</vt:i4>
      </vt:variant>
      <vt:variant>
        <vt:lpwstr>http://wiki.ihe.net/index.php?title=Process</vt:lpwstr>
      </vt:variant>
      <vt:variant>
        <vt:lpwstr>Technical_Framework_Development</vt:lpwstr>
      </vt:variant>
      <vt:variant>
        <vt:i4>4259856</vt:i4>
      </vt:variant>
      <vt:variant>
        <vt:i4>3</vt:i4>
      </vt:variant>
      <vt:variant>
        <vt:i4>0</vt:i4>
      </vt:variant>
      <vt:variant>
        <vt:i4>5</vt:i4>
      </vt:variant>
      <vt:variant>
        <vt:lpwstr>http://wiki.ihe.net/index.php?title=Writing_Technical_Frameworks_and_Supplements</vt:lpwstr>
      </vt:variant>
      <vt:variant>
        <vt:lpwstr/>
      </vt:variant>
      <vt:variant>
        <vt:i4>7602269</vt:i4>
      </vt:variant>
      <vt:variant>
        <vt:i4>0</vt:i4>
      </vt:variant>
      <vt:variant>
        <vt:i4>0</vt:i4>
      </vt:variant>
      <vt:variant>
        <vt:i4>5</vt:i4>
      </vt:variant>
      <vt:variant>
        <vt:lpwstr>mailto:iti@ihe.net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IHE_ITI_Suppl_mXDE_Rev1.2_TI_2017-08-18</dc:title>
  <dc:subject>IHE ITI mXDE Supplement</dc:subject>
  <dc:creator>IHE ITI Technical Committee</dc:creator>
  <cp:keywords>IHE ITI Supplement</cp:keywords>
  <dc:description/>
  <cp:lastModifiedBy>Mary Jungers</cp:lastModifiedBy>
  <cp:revision>7</cp:revision>
  <cp:lastPrinted>2017-07-19T19:55:00Z</cp:lastPrinted>
  <dcterms:created xsi:type="dcterms:W3CDTF">2017-08-18T16:46:00Z</dcterms:created>
  <dcterms:modified xsi:type="dcterms:W3CDTF">2017-08-18T19:30:00Z</dcterms:modified>
  <cp:category>IHE Supplement</cp:category>
</cp:coreProperties>
</file>